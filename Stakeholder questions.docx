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45B" w:rsidRDefault="007E2560">
      <w:r>
        <w:t>Stakeholder</w:t>
      </w:r>
    </w:p>
    <w:p w:rsidR="007E2560" w:rsidRDefault="007E2560" w:rsidP="00803BFD">
      <w:pPr>
        <w:pStyle w:val="ListParagraph"/>
        <w:numPr>
          <w:ilvl w:val="0"/>
          <w:numId w:val="1"/>
        </w:numPr>
      </w:pPr>
      <w:r>
        <w:t>What age range do you think this project is suitable for?</w:t>
      </w:r>
    </w:p>
    <w:p w:rsidR="007E2560" w:rsidRDefault="007E2560" w:rsidP="00803BFD">
      <w:pPr>
        <w:pStyle w:val="ListParagraph"/>
        <w:numPr>
          <w:ilvl w:val="0"/>
          <w:numId w:val="1"/>
        </w:numPr>
      </w:pPr>
      <w:r>
        <w:t>Do you find anything confusing about the idea for the project?</w:t>
      </w:r>
    </w:p>
    <w:p w:rsidR="007E2560" w:rsidRDefault="007E2560" w:rsidP="00803BFD">
      <w:pPr>
        <w:pStyle w:val="ListParagraph"/>
        <w:numPr>
          <w:ilvl w:val="0"/>
          <w:numId w:val="1"/>
        </w:numPr>
      </w:pPr>
      <w:r>
        <w:t>Do you find anything confusing about the hardware?</w:t>
      </w:r>
    </w:p>
    <w:p w:rsidR="007E2560" w:rsidRDefault="007E2560" w:rsidP="00803BFD">
      <w:pPr>
        <w:pStyle w:val="ListParagraph"/>
        <w:numPr>
          <w:ilvl w:val="0"/>
          <w:numId w:val="1"/>
        </w:numPr>
      </w:pPr>
      <w:r>
        <w:t>Do you find a</w:t>
      </w:r>
      <w:r>
        <w:t>nything confusing about the software?</w:t>
      </w:r>
    </w:p>
    <w:p w:rsidR="007E2560" w:rsidRDefault="007E2560" w:rsidP="00803BFD">
      <w:pPr>
        <w:pStyle w:val="ListParagraph"/>
        <w:numPr>
          <w:ilvl w:val="0"/>
          <w:numId w:val="1"/>
        </w:numPr>
      </w:pPr>
      <w:r>
        <w:t>Would you buy this product from a store?</w:t>
      </w:r>
    </w:p>
    <w:p w:rsidR="007E2560" w:rsidRDefault="007E2560" w:rsidP="00803BFD">
      <w:pPr>
        <w:pStyle w:val="ListParagraph"/>
        <w:numPr>
          <w:ilvl w:val="0"/>
          <w:numId w:val="1"/>
        </w:numPr>
      </w:pPr>
      <w:r>
        <w:t>What would you want this product to be able to do?</w:t>
      </w:r>
    </w:p>
    <w:p w:rsidR="007E2560" w:rsidRDefault="007E2560" w:rsidP="00803BFD">
      <w:pPr>
        <w:pStyle w:val="ListParagraph"/>
        <w:numPr>
          <w:ilvl w:val="0"/>
          <w:numId w:val="1"/>
        </w:numPr>
      </w:pPr>
      <w:r>
        <w:t xml:space="preserve">Do you prefer the idea of this product more interesting or entertaining than other products such as </w:t>
      </w:r>
      <w:r>
        <w:t>Real FX Racing</w:t>
      </w:r>
      <w:r>
        <w:t>?</w:t>
      </w:r>
    </w:p>
    <w:p w:rsidR="007E2560" w:rsidRDefault="007E2560" w:rsidP="00803BFD">
      <w:pPr>
        <w:pStyle w:val="ListParagraph"/>
        <w:numPr>
          <w:ilvl w:val="0"/>
          <w:numId w:val="1"/>
        </w:numPr>
      </w:pPr>
      <w:r>
        <w:t>What would be the ideal shape and size of the Scalextric track?</w:t>
      </w:r>
    </w:p>
    <w:p w:rsidR="007E2560" w:rsidRDefault="007E2560" w:rsidP="00803BFD">
      <w:pPr>
        <w:pStyle w:val="ListParagraph"/>
        <w:numPr>
          <w:ilvl w:val="0"/>
          <w:numId w:val="1"/>
        </w:numPr>
      </w:pPr>
      <w:r>
        <w:t>What speed do you think the AI will be able to reckon your ideal race track?</w:t>
      </w:r>
    </w:p>
    <w:p w:rsidR="00803BFD" w:rsidRDefault="00803BFD" w:rsidP="00803BFD">
      <w:pPr>
        <w:pStyle w:val="ListParagraph"/>
        <w:numPr>
          <w:ilvl w:val="0"/>
          <w:numId w:val="1"/>
        </w:numPr>
      </w:pPr>
      <w:r>
        <w:t xml:space="preserve">Would you like </w:t>
      </w:r>
      <w:bookmarkStart w:id="0" w:name="_GoBack"/>
      <w:bookmarkEnd w:id="0"/>
      <w:r>
        <w:t>to use a voice operated system for this product or not?</w:t>
      </w:r>
    </w:p>
    <w:sectPr w:rsidR="0080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11341"/>
    <w:multiLevelType w:val="hybridMultilevel"/>
    <w:tmpl w:val="C6BED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60"/>
    <w:rsid w:val="003D145B"/>
    <w:rsid w:val="007E2560"/>
    <w:rsid w:val="0080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ABC28-629C-48EC-861A-464399B6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B4E6E2E0</Template>
  <TotalTime>6</TotalTime>
  <Pages>1</Pages>
  <Words>97</Words>
  <Characters>558</Characters>
  <Application>Microsoft Office Word</Application>
  <DocSecurity>0</DocSecurity>
  <Lines>4</Lines>
  <Paragraphs>1</Paragraphs>
  <ScaleCrop>false</ScaleCrop>
  <Company>Fulford School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12ShiroY</dc:creator>
  <cp:keywords/>
  <dc:description/>
  <cp:lastModifiedBy>12ShiroY</cp:lastModifiedBy>
  <cp:revision>2</cp:revision>
  <dcterms:created xsi:type="dcterms:W3CDTF">2018-07-19T11:44:00Z</dcterms:created>
  <dcterms:modified xsi:type="dcterms:W3CDTF">2018-07-19T11:50:00Z</dcterms:modified>
</cp:coreProperties>
</file>