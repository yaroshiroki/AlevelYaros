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EndPr/>
      <w:sdtContent>
        <w:p w:rsidR="003A4F63" w:rsidRDefault="003A4F63">
          <w:pPr>
            <w:pStyle w:val="NoSpacing"/>
          </w:pPr>
          <w:r>
            <w:rPr>
              <w:noProof/>
              <w:lang w:val="en-GB" w:eastAsia="en-GB"/>
            </w:rPr>
            <mc:AlternateContent>
              <mc:Choice Requires="wpg">
                <w:drawing>
                  <wp:anchor distT="0" distB="0" distL="114300" distR="114300" simplePos="0" relativeHeight="25165619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56E20" w:rsidRDefault="00056E20">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6028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56E20" w:rsidRDefault="00056E20">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E20" w:rsidRDefault="00FE04F0">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56E20">
                                      <w:rPr>
                                        <w:color w:val="5B9BD5" w:themeColor="accent1"/>
                                        <w:sz w:val="26"/>
                                        <w:szCs w:val="26"/>
                                      </w:rPr>
                                      <w:t>12ShiroY</w:t>
                                    </w:r>
                                  </w:sdtContent>
                                </w:sdt>
                              </w:p>
                              <w:p w:rsidR="00056E20" w:rsidRDefault="00056E20">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056E20" w:rsidRDefault="00FE04F0">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56E20">
                                <w:rPr>
                                  <w:color w:val="5B9BD5" w:themeColor="accent1"/>
                                  <w:sz w:val="26"/>
                                  <w:szCs w:val="26"/>
                                </w:rPr>
                                <w:t>12ShiroY</w:t>
                              </w:r>
                            </w:sdtContent>
                          </w:sdt>
                        </w:p>
                        <w:p w:rsidR="00056E20" w:rsidRDefault="00056E20">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6E20" w:rsidRDefault="00FE04F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56E20">
                                      <w:rPr>
                                        <w:rFonts w:asciiTheme="majorHAnsi" w:eastAsiaTheme="majorEastAsia" w:hAnsiTheme="majorHAnsi" w:cstheme="majorBidi"/>
                                        <w:color w:val="262626" w:themeColor="text1" w:themeTint="D9"/>
                                        <w:sz w:val="72"/>
                                        <w:szCs w:val="72"/>
                                        <w:lang w:val="en-GB"/>
                                      </w:rPr>
                                      <w:t>AI Computer Vision</w:t>
                                    </w:r>
                                  </w:sdtContent>
                                </w:sdt>
                              </w:p>
                              <w:p w:rsidR="00056E20" w:rsidRDefault="00FE04F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56E20">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056E20" w:rsidRDefault="00FE04F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56E20">
                                <w:rPr>
                                  <w:rFonts w:asciiTheme="majorHAnsi" w:eastAsiaTheme="majorEastAsia" w:hAnsiTheme="majorHAnsi" w:cstheme="majorBidi"/>
                                  <w:color w:val="262626" w:themeColor="text1" w:themeTint="D9"/>
                                  <w:sz w:val="72"/>
                                  <w:szCs w:val="72"/>
                                  <w:lang w:val="en-GB"/>
                                </w:rPr>
                                <w:t>AI Computer Vision</w:t>
                              </w:r>
                            </w:sdtContent>
                          </w:sdt>
                        </w:p>
                        <w:p w:rsidR="00056E20" w:rsidRDefault="00FE04F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56E20">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FE04F0"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496432" w:history="1">
            <w:r w:rsidR="00FE04F0" w:rsidRPr="00046CF5">
              <w:rPr>
                <w:rStyle w:val="Hyperlink"/>
                <w:noProof/>
              </w:rPr>
              <w:t>1 Analysis</w:t>
            </w:r>
            <w:r w:rsidR="00FE04F0">
              <w:rPr>
                <w:noProof/>
                <w:webHidden/>
              </w:rPr>
              <w:tab/>
            </w:r>
            <w:r w:rsidR="00FE04F0">
              <w:rPr>
                <w:noProof/>
                <w:webHidden/>
              </w:rPr>
              <w:fldChar w:fldCharType="begin"/>
            </w:r>
            <w:r w:rsidR="00FE04F0">
              <w:rPr>
                <w:noProof/>
                <w:webHidden/>
              </w:rPr>
              <w:instrText xml:space="preserve"> PAGEREF _Toc4496432 \h </w:instrText>
            </w:r>
            <w:r w:rsidR="00FE04F0">
              <w:rPr>
                <w:noProof/>
                <w:webHidden/>
              </w:rPr>
            </w:r>
            <w:r w:rsidR="00FE04F0">
              <w:rPr>
                <w:noProof/>
                <w:webHidden/>
              </w:rPr>
              <w:fldChar w:fldCharType="separate"/>
            </w:r>
            <w:r w:rsidR="00FE04F0">
              <w:rPr>
                <w:noProof/>
                <w:webHidden/>
              </w:rPr>
              <w:t>2</w:t>
            </w:r>
            <w:r w:rsidR="00FE04F0">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33" w:history="1">
            <w:r w:rsidRPr="00046CF5">
              <w:rPr>
                <w:rStyle w:val="Hyperlink"/>
                <w:noProof/>
              </w:rPr>
              <w:t>1.1 The Problem</w:t>
            </w:r>
            <w:r>
              <w:rPr>
                <w:noProof/>
                <w:webHidden/>
              </w:rPr>
              <w:tab/>
            </w:r>
            <w:r>
              <w:rPr>
                <w:noProof/>
                <w:webHidden/>
              </w:rPr>
              <w:fldChar w:fldCharType="begin"/>
            </w:r>
            <w:r>
              <w:rPr>
                <w:noProof/>
                <w:webHidden/>
              </w:rPr>
              <w:instrText xml:space="preserve"> PAGEREF _Toc4496433 \h </w:instrText>
            </w:r>
            <w:r>
              <w:rPr>
                <w:noProof/>
                <w:webHidden/>
              </w:rPr>
            </w:r>
            <w:r>
              <w:rPr>
                <w:noProof/>
                <w:webHidden/>
              </w:rPr>
              <w:fldChar w:fldCharType="separate"/>
            </w:r>
            <w:r>
              <w:rPr>
                <w:noProof/>
                <w:webHidden/>
              </w:rPr>
              <w:t>2</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34" w:history="1">
            <w:r w:rsidRPr="00046CF5">
              <w:rPr>
                <w:rStyle w:val="Hyperlink"/>
                <w:noProof/>
              </w:rPr>
              <w:t>1.2 The Stakeholders</w:t>
            </w:r>
            <w:r>
              <w:rPr>
                <w:noProof/>
                <w:webHidden/>
              </w:rPr>
              <w:tab/>
            </w:r>
            <w:r>
              <w:rPr>
                <w:noProof/>
                <w:webHidden/>
              </w:rPr>
              <w:fldChar w:fldCharType="begin"/>
            </w:r>
            <w:r>
              <w:rPr>
                <w:noProof/>
                <w:webHidden/>
              </w:rPr>
              <w:instrText xml:space="preserve"> PAGEREF _Toc4496434 \h </w:instrText>
            </w:r>
            <w:r>
              <w:rPr>
                <w:noProof/>
                <w:webHidden/>
              </w:rPr>
            </w:r>
            <w:r>
              <w:rPr>
                <w:noProof/>
                <w:webHidden/>
              </w:rPr>
              <w:fldChar w:fldCharType="separate"/>
            </w:r>
            <w:r>
              <w:rPr>
                <w:noProof/>
                <w:webHidden/>
              </w:rPr>
              <w:t>2</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35" w:history="1">
            <w:r w:rsidRPr="00046CF5">
              <w:rPr>
                <w:rStyle w:val="Hyperlink"/>
                <w:noProof/>
              </w:rPr>
              <w:t>1.3 Existing Solutions</w:t>
            </w:r>
            <w:r>
              <w:rPr>
                <w:noProof/>
                <w:webHidden/>
              </w:rPr>
              <w:tab/>
            </w:r>
            <w:r>
              <w:rPr>
                <w:noProof/>
                <w:webHidden/>
              </w:rPr>
              <w:fldChar w:fldCharType="begin"/>
            </w:r>
            <w:r>
              <w:rPr>
                <w:noProof/>
                <w:webHidden/>
              </w:rPr>
              <w:instrText xml:space="preserve"> PAGEREF _Toc4496435 \h </w:instrText>
            </w:r>
            <w:r>
              <w:rPr>
                <w:noProof/>
                <w:webHidden/>
              </w:rPr>
            </w:r>
            <w:r>
              <w:rPr>
                <w:noProof/>
                <w:webHidden/>
              </w:rPr>
              <w:fldChar w:fldCharType="separate"/>
            </w:r>
            <w:r>
              <w:rPr>
                <w:noProof/>
                <w:webHidden/>
              </w:rPr>
              <w:t>3</w:t>
            </w:r>
            <w:r>
              <w:rPr>
                <w:noProof/>
                <w:webHidden/>
              </w:rPr>
              <w:fldChar w:fldCharType="end"/>
            </w:r>
          </w:hyperlink>
        </w:p>
        <w:p w:rsidR="00FE04F0" w:rsidRDefault="00FE04F0">
          <w:pPr>
            <w:pStyle w:val="TOC3"/>
            <w:tabs>
              <w:tab w:val="right" w:leader="dot" w:pos="9016"/>
            </w:tabs>
            <w:rPr>
              <w:rFonts w:eastAsiaTheme="minorEastAsia"/>
              <w:noProof/>
              <w:lang w:eastAsia="en-GB"/>
            </w:rPr>
          </w:pPr>
          <w:hyperlink w:anchor="_Toc4496436" w:history="1">
            <w:r w:rsidRPr="00046CF5">
              <w:rPr>
                <w:rStyle w:val="Hyperlink"/>
                <w:noProof/>
              </w:rPr>
              <w:t>1.3.1 In-Depth Breakdown of Hawk-Eye</w:t>
            </w:r>
            <w:r>
              <w:rPr>
                <w:noProof/>
                <w:webHidden/>
              </w:rPr>
              <w:tab/>
            </w:r>
            <w:r>
              <w:rPr>
                <w:noProof/>
                <w:webHidden/>
              </w:rPr>
              <w:fldChar w:fldCharType="begin"/>
            </w:r>
            <w:r>
              <w:rPr>
                <w:noProof/>
                <w:webHidden/>
              </w:rPr>
              <w:instrText xml:space="preserve"> PAGEREF _Toc4496436 \h </w:instrText>
            </w:r>
            <w:r>
              <w:rPr>
                <w:noProof/>
                <w:webHidden/>
              </w:rPr>
            </w:r>
            <w:r>
              <w:rPr>
                <w:noProof/>
                <w:webHidden/>
              </w:rPr>
              <w:fldChar w:fldCharType="separate"/>
            </w:r>
            <w:r>
              <w:rPr>
                <w:noProof/>
                <w:webHidden/>
              </w:rPr>
              <w:t>4</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37" w:history="1">
            <w:r w:rsidRPr="00046CF5">
              <w:rPr>
                <w:rStyle w:val="Hyperlink"/>
                <w:noProof/>
              </w:rPr>
              <w:t>1.4 The Essential Features</w:t>
            </w:r>
            <w:r>
              <w:rPr>
                <w:noProof/>
                <w:webHidden/>
              </w:rPr>
              <w:tab/>
            </w:r>
            <w:r>
              <w:rPr>
                <w:noProof/>
                <w:webHidden/>
              </w:rPr>
              <w:fldChar w:fldCharType="begin"/>
            </w:r>
            <w:r>
              <w:rPr>
                <w:noProof/>
                <w:webHidden/>
              </w:rPr>
              <w:instrText xml:space="preserve"> PAGEREF _Toc4496437 \h </w:instrText>
            </w:r>
            <w:r>
              <w:rPr>
                <w:noProof/>
                <w:webHidden/>
              </w:rPr>
            </w:r>
            <w:r>
              <w:rPr>
                <w:noProof/>
                <w:webHidden/>
              </w:rPr>
              <w:fldChar w:fldCharType="separate"/>
            </w:r>
            <w:r>
              <w:rPr>
                <w:noProof/>
                <w:webHidden/>
              </w:rPr>
              <w:t>6</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38" w:history="1">
            <w:r w:rsidRPr="00046CF5">
              <w:rPr>
                <w:rStyle w:val="Hyperlink"/>
                <w:noProof/>
              </w:rPr>
              <w:t>1.5 Potential Limitations</w:t>
            </w:r>
            <w:r>
              <w:rPr>
                <w:noProof/>
                <w:webHidden/>
              </w:rPr>
              <w:tab/>
            </w:r>
            <w:r>
              <w:rPr>
                <w:noProof/>
                <w:webHidden/>
              </w:rPr>
              <w:fldChar w:fldCharType="begin"/>
            </w:r>
            <w:r>
              <w:rPr>
                <w:noProof/>
                <w:webHidden/>
              </w:rPr>
              <w:instrText xml:space="preserve"> PAGEREF _Toc4496438 \h </w:instrText>
            </w:r>
            <w:r>
              <w:rPr>
                <w:noProof/>
                <w:webHidden/>
              </w:rPr>
            </w:r>
            <w:r>
              <w:rPr>
                <w:noProof/>
                <w:webHidden/>
              </w:rPr>
              <w:fldChar w:fldCharType="separate"/>
            </w:r>
            <w:r>
              <w:rPr>
                <w:noProof/>
                <w:webHidden/>
              </w:rPr>
              <w:t>6</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39" w:history="1">
            <w:r w:rsidRPr="00046CF5">
              <w:rPr>
                <w:rStyle w:val="Hyperlink"/>
                <w:noProof/>
              </w:rPr>
              <w:t>1.6 Hardware and Software Requirements</w:t>
            </w:r>
            <w:r>
              <w:rPr>
                <w:noProof/>
                <w:webHidden/>
              </w:rPr>
              <w:tab/>
            </w:r>
            <w:r>
              <w:rPr>
                <w:noProof/>
                <w:webHidden/>
              </w:rPr>
              <w:fldChar w:fldCharType="begin"/>
            </w:r>
            <w:r>
              <w:rPr>
                <w:noProof/>
                <w:webHidden/>
              </w:rPr>
              <w:instrText xml:space="preserve"> PAGEREF _Toc4496439 \h </w:instrText>
            </w:r>
            <w:r>
              <w:rPr>
                <w:noProof/>
                <w:webHidden/>
              </w:rPr>
            </w:r>
            <w:r>
              <w:rPr>
                <w:noProof/>
                <w:webHidden/>
              </w:rPr>
              <w:fldChar w:fldCharType="separate"/>
            </w:r>
            <w:r>
              <w:rPr>
                <w:noProof/>
                <w:webHidden/>
              </w:rPr>
              <w:t>6</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40" w:history="1">
            <w:r w:rsidRPr="00046CF5">
              <w:rPr>
                <w:rStyle w:val="Hyperlink"/>
                <w:noProof/>
              </w:rPr>
              <w:t>1.7 Success Criteria</w:t>
            </w:r>
            <w:r>
              <w:rPr>
                <w:noProof/>
                <w:webHidden/>
              </w:rPr>
              <w:tab/>
            </w:r>
            <w:r>
              <w:rPr>
                <w:noProof/>
                <w:webHidden/>
              </w:rPr>
              <w:fldChar w:fldCharType="begin"/>
            </w:r>
            <w:r>
              <w:rPr>
                <w:noProof/>
                <w:webHidden/>
              </w:rPr>
              <w:instrText xml:space="preserve"> PAGEREF _Toc4496440 \h </w:instrText>
            </w:r>
            <w:r>
              <w:rPr>
                <w:noProof/>
                <w:webHidden/>
              </w:rPr>
            </w:r>
            <w:r>
              <w:rPr>
                <w:noProof/>
                <w:webHidden/>
              </w:rPr>
              <w:fldChar w:fldCharType="separate"/>
            </w:r>
            <w:r>
              <w:rPr>
                <w:noProof/>
                <w:webHidden/>
              </w:rPr>
              <w:t>8</w:t>
            </w:r>
            <w:r>
              <w:rPr>
                <w:noProof/>
                <w:webHidden/>
              </w:rPr>
              <w:fldChar w:fldCharType="end"/>
            </w:r>
          </w:hyperlink>
        </w:p>
        <w:p w:rsidR="00FE04F0" w:rsidRDefault="00FE04F0">
          <w:pPr>
            <w:pStyle w:val="TOC1"/>
            <w:tabs>
              <w:tab w:val="right" w:leader="dot" w:pos="9016"/>
            </w:tabs>
            <w:rPr>
              <w:rFonts w:eastAsiaTheme="minorEastAsia"/>
              <w:noProof/>
              <w:lang w:eastAsia="en-GB"/>
            </w:rPr>
          </w:pPr>
          <w:hyperlink w:anchor="_Toc4496441" w:history="1">
            <w:r w:rsidRPr="00046CF5">
              <w:rPr>
                <w:rStyle w:val="Hyperlink"/>
                <w:noProof/>
              </w:rPr>
              <w:t>2 Design</w:t>
            </w:r>
            <w:r>
              <w:rPr>
                <w:noProof/>
                <w:webHidden/>
              </w:rPr>
              <w:tab/>
            </w:r>
            <w:r>
              <w:rPr>
                <w:noProof/>
                <w:webHidden/>
              </w:rPr>
              <w:fldChar w:fldCharType="begin"/>
            </w:r>
            <w:r>
              <w:rPr>
                <w:noProof/>
                <w:webHidden/>
              </w:rPr>
              <w:instrText xml:space="preserve"> PAGEREF _Toc4496441 \h </w:instrText>
            </w:r>
            <w:r>
              <w:rPr>
                <w:noProof/>
                <w:webHidden/>
              </w:rPr>
            </w:r>
            <w:r>
              <w:rPr>
                <w:noProof/>
                <w:webHidden/>
              </w:rPr>
              <w:fldChar w:fldCharType="separate"/>
            </w:r>
            <w:r>
              <w:rPr>
                <w:noProof/>
                <w:webHidden/>
              </w:rPr>
              <w:t>9</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42" w:history="1">
            <w:r w:rsidRPr="00046CF5">
              <w:rPr>
                <w:rStyle w:val="Hyperlink"/>
                <w:noProof/>
              </w:rPr>
              <w:t>2.1 Structure</w:t>
            </w:r>
            <w:r>
              <w:rPr>
                <w:noProof/>
                <w:webHidden/>
              </w:rPr>
              <w:tab/>
            </w:r>
            <w:r>
              <w:rPr>
                <w:noProof/>
                <w:webHidden/>
              </w:rPr>
              <w:fldChar w:fldCharType="begin"/>
            </w:r>
            <w:r>
              <w:rPr>
                <w:noProof/>
                <w:webHidden/>
              </w:rPr>
              <w:instrText xml:space="preserve"> PAGEREF _Toc4496442 \h </w:instrText>
            </w:r>
            <w:r>
              <w:rPr>
                <w:noProof/>
                <w:webHidden/>
              </w:rPr>
            </w:r>
            <w:r>
              <w:rPr>
                <w:noProof/>
                <w:webHidden/>
              </w:rPr>
              <w:fldChar w:fldCharType="separate"/>
            </w:r>
            <w:r>
              <w:rPr>
                <w:noProof/>
                <w:webHidden/>
              </w:rPr>
              <w:t>9</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43" w:history="1">
            <w:r w:rsidRPr="00046CF5">
              <w:rPr>
                <w:rStyle w:val="Hyperlink"/>
                <w:noProof/>
              </w:rPr>
              <w:t>2.2 Decomposition</w:t>
            </w:r>
            <w:r>
              <w:rPr>
                <w:noProof/>
                <w:webHidden/>
              </w:rPr>
              <w:tab/>
            </w:r>
            <w:r>
              <w:rPr>
                <w:noProof/>
                <w:webHidden/>
              </w:rPr>
              <w:fldChar w:fldCharType="begin"/>
            </w:r>
            <w:r>
              <w:rPr>
                <w:noProof/>
                <w:webHidden/>
              </w:rPr>
              <w:instrText xml:space="preserve"> PAGEREF _Toc4496443 \h </w:instrText>
            </w:r>
            <w:r>
              <w:rPr>
                <w:noProof/>
                <w:webHidden/>
              </w:rPr>
            </w:r>
            <w:r>
              <w:rPr>
                <w:noProof/>
                <w:webHidden/>
              </w:rPr>
              <w:fldChar w:fldCharType="separate"/>
            </w:r>
            <w:r>
              <w:rPr>
                <w:noProof/>
                <w:webHidden/>
              </w:rPr>
              <w:t>10</w:t>
            </w:r>
            <w:r>
              <w:rPr>
                <w:noProof/>
                <w:webHidden/>
              </w:rPr>
              <w:fldChar w:fldCharType="end"/>
            </w:r>
          </w:hyperlink>
        </w:p>
        <w:p w:rsidR="00FE04F0" w:rsidRDefault="00FE04F0">
          <w:pPr>
            <w:pStyle w:val="TOC3"/>
            <w:tabs>
              <w:tab w:val="right" w:leader="dot" w:pos="9016"/>
            </w:tabs>
            <w:rPr>
              <w:rFonts w:eastAsiaTheme="minorEastAsia"/>
              <w:noProof/>
              <w:lang w:eastAsia="en-GB"/>
            </w:rPr>
          </w:pPr>
          <w:hyperlink w:anchor="_Toc4496444" w:history="1">
            <w:r w:rsidRPr="00046CF5">
              <w:rPr>
                <w:rStyle w:val="Hyperlink"/>
                <w:noProof/>
              </w:rPr>
              <w:t>2.2.1 Computer Vision</w:t>
            </w:r>
            <w:r>
              <w:rPr>
                <w:noProof/>
                <w:webHidden/>
              </w:rPr>
              <w:tab/>
            </w:r>
            <w:r>
              <w:rPr>
                <w:noProof/>
                <w:webHidden/>
              </w:rPr>
              <w:fldChar w:fldCharType="begin"/>
            </w:r>
            <w:r>
              <w:rPr>
                <w:noProof/>
                <w:webHidden/>
              </w:rPr>
              <w:instrText xml:space="preserve"> PAGEREF _Toc4496444 \h </w:instrText>
            </w:r>
            <w:r>
              <w:rPr>
                <w:noProof/>
                <w:webHidden/>
              </w:rPr>
            </w:r>
            <w:r>
              <w:rPr>
                <w:noProof/>
                <w:webHidden/>
              </w:rPr>
              <w:fldChar w:fldCharType="separate"/>
            </w:r>
            <w:r>
              <w:rPr>
                <w:noProof/>
                <w:webHidden/>
              </w:rPr>
              <w:t>10</w:t>
            </w:r>
            <w:r>
              <w:rPr>
                <w:noProof/>
                <w:webHidden/>
              </w:rPr>
              <w:fldChar w:fldCharType="end"/>
            </w:r>
          </w:hyperlink>
        </w:p>
        <w:p w:rsidR="00FE04F0" w:rsidRDefault="00FE04F0">
          <w:pPr>
            <w:pStyle w:val="TOC3"/>
            <w:tabs>
              <w:tab w:val="right" w:leader="dot" w:pos="9016"/>
            </w:tabs>
            <w:rPr>
              <w:rFonts w:eastAsiaTheme="minorEastAsia"/>
              <w:noProof/>
              <w:lang w:eastAsia="en-GB"/>
            </w:rPr>
          </w:pPr>
          <w:hyperlink w:anchor="_Toc4496445" w:history="1">
            <w:r w:rsidRPr="00046CF5">
              <w:rPr>
                <w:rStyle w:val="Hyperlink"/>
                <w:noProof/>
              </w:rPr>
              <w:t>2.2.2 Tracking the Ball</w:t>
            </w:r>
            <w:r>
              <w:rPr>
                <w:noProof/>
                <w:webHidden/>
              </w:rPr>
              <w:tab/>
            </w:r>
            <w:r>
              <w:rPr>
                <w:noProof/>
                <w:webHidden/>
              </w:rPr>
              <w:fldChar w:fldCharType="begin"/>
            </w:r>
            <w:r>
              <w:rPr>
                <w:noProof/>
                <w:webHidden/>
              </w:rPr>
              <w:instrText xml:space="preserve"> PAGEREF _Toc4496445 \h </w:instrText>
            </w:r>
            <w:r>
              <w:rPr>
                <w:noProof/>
                <w:webHidden/>
              </w:rPr>
            </w:r>
            <w:r>
              <w:rPr>
                <w:noProof/>
                <w:webHidden/>
              </w:rPr>
              <w:fldChar w:fldCharType="separate"/>
            </w:r>
            <w:r>
              <w:rPr>
                <w:noProof/>
                <w:webHidden/>
              </w:rPr>
              <w:t>10</w:t>
            </w:r>
            <w:r>
              <w:rPr>
                <w:noProof/>
                <w:webHidden/>
              </w:rPr>
              <w:fldChar w:fldCharType="end"/>
            </w:r>
          </w:hyperlink>
        </w:p>
        <w:p w:rsidR="00FE04F0" w:rsidRDefault="00FE04F0">
          <w:pPr>
            <w:pStyle w:val="TOC3"/>
            <w:tabs>
              <w:tab w:val="right" w:leader="dot" w:pos="9016"/>
            </w:tabs>
            <w:rPr>
              <w:rFonts w:eastAsiaTheme="minorEastAsia"/>
              <w:noProof/>
              <w:lang w:eastAsia="en-GB"/>
            </w:rPr>
          </w:pPr>
          <w:hyperlink w:anchor="_Toc4496446" w:history="1">
            <w:r w:rsidRPr="00046CF5">
              <w:rPr>
                <w:rStyle w:val="Hyperlink"/>
                <w:noProof/>
              </w:rPr>
              <w:t>2.2.3 User Interface</w:t>
            </w:r>
            <w:r>
              <w:rPr>
                <w:noProof/>
                <w:webHidden/>
              </w:rPr>
              <w:tab/>
            </w:r>
            <w:r>
              <w:rPr>
                <w:noProof/>
                <w:webHidden/>
              </w:rPr>
              <w:fldChar w:fldCharType="begin"/>
            </w:r>
            <w:r>
              <w:rPr>
                <w:noProof/>
                <w:webHidden/>
              </w:rPr>
              <w:instrText xml:space="preserve"> PAGEREF _Toc4496446 \h </w:instrText>
            </w:r>
            <w:r>
              <w:rPr>
                <w:noProof/>
                <w:webHidden/>
              </w:rPr>
            </w:r>
            <w:r>
              <w:rPr>
                <w:noProof/>
                <w:webHidden/>
              </w:rPr>
              <w:fldChar w:fldCharType="separate"/>
            </w:r>
            <w:r>
              <w:rPr>
                <w:noProof/>
                <w:webHidden/>
              </w:rPr>
              <w:t>10</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47" w:history="1">
            <w:r w:rsidRPr="00046CF5">
              <w:rPr>
                <w:rStyle w:val="Hyperlink"/>
                <w:noProof/>
              </w:rPr>
              <w:t>2.3 Algorithms</w:t>
            </w:r>
            <w:r>
              <w:rPr>
                <w:noProof/>
                <w:webHidden/>
              </w:rPr>
              <w:tab/>
            </w:r>
            <w:r>
              <w:rPr>
                <w:noProof/>
                <w:webHidden/>
              </w:rPr>
              <w:fldChar w:fldCharType="begin"/>
            </w:r>
            <w:r>
              <w:rPr>
                <w:noProof/>
                <w:webHidden/>
              </w:rPr>
              <w:instrText xml:space="preserve"> PAGEREF _Toc4496447 \h </w:instrText>
            </w:r>
            <w:r>
              <w:rPr>
                <w:noProof/>
                <w:webHidden/>
              </w:rPr>
            </w:r>
            <w:r>
              <w:rPr>
                <w:noProof/>
                <w:webHidden/>
              </w:rPr>
              <w:fldChar w:fldCharType="separate"/>
            </w:r>
            <w:r>
              <w:rPr>
                <w:noProof/>
                <w:webHidden/>
              </w:rPr>
              <w:t>10</w:t>
            </w:r>
            <w:r>
              <w:rPr>
                <w:noProof/>
                <w:webHidden/>
              </w:rPr>
              <w:fldChar w:fldCharType="end"/>
            </w:r>
          </w:hyperlink>
        </w:p>
        <w:p w:rsidR="00FE04F0" w:rsidRDefault="00FE04F0">
          <w:pPr>
            <w:pStyle w:val="TOC3"/>
            <w:tabs>
              <w:tab w:val="right" w:leader="dot" w:pos="9016"/>
            </w:tabs>
            <w:rPr>
              <w:rFonts w:eastAsiaTheme="minorEastAsia"/>
              <w:noProof/>
              <w:lang w:eastAsia="en-GB"/>
            </w:rPr>
          </w:pPr>
          <w:hyperlink w:anchor="_Toc4496448" w:history="1">
            <w:r w:rsidRPr="00046CF5">
              <w:rPr>
                <w:rStyle w:val="Hyperlink"/>
                <w:noProof/>
              </w:rPr>
              <w:t>2.3.1 Accessing camera and displaying camera feed</w:t>
            </w:r>
            <w:r>
              <w:rPr>
                <w:noProof/>
                <w:webHidden/>
              </w:rPr>
              <w:tab/>
            </w:r>
            <w:r>
              <w:rPr>
                <w:noProof/>
                <w:webHidden/>
              </w:rPr>
              <w:fldChar w:fldCharType="begin"/>
            </w:r>
            <w:r>
              <w:rPr>
                <w:noProof/>
                <w:webHidden/>
              </w:rPr>
              <w:instrText xml:space="preserve"> PAGEREF _Toc4496448 \h </w:instrText>
            </w:r>
            <w:r>
              <w:rPr>
                <w:noProof/>
                <w:webHidden/>
              </w:rPr>
            </w:r>
            <w:r>
              <w:rPr>
                <w:noProof/>
                <w:webHidden/>
              </w:rPr>
              <w:fldChar w:fldCharType="separate"/>
            </w:r>
            <w:r>
              <w:rPr>
                <w:noProof/>
                <w:webHidden/>
              </w:rPr>
              <w:t>11</w:t>
            </w:r>
            <w:r>
              <w:rPr>
                <w:noProof/>
                <w:webHidden/>
              </w:rPr>
              <w:fldChar w:fldCharType="end"/>
            </w:r>
          </w:hyperlink>
        </w:p>
        <w:p w:rsidR="00FE04F0" w:rsidRDefault="00FE04F0">
          <w:pPr>
            <w:pStyle w:val="TOC3"/>
            <w:tabs>
              <w:tab w:val="right" w:leader="dot" w:pos="9016"/>
            </w:tabs>
            <w:rPr>
              <w:rFonts w:eastAsiaTheme="minorEastAsia"/>
              <w:noProof/>
              <w:lang w:eastAsia="en-GB"/>
            </w:rPr>
          </w:pPr>
          <w:hyperlink w:anchor="_Toc4496449" w:history="1">
            <w:r w:rsidRPr="00046CF5">
              <w:rPr>
                <w:rStyle w:val="Hyperlink"/>
                <w:noProof/>
              </w:rPr>
              <w:t>2.3.2 HSV colour mask</w:t>
            </w:r>
            <w:r>
              <w:rPr>
                <w:noProof/>
                <w:webHidden/>
              </w:rPr>
              <w:tab/>
            </w:r>
            <w:r>
              <w:rPr>
                <w:noProof/>
                <w:webHidden/>
              </w:rPr>
              <w:fldChar w:fldCharType="begin"/>
            </w:r>
            <w:r>
              <w:rPr>
                <w:noProof/>
                <w:webHidden/>
              </w:rPr>
              <w:instrText xml:space="preserve"> PAGEREF _Toc4496449 \h </w:instrText>
            </w:r>
            <w:r>
              <w:rPr>
                <w:noProof/>
                <w:webHidden/>
              </w:rPr>
            </w:r>
            <w:r>
              <w:rPr>
                <w:noProof/>
                <w:webHidden/>
              </w:rPr>
              <w:fldChar w:fldCharType="separate"/>
            </w:r>
            <w:r>
              <w:rPr>
                <w:noProof/>
                <w:webHidden/>
              </w:rPr>
              <w:t>11</w:t>
            </w:r>
            <w:r>
              <w:rPr>
                <w:noProof/>
                <w:webHidden/>
              </w:rPr>
              <w:fldChar w:fldCharType="end"/>
            </w:r>
          </w:hyperlink>
        </w:p>
        <w:p w:rsidR="00FE04F0" w:rsidRDefault="00FE04F0">
          <w:pPr>
            <w:pStyle w:val="TOC3"/>
            <w:tabs>
              <w:tab w:val="right" w:leader="dot" w:pos="9016"/>
            </w:tabs>
            <w:rPr>
              <w:rFonts w:eastAsiaTheme="minorEastAsia"/>
              <w:noProof/>
              <w:lang w:eastAsia="en-GB"/>
            </w:rPr>
          </w:pPr>
          <w:hyperlink w:anchor="_Toc4496450" w:history="1">
            <w:r w:rsidRPr="00046CF5">
              <w:rPr>
                <w:rStyle w:val="Hyperlink"/>
                <w:noProof/>
              </w:rPr>
              <w:t>2.3.3 Detecting and tracking the tennis ball</w:t>
            </w:r>
            <w:r>
              <w:rPr>
                <w:noProof/>
                <w:webHidden/>
              </w:rPr>
              <w:tab/>
            </w:r>
            <w:r>
              <w:rPr>
                <w:noProof/>
                <w:webHidden/>
              </w:rPr>
              <w:fldChar w:fldCharType="begin"/>
            </w:r>
            <w:r>
              <w:rPr>
                <w:noProof/>
                <w:webHidden/>
              </w:rPr>
              <w:instrText xml:space="preserve"> PAGEREF _Toc4496450 \h </w:instrText>
            </w:r>
            <w:r>
              <w:rPr>
                <w:noProof/>
                <w:webHidden/>
              </w:rPr>
            </w:r>
            <w:r>
              <w:rPr>
                <w:noProof/>
                <w:webHidden/>
              </w:rPr>
              <w:fldChar w:fldCharType="separate"/>
            </w:r>
            <w:r>
              <w:rPr>
                <w:noProof/>
                <w:webHidden/>
              </w:rPr>
              <w:t>13</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51" w:history="1">
            <w:r w:rsidRPr="00046CF5">
              <w:rPr>
                <w:rStyle w:val="Hyperlink"/>
                <w:noProof/>
              </w:rPr>
              <w:t>2.4 Usability</w:t>
            </w:r>
            <w:r>
              <w:rPr>
                <w:noProof/>
                <w:webHidden/>
              </w:rPr>
              <w:tab/>
            </w:r>
            <w:r>
              <w:rPr>
                <w:noProof/>
                <w:webHidden/>
              </w:rPr>
              <w:fldChar w:fldCharType="begin"/>
            </w:r>
            <w:r>
              <w:rPr>
                <w:noProof/>
                <w:webHidden/>
              </w:rPr>
              <w:instrText xml:space="preserve"> PAGEREF _Toc4496451 \h </w:instrText>
            </w:r>
            <w:r>
              <w:rPr>
                <w:noProof/>
                <w:webHidden/>
              </w:rPr>
            </w:r>
            <w:r>
              <w:rPr>
                <w:noProof/>
                <w:webHidden/>
              </w:rPr>
              <w:fldChar w:fldCharType="separate"/>
            </w:r>
            <w:r>
              <w:rPr>
                <w:noProof/>
                <w:webHidden/>
              </w:rPr>
              <w:t>15</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52" w:history="1">
            <w:r w:rsidRPr="00046CF5">
              <w:rPr>
                <w:rStyle w:val="Hyperlink"/>
                <w:noProof/>
              </w:rPr>
              <w:t>2.5 Variables, Data Structures and Classes</w:t>
            </w:r>
            <w:r>
              <w:rPr>
                <w:noProof/>
                <w:webHidden/>
              </w:rPr>
              <w:tab/>
            </w:r>
            <w:r>
              <w:rPr>
                <w:noProof/>
                <w:webHidden/>
              </w:rPr>
              <w:fldChar w:fldCharType="begin"/>
            </w:r>
            <w:r>
              <w:rPr>
                <w:noProof/>
                <w:webHidden/>
              </w:rPr>
              <w:instrText xml:space="preserve"> PAGEREF _Toc4496452 \h </w:instrText>
            </w:r>
            <w:r>
              <w:rPr>
                <w:noProof/>
                <w:webHidden/>
              </w:rPr>
            </w:r>
            <w:r>
              <w:rPr>
                <w:noProof/>
                <w:webHidden/>
              </w:rPr>
              <w:fldChar w:fldCharType="separate"/>
            </w:r>
            <w:r>
              <w:rPr>
                <w:noProof/>
                <w:webHidden/>
              </w:rPr>
              <w:t>15</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53" w:history="1">
            <w:r w:rsidRPr="00046CF5">
              <w:rPr>
                <w:rStyle w:val="Hyperlink"/>
                <w:noProof/>
              </w:rPr>
              <w:t>2.6 Test Data</w:t>
            </w:r>
            <w:r>
              <w:rPr>
                <w:noProof/>
                <w:webHidden/>
              </w:rPr>
              <w:tab/>
            </w:r>
            <w:r>
              <w:rPr>
                <w:noProof/>
                <w:webHidden/>
              </w:rPr>
              <w:fldChar w:fldCharType="begin"/>
            </w:r>
            <w:r>
              <w:rPr>
                <w:noProof/>
                <w:webHidden/>
              </w:rPr>
              <w:instrText xml:space="preserve"> PAGEREF _Toc4496453 \h </w:instrText>
            </w:r>
            <w:r>
              <w:rPr>
                <w:noProof/>
                <w:webHidden/>
              </w:rPr>
            </w:r>
            <w:r>
              <w:rPr>
                <w:noProof/>
                <w:webHidden/>
              </w:rPr>
              <w:fldChar w:fldCharType="separate"/>
            </w:r>
            <w:r>
              <w:rPr>
                <w:noProof/>
                <w:webHidden/>
              </w:rPr>
              <w:t>16</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54" w:history="1">
            <w:r w:rsidRPr="00046CF5">
              <w:rPr>
                <w:rStyle w:val="Hyperlink"/>
                <w:noProof/>
              </w:rPr>
              <w:t>2.7 Further Data</w:t>
            </w:r>
            <w:r>
              <w:rPr>
                <w:noProof/>
                <w:webHidden/>
              </w:rPr>
              <w:tab/>
            </w:r>
            <w:r>
              <w:rPr>
                <w:noProof/>
                <w:webHidden/>
              </w:rPr>
              <w:fldChar w:fldCharType="begin"/>
            </w:r>
            <w:r>
              <w:rPr>
                <w:noProof/>
                <w:webHidden/>
              </w:rPr>
              <w:instrText xml:space="preserve"> PAGEREF _Toc4496454 \h </w:instrText>
            </w:r>
            <w:r>
              <w:rPr>
                <w:noProof/>
                <w:webHidden/>
              </w:rPr>
            </w:r>
            <w:r>
              <w:rPr>
                <w:noProof/>
                <w:webHidden/>
              </w:rPr>
              <w:fldChar w:fldCharType="separate"/>
            </w:r>
            <w:r>
              <w:rPr>
                <w:noProof/>
                <w:webHidden/>
              </w:rPr>
              <w:t>17</w:t>
            </w:r>
            <w:r>
              <w:rPr>
                <w:noProof/>
                <w:webHidden/>
              </w:rPr>
              <w:fldChar w:fldCharType="end"/>
            </w:r>
          </w:hyperlink>
        </w:p>
        <w:p w:rsidR="00FE04F0" w:rsidRDefault="00FE04F0">
          <w:pPr>
            <w:pStyle w:val="TOC1"/>
            <w:tabs>
              <w:tab w:val="right" w:leader="dot" w:pos="9016"/>
            </w:tabs>
            <w:rPr>
              <w:rFonts w:eastAsiaTheme="minorEastAsia"/>
              <w:noProof/>
              <w:lang w:eastAsia="en-GB"/>
            </w:rPr>
          </w:pPr>
          <w:hyperlink w:anchor="_Toc4496455" w:history="1">
            <w:r w:rsidRPr="00046CF5">
              <w:rPr>
                <w:rStyle w:val="Hyperlink"/>
                <w:noProof/>
              </w:rPr>
              <w:t>3 Developing</w:t>
            </w:r>
            <w:r>
              <w:rPr>
                <w:noProof/>
                <w:webHidden/>
              </w:rPr>
              <w:tab/>
            </w:r>
            <w:r>
              <w:rPr>
                <w:noProof/>
                <w:webHidden/>
              </w:rPr>
              <w:fldChar w:fldCharType="begin"/>
            </w:r>
            <w:r>
              <w:rPr>
                <w:noProof/>
                <w:webHidden/>
              </w:rPr>
              <w:instrText xml:space="preserve"> PAGEREF _Toc4496455 \h </w:instrText>
            </w:r>
            <w:r>
              <w:rPr>
                <w:noProof/>
                <w:webHidden/>
              </w:rPr>
            </w:r>
            <w:r>
              <w:rPr>
                <w:noProof/>
                <w:webHidden/>
              </w:rPr>
              <w:fldChar w:fldCharType="separate"/>
            </w:r>
            <w:r>
              <w:rPr>
                <w:noProof/>
                <w:webHidden/>
              </w:rPr>
              <w:t>17</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56" w:history="1">
            <w:r w:rsidRPr="00046CF5">
              <w:rPr>
                <w:rStyle w:val="Hyperlink"/>
                <w:noProof/>
              </w:rPr>
              <w:t>3.1 Iterative Developments</w:t>
            </w:r>
            <w:r>
              <w:rPr>
                <w:noProof/>
                <w:webHidden/>
              </w:rPr>
              <w:tab/>
            </w:r>
            <w:r>
              <w:rPr>
                <w:noProof/>
                <w:webHidden/>
              </w:rPr>
              <w:fldChar w:fldCharType="begin"/>
            </w:r>
            <w:r>
              <w:rPr>
                <w:noProof/>
                <w:webHidden/>
              </w:rPr>
              <w:instrText xml:space="preserve"> PAGEREF _Toc4496456 \h </w:instrText>
            </w:r>
            <w:r>
              <w:rPr>
                <w:noProof/>
                <w:webHidden/>
              </w:rPr>
            </w:r>
            <w:r>
              <w:rPr>
                <w:noProof/>
                <w:webHidden/>
              </w:rPr>
              <w:fldChar w:fldCharType="separate"/>
            </w:r>
            <w:r>
              <w:rPr>
                <w:noProof/>
                <w:webHidden/>
              </w:rPr>
              <w:t>17</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57" w:history="1">
            <w:r w:rsidRPr="00046CF5">
              <w:rPr>
                <w:rStyle w:val="Hyperlink"/>
                <w:noProof/>
              </w:rPr>
              <w:t>3.2 Prototypes</w:t>
            </w:r>
            <w:r>
              <w:rPr>
                <w:noProof/>
                <w:webHidden/>
              </w:rPr>
              <w:tab/>
            </w:r>
            <w:r>
              <w:rPr>
                <w:noProof/>
                <w:webHidden/>
              </w:rPr>
              <w:fldChar w:fldCharType="begin"/>
            </w:r>
            <w:r>
              <w:rPr>
                <w:noProof/>
                <w:webHidden/>
              </w:rPr>
              <w:instrText xml:space="preserve"> PAGEREF _Toc4496457 \h </w:instrText>
            </w:r>
            <w:r>
              <w:rPr>
                <w:noProof/>
                <w:webHidden/>
              </w:rPr>
            </w:r>
            <w:r>
              <w:rPr>
                <w:noProof/>
                <w:webHidden/>
              </w:rPr>
              <w:fldChar w:fldCharType="separate"/>
            </w:r>
            <w:r>
              <w:rPr>
                <w:noProof/>
                <w:webHidden/>
              </w:rPr>
              <w:t>17</w:t>
            </w:r>
            <w:r>
              <w:rPr>
                <w:noProof/>
                <w:webHidden/>
              </w:rPr>
              <w:fldChar w:fldCharType="end"/>
            </w:r>
          </w:hyperlink>
        </w:p>
        <w:p w:rsidR="00FE04F0" w:rsidRDefault="00FE04F0">
          <w:pPr>
            <w:pStyle w:val="TOC3"/>
            <w:tabs>
              <w:tab w:val="right" w:leader="dot" w:pos="9016"/>
            </w:tabs>
            <w:rPr>
              <w:rFonts w:eastAsiaTheme="minorEastAsia"/>
              <w:noProof/>
              <w:lang w:eastAsia="en-GB"/>
            </w:rPr>
          </w:pPr>
          <w:hyperlink w:anchor="_Toc4496458" w:history="1">
            <w:r w:rsidRPr="00046CF5">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_Toc4496458 \h </w:instrText>
            </w:r>
            <w:r>
              <w:rPr>
                <w:noProof/>
                <w:webHidden/>
              </w:rPr>
            </w:r>
            <w:r>
              <w:rPr>
                <w:noProof/>
                <w:webHidden/>
              </w:rPr>
              <w:fldChar w:fldCharType="separate"/>
            </w:r>
            <w:r>
              <w:rPr>
                <w:noProof/>
                <w:webHidden/>
              </w:rPr>
              <w:t>17</w:t>
            </w:r>
            <w:r>
              <w:rPr>
                <w:noProof/>
                <w:webHidden/>
              </w:rPr>
              <w:fldChar w:fldCharType="end"/>
            </w:r>
          </w:hyperlink>
        </w:p>
        <w:p w:rsidR="00FE04F0" w:rsidRDefault="00FE04F0">
          <w:pPr>
            <w:pStyle w:val="TOC3"/>
            <w:tabs>
              <w:tab w:val="right" w:leader="dot" w:pos="9016"/>
            </w:tabs>
            <w:rPr>
              <w:rFonts w:eastAsiaTheme="minorEastAsia"/>
              <w:noProof/>
              <w:lang w:eastAsia="en-GB"/>
            </w:rPr>
          </w:pPr>
          <w:hyperlink w:anchor="_Toc4496459" w:history="1">
            <w:r w:rsidRPr="00046CF5">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_Toc4496459 \h </w:instrText>
            </w:r>
            <w:r>
              <w:rPr>
                <w:noProof/>
                <w:webHidden/>
              </w:rPr>
            </w:r>
            <w:r>
              <w:rPr>
                <w:noProof/>
                <w:webHidden/>
              </w:rPr>
              <w:fldChar w:fldCharType="separate"/>
            </w:r>
            <w:r>
              <w:rPr>
                <w:noProof/>
                <w:webHidden/>
              </w:rPr>
              <w:t>21</w:t>
            </w:r>
            <w:r>
              <w:rPr>
                <w:noProof/>
                <w:webHidden/>
              </w:rPr>
              <w:fldChar w:fldCharType="end"/>
            </w:r>
          </w:hyperlink>
        </w:p>
        <w:p w:rsidR="00FE04F0" w:rsidRDefault="00FE04F0">
          <w:pPr>
            <w:pStyle w:val="TOC3"/>
            <w:tabs>
              <w:tab w:val="right" w:leader="dot" w:pos="9016"/>
            </w:tabs>
            <w:rPr>
              <w:rFonts w:eastAsiaTheme="minorEastAsia"/>
              <w:noProof/>
              <w:lang w:eastAsia="en-GB"/>
            </w:rPr>
          </w:pPr>
          <w:hyperlink w:anchor="_Toc4496460" w:history="1">
            <w:r w:rsidRPr="00046CF5">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_Toc4496460 \h </w:instrText>
            </w:r>
            <w:r>
              <w:rPr>
                <w:noProof/>
                <w:webHidden/>
              </w:rPr>
            </w:r>
            <w:r>
              <w:rPr>
                <w:noProof/>
                <w:webHidden/>
              </w:rPr>
              <w:fldChar w:fldCharType="separate"/>
            </w:r>
            <w:r>
              <w:rPr>
                <w:noProof/>
                <w:webHidden/>
              </w:rPr>
              <w:t>22</w:t>
            </w:r>
            <w:r>
              <w:rPr>
                <w:noProof/>
                <w:webHidden/>
              </w:rPr>
              <w:fldChar w:fldCharType="end"/>
            </w:r>
          </w:hyperlink>
        </w:p>
        <w:p w:rsidR="00FE04F0" w:rsidRDefault="00FE04F0">
          <w:pPr>
            <w:pStyle w:val="TOC3"/>
            <w:tabs>
              <w:tab w:val="right" w:leader="dot" w:pos="9016"/>
            </w:tabs>
            <w:rPr>
              <w:rFonts w:eastAsiaTheme="minorEastAsia"/>
              <w:noProof/>
              <w:lang w:eastAsia="en-GB"/>
            </w:rPr>
          </w:pPr>
          <w:hyperlink w:anchor="_Toc4496461" w:history="1">
            <w:r w:rsidRPr="00046CF5">
              <w:rPr>
                <w:rStyle w:val="Hyperlink"/>
                <w:noProof/>
              </w:rPr>
              <w:t>3.2.4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_Toc4496461 \h </w:instrText>
            </w:r>
            <w:r>
              <w:rPr>
                <w:noProof/>
                <w:webHidden/>
              </w:rPr>
            </w:r>
            <w:r>
              <w:rPr>
                <w:noProof/>
                <w:webHidden/>
              </w:rPr>
              <w:fldChar w:fldCharType="separate"/>
            </w:r>
            <w:r>
              <w:rPr>
                <w:noProof/>
                <w:webHidden/>
              </w:rPr>
              <w:t>24</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62" w:history="1">
            <w:r w:rsidRPr="00046CF5">
              <w:rPr>
                <w:rStyle w:val="Hyperlink"/>
                <w:noProof/>
              </w:rPr>
              <w:t>3.3 Structures</w:t>
            </w:r>
            <w:r>
              <w:rPr>
                <w:noProof/>
                <w:webHidden/>
              </w:rPr>
              <w:tab/>
            </w:r>
            <w:r>
              <w:rPr>
                <w:noProof/>
                <w:webHidden/>
              </w:rPr>
              <w:fldChar w:fldCharType="begin"/>
            </w:r>
            <w:r>
              <w:rPr>
                <w:noProof/>
                <w:webHidden/>
              </w:rPr>
              <w:instrText xml:space="preserve"> PAGEREF _Toc4496462 \h </w:instrText>
            </w:r>
            <w:r>
              <w:rPr>
                <w:noProof/>
                <w:webHidden/>
              </w:rPr>
            </w:r>
            <w:r>
              <w:rPr>
                <w:noProof/>
                <w:webHidden/>
              </w:rPr>
              <w:fldChar w:fldCharType="separate"/>
            </w:r>
            <w:r>
              <w:rPr>
                <w:noProof/>
                <w:webHidden/>
              </w:rPr>
              <w:t>31</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63" w:history="1">
            <w:r w:rsidRPr="00046CF5">
              <w:rPr>
                <w:rStyle w:val="Hyperlink"/>
                <w:noProof/>
              </w:rPr>
              <w:t>3.4 Examples of Code (Annotated)</w:t>
            </w:r>
            <w:r>
              <w:rPr>
                <w:noProof/>
                <w:webHidden/>
              </w:rPr>
              <w:tab/>
            </w:r>
            <w:r>
              <w:rPr>
                <w:noProof/>
                <w:webHidden/>
              </w:rPr>
              <w:fldChar w:fldCharType="begin"/>
            </w:r>
            <w:r>
              <w:rPr>
                <w:noProof/>
                <w:webHidden/>
              </w:rPr>
              <w:instrText xml:space="preserve"> PAGEREF _Toc4496463 \h </w:instrText>
            </w:r>
            <w:r>
              <w:rPr>
                <w:noProof/>
                <w:webHidden/>
              </w:rPr>
            </w:r>
            <w:r>
              <w:rPr>
                <w:noProof/>
                <w:webHidden/>
              </w:rPr>
              <w:fldChar w:fldCharType="separate"/>
            </w:r>
            <w:r>
              <w:rPr>
                <w:noProof/>
                <w:webHidden/>
              </w:rPr>
              <w:t>31</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64" w:history="1">
            <w:r w:rsidRPr="00046CF5">
              <w:rPr>
                <w:rStyle w:val="Hyperlink"/>
                <w:noProof/>
              </w:rPr>
              <w:t>3.5 Validations</w:t>
            </w:r>
            <w:r>
              <w:rPr>
                <w:noProof/>
                <w:webHidden/>
              </w:rPr>
              <w:tab/>
            </w:r>
            <w:r>
              <w:rPr>
                <w:noProof/>
                <w:webHidden/>
              </w:rPr>
              <w:fldChar w:fldCharType="begin"/>
            </w:r>
            <w:r>
              <w:rPr>
                <w:noProof/>
                <w:webHidden/>
              </w:rPr>
              <w:instrText xml:space="preserve"> PAGEREF _Toc4496464 \h </w:instrText>
            </w:r>
            <w:r>
              <w:rPr>
                <w:noProof/>
                <w:webHidden/>
              </w:rPr>
            </w:r>
            <w:r>
              <w:rPr>
                <w:noProof/>
                <w:webHidden/>
              </w:rPr>
              <w:fldChar w:fldCharType="separate"/>
            </w:r>
            <w:r>
              <w:rPr>
                <w:noProof/>
                <w:webHidden/>
              </w:rPr>
              <w:t>31</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65" w:history="1">
            <w:r w:rsidRPr="00046CF5">
              <w:rPr>
                <w:rStyle w:val="Hyperlink"/>
                <w:noProof/>
              </w:rPr>
              <w:t>3.6 Review</w:t>
            </w:r>
            <w:r>
              <w:rPr>
                <w:noProof/>
                <w:webHidden/>
              </w:rPr>
              <w:tab/>
            </w:r>
            <w:r>
              <w:rPr>
                <w:noProof/>
                <w:webHidden/>
              </w:rPr>
              <w:fldChar w:fldCharType="begin"/>
            </w:r>
            <w:r>
              <w:rPr>
                <w:noProof/>
                <w:webHidden/>
              </w:rPr>
              <w:instrText xml:space="preserve"> PAGEREF _Toc4496465 \h </w:instrText>
            </w:r>
            <w:r>
              <w:rPr>
                <w:noProof/>
                <w:webHidden/>
              </w:rPr>
            </w:r>
            <w:r>
              <w:rPr>
                <w:noProof/>
                <w:webHidden/>
              </w:rPr>
              <w:fldChar w:fldCharType="separate"/>
            </w:r>
            <w:r>
              <w:rPr>
                <w:noProof/>
                <w:webHidden/>
              </w:rPr>
              <w:t>31</w:t>
            </w:r>
            <w:r>
              <w:rPr>
                <w:noProof/>
                <w:webHidden/>
              </w:rPr>
              <w:fldChar w:fldCharType="end"/>
            </w:r>
          </w:hyperlink>
        </w:p>
        <w:p w:rsidR="00FE04F0" w:rsidRDefault="00FE04F0">
          <w:pPr>
            <w:pStyle w:val="TOC1"/>
            <w:tabs>
              <w:tab w:val="right" w:leader="dot" w:pos="9016"/>
            </w:tabs>
            <w:rPr>
              <w:rFonts w:eastAsiaTheme="minorEastAsia"/>
              <w:noProof/>
              <w:lang w:eastAsia="en-GB"/>
            </w:rPr>
          </w:pPr>
          <w:hyperlink w:anchor="_Toc4496466" w:history="1">
            <w:r w:rsidRPr="00046CF5">
              <w:rPr>
                <w:rStyle w:val="Hyperlink"/>
                <w:noProof/>
              </w:rPr>
              <w:t>4 Evaluation</w:t>
            </w:r>
            <w:r>
              <w:rPr>
                <w:noProof/>
                <w:webHidden/>
              </w:rPr>
              <w:tab/>
            </w:r>
            <w:r>
              <w:rPr>
                <w:noProof/>
                <w:webHidden/>
              </w:rPr>
              <w:fldChar w:fldCharType="begin"/>
            </w:r>
            <w:r>
              <w:rPr>
                <w:noProof/>
                <w:webHidden/>
              </w:rPr>
              <w:instrText xml:space="preserve"> PAGEREF _Toc4496466 \h </w:instrText>
            </w:r>
            <w:r>
              <w:rPr>
                <w:noProof/>
                <w:webHidden/>
              </w:rPr>
            </w:r>
            <w:r>
              <w:rPr>
                <w:noProof/>
                <w:webHidden/>
              </w:rPr>
              <w:fldChar w:fldCharType="separate"/>
            </w:r>
            <w:r>
              <w:rPr>
                <w:noProof/>
                <w:webHidden/>
              </w:rPr>
              <w:t>31</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67" w:history="1">
            <w:r w:rsidRPr="00046CF5">
              <w:rPr>
                <w:rStyle w:val="Hyperlink"/>
                <w:noProof/>
              </w:rPr>
              <w:t>4.1 Success Criteria</w:t>
            </w:r>
            <w:r>
              <w:rPr>
                <w:noProof/>
                <w:webHidden/>
              </w:rPr>
              <w:tab/>
            </w:r>
            <w:r>
              <w:rPr>
                <w:noProof/>
                <w:webHidden/>
              </w:rPr>
              <w:fldChar w:fldCharType="begin"/>
            </w:r>
            <w:r>
              <w:rPr>
                <w:noProof/>
                <w:webHidden/>
              </w:rPr>
              <w:instrText xml:space="preserve"> PAGEREF _Toc4496467 \h </w:instrText>
            </w:r>
            <w:r>
              <w:rPr>
                <w:noProof/>
                <w:webHidden/>
              </w:rPr>
            </w:r>
            <w:r>
              <w:rPr>
                <w:noProof/>
                <w:webHidden/>
              </w:rPr>
              <w:fldChar w:fldCharType="separate"/>
            </w:r>
            <w:r>
              <w:rPr>
                <w:noProof/>
                <w:webHidden/>
              </w:rPr>
              <w:t>31</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68" w:history="1">
            <w:r w:rsidRPr="00046CF5">
              <w:rPr>
                <w:rStyle w:val="Hyperlink"/>
                <w:noProof/>
              </w:rPr>
              <w:t>4.2 Potential in Future</w:t>
            </w:r>
            <w:r>
              <w:rPr>
                <w:noProof/>
                <w:webHidden/>
              </w:rPr>
              <w:tab/>
            </w:r>
            <w:r>
              <w:rPr>
                <w:noProof/>
                <w:webHidden/>
              </w:rPr>
              <w:fldChar w:fldCharType="begin"/>
            </w:r>
            <w:r>
              <w:rPr>
                <w:noProof/>
                <w:webHidden/>
              </w:rPr>
              <w:instrText xml:space="preserve"> PAGEREF _Toc4496468 \h </w:instrText>
            </w:r>
            <w:r>
              <w:rPr>
                <w:noProof/>
                <w:webHidden/>
              </w:rPr>
            </w:r>
            <w:r>
              <w:rPr>
                <w:noProof/>
                <w:webHidden/>
              </w:rPr>
              <w:fldChar w:fldCharType="separate"/>
            </w:r>
            <w:r>
              <w:rPr>
                <w:noProof/>
                <w:webHidden/>
              </w:rPr>
              <w:t>31</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69" w:history="1">
            <w:r w:rsidRPr="00046CF5">
              <w:rPr>
                <w:rStyle w:val="Hyperlink"/>
                <w:noProof/>
              </w:rPr>
              <w:t>4.3 Future Improvements</w:t>
            </w:r>
            <w:r>
              <w:rPr>
                <w:noProof/>
                <w:webHidden/>
              </w:rPr>
              <w:tab/>
            </w:r>
            <w:r>
              <w:rPr>
                <w:noProof/>
                <w:webHidden/>
              </w:rPr>
              <w:fldChar w:fldCharType="begin"/>
            </w:r>
            <w:r>
              <w:rPr>
                <w:noProof/>
                <w:webHidden/>
              </w:rPr>
              <w:instrText xml:space="preserve"> PAGEREF _Toc4496469 \h </w:instrText>
            </w:r>
            <w:r>
              <w:rPr>
                <w:noProof/>
                <w:webHidden/>
              </w:rPr>
            </w:r>
            <w:r>
              <w:rPr>
                <w:noProof/>
                <w:webHidden/>
              </w:rPr>
              <w:fldChar w:fldCharType="separate"/>
            </w:r>
            <w:r>
              <w:rPr>
                <w:noProof/>
                <w:webHidden/>
              </w:rPr>
              <w:t>31</w:t>
            </w:r>
            <w:r>
              <w:rPr>
                <w:noProof/>
                <w:webHidden/>
              </w:rPr>
              <w:fldChar w:fldCharType="end"/>
            </w:r>
          </w:hyperlink>
        </w:p>
        <w:p w:rsidR="00FE04F0" w:rsidRDefault="00FE04F0">
          <w:pPr>
            <w:pStyle w:val="TOC2"/>
            <w:tabs>
              <w:tab w:val="right" w:leader="dot" w:pos="9016"/>
            </w:tabs>
            <w:rPr>
              <w:rFonts w:eastAsiaTheme="minorEastAsia"/>
              <w:noProof/>
              <w:lang w:eastAsia="en-GB"/>
            </w:rPr>
          </w:pPr>
          <w:hyperlink w:anchor="_Toc4496470" w:history="1">
            <w:r w:rsidRPr="00046CF5">
              <w:rPr>
                <w:rStyle w:val="Hyperlink"/>
                <w:noProof/>
              </w:rPr>
              <w:t>4.4 Usability</w:t>
            </w:r>
            <w:r>
              <w:rPr>
                <w:noProof/>
                <w:webHidden/>
              </w:rPr>
              <w:tab/>
            </w:r>
            <w:r>
              <w:rPr>
                <w:noProof/>
                <w:webHidden/>
              </w:rPr>
              <w:fldChar w:fldCharType="begin"/>
            </w:r>
            <w:r>
              <w:rPr>
                <w:noProof/>
                <w:webHidden/>
              </w:rPr>
              <w:instrText xml:space="preserve"> PAGEREF _Toc4496470 \h </w:instrText>
            </w:r>
            <w:r>
              <w:rPr>
                <w:noProof/>
                <w:webHidden/>
              </w:rPr>
            </w:r>
            <w:r>
              <w:rPr>
                <w:noProof/>
                <w:webHidden/>
              </w:rPr>
              <w:fldChar w:fldCharType="separate"/>
            </w:r>
            <w:r>
              <w:rPr>
                <w:noProof/>
                <w:webHidden/>
              </w:rPr>
              <w:t>31</w:t>
            </w:r>
            <w:r>
              <w:rPr>
                <w:noProof/>
                <w:webHidden/>
              </w:rPr>
              <w:fldChar w:fldCharType="end"/>
            </w:r>
          </w:hyperlink>
        </w:p>
        <w:p w:rsidR="00FE04F0" w:rsidRDefault="00FE04F0">
          <w:pPr>
            <w:pStyle w:val="TOC1"/>
            <w:tabs>
              <w:tab w:val="right" w:leader="dot" w:pos="9016"/>
            </w:tabs>
            <w:rPr>
              <w:rFonts w:eastAsiaTheme="minorEastAsia"/>
              <w:noProof/>
              <w:lang w:eastAsia="en-GB"/>
            </w:rPr>
          </w:pPr>
          <w:hyperlink w:anchor="_Toc4496471" w:history="1">
            <w:r w:rsidRPr="00046CF5">
              <w:rPr>
                <w:rStyle w:val="Hyperlink"/>
                <w:noProof/>
              </w:rPr>
              <w:t>5 Bibliography</w:t>
            </w:r>
            <w:r>
              <w:rPr>
                <w:noProof/>
                <w:webHidden/>
              </w:rPr>
              <w:tab/>
            </w:r>
            <w:r>
              <w:rPr>
                <w:noProof/>
                <w:webHidden/>
              </w:rPr>
              <w:fldChar w:fldCharType="begin"/>
            </w:r>
            <w:r>
              <w:rPr>
                <w:noProof/>
                <w:webHidden/>
              </w:rPr>
              <w:instrText xml:space="preserve"> PAGEREF _Toc4496471 \h </w:instrText>
            </w:r>
            <w:r>
              <w:rPr>
                <w:noProof/>
                <w:webHidden/>
              </w:rPr>
            </w:r>
            <w:r>
              <w:rPr>
                <w:noProof/>
                <w:webHidden/>
              </w:rPr>
              <w:fldChar w:fldCharType="separate"/>
            </w:r>
            <w:r>
              <w:rPr>
                <w:noProof/>
                <w:webHidden/>
              </w:rPr>
              <w:t>31</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4496432"/>
      <w:r>
        <w:t>1</w:t>
      </w:r>
      <w:r w:rsidR="00F73F5B">
        <w:t xml:space="preserve"> </w:t>
      </w:r>
      <w:r w:rsidR="003466A8" w:rsidRPr="00D54858">
        <w:t>Analysis</w:t>
      </w:r>
      <w:bookmarkEnd w:id="0"/>
    </w:p>
    <w:p w:rsidR="003466A8" w:rsidRDefault="00F73F5B" w:rsidP="003466A8">
      <w:pPr>
        <w:pStyle w:val="Heading2"/>
      </w:pPr>
      <w:bookmarkStart w:id="1" w:name="_Toc4496433"/>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24960"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w:t>
      </w:r>
      <w:bookmarkStart w:id="2" w:name="_GoBack"/>
      <w:bookmarkEnd w:id="2"/>
      <w:r w:rsidR="00F80546">
        <w:t xml:space="preserve">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4496434"/>
      <w:r>
        <w:t xml:space="preserve">1.2 </w:t>
      </w:r>
      <w:r w:rsidR="003466A8">
        <w:t>The Stakeholders</w:t>
      </w:r>
      <w:bookmarkEnd w:id="3"/>
      <w:r w:rsidR="00A13B1A">
        <w:t xml:space="preserve"> </w:t>
      </w:r>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w:t>
      </w:r>
      <w:r w:rsidR="00B845D4">
        <w:lastRenderedPageBreak/>
        <w:t xml:space="preserve">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3466A8" w:rsidRDefault="00F73F5B" w:rsidP="003466A8">
      <w:pPr>
        <w:pStyle w:val="Heading2"/>
      </w:pPr>
      <w:bookmarkStart w:id="4" w:name="_Toc4496435"/>
      <w:r>
        <w:t xml:space="preserve">1.3 </w:t>
      </w:r>
      <w:r w:rsidR="003466A8">
        <w:t>Existing Solutions</w:t>
      </w:r>
      <w:bookmarkEnd w:id="4"/>
    </w:p>
    <w:p w:rsidR="00387BC5" w:rsidRDefault="00FB4887" w:rsidP="00C6287E">
      <w:r w:rsidRPr="00FB4887">
        <w:rPr>
          <w:noProof/>
          <w:lang w:eastAsia="en-GB"/>
        </w:rPr>
        <w:drawing>
          <wp:anchor distT="0" distB="0" distL="114300" distR="114300" simplePos="0" relativeHeight="25158809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85024"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w:t>
      </w:r>
      <w:r w:rsidR="00C6287E">
        <w:lastRenderedPageBreak/>
        <w:t xml:space="preserve">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5" w:name="_Toc4496436"/>
      <w:r>
        <w:t>1.3.1</w:t>
      </w:r>
      <w:r w:rsidR="00904406" w:rsidRPr="00904406">
        <w:t xml:space="preserve"> </w:t>
      </w:r>
      <w:r w:rsidR="00387BC5">
        <w:t>In-Depth Breakdown of Hawk-Eye</w:t>
      </w:r>
      <w:bookmarkEnd w:id="5"/>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18816"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2672"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15744"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6528"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the I </w:t>
      </w:r>
      <w:r w:rsidR="005A5609">
        <w:t>will not</w:t>
      </w:r>
      <w:r w:rsidR="00A45952">
        <w:t xml:space="preserve"> have to find the path of the tennis ball for the tracking of the ball, but only for detecting the bounce of the tennis ball.</w:t>
      </w:r>
      <w:r w:rsidR="00E56295">
        <w:br w:type="page"/>
      </w:r>
    </w:p>
    <w:p w:rsidR="00E16CF2" w:rsidRDefault="00E56295">
      <w:r>
        <w:rPr>
          <w:noProof/>
          <w:lang w:eastAsia="en-GB"/>
        </w:rPr>
        <w:lastRenderedPageBreak/>
        <w:drawing>
          <wp:anchor distT="0" distB="0" distL="114300" distR="114300" simplePos="0" relativeHeight="251551232"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6"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54304"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7"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74112"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D7A4D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71040"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478C96" id="Curved Connector 70" o:spid="_x0000_s1026" type="#_x0000_t38" style="position:absolute;margin-left:296.2pt;margin-top:484.95pt;width:23.15pt;height: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796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C37AA" id="Curved Connector 69" o:spid="_x0000_s1026" type="#_x0000_t38" style="position:absolute;margin-left:328.05pt;margin-top:410.4pt;width:23.15pt;height: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4896"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AB836" id="Curved Connector 68" o:spid="_x0000_s1026" type="#_x0000_t38" style="position:absolute;margin-left:151.55pt;margin-top:414.85pt;width:66.35pt;height:51.3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8752"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358BA" id="Curved Connector 66" o:spid="_x0000_s1026" type="#_x0000_t38" style="position:absolute;margin-left:138.1pt;margin-top:374.35pt;width:68.85pt;height:44.4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824"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81BDA8" id="Curved Connector 67" o:spid="_x0000_s1026" type="#_x0000_t38" style="position:absolute;margin-left:313pt;margin-top:314.55pt;width:16.95pt;height:16.9pt;rotation:90;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2608"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92B43" id="Curved Connector 62" o:spid="_x0000_s1026" type="#_x0000_t38" style="position:absolute;margin-left:132.1pt;margin-top:322.1pt;width:66.35pt;height:51.3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9536"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CA1F3" id="Curved Connector 61" o:spid="_x0000_s1026" type="#_x0000_t38" style="position:absolute;margin-left:169.05pt;margin-top:285.75pt;width:207.85pt;height:26.95pt;rotation:180;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3392"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BADCB" id="Curved Connector 60" o:spid="_x0000_s1026" type="#_x0000_t38" style="position:absolute;margin-left:252.95pt;margin-top:291.4pt;width:115.15pt;height:1.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7248"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A0E47" id="Curved Connector 59" o:spid="_x0000_s1026" type="#_x0000_t38" style="position:absolute;margin-left:103.95pt;margin-top:291.4pt;width:120.85pt;height:4.4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1104"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C6D79" id="Curved Connector 57" o:spid="_x0000_s1026" type="#_x0000_t38" style="position:absolute;margin-left:131.5pt;margin-top:183.75pt;width:267.35pt;height:40.7pt;rotation:180;flip:y;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21888"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01229" id="Curved Connector 56" o:spid="_x0000_s1026" type="#_x0000_t38" style="position:absolute;margin-left:172.15pt;margin-top:53.5pt;width:125.2pt;height: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09600"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8">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1168"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19">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1952"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880"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75808"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273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9664"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6592"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3520"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60448"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5737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3466A8" w:rsidRDefault="00F73F5B" w:rsidP="003466A8">
      <w:pPr>
        <w:pStyle w:val="Heading2"/>
      </w:pPr>
      <w:bookmarkStart w:id="6" w:name="_Toc4496437"/>
      <w:r>
        <w:lastRenderedPageBreak/>
        <w:t xml:space="preserve">1.4 </w:t>
      </w:r>
      <w:r w:rsidR="003466A8">
        <w:t>The Essential Features</w:t>
      </w:r>
      <w:bookmarkEnd w:id="6"/>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should be detected via an unnatural change of direction of the tennis ball. </w:t>
      </w:r>
    </w:p>
    <w:p w:rsidR="003466A8" w:rsidRDefault="00F73F5B" w:rsidP="003466A8">
      <w:pPr>
        <w:pStyle w:val="Heading2"/>
      </w:pPr>
      <w:bookmarkStart w:id="7" w:name="_Toc4496438"/>
      <w:r>
        <w:t xml:space="preserve">1.5 </w:t>
      </w:r>
      <w:r w:rsidR="003466A8">
        <w:t>Potential Limitations</w:t>
      </w:r>
      <w:bookmarkEnd w:id="7"/>
      <w:r w:rsidR="00A13B1A">
        <w:t xml:space="preserve"> </w:t>
      </w:r>
    </w:p>
    <w:p w:rsidR="007919B1" w:rsidRPr="007919B1" w:rsidRDefault="00513B02" w:rsidP="007919B1">
      <w:r w:rsidRPr="00513B02">
        <w:rPr>
          <w:noProof/>
          <w:lang w:eastAsia="en-GB"/>
        </w:rPr>
        <w:drawing>
          <wp:anchor distT="0" distB="0" distL="114300" distR="114300" simplePos="0" relativeHeight="251594240" behindDoc="1" locked="0" layoutInCell="1" allowOverlap="1" wp14:anchorId="06EAF5A2" wp14:editId="7EDDF16F">
            <wp:simplePos x="0" y="0"/>
            <wp:positionH relativeFrom="column">
              <wp:posOffset>1132840</wp:posOffset>
            </wp:positionH>
            <wp:positionV relativeFrom="paragraph">
              <wp:posOffset>1701165</wp:posOffset>
            </wp:positionV>
            <wp:extent cx="1835785" cy="1835785"/>
            <wp:effectExtent l="0" t="0" r="0" b="0"/>
            <wp:wrapThrough wrapText="bothSides">
              <wp:wrapPolygon edited="0">
                <wp:start x="0" y="0"/>
                <wp:lineTo x="0" y="21294"/>
                <wp:lineTo x="21294" y="21294"/>
                <wp:lineTo x="21294" y="0"/>
                <wp:lineTo x="0" y="0"/>
              </wp:wrapPolygon>
            </wp:wrapThrough>
            <wp:docPr id="35" name="Picture 35"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AIY Voice Ki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35785" cy="1835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13B02">
        <w:rPr>
          <w:noProof/>
          <w:lang w:eastAsia="en-GB"/>
        </w:rPr>
        <w:drawing>
          <wp:anchor distT="0" distB="0" distL="114300" distR="114300" simplePos="0" relativeHeight="251597312" behindDoc="1" locked="0" layoutInCell="1" allowOverlap="1" wp14:anchorId="23842843" wp14:editId="20094C69">
            <wp:simplePos x="0" y="0"/>
            <wp:positionH relativeFrom="column">
              <wp:posOffset>3034665</wp:posOffset>
            </wp:positionH>
            <wp:positionV relativeFrom="paragraph">
              <wp:posOffset>1804035</wp:posOffset>
            </wp:positionV>
            <wp:extent cx="2602865" cy="1733550"/>
            <wp:effectExtent l="0" t="0" r="6985" b="0"/>
            <wp:wrapThrough wrapText="bothSides">
              <wp:wrapPolygon edited="0">
                <wp:start x="0" y="0"/>
                <wp:lineTo x="0" y="21363"/>
                <wp:lineTo x="21500" y="21363"/>
                <wp:lineTo x="21500" y="0"/>
                <wp:lineTo x="0" y="0"/>
              </wp:wrapPolygon>
            </wp:wrapThrough>
            <wp:docPr id="37" name="Picture 37" descr="Google AIY Voice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AIY Voice K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2865"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601">
        <w:t xml:space="preserve">The price of this project is a major limitation as in the </w:t>
      </w:r>
      <w:r w:rsidR="005A5609">
        <w:t>worst-case</w:t>
      </w:r>
      <w:r w:rsidR="00906601">
        <w:t xml:space="preserve"> scenario; I may have to spend over £100 on this project. However, I will try to avoid this by using </w:t>
      </w:r>
      <w:r w:rsidR="00DB2716">
        <w:t>few expensive components such as the raspberrypi and the picamera;</w:t>
      </w:r>
      <w:r w:rsidR="00906601">
        <w:t xml:space="preserve"> self-made alternate hardware such as a homemade Google AIY kit. Another limitation is the complexity of the coding necessary to complete this task. This project requires an extremely high knowledge of </w:t>
      </w:r>
      <w:r w:rsidR="005A5609">
        <w:t>python, which I do not yet possess,</w:t>
      </w:r>
      <w:r w:rsidR="00906601">
        <w:t xml:space="preserve"> and this will mean that I will have to put in extra time at home to build my knowledge of this. Another possible limitation </w:t>
      </w:r>
      <w:r w:rsidR="00A13B1A">
        <w:t xml:space="preserve">for the project would be if there was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3466A8" w:rsidRDefault="00F73F5B" w:rsidP="003466A8">
      <w:pPr>
        <w:pStyle w:val="Heading2"/>
      </w:pPr>
      <w:bookmarkStart w:id="8" w:name="_Toc4496439"/>
      <w:r>
        <w:t xml:space="preserve">1.6 </w:t>
      </w:r>
      <w:r w:rsidR="003466A8">
        <w:t>Hardware and Software Requirements</w:t>
      </w:r>
      <w:bookmarkEnd w:id="8"/>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USB for data, micro-B USB for power, CSI camera connector (needs adaptor cable for an extra </w:t>
            </w:r>
            <w:r>
              <w:lastRenderedPageBreak/>
              <w:t>£5),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xml:space="preserve">” is significantly cheaper than </w:t>
            </w:r>
            <w:r>
              <w:lastRenderedPageBreak/>
              <w:t>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lastRenderedPageBreak/>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9" w:name="_Toc4496440"/>
      <w:r>
        <w:t xml:space="preserve">1.7 </w:t>
      </w:r>
      <w:r w:rsidR="003466A8">
        <w:t>Success Criteria</w:t>
      </w:r>
      <w:bookmarkEnd w:id="9"/>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lastRenderedPageBreak/>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br/>
      </w:r>
    </w:p>
    <w:p w:rsidR="0022488B" w:rsidRPr="002B6BE8" w:rsidRDefault="0022488B" w:rsidP="002B6BE8"/>
    <w:p w:rsidR="003466A8" w:rsidRDefault="00F73F5B" w:rsidP="00D54858">
      <w:pPr>
        <w:pStyle w:val="Heading1"/>
      </w:pPr>
      <w:bookmarkStart w:id="10" w:name="_Toc4496441"/>
      <w:r>
        <w:t xml:space="preserve">2 </w:t>
      </w:r>
      <w:r w:rsidR="003466A8">
        <w:t>Design</w:t>
      </w:r>
      <w:bookmarkEnd w:id="10"/>
    </w:p>
    <w:p w:rsidR="003950D0" w:rsidRDefault="000A793B" w:rsidP="003950D0">
      <w:pPr>
        <w:pStyle w:val="Heading2"/>
      </w:pPr>
      <w:bookmarkStart w:id="11" w:name="_Toc4496442"/>
      <w:r>
        <w:rPr>
          <w:noProof/>
          <w:lang w:eastAsia="en-GB"/>
        </w:rPr>
        <w:drawing>
          <wp:anchor distT="0" distB="0" distL="114300" distR="114300" simplePos="0" relativeHeight="251600384"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V relativeFrom="margin">
              <wp14:pctHeight>0</wp14:pctHeight>
            </wp14:sizeRelV>
          </wp:anchor>
        </w:drawing>
      </w:r>
      <w:r w:rsidR="00F73F5B">
        <w:t xml:space="preserve">2.1 </w:t>
      </w:r>
      <w:r w:rsidR="00824D79">
        <w:t>Structure</w:t>
      </w:r>
      <w:bookmarkEnd w:id="11"/>
    </w:p>
    <w:p w:rsidR="000A793B" w:rsidRPr="000A793B" w:rsidRDefault="000A793B" w:rsidP="000A793B"/>
    <w:p w:rsidR="003950D0" w:rsidRDefault="00F73F5B" w:rsidP="003950D0">
      <w:pPr>
        <w:pStyle w:val="Heading2"/>
      </w:pPr>
      <w:bookmarkStart w:id="12" w:name="_Toc4496443"/>
      <w:r>
        <w:lastRenderedPageBreak/>
        <w:t xml:space="preserve">2.2 </w:t>
      </w:r>
      <w:r w:rsidR="00824D79">
        <w:t>Decomposition</w:t>
      </w:r>
      <w:bookmarkEnd w:id="12"/>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3" w:name="_Toc4496444"/>
      <w:r>
        <w:t xml:space="preserve">2.2.1 </w:t>
      </w:r>
      <w:r w:rsidR="002A234E">
        <w:t>Computer Vision</w:t>
      </w:r>
      <w:bookmarkEnd w:id="13"/>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4" w:name="_Toc4496445"/>
      <w:r>
        <w:t xml:space="preserve">2.2.2 </w:t>
      </w:r>
      <w:r w:rsidR="002A234E">
        <w:t xml:space="preserve">Tracking </w:t>
      </w:r>
      <w:r w:rsidR="005A5609">
        <w:t>the</w:t>
      </w:r>
      <w:r w:rsidR="002A234E">
        <w:t xml:space="preserve"> Ball</w:t>
      </w:r>
      <w:bookmarkEnd w:id="14"/>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is detected,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can mainly be done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5" w:name="_Toc4496446"/>
      <w:r>
        <w:t xml:space="preserve">2.2.3 </w:t>
      </w:r>
      <w:r w:rsidR="002A234E">
        <w:t>User Interface</w:t>
      </w:r>
      <w:bookmarkEnd w:id="15"/>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16" w:name="_Toc4496447"/>
      <w:r>
        <w:t xml:space="preserve">2.3 </w:t>
      </w:r>
      <w:r w:rsidR="003950D0">
        <w:t>Algorithms</w:t>
      </w:r>
      <w:bookmarkEnd w:id="16"/>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w:t>
      </w:r>
      <w:r w:rsidR="006D6854">
        <w:lastRenderedPageBreak/>
        <w:t xml:space="preserve">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17" w:name="_Toc4496448"/>
      <w:r>
        <w:t xml:space="preserve">2.3.1 </w:t>
      </w:r>
      <w:r w:rsidR="00554C70">
        <w:t>Accessing camera and displaying camera feed</w:t>
      </w:r>
      <w:bookmarkEnd w:id="17"/>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18" w:name="_Toc4496449"/>
      <w:r>
        <w:t xml:space="preserve">2.3.2 </w:t>
      </w:r>
      <w:r w:rsidR="00554C70">
        <w:t>HSV colour mask</w:t>
      </w:r>
      <w:bookmarkEnd w:id="18"/>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r>
      <w:r w:rsidR="00931066">
        <w:lastRenderedPageBreak/>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lastRenderedPageBreak/>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19" w:name="_Toc4496450"/>
      <w:r>
        <w:t xml:space="preserve">2.3.3 </w:t>
      </w:r>
      <w:r w:rsidR="00554C70">
        <w:t>Detecting and tracking the tennis ball</w:t>
      </w:r>
      <w:bookmarkEnd w:id="19"/>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lastRenderedPageBreak/>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20" w:name="_Toc4496451"/>
      <w:r>
        <w:lastRenderedPageBreak/>
        <w:t xml:space="preserve">2.4 </w:t>
      </w:r>
      <w:r w:rsidR="003950D0">
        <w:t>Usability</w:t>
      </w:r>
      <w:bookmarkEnd w:id="20"/>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6">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1" w:name="_Toc4496452"/>
      <w:r>
        <w:t xml:space="preserve">2.5 </w:t>
      </w:r>
      <w:r w:rsidR="003950D0">
        <w:t>Variables, Data Structures and Classes</w:t>
      </w:r>
      <w:bookmarkEnd w:id="21"/>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w:t>
            </w:r>
            <w:r>
              <w:lastRenderedPageBreak/>
              <w:t xml:space="preserve">ball candidates in its field of view </w:t>
            </w:r>
          </w:p>
        </w:tc>
      </w:tr>
      <w:tr w:rsidR="00E63393" w:rsidTr="003B6193">
        <w:tc>
          <w:tcPr>
            <w:tcW w:w="3080" w:type="dxa"/>
          </w:tcPr>
          <w:p w:rsidR="00E63393" w:rsidRDefault="00E63393" w:rsidP="00E63393">
            <w:r>
              <w:lastRenderedPageBreak/>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22" w:name="_Toc4496453"/>
      <w:r>
        <w:t xml:space="preserve">2.6 </w:t>
      </w:r>
      <w:r w:rsidR="00B01F62">
        <w:t>Test Data</w:t>
      </w:r>
      <w:bookmarkEnd w:id="22"/>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lastRenderedPageBreak/>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3" w:name="_Toc4496454"/>
      <w:r>
        <w:t xml:space="preserve">2.7 </w:t>
      </w:r>
      <w:r w:rsidR="003950D0">
        <w:t>Further Data</w:t>
      </w:r>
      <w:bookmarkEnd w:id="23"/>
    </w:p>
    <w:p w:rsidR="003466A8" w:rsidRDefault="00F73F5B" w:rsidP="00D54858">
      <w:pPr>
        <w:pStyle w:val="Heading1"/>
      </w:pPr>
      <w:bookmarkStart w:id="24" w:name="_Toc4496455"/>
      <w:r>
        <w:t xml:space="preserve">3 </w:t>
      </w:r>
      <w:r w:rsidR="003466A8">
        <w:t>Developing</w:t>
      </w:r>
      <w:bookmarkEnd w:id="24"/>
    </w:p>
    <w:p w:rsidR="00BF033F" w:rsidRPr="00BF033F" w:rsidRDefault="00F73F5B" w:rsidP="00BF033F">
      <w:pPr>
        <w:pStyle w:val="Heading2"/>
      </w:pPr>
      <w:bookmarkStart w:id="25" w:name="_Toc4496456"/>
      <w:r>
        <w:t xml:space="preserve">3.1 </w:t>
      </w:r>
      <w:r w:rsidR="003950D0">
        <w:t>Iterative Developments</w:t>
      </w:r>
      <w:bookmarkEnd w:id="25"/>
    </w:p>
    <w:p w:rsidR="003950D0" w:rsidRDefault="00F73F5B" w:rsidP="003950D0">
      <w:pPr>
        <w:pStyle w:val="Heading2"/>
      </w:pPr>
      <w:bookmarkStart w:id="26" w:name="_Toc4496457"/>
      <w:r>
        <w:t xml:space="preserve">3.2 </w:t>
      </w:r>
      <w:r w:rsidR="003950D0">
        <w:t>Prototypes</w:t>
      </w:r>
      <w:bookmarkEnd w:id="26"/>
    </w:p>
    <w:p w:rsidR="009925DE" w:rsidRDefault="00F73F5B" w:rsidP="009925DE">
      <w:pPr>
        <w:pStyle w:val="Heading3"/>
      </w:pPr>
      <w:bookmarkStart w:id="27" w:name="_Toc4496458"/>
      <w:r>
        <w:t xml:space="preserve">3.2.1 </w:t>
      </w:r>
      <w:r w:rsidR="009925DE">
        <w:t>Prototype 1</w:t>
      </w:r>
      <w:r w:rsidR="004B53EB">
        <w:t xml:space="preserve"> – Displaying </w:t>
      </w:r>
      <w:r w:rsidR="00931B76">
        <w:t>a video taken on the picamera (testing the camera works)</w:t>
      </w:r>
      <w:bookmarkEnd w:id="27"/>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86400"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7"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w:t>
      </w:r>
      <w:r w:rsidR="0017053A">
        <w:lastRenderedPageBreak/>
        <w:t>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8"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39"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9868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89472"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92544"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95616"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729408"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967BBF" id="Oval 82" o:spid="_x0000_s1026" style="position:absolute;margin-left:88.65pt;margin-top:126.85pt;width:59.65pt;height: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26336"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168B8A" id="Oval 81" o:spid="_x0000_s1026" style="position:absolute;margin-left:57.65pt;margin-top:120.55pt;width:20.95pt;height:6.4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23264"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CA7174" id="Oval 80" o:spid="_x0000_s1026" style="position:absolute;margin-left:89.75pt;margin-top:113.45pt;width:20.95pt;height:6.45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720192"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4"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5"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r w:rsidR="00B671D6">
        <w:t xml:space="preserve"> and changes made</w:t>
      </w:r>
    </w:p>
    <w:p w:rsidR="002B71BA" w:rsidRDefault="002B71BA">
      <w:r>
        <w:br w:type="page"/>
      </w:r>
    </w:p>
    <w:p w:rsidR="00FA50F6" w:rsidRDefault="00FA50F6" w:rsidP="00FA50F6">
      <w:pPr>
        <w:pStyle w:val="Heading3"/>
      </w:pPr>
      <w:bookmarkStart w:id="28" w:name="_Toc4496459"/>
      <w:r>
        <w:lastRenderedPageBreak/>
        <w:t>3.2.2 Prototype 2</w:t>
      </w:r>
      <w:r w:rsidR="00931B76">
        <w:t xml:space="preserve"> – Accessing a single image</w:t>
      </w:r>
      <w:r w:rsidR="007272D4">
        <w:t xml:space="preserve"> taken on the picamera</w:t>
      </w:r>
      <w:r w:rsidR="00437F8C">
        <w:t xml:space="preserve"> module</w:t>
      </w:r>
      <w:bookmarkEnd w:id="28"/>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704832"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6">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70176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7">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714048"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8">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710976"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36115" id="Rectangle 76" o:spid="_x0000_s1026" style="position:absolute;margin-left:-70.55pt;margin-top:8.4pt;width:4.6pt;height:4.5pt;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707904"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49">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71712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0">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1"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29" w:name="_Toc4496460"/>
      <w:r>
        <w:t>3.2.3 Prototype</w:t>
      </w:r>
      <w:r w:rsidR="00437F8C">
        <w:t xml:space="preserve"> 3 – Accessing the video stream of the picamera module</w:t>
      </w:r>
      <w:bookmarkEnd w:id="29"/>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03456"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2">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8332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3">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4">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3">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B12348" id="Group 89" o:spid="_x0000_s1026" style="position:absolute;margin-left:-9.15pt;margin-top:1.05pt;width:327.35pt;height:21.7pt;z-index:251683328"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5"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6"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5"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35552"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6C7DF944" id="Group 87" o:spid="_x0000_s1026" style="position:absolute;margin-left:.3pt;margin-top:8.95pt;width:130pt;height:24.95pt;z-index:251735552"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59"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0"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32480"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4D42E813" id="Group 94" o:spid="_x0000_s1026" style="position:absolute;margin-left:-2.55pt;margin-top:.75pt;width:213.45pt;height:16.1pt;z-index:251732480"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3"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4"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38624"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9C3F0A" id="Group 97" o:spid="_x0000_s1026" style="position:absolute;margin-left:0;margin-top:0;width:202pt;height:23.1pt;z-index:251738624;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7"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8"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69"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r w:rsidR="00B671D6">
        <w:t xml:space="preserve"> and changes made</w:t>
      </w:r>
    </w:p>
    <w:p w:rsidR="00437F8C" w:rsidRPr="00437F8C" w:rsidRDefault="00437F8C" w:rsidP="00437F8C"/>
    <w:p w:rsidR="00583699" w:rsidRPr="00583699" w:rsidRDefault="00583699" w:rsidP="00583699">
      <w:pPr>
        <w:pStyle w:val="Heading3"/>
      </w:pPr>
      <w:bookmarkStart w:id="30" w:name="_Toc4496461"/>
      <w:r>
        <w:t>3.2.4 Prototype 4 – Tracking a tennis ball with a Raspberry Pi and picamera module using Python and OpenCV</w:t>
      </w:r>
      <w:bookmarkEnd w:id="30"/>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0"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741696"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7">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7">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14D5B28" id="Group 102" o:spid="_x0000_s1026" style="position:absolute;margin-left:-10.1pt;margin-top:18.5pt;width:165.7pt;height:81.9pt;z-index:251741696"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3"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4"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5"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4"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744768"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6">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750912"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747840"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8">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79"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28032"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0">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w:t>
      </w:r>
      <w:r>
        <w:lastRenderedPageBreak/>
        <w:t xml:space="preserve">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4646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1">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80256"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2">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34176"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3">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4"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40320"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5">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77184"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6">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5680"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7">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53984"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8">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760128"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89">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757056"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0">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763200"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1">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766272"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2">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t>
      </w:r>
      <w:r w:rsidR="00115B24">
        <w:lastRenderedPageBreak/>
        <w:t xml:space="preserve">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583699" w:rsidP="00583699">
      <w:pPr>
        <w:pStyle w:val="Heading5"/>
      </w:pPr>
      <w:r>
        <w:t>3.2.4.3.1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 xml:space="preserve">Does the program crash when any other keys are pressed </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E802A0" w:rsidRDefault="00C13492" w:rsidP="00562B25">
            <w:r>
              <w:t>Does the program crash when the camera’s field of view is obstructed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C13492" w:rsidTr="0080665C">
        <w:tc>
          <w:tcPr>
            <w:tcW w:w="2362" w:type="dxa"/>
          </w:tcPr>
          <w:p w:rsidR="00C13492" w:rsidRDefault="00C13492" w:rsidP="00056E20">
            <w:r>
              <w:t>Do 3 separate windows open</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 the GUI sliders work effectively</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Does the HSV mask work as intended</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Is there a window which displays tracking of the tennis ball with a green box around it</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bl>
    <w:p w:rsidR="00583699" w:rsidRDefault="00583699" w:rsidP="00583699">
      <w:pPr>
        <w:pStyle w:val="Heading4"/>
      </w:pPr>
      <w:r>
        <w:t>3.2.4.4 Review</w:t>
      </w:r>
      <w:r w:rsidR="00B671D6">
        <w:t xml:space="preserve"> and changes made</w:t>
      </w:r>
      <w:r w:rsidR="0044388B">
        <w:t xml:space="preserve"> </w:t>
      </w:r>
      <w:r w:rsidR="00231D26">
        <w:t>(</w:t>
      </w:r>
      <w:r w:rsidR="0044388B">
        <w:t xml:space="preserve">for the </w:t>
      </w:r>
      <w:r w:rsidR="00223562">
        <w:t>first</w:t>
      </w:r>
      <w:r w:rsidR="0044388B">
        <w:t xml:space="preserve"> iteration of prototype 4)</w:t>
      </w:r>
    </w:p>
    <w:p w:rsidR="009647F0" w:rsidRDefault="00BC2FD6" w:rsidP="009647F0">
      <w:r>
        <w:t xml:space="preserve">This is the error, which came up when I first ran my program. In order to find a solution, I googled what this error meant. This was my result. </w:t>
      </w:r>
      <w:r>
        <w:rPr>
          <w:color w:val="FF0000"/>
        </w:rPr>
        <w:t xml:space="preserve">INSERT GOOGLE SERACH AND EXPLAINATION. </w:t>
      </w:r>
      <w:r w:rsidRPr="00BC2FD6">
        <w:t>This</w:t>
      </w:r>
      <w:r>
        <w:t xml:space="preserve"> meant that I had sections of my code, which were not linked and did not run as intended. I began reworking my solution and attempted to create a solution for my errors.</w:t>
      </w:r>
    </w:p>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44388B" w:rsidP="00BC2FD6">
      <w:pPr>
        <w:pStyle w:val="Heading4"/>
      </w:pPr>
      <w:r>
        <w:t>3.2.4.5 Test 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B55EC0" w:rsidP="00B55EC0">
            <w:r>
              <w:t>Yes, the program runs without crashing as intended.</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 xml:space="preserve">Does the program crash when any other keys are pressed </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program crash when the camera’s field of view is obstructed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3 separate windows open</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the GUI sliders work effectively</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HSV mask work as intended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Is there a window which displays tracking of the tennis ball with a green box around it</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bl>
    <w:p w:rsidR="00BC2FD6" w:rsidRDefault="00BC2FD6" w:rsidP="0044388B">
      <w:pPr>
        <w:pStyle w:val="Heading4"/>
      </w:pPr>
    </w:p>
    <w:p w:rsidR="0044388B" w:rsidRDefault="0044388B" w:rsidP="0044388B">
      <w:pPr>
        <w:pStyle w:val="Heading4"/>
      </w:pPr>
      <w:r>
        <w:t>3.2.4.6 Review and changes made (for the second iteration of prototype 4)</w:t>
      </w:r>
    </w:p>
    <w:p w:rsidR="000233E3" w:rsidRDefault="00BC2FD6" w:rsidP="000233E3">
      <w:r>
        <w:t>As you can see this is the error, which was displayed. I first attempted to find a solution to this error online. This was one of the most reliable results, which I came across</w:t>
      </w:r>
      <w:r>
        <w:rPr>
          <w:color w:val="FF0000"/>
        </w:rPr>
        <w:t xml:space="preserve"> INSERT SEARCH AND EXPLAINATION HERE</w:t>
      </w:r>
      <w:r>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w:t>
      </w:r>
      <w:r w:rsidR="00AB5820">
        <w:lastRenderedPageBreak/>
        <w:t xml:space="preserve">result was that one of the wires had a faulty connection on the end, which had </w:t>
      </w:r>
      <w:r w:rsidR="00053140">
        <w:t xml:space="preserve">unfortunately stopped functioning over time.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0E4A62" w:rsidRPr="00BC2FD6" w:rsidRDefault="000E4A62" w:rsidP="000233E3">
      <w:r>
        <w:t xml:space="preserve">First, I took out the unnecessary packages, which were used for the Picamera module. This would mean that I would get a large amount of syntax errors, allowing me to utilise syntax highlighting to my advantage. </w:t>
      </w:r>
    </w:p>
    <w:p w:rsidR="00BF033F" w:rsidRPr="00BF033F" w:rsidRDefault="00F73F5B" w:rsidP="00B948DD">
      <w:pPr>
        <w:pStyle w:val="Heading2"/>
      </w:pPr>
      <w:bookmarkStart w:id="31" w:name="_Toc4496462"/>
      <w:r>
        <w:t xml:space="preserve">3.3 </w:t>
      </w:r>
      <w:r w:rsidR="003950D0">
        <w:t>Structures</w:t>
      </w:r>
      <w:bookmarkEnd w:id="31"/>
    </w:p>
    <w:p w:rsidR="002C08E7" w:rsidRPr="002C08E7" w:rsidRDefault="00F73F5B" w:rsidP="001E3F7F">
      <w:pPr>
        <w:pStyle w:val="Heading2"/>
      </w:pPr>
      <w:bookmarkStart w:id="32" w:name="_Toc4496463"/>
      <w:r>
        <w:t xml:space="preserve">3.4 </w:t>
      </w:r>
      <w:r w:rsidR="003950D0">
        <w:t>Examples of Code (Annotated)</w:t>
      </w:r>
      <w:bookmarkEnd w:id="32"/>
    </w:p>
    <w:p w:rsidR="003950D0" w:rsidRDefault="00F73F5B" w:rsidP="003950D0">
      <w:pPr>
        <w:pStyle w:val="Heading2"/>
      </w:pPr>
      <w:bookmarkStart w:id="33" w:name="_Toc4496464"/>
      <w:r>
        <w:t xml:space="preserve">3.5 </w:t>
      </w:r>
      <w:r w:rsidR="003950D0">
        <w:t>Validations</w:t>
      </w:r>
      <w:bookmarkEnd w:id="33"/>
    </w:p>
    <w:p w:rsidR="003950D0" w:rsidRPr="003950D0" w:rsidRDefault="00F73F5B" w:rsidP="003950D0">
      <w:pPr>
        <w:pStyle w:val="Heading2"/>
      </w:pPr>
      <w:bookmarkStart w:id="34" w:name="_Toc4496465"/>
      <w:r>
        <w:t xml:space="preserve">3.6 </w:t>
      </w:r>
      <w:r w:rsidR="003950D0">
        <w:t>Review</w:t>
      </w:r>
      <w:bookmarkEnd w:id="34"/>
    </w:p>
    <w:p w:rsidR="003466A8" w:rsidRDefault="00F73F5B" w:rsidP="00D54858">
      <w:pPr>
        <w:pStyle w:val="Heading1"/>
      </w:pPr>
      <w:bookmarkStart w:id="35" w:name="_Toc4496466"/>
      <w:r>
        <w:t xml:space="preserve">4 </w:t>
      </w:r>
      <w:r w:rsidR="003466A8">
        <w:t>Evaluation</w:t>
      </w:r>
      <w:bookmarkEnd w:id="35"/>
    </w:p>
    <w:p w:rsidR="003950D0" w:rsidRDefault="00F73F5B" w:rsidP="003950D0">
      <w:pPr>
        <w:pStyle w:val="Heading2"/>
      </w:pPr>
      <w:bookmarkStart w:id="36" w:name="_Toc4496467"/>
      <w:r>
        <w:t xml:space="preserve">4.1 </w:t>
      </w:r>
      <w:r w:rsidR="003950D0">
        <w:t>Success Criteria</w:t>
      </w:r>
      <w:bookmarkEnd w:id="36"/>
    </w:p>
    <w:p w:rsidR="003950D0" w:rsidRDefault="00F73F5B" w:rsidP="003950D0">
      <w:pPr>
        <w:pStyle w:val="Heading2"/>
      </w:pPr>
      <w:bookmarkStart w:id="37" w:name="_Toc4496468"/>
      <w:r>
        <w:t xml:space="preserve">4.2 </w:t>
      </w:r>
      <w:r w:rsidR="00E004B9">
        <w:t>Potential</w:t>
      </w:r>
      <w:r w:rsidR="003950D0">
        <w:t xml:space="preserve"> </w:t>
      </w:r>
      <w:r w:rsidR="00985FAB">
        <w:t>in</w:t>
      </w:r>
      <w:r w:rsidR="003950D0">
        <w:t xml:space="preserve"> Future</w:t>
      </w:r>
      <w:bookmarkEnd w:id="37"/>
    </w:p>
    <w:p w:rsidR="003950D0" w:rsidRDefault="00F73F5B" w:rsidP="003950D0">
      <w:pPr>
        <w:pStyle w:val="Heading2"/>
      </w:pPr>
      <w:bookmarkStart w:id="38" w:name="_Toc4496469"/>
      <w:r>
        <w:t xml:space="preserve">4.3 </w:t>
      </w:r>
      <w:r w:rsidR="003950D0">
        <w:t>Future Improvements</w:t>
      </w:r>
      <w:bookmarkEnd w:id="38"/>
    </w:p>
    <w:p w:rsidR="003950D0" w:rsidRPr="003950D0" w:rsidRDefault="00F73F5B" w:rsidP="003950D0">
      <w:pPr>
        <w:pStyle w:val="Heading2"/>
      </w:pPr>
      <w:bookmarkStart w:id="39" w:name="_Toc4496470"/>
      <w:r>
        <w:t xml:space="preserve">4.4 </w:t>
      </w:r>
      <w:r w:rsidR="003950D0">
        <w:t>Usability</w:t>
      </w:r>
      <w:bookmarkEnd w:id="39"/>
    </w:p>
    <w:p w:rsidR="00D54858" w:rsidRPr="00D54858" w:rsidRDefault="00F73F5B" w:rsidP="00D54858">
      <w:pPr>
        <w:pStyle w:val="Heading1"/>
      </w:pPr>
      <w:bookmarkStart w:id="40" w:name="_Toc4496471"/>
      <w:r>
        <w:t xml:space="preserve">5 </w:t>
      </w:r>
      <w:r w:rsidR="00D54858">
        <w:t>Bibliography</w:t>
      </w:r>
      <w:bookmarkEnd w:id="40"/>
    </w:p>
    <w:sectPr w:rsidR="00D54858" w:rsidRPr="00D54858" w:rsidSect="003A4F63">
      <w:headerReference w:type="default" r:id="rId93"/>
      <w:footerReference w:type="default" r:id="rId94"/>
      <w:headerReference w:type="first" r:id="rId9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6E20" w:rsidRDefault="00056E20" w:rsidP="003A4F63">
      <w:pPr>
        <w:spacing w:after="0" w:line="240" w:lineRule="auto"/>
      </w:pPr>
      <w:r>
        <w:separator/>
      </w:r>
    </w:p>
  </w:endnote>
  <w:endnote w:type="continuationSeparator" w:id="0">
    <w:p w:rsidR="00056E20" w:rsidRDefault="00056E20"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6E20" w:rsidRDefault="00056E20">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E04F0">
          <w:rPr>
            <w:noProof/>
          </w:rPr>
          <w:t>1</w:t>
        </w:r>
        <w:r>
          <w:rPr>
            <w:noProof/>
          </w:rPr>
          <w:fldChar w:fldCharType="end"/>
        </w:r>
        <w:r>
          <w:rPr>
            <w:noProof/>
          </w:rPr>
          <w:t xml:space="preserve"> of 18</w:t>
        </w:r>
        <w:r>
          <w:rPr>
            <w:noProof/>
          </w:rPr>
          <w:tab/>
        </w:r>
        <w:r w:rsidRPr="00D15DFF">
          <w:rPr>
            <w:noProof/>
          </w:rPr>
          <w:t>AI Computer Vision</w:t>
        </w:r>
      </w:sdtContent>
    </w:sdt>
  </w:p>
  <w:p w:rsidR="00056E20" w:rsidRDefault="00056E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6E20" w:rsidRDefault="00056E20" w:rsidP="003A4F63">
      <w:pPr>
        <w:spacing w:after="0" w:line="240" w:lineRule="auto"/>
      </w:pPr>
      <w:r>
        <w:separator/>
      </w:r>
    </w:p>
  </w:footnote>
  <w:footnote w:type="continuationSeparator" w:id="0">
    <w:p w:rsidR="00056E20" w:rsidRDefault="00056E20"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6E20" w:rsidRDefault="00056E20" w:rsidP="00D15DFF">
    <w:pPr>
      <w:pStyle w:val="Header"/>
    </w:pPr>
    <w:r>
      <w:t>Centre Number: 48317</w:t>
    </w:r>
    <w:r>
      <w:tab/>
    </w:r>
    <w:r>
      <w:tab/>
      <w:t xml:space="preserve">Candidate Number: 2769 </w:t>
    </w:r>
  </w:p>
  <w:p w:rsidR="00056E20" w:rsidRDefault="00056E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6E20" w:rsidRDefault="00056E20">
    <w:pPr>
      <w:pStyle w:val="Header"/>
    </w:pPr>
    <w:r>
      <w:t>Centre Number: 48317</w:t>
    </w:r>
  </w:p>
  <w:p w:rsidR="00056E20" w:rsidRDefault="00056E20">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33E3"/>
    <w:rsid w:val="00025059"/>
    <w:rsid w:val="00027EDD"/>
    <w:rsid w:val="00033F02"/>
    <w:rsid w:val="00044CDD"/>
    <w:rsid w:val="0004524E"/>
    <w:rsid w:val="00053140"/>
    <w:rsid w:val="00056E20"/>
    <w:rsid w:val="00075B01"/>
    <w:rsid w:val="00080728"/>
    <w:rsid w:val="00082E40"/>
    <w:rsid w:val="00087E5B"/>
    <w:rsid w:val="00094DA2"/>
    <w:rsid w:val="000A793B"/>
    <w:rsid w:val="000B651F"/>
    <w:rsid w:val="000C525F"/>
    <w:rsid w:val="000C6016"/>
    <w:rsid w:val="000D7B0B"/>
    <w:rsid w:val="000E4A62"/>
    <w:rsid w:val="000E554A"/>
    <w:rsid w:val="000F19EC"/>
    <w:rsid w:val="000F4738"/>
    <w:rsid w:val="000F4E34"/>
    <w:rsid w:val="0011143C"/>
    <w:rsid w:val="001117DE"/>
    <w:rsid w:val="00115B24"/>
    <w:rsid w:val="00123257"/>
    <w:rsid w:val="00127A3E"/>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2AA9"/>
    <w:rsid w:val="001E3F7F"/>
    <w:rsid w:val="001F61A8"/>
    <w:rsid w:val="001F7D14"/>
    <w:rsid w:val="002015F3"/>
    <w:rsid w:val="00201D87"/>
    <w:rsid w:val="00215315"/>
    <w:rsid w:val="00223562"/>
    <w:rsid w:val="002237D9"/>
    <w:rsid w:val="0022488B"/>
    <w:rsid w:val="00231D26"/>
    <w:rsid w:val="00242608"/>
    <w:rsid w:val="002628C7"/>
    <w:rsid w:val="00267800"/>
    <w:rsid w:val="00277958"/>
    <w:rsid w:val="00281F43"/>
    <w:rsid w:val="00282EAB"/>
    <w:rsid w:val="00290E46"/>
    <w:rsid w:val="00293221"/>
    <w:rsid w:val="002967BC"/>
    <w:rsid w:val="002A234E"/>
    <w:rsid w:val="002B6BE8"/>
    <w:rsid w:val="002B71BA"/>
    <w:rsid w:val="002B7B4A"/>
    <w:rsid w:val="002C08E7"/>
    <w:rsid w:val="002D4309"/>
    <w:rsid w:val="002E783F"/>
    <w:rsid w:val="002E797C"/>
    <w:rsid w:val="002F47C1"/>
    <w:rsid w:val="00302C71"/>
    <w:rsid w:val="00306DDA"/>
    <w:rsid w:val="00311E96"/>
    <w:rsid w:val="0031483D"/>
    <w:rsid w:val="00314B7D"/>
    <w:rsid w:val="003168C2"/>
    <w:rsid w:val="00321A98"/>
    <w:rsid w:val="0033190B"/>
    <w:rsid w:val="00335E0A"/>
    <w:rsid w:val="00342A1F"/>
    <w:rsid w:val="00345652"/>
    <w:rsid w:val="00345996"/>
    <w:rsid w:val="003466A8"/>
    <w:rsid w:val="00352779"/>
    <w:rsid w:val="00353AD4"/>
    <w:rsid w:val="00355CD2"/>
    <w:rsid w:val="003613FF"/>
    <w:rsid w:val="00361A0F"/>
    <w:rsid w:val="0037550C"/>
    <w:rsid w:val="00385421"/>
    <w:rsid w:val="00387BC5"/>
    <w:rsid w:val="00391186"/>
    <w:rsid w:val="00393E1A"/>
    <w:rsid w:val="00393E74"/>
    <w:rsid w:val="003950D0"/>
    <w:rsid w:val="00395C5E"/>
    <w:rsid w:val="003A24C6"/>
    <w:rsid w:val="003A282B"/>
    <w:rsid w:val="003A4F63"/>
    <w:rsid w:val="003A689E"/>
    <w:rsid w:val="003B3569"/>
    <w:rsid w:val="003B42C3"/>
    <w:rsid w:val="003B6193"/>
    <w:rsid w:val="003C7425"/>
    <w:rsid w:val="003D6D8C"/>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405B0"/>
    <w:rsid w:val="0044388B"/>
    <w:rsid w:val="00466A4A"/>
    <w:rsid w:val="004748B7"/>
    <w:rsid w:val="00486D98"/>
    <w:rsid w:val="004873CB"/>
    <w:rsid w:val="00487C39"/>
    <w:rsid w:val="004B0398"/>
    <w:rsid w:val="004B53EB"/>
    <w:rsid w:val="004D6B21"/>
    <w:rsid w:val="004E45A1"/>
    <w:rsid w:val="004E531A"/>
    <w:rsid w:val="004E693F"/>
    <w:rsid w:val="004F1DA9"/>
    <w:rsid w:val="005010D2"/>
    <w:rsid w:val="00507F5F"/>
    <w:rsid w:val="00513410"/>
    <w:rsid w:val="00513B02"/>
    <w:rsid w:val="00526A87"/>
    <w:rsid w:val="00527102"/>
    <w:rsid w:val="00536A8E"/>
    <w:rsid w:val="00554C70"/>
    <w:rsid w:val="0055657E"/>
    <w:rsid w:val="00561D54"/>
    <w:rsid w:val="00562B25"/>
    <w:rsid w:val="0056662C"/>
    <w:rsid w:val="00572A69"/>
    <w:rsid w:val="005747CB"/>
    <w:rsid w:val="00581E02"/>
    <w:rsid w:val="00583699"/>
    <w:rsid w:val="00597279"/>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3B85"/>
    <w:rsid w:val="006243F2"/>
    <w:rsid w:val="00624D98"/>
    <w:rsid w:val="00625207"/>
    <w:rsid w:val="00637794"/>
    <w:rsid w:val="00637995"/>
    <w:rsid w:val="00643B88"/>
    <w:rsid w:val="00653BB3"/>
    <w:rsid w:val="00661737"/>
    <w:rsid w:val="00663F31"/>
    <w:rsid w:val="00664820"/>
    <w:rsid w:val="006862F4"/>
    <w:rsid w:val="00686FE5"/>
    <w:rsid w:val="00693894"/>
    <w:rsid w:val="00694A72"/>
    <w:rsid w:val="006B1193"/>
    <w:rsid w:val="006B34F1"/>
    <w:rsid w:val="006B35CE"/>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6E0A"/>
    <w:rsid w:val="00760DC7"/>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0665C"/>
    <w:rsid w:val="008117C6"/>
    <w:rsid w:val="00813B7A"/>
    <w:rsid w:val="00824D79"/>
    <w:rsid w:val="008328F6"/>
    <w:rsid w:val="00836E96"/>
    <w:rsid w:val="00837A5B"/>
    <w:rsid w:val="0084526F"/>
    <w:rsid w:val="00850273"/>
    <w:rsid w:val="00854D30"/>
    <w:rsid w:val="00872953"/>
    <w:rsid w:val="00884169"/>
    <w:rsid w:val="008842B1"/>
    <w:rsid w:val="008968C3"/>
    <w:rsid w:val="008B4A5A"/>
    <w:rsid w:val="008B5DF7"/>
    <w:rsid w:val="008C0196"/>
    <w:rsid w:val="008C3F15"/>
    <w:rsid w:val="008D77E4"/>
    <w:rsid w:val="008E0B45"/>
    <w:rsid w:val="008E42B0"/>
    <w:rsid w:val="008F0457"/>
    <w:rsid w:val="008F4B59"/>
    <w:rsid w:val="00901BF2"/>
    <w:rsid w:val="00904406"/>
    <w:rsid w:val="00906601"/>
    <w:rsid w:val="00912E65"/>
    <w:rsid w:val="00931066"/>
    <w:rsid w:val="00931B76"/>
    <w:rsid w:val="009350AC"/>
    <w:rsid w:val="00942BC5"/>
    <w:rsid w:val="009514CA"/>
    <w:rsid w:val="0095234C"/>
    <w:rsid w:val="00955507"/>
    <w:rsid w:val="0095695A"/>
    <w:rsid w:val="009575F3"/>
    <w:rsid w:val="009647F0"/>
    <w:rsid w:val="00964A62"/>
    <w:rsid w:val="00964C02"/>
    <w:rsid w:val="00964CBC"/>
    <w:rsid w:val="0097031D"/>
    <w:rsid w:val="00971AC4"/>
    <w:rsid w:val="00982681"/>
    <w:rsid w:val="0098400B"/>
    <w:rsid w:val="00985FAB"/>
    <w:rsid w:val="009869FB"/>
    <w:rsid w:val="00986BD7"/>
    <w:rsid w:val="009873AF"/>
    <w:rsid w:val="009925DE"/>
    <w:rsid w:val="00993921"/>
    <w:rsid w:val="0099460E"/>
    <w:rsid w:val="009B0E08"/>
    <w:rsid w:val="009B12C1"/>
    <w:rsid w:val="009B1D05"/>
    <w:rsid w:val="009B6DC6"/>
    <w:rsid w:val="009C17B0"/>
    <w:rsid w:val="009C291D"/>
    <w:rsid w:val="009C5ACA"/>
    <w:rsid w:val="009C67E9"/>
    <w:rsid w:val="009C7FAE"/>
    <w:rsid w:val="009D564E"/>
    <w:rsid w:val="009E1648"/>
    <w:rsid w:val="009E71B3"/>
    <w:rsid w:val="00A01135"/>
    <w:rsid w:val="00A0430A"/>
    <w:rsid w:val="00A122E2"/>
    <w:rsid w:val="00A13B1A"/>
    <w:rsid w:val="00A24C0E"/>
    <w:rsid w:val="00A26C14"/>
    <w:rsid w:val="00A36EF4"/>
    <w:rsid w:val="00A424F9"/>
    <w:rsid w:val="00A45952"/>
    <w:rsid w:val="00A61839"/>
    <w:rsid w:val="00A66C08"/>
    <w:rsid w:val="00A70D1F"/>
    <w:rsid w:val="00A852E6"/>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40D1"/>
    <w:rsid w:val="00B1768D"/>
    <w:rsid w:val="00B2318D"/>
    <w:rsid w:val="00B2366D"/>
    <w:rsid w:val="00B35863"/>
    <w:rsid w:val="00B41336"/>
    <w:rsid w:val="00B459B2"/>
    <w:rsid w:val="00B47C77"/>
    <w:rsid w:val="00B55EC0"/>
    <w:rsid w:val="00B6167D"/>
    <w:rsid w:val="00B63DEC"/>
    <w:rsid w:val="00B671D6"/>
    <w:rsid w:val="00B67BE9"/>
    <w:rsid w:val="00B67FDA"/>
    <w:rsid w:val="00B72294"/>
    <w:rsid w:val="00B845D4"/>
    <w:rsid w:val="00B84722"/>
    <w:rsid w:val="00B913F7"/>
    <w:rsid w:val="00B948DD"/>
    <w:rsid w:val="00B96007"/>
    <w:rsid w:val="00BB22F7"/>
    <w:rsid w:val="00BB3B93"/>
    <w:rsid w:val="00BC0EDC"/>
    <w:rsid w:val="00BC2FD6"/>
    <w:rsid w:val="00BC5872"/>
    <w:rsid w:val="00BF033F"/>
    <w:rsid w:val="00BF037A"/>
    <w:rsid w:val="00BF0871"/>
    <w:rsid w:val="00BF4642"/>
    <w:rsid w:val="00BF4BF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83EE8"/>
    <w:rsid w:val="00C8400C"/>
    <w:rsid w:val="00CA0C82"/>
    <w:rsid w:val="00CA7F81"/>
    <w:rsid w:val="00CB67DD"/>
    <w:rsid w:val="00CC2B09"/>
    <w:rsid w:val="00CC34A2"/>
    <w:rsid w:val="00CC4209"/>
    <w:rsid w:val="00CD1457"/>
    <w:rsid w:val="00CD3A44"/>
    <w:rsid w:val="00CD525E"/>
    <w:rsid w:val="00CD6A2E"/>
    <w:rsid w:val="00CD7225"/>
    <w:rsid w:val="00CE677B"/>
    <w:rsid w:val="00CF2F9C"/>
    <w:rsid w:val="00CF3014"/>
    <w:rsid w:val="00CF5C99"/>
    <w:rsid w:val="00D00121"/>
    <w:rsid w:val="00D00872"/>
    <w:rsid w:val="00D04672"/>
    <w:rsid w:val="00D11ECE"/>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3AB4"/>
    <w:rsid w:val="00DB09BF"/>
    <w:rsid w:val="00DB2716"/>
    <w:rsid w:val="00DD452A"/>
    <w:rsid w:val="00DE2FE2"/>
    <w:rsid w:val="00DE31B0"/>
    <w:rsid w:val="00DE4860"/>
    <w:rsid w:val="00DF0813"/>
    <w:rsid w:val="00DF4FDA"/>
    <w:rsid w:val="00E004B9"/>
    <w:rsid w:val="00E16CF2"/>
    <w:rsid w:val="00E173C9"/>
    <w:rsid w:val="00E301D1"/>
    <w:rsid w:val="00E3281A"/>
    <w:rsid w:val="00E41C8F"/>
    <w:rsid w:val="00E446CD"/>
    <w:rsid w:val="00E461F2"/>
    <w:rsid w:val="00E52AF5"/>
    <w:rsid w:val="00E56295"/>
    <w:rsid w:val="00E63393"/>
    <w:rsid w:val="00E724E9"/>
    <w:rsid w:val="00E743AC"/>
    <w:rsid w:val="00E746A2"/>
    <w:rsid w:val="00E773D1"/>
    <w:rsid w:val="00E802A0"/>
    <w:rsid w:val="00E85F4E"/>
    <w:rsid w:val="00E87AD1"/>
    <w:rsid w:val="00E92BC3"/>
    <w:rsid w:val="00EA2E15"/>
    <w:rsid w:val="00EB466D"/>
    <w:rsid w:val="00EB6418"/>
    <w:rsid w:val="00EE327F"/>
    <w:rsid w:val="00EE79DC"/>
    <w:rsid w:val="00EF5920"/>
    <w:rsid w:val="00F039E6"/>
    <w:rsid w:val="00F041B8"/>
    <w:rsid w:val="00F07D5E"/>
    <w:rsid w:val="00F258D0"/>
    <w:rsid w:val="00F2716E"/>
    <w:rsid w:val="00F3672A"/>
    <w:rsid w:val="00F36BCF"/>
    <w:rsid w:val="00F4128A"/>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7F2A"/>
    <w:rsid w:val="00FA080C"/>
    <w:rsid w:val="00FA50F6"/>
    <w:rsid w:val="00FB4887"/>
    <w:rsid w:val="00FC053A"/>
    <w:rsid w:val="00FD18F2"/>
    <w:rsid w:val="00FD3B3B"/>
    <w:rsid w:val="00FD79E0"/>
    <w:rsid w:val="00FE04F0"/>
    <w:rsid w:val="00FE0B8E"/>
    <w:rsid w:val="00FE54B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3BD7AA89-34CF-4B7F-B55F-3631063DC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7.jpeg"/><Relationship Id="rId47" Type="http://schemas.openxmlformats.org/officeDocument/2006/relationships/image" Target="media/image31.tmp"/><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stackoverflow.com/questions/43761004/fps-how-to-divide-count-by-time-function-to-determine-fps" TargetMode="External"/><Relationship Id="rId89" Type="http://schemas.openxmlformats.org/officeDocument/2006/relationships/image" Target="media/image68.tmp"/><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diagramLayout" Target="diagrams/layout1.xml"/><Relationship Id="rId37" Type="http://schemas.openxmlformats.org/officeDocument/2006/relationships/image" Target="media/image24.tmp"/><Relationship Id="rId53" Type="http://schemas.openxmlformats.org/officeDocument/2006/relationships/image" Target="media/image36.tmp"/><Relationship Id="rId58" Type="http://schemas.openxmlformats.org/officeDocument/2006/relationships/image" Target="media/image41.tmp"/><Relationship Id="rId74" Type="http://schemas.openxmlformats.org/officeDocument/2006/relationships/image" Target="media/image55.png"/><Relationship Id="rId79" Type="http://schemas.openxmlformats.org/officeDocument/2006/relationships/hyperlink" Target="https://opencv-python-tutroals.readthedocs.io/en/latest/py_tutorials/py_gui/py_trackbar/py_trackbar.html" TargetMode="External"/><Relationship Id="rId5" Type="http://schemas.openxmlformats.org/officeDocument/2006/relationships/webSettings" Target="webSettings.xml"/><Relationship Id="rId90" Type="http://schemas.openxmlformats.org/officeDocument/2006/relationships/image" Target="media/image69.tmp"/><Relationship Id="rId95"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8.tmp"/><Relationship Id="rId48" Type="http://schemas.openxmlformats.org/officeDocument/2006/relationships/image" Target="media/image32.tmp"/><Relationship Id="rId64" Type="http://schemas.openxmlformats.org/officeDocument/2006/relationships/image" Target="media/image47.png"/><Relationship Id="rId69" Type="http://schemas.openxmlformats.org/officeDocument/2006/relationships/hyperlink" Target="https://www.pyimagesearch.com/2015/03/30/accessing-the-raspberry-pi-camera-with-opencv-and-python/" TargetMode="External"/><Relationship Id="rId80" Type="http://schemas.openxmlformats.org/officeDocument/2006/relationships/image" Target="media/image60.tmp"/><Relationship Id="rId85" Type="http://schemas.openxmlformats.org/officeDocument/2006/relationships/image" Target="media/image64.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hyperlink" Target="https://www.pyimagesearch.com/2015/09/14/ball-tracking-with-opencv/" TargetMode="External"/><Relationship Id="rId46" Type="http://schemas.openxmlformats.org/officeDocument/2006/relationships/image" Target="media/image30.tmp"/><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6.jpeg"/><Relationship Id="rId54" Type="http://schemas.openxmlformats.org/officeDocument/2006/relationships/image" Target="media/image37.tmp"/><Relationship Id="rId62" Type="http://schemas.openxmlformats.org/officeDocument/2006/relationships/image" Target="media/image45.tmp"/><Relationship Id="rId70" Type="http://schemas.openxmlformats.org/officeDocument/2006/relationships/hyperlink" Target="https://www.pyimagesearch.com/2015/09/14/ball-tracking-with-opencv/" TargetMode="External"/><Relationship Id="rId75" Type="http://schemas.openxmlformats.org/officeDocument/2006/relationships/image" Target="media/image56.png"/><Relationship Id="rId83" Type="http://schemas.openxmlformats.org/officeDocument/2006/relationships/image" Target="media/image63.tmp"/><Relationship Id="rId88" Type="http://schemas.openxmlformats.org/officeDocument/2006/relationships/image" Target="media/image67.tmp"/><Relationship Id="rId91" Type="http://schemas.openxmlformats.org/officeDocument/2006/relationships/image" Target="media/image70.tm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3.tmp"/><Relationship Id="rId57" Type="http://schemas.openxmlformats.org/officeDocument/2006/relationships/image" Target="media/image40.tmp"/><Relationship Id="rId10" Type="http://schemas.openxmlformats.org/officeDocument/2006/relationships/image" Target="media/image3.jpeg"/><Relationship Id="rId31" Type="http://schemas.openxmlformats.org/officeDocument/2006/relationships/diagramData" Target="diagrams/data1.xml"/><Relationship Id="rId44" Type="http://schemas.openxmlformats.org/officeDocument/2006/relationships/image" Target="media/image29.tmp"/><Relationship Id="rId52" Type="http://schemas.openxmlformats.org/officeDocument/2006/relationships/image" Target="media/image35.tmp"/><Relationship Id="rId60" Type="http://schemas.openxmlformats.org/officeDocument/2006/relationships/image" Target="media/image43.png"/><Relationship Id="rId65" Type="http://schemas.openxmlformats.org/officeDocument/2006/relationships/image" Target="media/image48.tmp"/><Relationship Id="rId73" Type="http://schemas.openxmlformats.org/officeDocument/2006/relationships/image" Target="media/image54.png"/><Relationship Id="rId78" Type="http://schemas.openxmlformats.org/officeDocument/2006/relationships/image" Target="media/image59.tmp"/><Relationship Id="rId81" Type="http://schemas.openxmlformats.org/officeDocument/2006/relationships/image" Target="media/image61.tmp"/><Relationship Id="rId86" Type="http://schemas.openxmlformats.org/officeDocument/2006/relationships/image" Target="media/image65.tmp"/><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hyperlink" Target="https://www.pyimagesearch.com/2015/03/30/accessing-the-raspberry-pi-camera-with-opencv-and-python/" TargetMode="External"/><Relationship Id="rId34" Type="http://schemas.openxmlformats.org/officeDocument/2006/relationships/diagramColors" Target="diagrams/colors1.xml"/><Relationship Id="rId50" Type="http://schemas.openxmlformats.org/officeDocument/2006/relationships/image" Target="media/image34.tmp"/><Relationship Id="rId55" Type="http://schemas.openxmlformats.org/officeDocument/2006/relationships/image" Target="media/image38.png"/><Relationship Id="rId76" Type="http://schemas.openxmlformats.org/officeDocument/2006/relationships/image" Target="media/image57.tmp"/><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tmp"/><Relationship Id="rId92" Type="http://schemas.openxmlformats.org/officeDocument/2006/relationships/image" Target="media/image71.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rs-online.com/designspark/object-tracking-using-computer-vision-and-raspberry-pi" TargetMode="External"/><Relationship Id="rId66" Type="http://schemas.openxmlformats.org/officeDocument/2006/relationships/image" Target="media/image49.tmp"/><Relationship Id="rId87" Type="http://schemas.openxmlformats.org/officeDocument/2006/relationships/image" Target="media/image66.tmp"/><Relationship Id="rId61" Type="http://schemas.openxmlformats.org/officeDocument/2006/relationships/image" Target="media/image44.tmp"/><Relationship Id="rId82" Type="http://schemas.openxmlformats.org/officeDocument/2006/relationships/image" Target="media/image62.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image" Target="media/image22.png"/><Relationship Id="rId35" Type="http://schemas.microsoft.com/office/2007/relationships/diagramDrawing" Target="diagrams/drawing1.xml"/><Relationship Id="rId56" Type="http://schemas.openxmlformats.org/officeDocument/2006/relationships/image" Target="media/image39.png"/><Relationship Id="rId77" Type="http://schemas.openxmlformats.org/officeDocument/2006/relationships/image" Target="media/image58.tmp"/><Relationship Id="rId8" Type="http://schemas.openxmlformats.org/officeDocument/2006/relationships/image" Target="media/image1.png"/><Relationship Id="rId51" Type="http://schemas.openxmlformats.org/officeDocument/2006/relationships/hyperlink" Target="https://www.pyimagesearch.com/2015/03/30/accessing-the-raspberry-pi-camera-with-opencv-and-python/" TargetMode="External"/><Relationship Id="rId72" Type="http://schemas.openxmlformats.org/officeDocument/2006/relationships/image" Target="media/image53.tmp"/><Relationship Id="rId93"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39DB9BED-7E4E-4E2C-8D8C-0A3FB016BCBD}" type="presOf" srcId="{CA88BCF5-4529-4894-A8A1-0B74D566BCB0}" destId="{E6860C8D-DAC3-4510-80C4-991D0EB88B04}" srcOrd="0" destOrd="0" presId="urn:microsoft.com/office/officeart/2005/8/layout/orgChart1"/>
    <dgm:cxn modelId="{6A230F26-FFC1-4D31-80CE-D0575F06A052}" type="presOf" srcId="{3BBDC08C-E302-4EEF-8A04-14D81BB8EF0C}" destId="{7E37B81D-C9BD-4846-B557-61A6FBACEEAA}" srcOrd="0" destOrd="0" presId="urn:microsoft.com/office/officeart/2005/8/layout/orgChart1"/>
    <dgm:cxn modelId="{F03FF97A-1FA8-472F-8A3A-576A2F58BBBA}" type="presOf" srcId="{F859457E-BC70-4756-BFAA-D50EA258BDF3}" destId="{AC9CFD7E-8D94-410F-B512-CAA8A62EAA1F}"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1CD5927-F5FF-4BAF-A966-452674C5380D}" type="presOf" srcId="{D6C49017-6C04-4D1B-89EC-E94E4D733E18}" destId="{3E81953D-B475-42F2-872D-E81EDA9D3088}" srcOrd="1" destOrd="0" presId="urn:microsoft.com/office/officeart/2005/8/layout/orgChart1"/>
    <dgm:cxn modelId="{8C4304DD-9071-4C50-ACA6-19BC33A3CA74}" type="presOf" srcId="{A93AFC68-D6FB-45E6-82A2-3CEE4BC7EBA0}" destId="{BC3E633F-8461-403E-BDEC-B7E99735FFBE}" srcOrd="0" destOrd="0" presId="urn:microsoft.com/office/officeart/2005/8/layout/orgChart1"/>
    <dgm:cxn modelId="{BA68FB57-51B1-4079-8CFC-F7079661B656}" type="presOf" srcId="{90EF4112-B4AA-4B9F-9EF7-EB481C7B90CB}" destId="{D7CB6126-5F88-480E-92C1-20FCC6A6B1BC}" srcOrd="0" destOrd="0" presId="urn:microsoft.com/office/officeart/2005/8/layout/orgChart1"/>
    <dgm:cxn modelId="{239CAD36-209D-4B09-A041-3AE6472B38AD}" type="presOf" srcId="{D9F38DD3-F2C8-42C8-B999-4C76D9307E60}" destId="{6400440C-3C9D-4F20-9C9E-59774D45D5AA}" srcOrd="0" destOrd="0" presId="urn:microsoft.com/office/officeart/2005/8/layout/orgChart1"/>
    <dgm:cxn modelId="{CE91EDF7-C507-457F-9665-1CFD640758FB}" type="presOf" srcId="{99974594-39E7-4B49-A6E9-7D656202619B}" destId="{266D1529-FC20-4446-9D6D-6190E4D50402}" srcOrd="0" destOrd="0" presId="urn:microsoft.com/office/officeart/2005/8/layout/orgChart1"/>
    <dgm:cxn modelId="{2B973E24-3938-4300-8A8E-515F8F5C27F6}" type="presOf" srcId="{4F6616C0-8FDF-4162-B602-92BC84E1048A}" destId="{331505A9-7D7A-4F89-B9EA-764F55414808}" srcOrd="0" destOrd="0" presId="urn:microsoft.com/office/officeart/2005/8/layout/orgChart1"/>
    <dgm:cxn modelId="{2AEC8179-5ECB-434C-AD41-519F2D23D12D}" type="presOf" srcId="{4284228F-198C-47C1-BBA4-3DFEB842FB3F}" destId="{7DB3530F-2D45-4251-9B1B-66E73B6C7678}" srcOrd="1"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CE415F7A-0AE8-4BDC-99E5-4EE2EEA68315}" type="presOf" srcId="{64BF3E07-4950-4AA6-BD1B-613D5BA4926F}" destId="{B548C1C7-9FEC-413F-93AE-568D8802B6D4}" srcOrd="0" destOrd="0" presId="urn:microsoft.com/office/officeart/2005/8/layout/orgChart1"/>
    <dgm:cxn modelId="{13908C15-E18E-4016-B477-6D6A07E7E0DD}" type="presOf" srcId="{29A03FB7-8A40-41E1-8361-5AEA8631E2F5}" destId="{3AD48C78-0B20-4E16-8F1B-CF2E39705C3D}" srcOrd="0" destOrd="0" presId="urn:microsoft.com/office/officeart/2005/8/layout/orgChart1"/>
    <dgm:cxn modelId="{4D29C8E9-9E18-4989-A67E-BD5FA7B13FE2}" type="presOf" srcId="{577C95EA-176F-4E99-A1A6-58827A06F625}" destId="{B080475C-2924-4FAC-9E7C-E58DBC8F807E}" srcOrd="1" destOrd="0" presId="urn:microsoft.com/office/officeart/2005/8/layout/orgChart1"/>
    <dgm:cxn modelId="{85626899-8FC8-4443-A710-8CEF6F07BE35}" type="presOf" srcId="{5EE585BE-1F3B-48F7-8CAC-44B214DF1258}" destId="{38E82CCC-EAE7-4213-9EB8-2CB4212845D8}" srcOrd="0" destOrd="0" presId="urn:microsoft.com/office/officeart/2005/8/layout/orgChart1"/>
    <dgm:cxn modelId="{03D91657-0309-401D-9585-F9BB99E80F4D}" type="presOf" srcId="{A7D78EF8-C75D-4758-8FC1-1A35565F20E4}" destId="{34247F3D-3851-4179-95F1-A8F765291C9C}" srcOrd="1" destOrd="0" presId="urn:microsoft.com/office/officeart/2005/8/layout/orgChart1"/>
    <dgm:cxn modelId="{BF0E6663-AFE6-4372-B190-1AF1026AE551}" type="presOf" srcId="{E810120D-E565-4CDB-8F81-4419110DC319}" destId="{5B25CD9E-0182-44CD-B44A-FBD70C8504F0}" srcOrd="0" destOrd="0" presId="urn:microsoft.com/office/officeart/2005/8/layout/orgChart1"/>
    <dgm:cxn modelId="{38FD8135-4B57-445B-87AF-F479E4BC48B7}" type="presOf" srcId="{9E44AD2C-2601-4E19-995A-433C389CCF5B}" destId="{2E3104F9-A768-4533-918B-2537F78853B9}"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44C1CC5F-4C79-470B-9E8C-1F31506593D4}" type="presOf" srcId="{CA22C88E-0669-49D0-8926-21D7B4218441}" destId="{4DFF4648-B7C6-4374-BC41-506B87EB4D4B}" srcOrd="1" destOrd="0" presId="urn:microsoft.com/office/officeart/2005/8/layout/orgChart1"/>
    <dgm:cxn modelId="{1F624D73-AA84-41E6-9980-06A8F727591E}" srcId="{C8DC7EEA-3BAD-4A17-B214-E34636C975B0}" destId="{D52FBA9B-D316-4AEE-A601-C03F8AEB224F}" srcOrd="1" destOrd="0" parTransId="{0B83FA1A-6018-4BAF-B624-185D76909078}" sibTransId="{ACBCFC37-EAD9-4174-8820-BF98C7010F15}"/>
    <dgm:cxn modelId="{86A27D3D-58E9-459B-A167-BABDB677140C}" type="presOf" srcId="{A25004B9-C00F-425C-9C1D-D2709412066D}" destId="{2BBD5777-2556-419D-A140-58B3A897BCA4}" srcOrd="0" destOrd="0" presId="urn:microsoft.com/office/officeart/2005/8/layout/orgChart1"/>
    <dgm:cxn modelId="{47F74FDD-AB44-4897-B218-7F3500208DD4}" type="presOf" srcId="{D696D06A-0249-4D53-83E8-0B5063D22123}" destId="{2BF8B1F3-1B58-4110-8A5F-4F45944A7EFE}" srcOrd="0" destOrd="0" presId="urn:microsoft.com/office/officeart/2005/8/layout/orgChart1"/>
    <dgm:cxn modelId="{F8980C50-AD59-411A-9AF9-7C065EC7B91A}" type="presOf" srcId="{718FE6DB-BE4D-422A-8E4F-C6A156970B60}" destId="{85223D6A-2F60-4869-AF98-0C08151C0259}" srcOrd="1" destOrd="0" presId="urn:microsoft.com/office/officeart/2005/8/layout/orgChart1"/>
    <dgm:cxn modelId="{9E79A46A-4F50-48F4-BFEC-F961F3EDF78F}" type="presOf" srcId="{3EF1BC5B-4165-4AE2-A1A7-71F4CE938277}" destId="{2B9685D8-006A-4898-9C7B-EF18225D9069}" srcOrd="0" destOrd="0" presId="urn:microsoft.com/office/officeart/2005/8/layout/orgChart1"/>
    <dgm:cxn modelId="{B3559237-AD2E-46C7-ADC8-2FE352510C91}" type="presOf" srcId="{7F08AE7F-C7BF-471E-B5C5-6CA509F5F839}" destId="{18DBB891-5FB1-4FC9-B96D-C5064DA55C1F}" srcOrd="0" destOrd="0" presId="urn:microsoft.com/office/officeart/2005/8/layout/orgChart1"/>
    <dgm:cxn modelId="{5B4964C9-4B4F-4C29-9BF0-55525636E00D}" type="presOf" srcId="{87E2C29C-B3D9-45A0-A107-E961620B790C}" destId="{1C42D5E8-DEC8-450D-BA46-351F457B392D}" srcOrd="1" destOrd="0" presId="urn:microsoft.com/office/officeart/2005/8/layout/orgChart1"/>
    <dgm:cxn modelId="{47E7611E-0BA5-430F-9943-76A1B9C8F28B}" type="presOf" srcId="{C13DDE89-6CFC-4811-9CB2-76034BCB653E}" destId="{ED2F88C3-BFC2-44C2-9FA2-BBA0B9689223}" srcOrd="0" destOrd="0" presId="urn:microsoft.com/office/officeart/2005/8/layout/orgChart1"/>
    <dgm:cxn modelId="{5FC0BDDE-8E08-4E38-A67C-48A5ABD42B6B}" type="presOf" srcId="{5C728389-889D-4FDA-BF63-4F68F5139CF7}" destId="{4E2B58C2-7DFF-4928-A50C-3F879B47E332}" srcOrd="0" destOrd="0" presId="urn:microsoft.com/office/officeart/2005/8/layout/orgChart1"/>
    <dgm:cxn modelId="{BBDEF268-8A59-4002-A99F-DC98EAAB8F14}" type="presOf" srcId="{5EC00975-01E5-406B-BFE8-5EC62841049D}" destId="{8D4EE2CB-0D3C-4BE6-9A54-682393A74257}" srcOrd="1" destOrd="0" presId="urn:microsoft.com/office/officeart/2005/8/layout/orgChart1"/>
    <dgm:cxn modelId="{2C2C6FFF-9D06-43B9-B607-25A82F075286}" type="presOf" srcId="{EFF6A549-C0EB-4666-A76A-6EA50BE84AF5}" destId="{AA77394C-2023-4562-8F67-23AFB206F30E}"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42CCF3D4-16D9-4524-9EF6-9BAE803873EB}" type="presOf" srcId="{DF960F08-4B64-4417-A942-184FBE14048D}" destId="{416F0F07-DEA0-4A7D-AF8A-3797342A2A89}"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132BDA3C-42C5-4611-93A3-3895E4BE15B0}" type="presOf" srcId="{D52FBA9B-D316-4AEE-A601-C03F8AEB224F}" destId="{17A7BBEF-86F0-4326-8631-B822BDA06C6D}" srcOrd="1" destOrd="0" presId="urn:microsoft.com/office/officeart/2005/8/layout/orgChart1"/>
    <dgm:cxn modelId="{E7FF94DF-526F-4A83-9C40-D68315E823FC}" type="presOf" srcId="{AE273834-3402-4F3E-9359-60E39C54B9E5}" destId="{593BFDB1-CAE3-4872-BF45-DD9DA354BA9B}" srcOrd="1" destOrd="0" presId="urn:microsoft.com/office/officeart/2005/8/layout/orgChart1"/>
    <dgm:cxn modelId="{93CCDEF2-2181-4371-8695-12696BB59FF6}" type="presOf" srcId="{1DC45992-552B-4F2F-90CA-7C788AE60A5B}" destId="{0EB56516-F058-4E18-A11A-661CE5FFFD20}"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9E44AD2C-2601-4E19-995A-433C389CCF5B}" destId="{87E2C29C-B3D9-45A0-A107-E961620B790C}" srcOrd="1" destOrd="0" parTransId="{5C728389-889D-4FDA-BF63-4F68F5139CF7}" sibTransId="{C24DE0C0-E0B6-4409-A636-0F8E16EDCDCE}"/>
    <dgm:cxn modelId="{8BAA5512-EE98-447B-AFA2-AF3F20D8E9C5}" type="presOf" srcId="{C8DC7EEA-3BAD-4A17-B214-E34636C975B0}" destId="{5D0BB2C5-B585-4B59-8165-BA89E901922A}" srcOrd="0" destOrd="0" presId="urn:microsoft.com/office/officeart/2005/8/layout/orgChart1"/>
    <dgm:cxn modelId="{CC03D410-7017-488C-88B1-2A8A1767ED71}" type="presOf" srcId="{89CA7FB1-CA75-4434-8A45-9A71334A2D83}" destId="{4FFFDE0E-778C-40EC-AEEA-F6F45864A6CC}" srcOrd="0" destOrd="0" presId="urn:microsoft.com/office/officeart/2005/8/layout/orgChart1"/>
    <dgm:cxn modelId="{7AEDD621-53B4-4462-9A6A-580D4F457E3D}" type="presOf" srcId="{EFF6A549-C0EB-4666-A76A-6EA50BE84AF5}" destId="{E399D96D-2E0D-4FBE-9A07-3F0A19F278AA}" srcOrd="1" destOrd="0" presId="urn:microsoft.com/office/officeart/2005/8/layout/orgChart1"/>
    <dgm:cxn modelId="{E5F6889B-DF04-4654-851C-EA69B4BEBEB0}" type="presOf" srcId="{3D52A457-41A8-415E-890A-6088D0BF1C99}" destId="{5B7DE618-4DFA-4424-ADA1-B345F466AFF9}" srcOrd="0" destOrd="0" presId="urn:microsoft.com/office/officeart/2005/8/layout/orgChart1"/>
    <dgm:cxn modelId="{2F42E5B6-5543-4D3F-A584-91FBBC1A8366}" type="presOf" srcId="{4284228F-198C-47C1-BBA4-3DFEB842FB3F}" destId="{8DD80419-5BF5-4EAD-97C8-39B7E458B61A}"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620B4EA0-EC38-4DA0-83A6-5915AB90CCFF}" type="presOf" srcId="{7F08AE7F-C7BF-471E-B5C5-6CA509F5F839}" destId="{C438B4BE-0CEA-4568-906B-AD0392F24989}" srcOrd="1"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B1034E83-E4A5-4799-B43C-D7B05ECA4B0D}" type="presOf" srcId="{D9F38DD3-F2C8-42C8-B999-4C76D9307E60}" destId="{CB758D7D-076B-4D90-B7B3-5BAE8F6E91EF}" srcOrd="1" destOrd="0" presId="urn:microsoft.com/office/officeart/2005/8/layout/orgChart1"/>
    <dgm:cxn modelId="{4F9EF386-3EE8-4913-AD6C-0777510AB65A}" type="presOf" srcId="{3EF1BC5B-4165-4AE2-A1A7-71F4CE938277}" destId="{CC89EADA-8B68-4529-85B9-BE8028CD765D}" srcOrd="1" destOrd="0" presId="urn:microsoft.com/office/officeart/2005/8/layout/orgChart1"/>
    <dgm:cxn modelId="{615A2C6D-31ED-483E-949A-754D57A85898}" type="presOf" srcId="{B2C0FFFF-DC8C-43F7-9DC6-E28200C627D8}" destId="{9882E255-31BB-4670-B778-249E53F23956}" srcOrd="0" destOrd="0" presId="urn:microsoft.com/office/officeart/2005/8/layout/orgChart1"/>
    <dgm:cxn modelId="{80A284EE-5513-446A-8DD6-A3D505B080A4}" type="presOf" srcId="{718FE6DB-BE4D-422A-8E4F-C6A156970B60}" destId="{56FDEEBD-3A04-4E2E-A465-1B19D39C2CF9}" srcOrd="0" destOrd="0" presId="urn:microsoft.com/office/officeart/2005/8/layout/orgChart1"/>
    <dgm:cxn modelId="{3A556BC8-529F-4E71-85B7-32DC43971C22}" type="presOf" srcId="{87E2C29C-B3D9-45A0-A107-E961620B790C}" destId="{BB1FF034-D0F4-42EE-90CF-DDFEDBC38A0F}" srcOrd="0" destOrd="0" presId="urn:microsoft.com/office/officeart/2005/8/layout/orgChart1"/>
    <dgm:cxn modelId="{7F31BC45-23BE-4824-8944-AE11D437FFE8}" type="presOf" srcId="{3BBDC08C-E302-4EEF-8A04-14D81BB8EF0C}" destId="{227DDBD7-0C65-4CB6-AE8E-ED04C25D8C5F}" srcOrd="1" destOrd="0" presId="urn:microsoft.com/office/officeart/2005/8/layout/orgChart1"/>
    <dgm:cxn modelId="{173F9286-1D7A-4DA1-9BC5-CD02729F0353}" type="presOf" srcId="{7BA54701-9152-4F68-87CD-10DFFA641B12}" destId="{27306890-3C67-40ED-9E55-D6BAC648FCFA}" srcOrd="0" destOrd="0" presId="urn:microsoft.com/office/officeart/2005/8/layout/orgChart1"/>
    <dgm:cxn modelId="{F480CAF3-79B6-4363-AF4D-A7FA06BEB620}" type="presOf" srcId="{AF60C34C-C897-4539-B032-66207FB067ED}" destId="{33E19900-0BB9-4408-8635-F712AD658A96}" srcOrd="0" destOrd="0" presId="urn:microsoft.com/office/officeart/2005/8/layout/orgChart1"/>
    <dgm:cxn modelId="{17615F7E-3296-4D26-BB7A-C4E7BA59585D}" type="presOf" srcId="{89EDD6CB-12A6-4407-8D51-1EA336FD9034}" destId="{BE3D0660-B829-4F25-92E1-A1EDDDC5D277}" srcOrd="0" destOrd="0" presId="urn:microsoft.com/office/officeart/2005/8/layout/orgChart1"/>
    <dgm:cxn modelId="{F4649593-1F6C-424B-9104-BF414FA7CE94}" type="presOf" srcId="{B13EBD08-60E6-4BF7-B127-E6075EB2CAD4}" destId="{509BE53F-8C6D-4E57-A2BB-B510FA533BA0}" srcOrd="0" destOrd="0" presId="urn:microsoft.com/office/officeart/2005/8/layout/orgChart1"/>
    <dgm:cxn modelId="{E2B4D9F8-A671-476F-AD6B-5EFDAC8CA919}" type="presOf" srcId="{B631B7B8-084F-4564-9389-99E0643D80CD}" destId="{F15F8266-AD11-461E-A3FA-7357505E16A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5DB5495F-1D85-46E0-B274-B50D359F2EC0}" type="presOf" srcId="{E720D17C-DE61-4CD2-84DC-19BE97FC730E}" destId="{4F3EC91D-8347-41DC-B6F1-F3D1FED319AC}"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42D6340A-E128-45C6-958B-EBF76EACBD1C}" type="presOf" srcId="{B631B7B8-084F-4564-9389-99E0643D80CD}" destId="{CECF6017-B531-4D48-931D-680624BD71FA}"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82959BB-6403-4F40-849E-8AF9AE181FBC}" type="presOf" srcId="{AF60C34C-C897-4539-B032-66207FB067ED}" destId="{8B717BD7-7066-4B1C-95E6-154E539E040C}"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9DFFC7AE-2FD4-4E64-A46D-F48E9ADCBA56}" type="presOf" srcId="{5EC00975-01E5-406B-BFE8-5EC62841049D}" destId="{90330DBF-41F8-425F-ADE2-D271DB5F8DB2}"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CBAA395C-3CDD-436E-8E5E-3FE0D8C43204}" type="presOf" srcId="{D6E2F857-7D6C-42BA-9DB9-C72612689B3E}" destId="{12353F20-02E7-4E7C-B3AC-A1DC2E751C62}" srcOrd="0" destOrd="0" presId="urn:microsoft.com/office/officeart/2005/8/layout/orgChart1"/>
    <dgm:cxn modelId="{2428E179-9946-4246-A0E5-14245E5335E8}" type="presOf" srcId="{0C668483-8DB0-4031-AE35-BB3DC4FE3AF1}" destId="{059CF787-A935-4718-A16A-728DE0E45792}"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F567FAD2-9794-414B-AA3D-8C83E4B9EF40}" type="presOf" srcId="{B13EBD08-60E6-4BF7-B127-E6075EB2CAD4}" destId="{EBDED88E-FAEF-482C-A6DC-01A0709FADF0}"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B233E4AB-D77B-402A-AD38-5E78674FCACF}" type="presOf" srcId="{577C95EA-176F-4E99-A1A6-58827A06F625}" destId="{D8ECEB18-7017-4ADB-932D-95A78F708481}"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FD3A4FBB-6820-4974-9A6C-6AE47946165E}" type="presOf" srcId="{9E44AD2C-2601-4E19-995A-433C389CCF5B}" destId="{2DC9E238-F054-44E1-B82F-AE16F35705B8}" srcOrd="0" destOrd="0" presId="urn:microsoft.com/office/officeart/2005/8/layout/orgChart1"/>
    <dgm:cxn modelId="{F3414B52-E494-49FA-84A7-92F2847C87E2}" type="presOf" srcId="{D66EDA4E-0315-406C-AB8A-446FFDCA157D}" destId="{221D2F42-BF70-454D-9D32-7468C5EBFCFE}" srcOrd="0" destOrd="0" presId="urn:microsoft.com/office/officeart/2005/8/layout/orgChart1"/>
    <dgm:cxn modelId="{216FF434-60FA-442A-8B04-EB2F28509777}" type="presOf" srcId="{D6C49017-6C04-4D1B-89EC-E94E4D733E18}" destId="{1D12B547-CA81-4788-BD74-A2441DB36318}"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A06E7AE4-347F-491C-9170-DCA345485C8C}" type="presOf" srcId="{A7D78EF8-C75D-4758-8FC1-1A35565F20E4}" destId="{51930273-B49F-4CE2-A2DA-606850AAC2AC}" srcOrd="0" destOrd="0" presId="urn:microsoft.com/office/officeart/2005/8/layout/orgChart1"/>
    <dgm:cxn modelId="{79ADB70D-D332-492E-AA82-02A7D89FCD35}" type="presOf" srcId="{0B83FA1A-6018-4BAF-B624-185D76909078}" destId="{79A724F6-B267-4494-8ED4-0A7DA5255B94}" srcOrd="0" destOrd="0" presId="urn:microsoft.com/office/officeart/2005/8/layout/orgChart1"/>
    <dgm:cxn modelId="{79E9F86D-5BF4-4097-88DE-A8BA80123638}" type="presOf" srcId="{B3C3776B-77C5-4635-99FD-534DF9461E01}" destId="{5513730A-7156-4C3C-9072-969ABEDE6AC7}" srcOrd="1" destOrd="0" presId="urn:microsoft.com/office/officeart/2005/8/layout/orgChart1"/>
    <dgm:cxn modelId="{B7557C46-170A-4109-9A8C-67258F115DB9}" type="presOf" srcId="{AE273834-3402-4F3E-9359-60E39C54B9E5}" destId="{9D6AA769-9EC6-4A9B-B504-B1ACE44EAF11}" srcOrd="0" destOrd="0" presId="urn:microsoft.com/office/officeart/2005/8/layout/orgChart1"/>
    <dgm:cxn modelId="{48850213-EFD7-4FB5-BC37-A708D172795B}" type="presOf" srcId="{F859457E-BC70-4756-BFAA-D50EA258BDF3}" destId="{59591444-B07A-438B-A4EC-B1FBC103E086}" srcOrd="1" destOrd="0" presId="urn:microsoft.com/office/officeart/2005/8/layout/orgChart1"/>
    <dgm:cxn modelId="{D130BE6E-1493-4183-BAF9-15B394AB780D}" type="presOf" srcId="{0C668483-8DB0-4031-AE35-BB3DC4FE3AF1}" destId="{A920D933-9F20-4699-B577-D7D29113C9ED}" srcOrd="0" destOrd="0" presId="urn:microsoft.com/office/officeart/2005/8/layout/orgChart1"/>
    <dgm:cxn modelId="{966270E1-5A62-4C3D-8E7F-630EFF33A960}" type="presOf" srcId="{24FA715E-8556-4869-9C6B-8237703100CE}" destId="{C610CADA-246A-48B6-B473-575E7043A881}" srcOrd="0" destOrd="0" presId="urn:microsoft.com/office/officeart/2005/8/layout/orgChart1"/>
    <dgm:cxn modelId="{A60D0051-2614-4956-A1A2-740C17171B3D}" type="presOf" srcId="{D52FBA9B-D316-4AEE-A601-C03F8AEB224F}" destId="{F78164D0-3659-4724-8A9A-5827C7D4A9B6}" srcOrd="0" destOrd="0" presId="urn:microsoft.com/office/officeart/2005/8/layout/orgChart1"/>
    <dgm:cxn modelId="{7C4A78C0-ED26-4FE6-AB03-1E94561E045E}" type="presOf" srcId="{F0799F3A-9CF7-43A4-A7DD-F6920F49BD61}" destId="{53EE3379-C4D9-4D2A-80F0-C6C5382A33C9}"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FD64C323-999A-4B1A-AEC9-1D2C5950E6C2}" type="presOf" srcId="{C8DC7EEA-3BAD-4A17-B214-E34636C975B0}" destId="{E38062C5-44BF-4D02-9ADD-92494A0DEB33}" srcOrd="1" destOrd="0" presId="urn:microsoft.com/office/officeart/2005/8/layout/orgChart1"/>
    <dgm:cxn modelId="{BD3D2CA1-3EED-4778-9FB1-C4D49AFE65DA}" type="presOf" srcId="{CA22C88E-0669-49D0-8926-21D7B4218441}" destId="{6A81A93B-70E1-4B8B-859A-DB6B99D13DD1}" srcOrd="0" destOrd="0" presId="urn:microsoft.com/office/officeart/2005/8/layout/orgChart1"/>
    <dgm:cxn modelId="{944D5127-6AF8-4131-BA88-9F46EED5969B}" type="presOf" srcId="{C99E98F8-1193-470A-8897-53816748360A}" destId="{A29678FE-143B-435B-B184-25EF06FC732A}" srcOrd="0" destOrd="0" presId="urn:microsoft.com/office/officeart/2005/8/layout/orgChart1"/>
    <dgm:cxn modelId="{C703FD87-8634-43FE-A69F-5E7841644C59}" type="presOf" srcId="{90EF4112-B4AA-4B9F-9EF7-EB481C7B90CB}" destId="{ABFD6ADA-118F-46FF-8E6B-A2DC5A4C43EE}" srcOrd="1" destOrd="0" presId="urn:microsoft.com/office/officeart/2005/8/layout/orgChart1"/>
    <dgm:cxn modelId="{282F885E-CD95-4D60-BEC4-93E7E2D07726}" type="presOf" srcId="{89CA7FB1-CA75-4434-8A45-9A71334A2D83}" destId="{E8195F43-DAB6-465A-A70C-BFD525FD22A5}" srcOrd="1" destOrd="0" presId="urn:microsoft.com/office/officeart/2005/8/layout/orgChart1"/>
    <dgm:cxn modelId="{B6288237-8B4D-4336-AC79-D63473646CDE}" type="presOf" srcId="{9EAAC1E1-2E7D-4B1F-B47F-75106D3E7F10}" destId="{359947AF-5439-4C9C-95C1-2643BF891CB9}" srcOrd="0" destOrd="0" presId="urn:microsoft.com/office/officeart/2005/8/layout/orgChart1"/>
    <dgm:cxn modelId="{12BFA3CB-4FF2-48C8-9B63-849A272CB10C}" type="presOf" srcId="{98800D61-03A7-4E2F-A017-88AE24C532AB}" destId="{393AE2F9-7C10-4603-A29C-C2138954497A}" srcOrd="0" destOrd="0" presId="urn:microsoft.com/office/officeart/2005/8/layout/orgChart1"/>
    <dgm:cxn modelId="{A349D869-8B01-40B4-863B-471A37250F60}" type="presOf" srcId="{B3C3776B-77C5-4635-99FD-534DF9461E01}" destId="{157B7F59-F52F-4C85-9301-28C578713DC8}" srcOrd="0" destOrd="0" presId="urn:microsoft.com/office/officeart/2005/8/layout/orgChart1"/>
    <dgm:cxn modelId="{F32C29E5-2C04-4BFD-B209-F691EF2208A3}" type="presOf" srcId="{D63BB612-FD1E-4EB3-A6D2-CC2F70437B64}" destId="{CC5020E4-0C5E-4EBB-B07E-B4A9B016469C}"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241B9554-2D0F-4488-978A-0CF9F1B19ED9}" type="presOf" srcId="{C99E98F8-1193-470A-8897-53816748360A}" destId="{F4A5735B-2C65-4137-9D45-1FAFA4683626}" srcOrd="1" destOrd="0" presId="urn:microsoft.com/office/officeart/2005/8/layout/orgChart1"/>
    <dgm:cxn modelId="{BE8E6625-FF4E-475D-9506-127CB64CD2E7}" type="presOf" srcId="{89EDD6CB-12A6-4407-8D51-1EA336FD9034}" destId="{EE265A84-FCD0-4925-85CD-37B4AEFFE777}"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DFC41A24-0F93-487A-925B-A2002E0305A9}" type="presOf" srcId="{064974CF-D973-4D34-8BE6-7B76D41FB9DD}" destId="{735731F4-B3E8-4A88-9B34-9A1F0420FB18}" srcOrd="0" destOrd="0" presId="urn:microsoft.com/office/officeart/2005/8/layout/orgChart1"/>
    <dgm:cxn modelId="{4FA05F12-F2C8-4333-B1CD-FC94729A00A2}" type="presParOf" srcId="{E6860C8D-DAC3-4510-80C4-991D0EB88B04}" destId="{69E7ABF5-0B31-472C-A75B-095EE13BB484}" srcOrd="0" destOrd="0" presId="urn:microsoft.com/office/officeart/2005/8/layout/orgChart1"/>
    <dgm:cxn modelId="{CDC8BBA7-CB2A-476E-8EE0-131460145FE7}" type="presParOf" srcId="{69E7ABF5-0B31-472C-A75B-095EE13BB484}" destId="{BC6B7B9D-68B6-42A1-A2DA-BAE3038D9FA7}" srcOrd="0" destOrd="0" presId="urn:microsoft.com/office/officeart/2005/8/layout/orgChart1"/>
    <dgm:cxn modelId="{544A8320-305B-419C-8104-FB4A7AEDAF68}" type="presParOf" srcId="{BC6B7B9D-68B6-42A1-A2DA-BAE3038D9FA7}" destId="{509BE53F-8C6D-4E57-A2BB-B510FA533BA0}" srcOrd="0" destOrd="0" presId="urn:microsoft.com/office/officeart/2005/8/layout/orgChart1"/>
    <dgm:cxn modelId="{30506116-6F9F-434D-AA74-E9274D2025B7}" type="presParOf" srcId="{BC6B7B9D-68B6-42A1-A2DA-BAE3038D9FA7}" destId="{EBDED88E-FAEF-482C-A6DC-01A0709FADF0}" srcOrd="1" destOrd="0" presId="urn:microsoft.com/office/officeart/2005/8/layout/orgChart1"/>
    <dgm:cxn modelId="{FFE23D29-6C3E-4A4F-B8FB-A80D15877204}" type="presParOf" srcId="{69E7ABF5-0B31-472C-A75B-095EE13BB484}" destId="{DF3F4BD7-AFF6-45BD-BB9B-77C56224A77C}" srcOrd="1" destOrd="0" presId="urn:microsoft.com/office/officeart/2005/8/layout/orgChart1"/>
    <dgm:cxn modelId="{9950409F-AB71-427D-8525-5F13F02FFEBE}" type="presParOf" srcId="{69E7ABF5-0B31-472C-A75B-095EE13BB484}" destId="{13787771-3E72-4EE7-A38E-576BFAB07021}" srcOrd="2" destOrd="0" presId="urn:microsoft.com/office/officeart/2005/8/layout/orgChart1"/>
    <dgm:cxn modelId="{BC849EF6-4715-46C6-B4AA-0A9FD6ECA6E0}" type="presParOf" srcId="{13787771-3E72-4EE7-A38E-576BFAB07021}" destId="{416F0F07-DEA0-4A7D-AF8A-3797342A2A89}" srcOrd="0" destOrd="0" presId="urn:microsoft.com/office/officeart/2005/8/layout/orgChart1"/>
    <dgm:cxn modelId="{F92E1234-FBC3-4976-81F2-392610E010FD}" type="presParOf" srcId="{13787771-3E72-4EE7-A38E-576BFAB07021}" destId="{75950480-1B0D-4EA1-99F9-570E05AC0E9C}" srcOrd="1" destOrd="0" presId="urn:microsoft.com/office/officeart/2005/8/layout/orgChart1"/>
    <dgm:cxn modelId="{14878329-1025-4369-ACC2-11DBCBFE46BC}" type="presParOf" srcId="{75950480-1B0D-4EA1-99F9-570E05AC0E9C}" destId="{CF19A080-6991-4429-B680-ABA88C11E0C9}" srcOrd="0" destOrd="0" presId="urn:microsoft.com/office/officeart/2005/8/layout/orgChart1"/>
    <dgm:cxn modelId="{B8712006-BBFF-442E-A2C0-67FD1660511E}" type="presParOf" srcId="{CF19A080-6991-4429-B680-ABA88C11E0C9}" destId="{AA77394C-2023-4562-8F67-23AFB206F30E}" srcOrd="0" destOrd="0" presId="urn:microsoft.com/office/officeart/2005/8/layout/orgChart1"/>
    <dgm:cxn modelId="{62FF3A7A-EB5B-4CDA-A072-FB428A59023F}" type="presParOf" srcId="{CF19A080-6991-4429-B680-ABA88C11E0C9}" destId="{E399D96D-2E0D-4FBE-9A07-3F0A19F278AA}" srcOrd="1" destOrd="0" presId="urn:microsoft.com/office/officeart/2005/8/layout/orgChart1"/>
    <dgm:cxn modelId="{E72C117B-6EF4-4398-A103-C9ABD9421EFD}" type="presParOf" srcId="{75950480-1B0D-4EA1-99F9-570E05AC0E9C}" destId="{02FD3BF9-D5ED-4D80-AEE3-E07100F83A6B}" srcOrd="1" destOrd="0" presId="urn:microsoft.com/office/officeart/2005/8/layout/orgChart1"/>
    <dgm:cxn modelId="{6456E302-9FF5-437B-8D48-2F9D4C441906}" type="presParOf" srcId="{75950480-1B0D-4EA1-99F9-570E05AC0E9C}" destId="{19DC4005-2635-456F-A5D5-16C48B6C0388}" srcOrd="2" destOrd="0" presId="urn:microsoft.com/office/officeart/2005/8/layout/orgChart1"/>
    <dgm:cxn modelId="{58BA0AA3-7234-4C7A-B9E0-DEF81501A55F}" type="presParOf" srcId="{19DC4005-2635-456F-A5D5-16C48B6C0388}" destId="{331505A9-7D7A-4F89-B9EA-764F55414808}" srcOrd="0" destOrd="0" presId="urn:microsoft.com/office/officeart/2005/8/layout/orgChart1"/>
    <dgm:cxn modelId="{E302179D-4862-4781-9669-E435D031197F}" type="presParOf" srcId="{19DC4005-2635-456F-A5D5-16C48B6C0388}" destId="{EB1AF144-3AD0-4250-BCBE-EEFD6405B172}" srcOrd="1" destOrd="0" presId="urn:microsoft.com/office/officeart/2005/8/layout/orgChart1"/>
    <dgm:cxn modelId="{8D4A7648-3F9D-4389-B5DA-8AFE2CC6955B}" type="presParOf" srcId="{EB1AF144-3AD0-4250-BCBE-EEFD6405B172}" destId="{7602909C-3640-4360-B96F-DFD0B93C8005}" srcOrd="0" destOrd="0" presId="urn:microsoft.com/office/officeart/2005/8/layout/orgChart1"/>
    <dgm:cxn modelId="{B1F3718D-50E0-4B58-A657-1AF02AD27A3C}" type="presParOf" srcId="{7602909C-3640-4360-B96F-DFD0B93C8005}" destId="{D7CB6126-5F88-480E-92C1-20FCC6A6B1BC}" srcOrd="0" destOrd="0" presId="urn:microsoft.com/office/officeart/2005/8/layout/orgChart1"/>
    <dgm:cxn modelId="{D7394F0C-7476-4C08-AC6C-A2C42634FAD3}" type="presParOf" srcId="{7602909C-3640-4360-B96F-DFD0B93C8005}" destId="{ABFD6ADA-118F-46FF-8E6B-A2DC5A4C43EE}" srcOrd="1" destOrd="0" presId="urn:microsoft.com/office/officeart/2005/8/layout/orgChart1"/>
    <dgm:cxn modelId="{B311FFA5-EAAE-4451-A2A9-47F9DB24BB4A}" type="presParOf" srcId="{EB1AF144-3AD0-4250-BCBE-EEFD6405B172}" destId="{F78CEF85-4405-43A6-9F00-F4FFBF8834A0}" srcOrd="1" destOrd="0" presId="urn:microsoft.com/office/officeart/2005/8/layout/orgChart1"/>
    <dgm:cxn modelId="{F0D9D08E-4C8B-4027-981F-F86E101E0D12}" type="presParOf" srcId="{EB1AF144-3AD0-4250-BCBE-EEFD6405B172}" destId="{90038E01-8118-438E-9133-DA0D5E687F32}" srcOrd="2" destOrd="0" presId="urn:microsoft.com/office/officeart/2005/8/layout/orgChart1"/>
    <dgm:cxn modelId="{E2D075E1-A219-4250-B4C6-4B0AA45535B9}" type="presParOf" srcId="{19DC4005-2635-456F-A5D5-16C48B6C0388}" destId="{B548C1C7-9FEC-413F-93AE-568D8802B6D4}" srcOrd="2" destOrd="0" presId="urn:microsoft.com/office/officeart/2005/8/layout/orgChart1"/>
    <dgm:cxn modelId="{51341E6D-9DEB-4C55-8CB9-ECE559F8C75C}" type="presParOf" srcId="{19DC4005-2635-456F-A5D5-16C48B6C0388}" destId="{BA84BA18-ECFD-4CD9-B224-05C8CB21E14A}" srcOrd="3" destOrd="0" presId="urn:microsoft.com/office/officeart/2005/8/layout/orgChart1"/>
    <dgm:cxn modelId="{0294BC97-5255-4A4F-AE2C-20082E125456}" type="presParOf" srcId="{BA84BA18-ECFD-4CD9-B224-05C8CB21E14A}" destId="{D8EF08BC-3D3A-4BEF-9CFE-1400BD1E73E7}" srcOrd="0" destOrd="0" presId="urn:microsoft.com/office/officeart/2005/8/layout/orgChart1"/>
    <dgm:cxn modelId="{4364C57D-196E-48E8-ADA2-EA26078E0EB6}" type="presParOf" srcId="{D8EF08BC-3D3A-4BEF-9CFE-1400BD1E73E7}" destId="{D8ECEB18-7017-4ADB-932D-95A78F708481}" srcOrd="0" destOrd="0" presId="urn:microsoft.com/office/officeart/2005/8/layout/orgChart1"/>
    <dgm:cxn modelId="{AA50B9D8-FC59-47E4-8D56-30F06EB24437}" type="presParOf" srcId="{D8EF08BC-3D3A-4BEF-9CFE-1400BD1E73E7}" destId="{B080475C-2924-4FAC-9E7C-E58DBC8F807E}" srcOrd="1" destOrd="0" presId="urn:microsoft.com/office/officeart/2005/8/layout/orgChart1"/>
    <dgm:cxn modelId="{BAC15177-8903-4218-A658-18C042DE9154}" type="presParOf" srcId="{BA84BA18-ECFD-4CD9-B224-05C8CB21E14A}" destId="{C1AC0CF2-557C-41CA-90CE-70937D3C8373}" srcOrd="1" destOrd="0" presId="urn:microsoft.com/office/officeart/2005/8/layout/orgChart1"/>
    <dgm:cxn modelId="{4465438E-89F2-47B2-800D-3903DB4E82C3}" type="presParOf" srcId="{BA84BA18-ECFD-4CD9-B224-05C8CB21E14A}" destId="{B88AE730-28E0-4BA1-BBFC-A4B238224EBC}" srcOrd="2" destOrd="0" presId="urn:microsoft.com/office/officeart/2005/8/layout/orgChart1"/>
    <dgm:cxn modelId="{59543348-AE43-4916-9C2C-06E77E9ADD33}" type="presParOf" srcId="{13787771-3E72-4EE7-A38E-576BFAB07021}" destId="{12353F20-02E7-4E7C-B3AC-A1DC2E751C62}" srcOrd="2" destOrd="0" presId="urn:microsoft.com/office/officeart/2005/8/layout/orgChart1"/>
    <dgm:cxn modelId="{F33A8F1C-3D62-4D90-9B37-90915E1CCF2F}" type="presParOf" srcId="{13787771-3E72-4EE7-A38E-576BFAB07021}" destId="{98A424D0-5BC4-4F23-A9D7-4731EABDB3FB}" srcOrd="3" destOrd="0" presId="urn:microsoft.com/office/officeart/2005/8/layout/orgChart1"/>
    <dgm:cxn modelId="{60181955-6F78-4A6A-8D71-9BA11E323CDC}" type="presParOf" srcId="{98A424D0-5BC4-4F23-A9D7-4731EABDB3FB}" destId="{24B8257C-D8EE-462F-A138-5C631DAE63B2}" srcOrd="0" destOrd="0" presId="urn:microsoft.com/office/officeart/2005/8/layout/orgChart1"/>
    <dgm:cxn modelId="{A54D9364-254E-494D-933B-A476EE9EBD3F}" type="presParOf" srcId="{24B8257C-D8EE-462F-A138-5C631DAE63B2}" destId="{4FFFDE0E-778C-40EC-AEEA-F6F45864A6CC}" srcOrd="0" destOrd="0" presId="urn:microsoft.com/office/officeart/2005/8/layout/orgChart1"/>
    <dgm:cxn modelId="{75DF494F-C384-4129-A3C8-E2C7B20D8F35}" type="presParOf" srcId="{24B8257C-D8EE-462F-A138-5C631DAE63B2}" destId="{E8195F43-DAB6-465A-A70C-BFD525FD22A5}" srcOrd="1" destOrd="0" presId="urn:microsoft.com/office/officeart/2005/8/layout/orgChart1"/>
    <dgm:cxn modelId="{92E32FBB-B852-4544-916E-00C6B7FA4D48}" type="presParOf" srcId="{98A424D0-5BC4-4F23-A9D7-4731EABDB3FB}" destId="{A7AB07DA-F3CD-44BC-BF57-C63A6963D16E}" srcOrd="1" destOrd="0" presId="urn:microsoft.com/office/officeart/2005/8/layout/orgChart1"/>
    <dgm:cxn modelId="{D55F9658-A4E5-4AB5-9A84-4010CBF7C912}" type="presParOf" srcId="{98A424D0-5BC4-4F23-A9D7-4731EABDB3FB}" destId="{9B2D3870-B62F-4BCC-9D8B-6B116A9E10E8}" srcOrd="2" destOrd="0" presId="urn:microsoft.com/office/officeart/2005/8/layout/orgChart1"/>
    <dgm:cxn modelId="{41014843-B76E-4AEB-82A0-4F3BF6D60000}" type="presParOf" srcId="{9B2D3870-B62F-4BCC-9D8B-6B116A9E10E8}" destId="{ED2F88C3-BFC2-44C2-9FA2-BBA0B9689223}" srcOrd="0" destOrd="0" presId="urn:microsoft.com/office/officeart/2005/8/layout/orgChart1"/>
    <dgm:cxn modelId="{3E19762A-0766-412E-9A6C-4173D875D1A9}" type="presParOf" srcId="{9B2D3870-B62F-4BCC-9D8B-6B116A9E10E8}" destId="{5A1F06E5-271A-4139-BF13-EC55C5BEC6AC}" srcOrd="1" destOrd="0" presId="urn:microsoft.com/office/officeart/2005/8/layout/orgChart1"/>
    <dgm:cxn modelId="{CBB83D78-8383-45E3-8B37-083E3BE8DE17}" type="presParOf" srcId="{5A1F06E5-271A-4139-BF13-EC55C5BEC6AC}" destId="{AFEF4BD3-44CC-4A2B-A352-036EE58A25E4}" srcOrd="0" destOrd="0" presId="urn:microsoft.com/office/officeart/2005/8/layout/orgChart1"/>
    <dgm:cxn modelId="{680A65CB-56AC-42C6-A3E0-0504834B2379}" type="presParOf" srcId="{AFEF4BD3-44CC-4A2B-A352-036EE58A25E4}" destId="{18DBB891-5FB1-4FC9-B96D-C5064DA55C1F}" srcOrd="0" destOrd="0" presId="urn:microsoft.com/office/officeart/2005/8/layout/orgChart1"/>
    <dgm:cxn modelId="{14FA4C5E-9B05-4895-8C27-F36CC8BEB858}" type="presParOf" srcId="{AFEF4BD3-44CC-4A2B-A352-036EE58A25E4}" destId="{C438B4BE-0CEA-4568-906B-AD0392F24989}" srcOrd="1" destOrd="0" presId="urn:microsoft.com/office/officeart/2005/8/layout/orgChart1"/>
    <dgm:cxn modelId="{A5D0D76C-617B-4D89-891C-C1A20CE58639}" type="presParOf" srcId="{5A1F06E5-271A-4139-BF13-EC55C5BEC6AC}" destId="{F48F7224-8B94-49E2-AB70-52735AAE8747}" srcOrd="1" destOrd="0" presId="urn:microsoft.com/office/officeart/2005/8/layout/orgChart1"/>
    <dgm:cxn modelId="{8F368EA9-9DB4-41CC-93DB-9ADFA35C4B17}" type="presParOf" srcId="{5A1F06E5-271A-4139-BF13-EC55C5BEC6AC}" destId="{00E10564-A481-43CF-82C0-99CDF70DA6E8}" srcOrd="2" destOrd="0" presId="urn:microsoft.com/office/officeart/2005/8/layout/orgChart1"/>
    <dgm:cxn modelId="{09126E29-0BA3-4DEF-88CF-C2C7CB7300C4}" type="presParOf" srcId="{00E10564-A481-43CF-82C0-99CDF70DA6E8}" destId="{BC3E633F-8461-403E-BDEC-B7E99735FFBE}" srcOrd="0" destOrd="0" presId="urn:microsoft.com/office/officeart/2005/8/layout/orgChart1"/>
    <dgm:cxn modelId="{DFF6A66B-8E46-44E0-84A0-932D50147362}" type="presParOf" srcId="{00E10564-A481-43CF-82C0-99CDF70DA6E8}" destId="{13005A93-075C-48C7-99D8-BA256C83191F}" srcOrd="1" destOrd="0" presId="urn:microsoft.com/office/officeart/2005/8/layout/orgChart1"/>
    <dgm:cxn modelId="{CCF8D063-6A68-4913-B57C-F401D7BB1683}" type="presParOf" srcId="{13005A93-075C-48C7-99D8-BA256C83191F}" destId="{95FF74A2-7914-408D-97EC-623776C33E72}" srcOrd="0" destOrd="0" presId="urn:microsoft.com/office/officeart/2005/8/layout/orgChart1"/>
    <dgm:cxn modelId="{6F8DC439-DFA2-44C7-873D-D8CE92820AB2}" type="presParOf" srcId="{95FF74A2-7914-408D-97EC-623776C33E72}" destId="{6A81A93B-70E1-4B8B-859A-DB6B99D13DD1}" srcOrd="0" destOrd="0" presId="urn:microsoft.com/office/officeart/2005/8/layout/orgChart1"/>
    <dgm:cxn modelId="{E15BC8AC-B280-43E2-BD6E-BE02CE51FEB6}" type="presParOf" srcId="{95FF74A2-7914-408D-97EC-623776C33E72}" destId="{4DFF4648-B7C6-4374-BC41-506B87EB4D4B}" srcOrd="1" destOrd="0" presId="urn:microsoft.com/office/officeart/2005/8/layout/orgChart1"/>
    <dgm:cxn modelId="{E09C23FD-6672-48A2-86D5-9D251E56CC59}" type="presParOf" srcId="{13005A93-075C-48C7-99D8-BA256C83191F}" destId="{0F621751-7B2D-49AE-8140-9EA4B86FA697}" srcOrd="1" destOrd="0" presId="urn:microsoft.com/office/officeart/2005/8/layout/orgChart1"/>
    <dgm:cxn modelId="{B1FA58C4-1266-4C14-8FF1-A61BD96C3325}" type="presParOf" srcId="{13005A93-075C-48C7-99D8-BA256C83191F}" destId="{1A31B0CC-063C-47CC-925A-1C9995EE37A2}" srcOrd="2" destOrd="0" presId="urn:microsoft.com/office/officeart/2005/8/layout/orgChart1"/>
    <dgm:cxn modelId="{9A29BF37-0EEB-4631-B3C0-4F2B8EA06A8E}" type="presParOf" srcId="{1A31B0CC-063C-47CC-925A-1C9995EE37A2}" destId="{221D2F42-BF70-454D-9D32-7468C5EBFCFE}" srcOrd="0" destOrd="0" presId="urn:microsoft.com/office/officeart/2005/8/layout/orgChart1"/>
    <dgm:cxn modelId="{A355F06F-6BAD-4FC0-9132-6E221189C21D}" type="presParOf" srcId="{1A31B0CC-063C-47CC-925A-1C9995EE37A2}" destId="{A3D61F6B-E580-4F9B-969E-53646304C6E2}" srcOrd="1" destOrd="0" presId="urn:microsoft.com/office/officeart/2005/8/layout/orgChart1"/>
    <dgm:cxn modelId="{44A3EF55-FE19-4C1E-AB8D-3EA4C5FF2BFF}" type="presParOf" srcId="{A3D61F6B-E580-4F9B-969E-53646304C6E2}" destId="{A49C375B-1484-4C2F-9F5E-F56EA0457B1B}" srcOrd="0" destOrd="0" presId="urn:microsoft.com/office/officeart/2005/8/layout/orgChart1"/>
    <dgm:cxn modelId="{1DD5A0A8-6D73-4C7F-A8FF-BBC167CA7E3C}" type="presParOf" srcId="{A49C375B-1484-4C2F-9F5E-F56EA0457B1B}" destId="{9D6AA769-9EC6-4A9B-B504-B1ACE44EAF11}" srcOrd="0" destOrd="0" presId="urn:microsoft.com/office/officeart/2005/8/layout/orgChart1"/>
    <dgm:cxn modelId="{C24E9482-E552-421A-A99F-FA15C79C1D79}" type="presParOf" srcId="{A49C375B-1484-4C2F-9F5E-F56EA0457B1B}" destId="{593BFDB1-CAE3-4872-BF45-DD9DA354BA9B}" srcOrd="1" destOrd="0" presId="urn:microsoft.com/office/officeart/2005/8/layout/orgChart1"/>
    <dgm:cxn modelId="{9E42759D-BCD6-404B-AFBB-5E42F11809D6}" type="presParOf" srcId="{A3D61F6B-E580-4F9B-969E-53646304C6E2}" destId="{35BD6349-65D5-4425-BF53-C90D4247105C}" srcOrd="1" destOrd="0" presId="urn:microsoft.com/office/officeart/2005/8/layout/orgChart1"/>
    <dgm:cxn modelId="{3A451425-0B9A-482F-A9E0-D52DDFE16670}" type="presParOf" srcId="{A3D61F6B-E580-4F9B-969E-53646304C6E2}" destId="{AFD14A58-D901-450E-95A3-FD0BEB2F313D}" srcOrd="2" destOrd="0" presId="urn:microsoft.com/office/officeart/2005/8/layout/orgChart1"/>
    <dgm:cxn modelId="{97F34A98-24A5-439C-9EA0-7106ED528CFB}" type="presParOf" srcId="{00E10564-A481-43CF-82C0-99CDF70DA6E8}" destId="{266D1529-FC20-4446-9D6D-6190E4D50402}" srcOrd="2" destOrd="0" presId="urn:microsoft.com/office/officeart/2005/8/layout/orgChart1"/>
    <dgm:cxn modelId="{0E11CBF2-F56C-414E-971F-9DC81A3C438F}" type="presParOf" srcId="{00E10564-A481-43CF-82C0-99CDF70DA6E8}" destId="{24D63D63-70F1-411E-8F9A-7C2F2035F2C1}" srcOrd="3" destOrd="0" presId="urn:microsoft.com/office/officeart/2005/8/layout/orgChart1"/>
    <dgm:cxn modelId="{718DC911-1DF5-4A01-8DFC-259E8BA0BACA}" type="presParOf" srcId="{24D63D63-70F1-411E-8F9A-7C2F2035F2C1}" destId="{569F79BB-87FA-4543-B880-4273B6960529}" srcOrd="0" destOrd="0" presId="urn:microsoft.com/office/officeart/2005/8/layout/orgChart1"/>
    <dgm:cxn modelId="{E75755F2-4BF8-4E03-BA96-41EBDAF52C46}" type="presParOf" srcId="{569F79BB-87FA-4543-B880-4273B6960529}" destId="{5D0BB2C5-B585-4B59-8165-BA89E901922A}" srcOrd="0" destOrd="0" presId="urn:microsoft.com/office/officeart/2005/8/layout/orgChart1"/>
    <dgm:cxn modelId="{7582B044-E8C6-4CCA-876D-DABE3793C0A9}" type="presParOf" srcId="{569F79BB-87FA-4543-B880-4273B6960529}" destId="{E38062C5-44BF-4D02-9ADD-92494A0DEB33}" srcOrd="1" destOrd="0" presId="urn:microsoft.com/office/officeart/2005/8/layout/orgChart1"/>
    <dgm:cxn modelId="{1EBEA5E5-BB2C-4AB7-B507-BE718184FE59}" type="presParOf" srcId="{24D63D63-70F1-411E-8F9A-7C2F2035F2C1}" destId="{FA30E6BA-5FA2-40EF-B459-52624F74DBEA}" srcOrd="1" destOrd="0" presId="urn:microsoft.com/office/officeart/2005/8/layout/orgChart1"/>
    <dgm:cxn modelId="{0B4F1BFF-AC68-4BC3-965F-2785653E9A38}" type="presParOf" srcId="{24D63D63-70F1-411E-8F9A-7C2F2035F2C1}" destId="{A748BE8C-4009-4430-BAAA-FE5147896064}" srcOrd="2" destOrd="0" presId="urn:microsoft.com/office/officeart/2005/8/layout/orgChart1"/>
    <dgm:cxn modelId="{FD710359-37F8-4E26-A7F5-31AF9DDA9299}" type="presParOf" srcId="{A748BE8C-4009-4430-BAAA-FE5147896064}" destId="{5B7DE618-4DFA-4424-ADA1-B345F466AFF9}" srcOrd="0" destOrd="0" presId="urn:microsoft.com/office/officeart/2005/8/layout/orgChart1"/>
    <dgm:cxn modelId="{9E07867E-1E20-40FA-8EA4-31782CF186C8}" type="presParOf" srcId="{A748BE8C-4009-4430-BAAA-FE5147896064}" destId="{3326F8DD-44B4-4F5B-96EC-CF95933A6E6C}" srcOrd="1" destOrd="0" presId="urn:microsoft.com/office/officeart/2005/8/layout/orgChart1"/>
    <dgm:cxn modelId="{35359BC6-4C64-4CB8-A786-B5D216E8348D}" type="presParOf" srcId="{3326F8DD-44B4-4F5B-96EC-CF95933A6E6C}" destId="{A6B7B530-D579-40F9-B8E4-5145716582DF}" srcOrd="0" destOrd="0" presId="urn:microsoft.com/office/officeart/2005/8/layout/orgChart1"/>
    <dgm:cxn modelId="{A0885E59-3ECB-49F8-AC44-FDCDC96A5EAB}" type="presParOf" srcId="{A6B7B530-D579-40F9-B8E4-5145716582DF}" destId="{90330DBF-41F8-425F-ADE2-D271DB5F8DB2}" srcOrd="0" destOrd="0" presId="urn:microsoft.com/office/officeart/2005/8/layout/orgChart1"/>
    <dgm:cxn modelId="{9AF30CE0-0547-4436-B211-AF0A74386B3C}" type="presParOf" srcId="{A6B7B530-D579-40F9-B8E4-5145716582DF}" destId="{8D4EE2CB-0D3C-4BE6-9A54-682393A74257}" srcOrd="1" destOrd="0" presId="urn:microsoft.com/office/officeart/2005/8/layout/orgChart1"/>
    <dgm:cxn modelId="{15B8A550-CA02-4B98-9787-3009CC5B779D}" type="presParOf" srcId="{3326F8DD-44B4-4F5B-96EC-CF95933A6E6C}" destId="{2F3433E1-F545-49EB-A2E2-5CC131982E37}" srcOrd="1" destOrd="0" presId="urn:microsoft.com/office/officeart/2005/8/layout/orgChart1"/>
    <dgm:cxn modelId="{52AEBD5A-7684-4982-985E-8686CC8B6EB7}" type="presParOf" srcId="{3326F8DD-44B4-4F5B-96EC-CF95933A6E6C}" destId="{E29C9422-D53B-4802-B593-599C7B4B9441}" srcOrd="2" destOrd="0" presId="urn:microsoft.com/office/officeart/2005/8/layout/orgChart1"/>
    <dgm:cxn modelId="{DCFB4236-8BF2-4524-AE72-77E23607894D}" type="presParOf" srcId="{A748BE8C-4009-4430-BAAA-FE5147896064}" destId="{79A724F6-B267-4494-8ED4-0A7DA5255B94}" srcOrd="2" destOrd="0" presId="urn:microsoft.com/office/officeart/2005/8/layout/orgChart1"/>
    <dgm:cxn modelId="{BD78D386-2D84-492D-9AA1-E0AAC28EA804}" type="presParOf" srcId="{A748BE8C-4009-4430-BAAA-FE5147896064}" destId="{3584CFDD-91FC-48BA-8EA7-20AEA53D801E}" srcOrd="3" destOrd="0" presId="urn:microsoft.com/office/officeart/2005/8/layout/orgChart1"/>
    <dgm:cxn modelId="{86443F07-07D5-405D-BAE3-CA9AAFE18DE0}" type="presParOf" srcId="{3584CFDD-91FC-48BA-8EA7-20AEA53D801E}" destId="{B81AF3C4-305F-4012-AA8D-3033365C48E8}" srcOrd="0" destOrd="0" presId="urn:microsoft.com/office/officeart/2005/8/layout/orgChart1"/>
    <dgm:cxn modelId="{7A1E2755-E00D-45B8-8E10-4D4F9EFEF294}" type="presParOf" srcId="{B81AF3C4-305F-4012-AA8D-3033365C48E8}" destId="{F78164D0-3659-4724-8A9A-5827C7D4A9B6}" srcOrd="0" destOrd="0" presId="urn:microsoft.com/office/officeart/2005/8/layout/orgChart1"/>
    <dgm:cxn modelId="{13A88197-E40E-4C07-8B05-F1E73B24C74C}" type="presParOf" srcId="{B81AF3C4-305F-4012-AA8D-3033365C48E8}" destId="{17A7BBEF-86F0-4326-8631-B822BDA06C6D}" srcOrd="1" destOrd="0" presId="urn:microsoft.com/office/officeart/2005/8/layout/orgChart1"/>
    <dgm:cxn modelId="{DF4822DE-048C-4D0E-AB45-A3F7CD8D656F}" type="presParOf" srcId="{3584CFDD-91FC-48BA-8EA7-20AEA53D801E}" destId="{4D453A02-E30B-4ACC-B580-20B53F0C77B7}" srcOrd="1" destOrd="0" presId="urn:microsoft.com/office/officeart/2005/8/layout/orgChart1"/>
    <dgm:cxn modelId="{248359DA-25E1-4A0F-B906-A48FA1DA5AC2}" type="presParOf" srcId="{3584CFDD-91FC-48BA-8EA7-20AEA53D801E}" destId="{73CD08DC-855F-46F6-916F-0F03C72E2641}" srcOrd="2" destOrd="0" presId="urn:microsoft.com/office/officeart/2005/8/layout/orgChart1"/>
    <dgm:cxn modelId="{DA06B895-62D8-4287-B841-431E96A488CC}" type="presParOf" srcId="{9B2D3870-B62F-4BCC-9D8B-6B116A9E10E8}" destId="{5B25CD9E-0182-44CD-B44A-FBD70C8504F0}" srcOrd="2" destOrd="0" presId="urn:microsoft.com/office/officeart/2005/8/layout/orgChart1"/>
    <dgm:cxn modelId="{0DE7434D-95C1-44F2-9387-8E09D8256924}" type="presParOf" srcId="{9B2D3870-B62F-4BCC-9D8B-6B116A9E10E8}" destId="{7E2BC9D7-3581-4FE5-8584-862F12AE88EF}" srcOrd="3" destOrd="0" presId="urn:microsoft.com/office/officeart/2005/8/layout/orgChart1"/>
    <dgm:cxn modelId="{9A97D7D9-1585-4F72-9B1F-9F4329FFC33E}" type="presParOf" srcId="{7E2BC9D7-3581-4FE5-8584-862F12AE88EF}" destId="{C8ED3A81-487C-4EF1-8C85-9488043BBAFB}" srcOrd="0" destOrd="0" presId="urn:microsoft.com/office/officeart/2005/8/layout/orgChart1"/>
    <dgm:cxn modelId="{D1BC2902-8DA3-4EC0-82F0-B9FBC526C3BF}" type="presParOf" srcId="{C8ED3A81-487C-4EF1-8C85-9488043BBAFB}" destId="{F15F8266-AD11-461E-A3FA-7357505E16A8}" srcOrd="0" destOrd="0" presId="urn:microsoft.com/office/officeart/2005/8/layout/orgChart1"/>
    <dgm:cxn modelId="{FFBC2507-C377-41FA-9AE9-D00DD98724F7}" type="presParOf" srcId="{C8ED3A81-487C-4EF1-8C85-9488043BBAFB}" destId="{CECF6017-B531-4D48-931D-680624BD71FA}" srcOrd="1" destOrd="0" presId="urn:microsoft.com/office/officeart/2005/8/layout/orgChart1"/>
    <dgm:cxn modelId="{D9E6DC59-FA27-435E-BC9D-1785B902DA97}" type="presParOf" srcId="{7E2BC9D7-3581-4FE5-8584-862F12AE88EF}" destId="{1DC76060-E8A6-4C82-B311-A72AFBCAAC11}" srcOrd="1" destOrd="0" presId="urn:microsoft.com/office/officeart/2005/8/layout/orgChart1"/>
    <dgm:cxn modelId="{8920452A-09DB-43F3-B8F3-C016D73A13AE}" type="presParOf" srcId="{7E2BC9D7-3581-4FE5-8584-862F12AE88EF}" destId="{7638BC5D-9A43-4236-A8E3-E2B0AA1130C9}" srcOrd="2" destOrd="0" presId="urn:microsoft.com/office/officeart/2005/8/layout/orgChart1"/>
    <dgm:cxn modelId="{148FD83A-654C-4963-9D9D-E6DC94F4A3EF}" type="presParOf" srcId="{7638BC5D-9A43-4236-A8E3-E2B0AA1130C9}" destId="{9882E255-31BB-4670-B778-249E53F23956}" srcOrd="0" destOrd="0" presId="urn:microsoft.com/office/officeart/2005/8/layout/orgChart1"/>
    <dgm:cxn modelId="{5616CB46-7650-4B3D-A5CF-20BB5EC3CB0C}" type="presParOf" srcId="{7638BC5D-9A43-4236-A8E3-E2B0AA1130C9}" destId="{2851DB03-7896-49EA-A6C7-AD62F2C2A867}" srcOrd="1" destOrd="0" presId="urn:microsoft.com/office/officeart/2005/8/layout/orgChart1"/>
    <dgm:cxn modelId="{F25EEA77-D449-4F9C-81C2-E7E6A042FE10}" type="presParOf" srcId="{2851DB03-7896-49EA-A6C7-AD62F2C2A867}" destId="{C1576A96-DC81-4EE6-A07E-2B77EA672379}" srcOrd="0" destOrd="0" presId="urn:microsoft.com/office/officeart/2005/8/layout/orgChart1"/>
    <dgm:cxn modelId="{6DC3B22A-60F2-41E3-A059-348BA7E25E16}" type="presParOf" srcId="{C1576A96-DC81-4EE6-A07E-2B77EA672379}" destId="{33E19900-0BB9-4408-8635-F712AD658A96}" srcOrd="0" destOrd="0" presId="urn:microsoft.com/office/officeart/2005/8/layout/orgChart1"/>
    <dgm:cxn modelId="{DD8DB3BF-8BB5-4860-B57A-19EB7E03952C}" type="presParOf" srcId="{C1576A96-DC81-4EE6-A07E-2B77EA672379}" destId="{8B717BD7-7066-4B1C-95E6-154E539E040C}" srcOrd="1" destOrd="0" presId="urn:microsoft.com/office/officeart/2005/8/layout/orgChart1"/>
    <dgm:cxn modelId="{C294B2FE-79E6-4A96-8609-0FB1933A47C8}" type="presParOf" srcId="{2851DB03-7896-49EA-A6C7-AD62F2C2A867}" destId="{5A78936E-6240-4890-B36A-A44DC1D1A673}" srcOrd="1" destOrd="0" presId="urn:microsoft.com/office/officeart/2005/8/layout/orgChart1"/>
    <dgm:cxn modelId="{EE9F8759-8ADE-46C0-9B83-AB8DDC032FE8}" type="presParOf" srcId="{2851DB03-7896-49EA-A6C7-AD62F2C2A867}" destId="{7D3A0CA6-0102-4F61-8AB2-BD25733BE859}" srcOrd="2" destOrd="0" presId="urn:microsoft.com/office/officeart/2005/8/layout/orgChart1"/>
    <dgm:cxn modelId="{BA927CB4-C7B2-4296-B604-310A852DBC48}" type="presParOf" srcId="{7D3A0CA6-0102-4F61-8AB2-BD25733BE859}" destId="{359947AF-5439-4C9C-95C1-2643BF891CB9}" srcOrd="0" destOrd="0" presId="urn:microsoft.com/office/officeart/2005/8/layout/orgChart1"/>
    <dgm:cxn modelId="{22F501C2-8A6E-4A44-9C4C-20B74E93E4E8}" type="presParOf" srcId="{7D3A0CA6-0102-4F61-8AB2-BD25733BE859}" destId="{81C2107C-1323-42B1-9A5F-0D79BF7BC21A}" srcOrd="1" destOrd="0" presId="urn:microsoft.com/office/officeart/2005/8/layout/orgChart1"/>
    <dgm:cxn modelId="{E7DF4028-DF46-4934-91DE-DEF954BC4AE1}" type="presParOf" srcId="{81C2107C-1323-42B1-9A5F-0D79BF7BC21A}" destId="{5F25B339-FAEB-48A9-A731-BB312C12C3DB}" srcOrd="0" destOrd="0" presId="urn:microsoft.com/office/officeart/2005/8/layout/orgChart1"/>
    <dgm:cxn modelId="{9BC4AEA9-993D-46B9-B5EA-E61ECEBA32F8}" type="presParOf" srcId="{5F25B339-FAEB-48A9-A731-BB312C12C3DB}" destId="{56FDEEBD-3A04-4E2E-A465-1B19D39C2CF9}" srcOrd="0" destOrd="0" presId="urn:microsoft.com/office/officeart/2005/8/layout/orgChart1"/>
    <dgm:cxn modelId="{B54515E6-CF58-42A7-9FA0-8453601DEC77}" type="presParOf" srcId="{5F25B339-FAEB-48A9-A731-BB312C12C3DB}" destId="{85223D6A-2F60-4869-AF98-0C08151C0259}" srcOrd="1" destOrd="0" presId="urn:microsoft.com/office/officeart/2005/8/layout/orgChart1"/>
    <dgm:cxn modelId="{D32BF720-6CE2-4E73-BB89-69F03C8624F6}" type="presParOf" srcId="{81C2107C-1323-42B1-9A5F-0D79BF7BC21A}" destId="{CE511DA4-A360-4F04-8F90-B7649C121296}" srcOrd="1" destOrd="0" presId="urn:microsoft.com/office/officeart/2005/8/layout/orgChart1"/>
    <dgm:cxn modelId="{484D0A9D-CD3E-4812-A64F-8F025EF83F7A}" type="presParOf" srcId="{81C2107C-1323-42B1-9A5F-0D79BF7BC21A}" destId="{BDFB44CB-B466-4994-8395-3861FCA0946D}" srcOrd="2" destOrd="0" presId="urn:microsoft.com/office/officeart/2005/8/layout/orgChart1"/>
    <dgm:cxn modelId="{6600847C-2634-4377-90E7-2D41BD5E950F}" type="presParOf" srcId="{7D3A0CA6-0102-4F61-8AB2-BD25733BE859}" destId="{393AE2F9-7C10-4603-A29C-C2138954497A}" srcOrd="2" destOrd="0" presId="urn:microsoft.com/office/officeart/2005/8/layout/orgChart1"/>
    <dgm:cxn modelId="{F082A6E4-6EFE-40C4-AA20-FDEBA1A92429}" type="presParOf" srcId="{7D3A0CA6-0102-4F61-8AB2-BD25733BE859}" destId="{9F593ACB-2F9B-4368-81A8-8DE44E4D6B9C}" srcOrd="3" destOrd="0" presId="urn:microsoft.com/office/officeart/2005/8/layout/orgChart1"/>
    <dgm:cxn modelId="{BA6DB88D-3662-4836-AA88-885AF6E779B9}" type="presParOf" srcId="{9F593ACB-2F9B-4368-81A8-8DE44E4D6B9C}" destId="{1506B3C2-D541-47E4-B994-2D332321F704}" srcOrd="0" destOrd="0" presId="urn:microsoft.com/office/officeart/2005/8/layout/orgChart1"/>
    <dgm:cxn modelId="{5F3CD160-A269-4450-B44E-83D1DF3A2F1E}" type="presParOf" srcId="{1506B3C2-D541-47E4-B994-2D332321F704}" destId="{1D12B547-CA81-4788-BD74-A2441DB36318}" srcOrd="0" destOrd="0" presId="urn:microsoft.com/office/officeart/2005/8/layout/orgChart1"/>
    <dgm:cxn modelId="{FAFE949B-8088-444E-8DA9-5BB383E9123E}" type="presParOf" srcId="{1506B3C2-D541-47E4-B994-2D332321F704}" destId="{3E81953D-B475-42F2-872D-E81EDA9D3088}" srcOrd="1" destOrd="0" presId="urn:microsoft.com/office/officeart/2005/8/layout/orgChart1"/>
    <dgm:cxn modelId="{4F4FB9DD-A050-484B-BFBA-750532B4F02B}" type="presParOf" srcId="{9F593ACB-2F9B-4368-81A8-8DE44E4D6B9C}" destId="{AB553650-9016-44C4-A844-09AF36BC143A}" srcOrd="1" destOrd="0" presId="urn:microsoft.com/office/officeart/2005/8/layout/orgChart1"/>
    <dgm:cxn modelId="{DA51E9E1-558B-419E-BBBA-9BC94ADD871C}" type="presParOf" srcId="{9F593ACB-2F9B-4368-81A8-8DE44E4D6B9C}" destId="{9C66E552-7CAD-4B78-A769-D1883DAE8A45}" srcOrd="2" destOrd="0" presId="urn:microsoft.com/office/officeart/2005/8/layout/orgChart1"/>
    <dgm:cxn modelId="{BAEFE4BE-BCA9-4FF0-B0C6-215A113FCEF9}" type="presParOf" srcId="{9C66E552-7CAD-4B78-A769-D1883DAE8A45}" destId="{27306890-3C67-40ED-9E55-D6BAC648FCFA}" srcOrd="0" destOrd="0" presId="urn:microsoft.com/office/officeart/2005/8/layout/orgChart1"/>
    <dgm:cxn modelId="{F3921FE9-F79A-4D56-9EAF-CB84E6875495}" type="presParOf" srcId="{9C66E552-7CAD-4B78-A769-D1883DAE8A45}" destId="{E29C40F0-78F4-4536-BD43-1F19896E5D9A}" srcOrd="1" destOrd="0" presId="urn:microsoft.com/office/officeart/2005/8/layout/orgChart1"/>
    <dgm:cxn modelId="{A3E341E0-51DA-4C50-8E02-3163863505CA}" type="presParOf" srcId="{E29C40F0-78F4-4536-BD43-1F19896E5D9A}" destId="{7AD21BC7-158A-4E37-B505-B0480AF47AFA}" srcOrd="0" destOrd="0" presId="urn:microsoft.com/office/officeart/2005/8/layout/orgChart1"/>
    <dgm:cxn modelId="{2AC46C31-615D-4D42-8A8E-EE8EC03BC460}" type="presParOf" srcId="{7AD21BC7-158A-4E37-B505-B0480AF47AFA}" destId="{A29678FE-143B-435B-B184-25EF06FC732A}" srcOrd="0" destOrd="0" presId="urn:microsoft.com/office/officeart/2005/8/layout/orgChart1"/>
    <dgm:cxn modelId="{5414D4B4-05AF-4DB4-81DC-E3E019C61AD5}" type="presParOf" srcId="{7AD21BC7-158A-4E37-B505-B0480AF47AFA}" destId="{F4A5735B-2C65-4137-9D45-1FAFA4683626}" srcOrd="1" destOrd="0" presId="urn:microsoft.com/office/officeart/2005/8/layout/orgChart1"/>
    <dgm:cxn modelId="{E5AD9DBC-7ADC-4EAA-B5BD-9D550285D43B}" type="presParOf" srcId="{E29C40F0-78F4-4536-BD43-1F19896E5D9A}" destId="{12B495CE-88E2-4B99-8419-1853EA0A97AF}" srcOrd="1" destOrd="0" presId="urn:microsoft.com/office/officeart/2005/8/layout/orgChart1"/>
    <dgm:cxn modelId="{CB771DF7-BF8A-4B47-8963-F356B0223431}" type="presParOf" srcId="{E29C40F0-78F4-4536-BD43-1F19896E5D9A}" destId="{694225AB-CC00-4DF7-83E9-D149E480B106}" srcOrd="2" destOrd="0" presId="urn:microsoft.com/office/officeart/2005/8/layout/orgChart1"/>
    <dgm:cxn modelId="{0C8F6702-C13E-4EBC-9724-EBACA8781018}" type="presParOf" srcId="{7638BC5D-9A43-4236-A8E3-E2B0AA1130C9}" destId="{C610CADA-246A-48B6-B473-575E7043A881}" srcOrd="2" destOrd="0" presId="urn:microsoft.com/office/officeart/2005/8/layout/orgChart1"/>
    <dgm:cxn modelId="{900B7459-9E28-4BAE-8EAF-96C600C1C073}" type="presParOf" srcId="{7638BC5D-9A43-4236-A8E3-E2B0AA1130C9}" destId="{C9B1CCBE-4C4B-4BD3-B6A6-B64C5C9A54C5}" srcOrd="3" destOrd="0" presId="urn:microsoft.com/office/officeart/2005/8/layout/orgChart1"/>
    <dgm:cxn modelId="{EB4F89DC-C07D-435D-AA02-FB071A1540E0}" type="presParOf" srcId="{C9B1CCBE-4C4B-4BD3-B6A6-B64C5C9A54C5}" destId="{391CE5AE-BDDC-43DC-A7C2-5FCCE753ADB1}" srcOrd="0" destOrd="0" presId="urn:microsoft.com/office/officeart/2005/8/layout/orgChart1"/>
    <dgm:cxn modelId="{9E2C3F10-9429-41D4-A8A4-669F1C95BC54}" type="presParOf" srcId="{391CE5AE-BDDC-43DC-A7C2-5FCCE753ADB1}" destId="{2DC9E238-F054-44E1-B82F-AE16F35705B8}" srcOrd="0" destOrd="0" presId="urn:microsoft.com/office/officeart/2005/8/layout/orgChart1"/>
    <dgm:cxn modelId="{BC58F405-DF9F-4BDA-BEF8-51C2177E5DA9}" type="presParOf" srcId="{391CE5AE-BDDC-43DC-A7C2-5FCCE753ADB1}" destId="{2E3104F9-A768-4533-918B-2537F78853B9}" srcOrd="1" destOrd="0" presId="urn:microsoft.com/office/officeart/2005/8/layout/orgChart1"/>
    <dgm:cxn modelId="{6019100F-B276-4CCD-889D-413D133BFEFF}" type="presParOf" srcId="{C9B1CCBE-4C4B-4BD3-B6A6-B64C5C9A54C5}" destId="{7015756F-8C6A-4B7E-BE5D-6005C4D0F260}" srcOrd="1" destOrd="0" presId="urn:microsoft.com/office/officeart/2005/8/layout/orgChart1"/>
    <dgm:cxn modelId="{329A89CB-A239-4E21-AD3F-9A423EE736F7}" type="presParOf" srcId="{C9B1CCBE-4C4B-4BD3-B6A6-B64C5C9A54C5}" destId="{4C6563BF-A4F0-4EBF-BC29-703673DABF10}" srcOrd="2" destOrd="0" presId="urn:microsoft.com/office/officeart/2005/8/layout/orgChart1"/>
    <dgm:cxn modelId="{1ABDF744-F23E-4B0F-818D-714417D93236}" type="presParOf" srcId="{4C6563BF-A4F0-4EBF-BC29-703673DABF10}" destId="{CC5020E4-0C5E-4EBB-B07E-B4A9B016469C}" srcOrd="0" destOrd="0" presId="urn:microsoft.com/office/officeart/2005/8/layout/orgChart1"/>
    <dgm:cxn modelId="{C818CCF2-229D-4FA1-A7B6-776A98875A60}" type="presParOf" srcId="{4C6563BF-A4F0-4EBF-BC29-703673DABF10}" destId="{0DC11E9B-4829-4EA8-8A03-865391652CF3}" srcOrd="1" destOrd="0" presId="urn:microsoft.com/office/officeart/2005/8/layout/orgChart1"/>
    <dgm:cxn modelId="{41F9F5BE-2F99-4CBE-B266-19CFF1C1EF27}" type="presParOf" srcId="{0DC11E9B-4829-4EA8-8A03-865391652CF3}" destId="{D41AE9DD-4F20-43E5-B200-A19130CD670A}" srcOrd="0" destOrd="0" presId="urn:microsoft.com/office/officeart/2005/8/layout/orgChart1"/>
    <dgm:cxn modelId="{3AAE33F0-CC6F-4BA1-A4C7-B413C6CAF722}" type="presParOf" srcId="{D41AE9DD-4F20-43E5-B200-A19130CD670A}" destId="{6400440C-3C9D-4F20-9C9E-59774D45D5AA}" srcOrd="0" destOrd="0" presId="urn:microsoft.com/office/officeart/2005/8/layout/orgChart1"/>
    <dgm:cxn modelId="{A5FE580B-32B9-42CC-8989-214921D759B8}" type="presParOf" srcId="{D41AE9DD-4F20-43E5-B200-A19130CD670A}" destId="{CB758D7D-076B-4D90-B7B3-5BAE8F6E91EF}" srcOrd="1" destOrd="0" presId="urn:microsoft.com/office/officeart/2005/8/layout/orgChart1"/>
    <dgm:cxn modelId="{B6BD1874-4265-4677-9383-8CFB3EC8FF93}" type="presParOf" srcId="{0DC11E9B-4829-4EA8-8A03-865391652CF3}" destId="{E53D0E64-606F-4C56-AB52-3B958A736D85}" srcOrd="1" destOrd="0" presId="urn:microsoft.com/office/officeart/2005/8/layout/orgChart1"/>
    <dgm:cxn modelId="{92EB0178-9B7F-41BF-8C75-7232245CD270}" type="presParOf" srcId="{0DC11E9B-4829-4EA8-8A03-865391652CF3}" destId="{726A3670-C47C-468D-BEE9-A22F7241D622}" srcOrd="2" destOrd="0" presId="urn:microsoft.com/office/officeart/2005/8/layout/orgChart1"/>
    <dgm:cxn modelId="{63FA0952-4A29-442B-9B5B-305CBAC98F73}" type="presParOf" srcId="{4C6563BF-A4F0-4EBF-BC29-703673DABF10}" destId="{4E2B58C2-7DFF-4928-A50C-3F879B47E332}" srcOrd="2" destOrd="0" presId="urn:microsoft.com/office/officeart/2005/8/layout/orgChart1"/>
    <dgm:cxn modelId="{55F7313A-7E24-441A-A875-F0B43A068BE1}" type="presParOf" srcId="{4C6563BF-A4F0-4EBF-BC29-703673DABF10}" destId="{5171F8A9-B57B-4D02-8FC1-F87E4120F45F}" srcOrd="3" destOrd="0" presId="urn:microsoft.com/office/officeart/2005/8/layout/orgChart1"/>
    <dgm:cxn modelId="{F259810A-378E-434F-BFDE-39DB2A2FE553}" type="presParOf" srcId="{5171F8A9-B57B-4D02-8FC1-F87E4120F45F}" destId="{C28B308D-AF3D-4A8E-8E0B-4D1BBB7AC110}" srcOrd="0" destOrd="0" presId="urn:microsoft.com/office/officeart/2005/8/layout/orgChart1"/>
    <dgm:cxn modelId="{6F15CF1A-D76C-4E3D-8C95-DED29B6F0708}" type="presParOf" srcId="{C28B308D-AF3D-4A8E-8E0B-4D1BBB7AC110}" destId="{BB1FF034-D0F4-42EE-90CF-DDFEDBC38A0F}" srcOrd="0" destOrd="0" presId="urn:microsoft.com/office/officeart/2005/8/layout/orgChart1"/>
    <dgm:cxn modelId="{4F94862A-F117-451E-8BDD-03EC8803180B}" type="presParOf" srcId="{C28B308D-AF3D-4A8E-8E0B-4D1BBB7AC110}" destId="{1C42D5E8-DEC8-450D-BA46-351F457B392D}" srcOrd="1" destOrd="0" presId="urn:microsoft.com/office/officeart/2005/8/layout/orgChart1"/>
    <dgm:cxn modelId="{49F6C474-88AA-428B-BD19-35EE148923C2}" type="presParOf" srcId="{5171F8A9-B57B-4D02-8FC1-F87E4120F45F}" destId="{E21D7328-DCC7-4538-B1C1-C6381C09000B}" srcOrd="1" destOrd="0" presId="urn:microsoft.com/office/officeart/2005/8/layout/orgChart1"/>
    <dgm:cxn modelId="{AE119B15-0523-4B4A-A1E5-0BEA2DB126B6}" type="presParOf" srcId="{5171F8A9-B57B-4D02-8FC1-F87E4120F45F}" destId="{B25D149C-4E5C-4DF0-9CE0-778B9995F177}" srcOrd="2" destOrd="0" presId="urn:microsoft.com/office/officeart/2005/8/layout/orgChart1"/>
    <dgm:cxn modelId="{A4548CB7-4A06-4E1B-A8A6-739C0C7F5E1C}" type="presParOf" srcId="{B25D149C-4E5C-4DF0-9CE0-778B9995F177}" destId="{4F3EC91D-8347-41DC-B6F1-F3D1FED319AC}" srcOrd="0" destOrd="0" presId="urn:microsoft.com/office/officeart/2005/8/layout/orgChart1"/>
    <dgm:cxn modelId="{0A0CD906-7954-490F-B206-DCBBB84C7E55}" type="presParOf" srcId="{B25D149C-4E5C-4DF0-9CE0-778B9995F177}" destId="{0D5023CE-DF75-42B8-956E-B662DC451CEB}" srcOrd="1" destOrd="0" presId="urn:microsoft.com/office/officeart/2005/8/layout/orgChart1"/>
    <dgm:cxn modelId="{67BBBADF-8F8D-4A5B-97B6-EFF655A94437}" type="presParOf" srcId="{0D5023CE-DF75-42B8-956E-B662DC451CEB}" destId="{3B187A9C-9A95-4383-B22A-24A754830049}" srcOrd="0" destOrd="0" presId="urn:microsoft.com/office/officeart/2005/8/layout/orgChart1"/>
    <dgm:cxn modelId="{4FFFCC24-8C15-4C8F-896E-35B6D9C98AD1}" type="presParOf" srcId="{3B187A9C-9A95-4383-B22A-24A754830049}" destId="{157B7F59-F52F-4C85-9301-28C578713DC8}" srcOrd="0" destOrd="0" presId="urn:microsoft.com/office/officeart/2005/8/layout/orgChart1"/>
    <dgm:cxn modelId="{AFA7E7A2-9EB0-4D50-B2C7-9382C08B181F}" type="presParOf" srcId="{3B187A9C-9A95-4383-B22A-24A754830049}" destId="{5513730A-7156-4C3C-9072-969ABEDE6AC7}" srcOrd="1" destOrd="0" presId="urn:microsoft.com/office/officeart/2005/8/layout/orgChart1"/>
    <dgm:cxn modelId="{CCF4D9DE-EA3F-4059-9890-57C5DD8DB2E3}" type="presParOf" srcId="{0D5023CE-DF75-42B8-956E-B662DC451CEB}" destId="{2D9CF9EC-967D-4703-A4C3-C20394CFA50C}" srcOrd="1" destOrd="0" presId="urn:microsoft.com/office/officeart/2005/8/layout/orgChart1"/>
    <dgm:cxn modelId="{FF7FCB9E-FFB7-486E-9A96-00FA6D0F0BBE}" type="presParOf" srcId="{0D5023CE-DF75-42B8-956E-B662DC451CEB}" destId="{9A286AB8-3575-456F-84C9-B8976F405884}" srcOrd="2" destOrd="0" presId="urn:microsoft.com/office/officeart/2005/8/layout/orgChart1"/>
    <dgm:cxn modelId="{4EC35960-AD30-4540-9A1F-D3216BFD9C53}" type="presParOf" srcId="{7638BC5D-9A43-4236-A8E3-E2B0AA1130C9}" destId="{0EB56516-F058-4E18-A11A-661CE5FFFD20}" srcOrd="4" destOrd="0" presId="urn:microsoft.com/office/officeart/2005/8/layout/orgChart1"/>
    <dgm:cxn modelId="{4E052818-2237-44F3-A3BE-EAB9CADDC6C4}" type="presParOf" srcId="{7638BC5D-9A43-4236-A8E3-E2B0AA1130C9}" destId="{780EBEA5-05A6-4B66-B8D4-1F119084308D}" srcOrd="5" destOrd="0" presId="urn:microsoft.com/office/officeart/2005/8/layout/orgChart1"/>
    <dgm:cxn modelId="{0D7375C0-26F5-41A3-BC36-5CE467F8C3D5}" type="presParOf" srcId="{780EBEA5-05A6-4B66-B8D4-1F119084308D}" destId="{7645672B-8E11-4C6A-8489-9C72099FF193}" srcOrd="0" destOrd="0" presId="urn:microsoft.com/office/officeart/2005/8/layout/orgChart1"/>
    <dgm:cxn modelId="{AA4BA328-D8D3-4757-8054-86171B9A621D}" type="presParOf" srcId="{7645672B-8E11-4C6A-8489-9C72099FF193}" destId="{2B9685D8-006A-4898-9C7B-EF18225D9069}" srcOrd="0" destOrd="0" presId="urn:microsoft.com/office/officeart/2005/8/layout/orgChart1"/>
    <dgm:cxn modelId="{FA56993F-250E-4DEB-9C25-FA3999346E4C}" type="presParOf" srcId="{7645672B-8E11-4C6A-8489-9C72099FF193}" destId="{CC89EADA-8B68-4529-85B9-BE8028CD765D}" srcOrd="1" destOrd="0" presId="urn:microsoft.com/office/officeart/2005/8/layout/orgChart1"/>
    <dgm:cxn modelId="{23D0ECB5-8A70-4191-8FD1-9128F9C9D885}" type="presParOf" srcId="{780EBEA5-05A6-4B66-B8D4-1F119084308D}" destId="{11D71DE4-34CD-4089-97FC-93EB3E7B81A8}" srcOrd="1" destOrd="0" presId="urn:microsoft.com/office/officeart/2005/8/layout/orgChart1"/>
    <dgm:cxn modelId="{F2D7D561-5E5F-4F42-962D-A70B76AC68CE}" type="presParOf" srcId="{780EBEA5-05A6-4B66-B8D4-1F119084308D}" destId="{64D9811F-A585-4E24-A849-01BD487824B7}" srcOrd="2" destOrd="0" presId="urn:microsoft.com/office/officeart/2005/8/layout/orgChart1"/>
    <dgm:cxn modelId="{E2D5FC13-242E-4821-9AFD-4B43E118EF6E}" type="presParOf" srcId="{64D9811F-A585-4E24-A849-01BD487824B7}" destId="{53EE3379-C4D9-4D2A-80F0-C6C5382A33C9}" srcOrd="0" destOrd="0" presId="urn:microsoft.com/office/officeart/2005/8/layout/orgChart1"/>
    <dgm:cxn modelId="{AA4F5FA5-77E2-4B65-B7FE-A87E454C52A7}" type="presParOf" srcId="{64D9811F-A585-4E24-A849-01BD487824B7}" destId="{F4FAFF53-A46A-4660-AAC2-E0C8439BA395}" srcOrd="1" destOrd="0" presId="urn:microsoft.com/office/officeart/2005/8/layout/orgChart1"/>
    <dgm:cxn modelId="{28804BE5-F2AA-44A0-8ADC-210830C53AB8}" type="presParOf" srcId="{F4FAFF53-A46A-4660-AAC2-E0C8439BA395}" destId="{308126CF-87B0-475C-87E8-0E71B592CAB5}" srcOrd="0" destOrd="0" presId="urn:microsoft.com/office/officeart/2005/8/layout/orgChart1"/>
    <dgm:cxn modelId="{BDE158DA-0727-4F13-96C7-2C65D7F39E70}" type="presParOf" srcId="{308126CF-87B0-475C-87E8-0E71B592CAB5}" destId="{7E37B81D-C9BD-4846-B557-61A6FBACEEAA}" srcOrd="0" destOrd="0" presId="urn:microsoft.com/office/officeart/2005/8/layout/orgChart1"/>
    <dgm:cxn modelId="{57F7DAFC-92A5-4DE4-B020-621FEE8F28BF}" type="presParOf" srcId="{308126CF-87B0-475C-87E8-0E71B592CAB5}" destId="{227DDBD7-0C65-4CB6-AE8E-ED04C25D8C5F}" srcOrd="1" destOrd="0" presId="urn:microsoft.com/office/officeart/2005/8/layout/orgChart1"/>
    <dgm:cxn modelId="{C7AA957C-5CFA-413E-8EE8-7AD9A6517451}" type="presParOf" srcId="{F4FAFF53-A46A-4660-AAC2-E0C8439BA395}" destId="{B2A86D6F-C033-4649-9AA5-4BAFA06AFB5C}" srcOrd="1" destOrd="0" presId="urn:microsoft.com/office/officeart/2005/8/layout/orgChart1"/>
    <dgm:cxn modelId="{A63C9A88-0326-461A-84A0-FE095AF17A0B}" type="presParOf" srcId="{F4FAFF53-A46A-4660-AAC2-E0C8439BA395}" destId="{9AC3534E-221C-4310-86DD-E5B4BDA1EA35}" srcOrd="2" destOrd="0" presId="urn:microsoft.com/office/officeart/2005/8/layout/orgChart1"/>
    <dgm:cxn modelId="{817062E5-55DB-47CC-8F3D-E849FAE84E63}" type="presParOf" srcId="{64D9811F-A585-4E24-A849-01BD487824B7}" destId="{735731F4-B3E8-4A88-9B34-9A1F0420FB18}" srcOrd="2" destOrd="0" presId="urn:microsoft.com/office/officeart/2005/8/layout/orgChart1"/>
    <dgm:cxn modelId="{A8A39AE1-69F8-4DB2-966E-98D44B6A9588}" type="presParOf" srcId="{64D9811F-A585-4E24-A849-01BD487824B7}" destId="{F80723A9-9743-460F-8FC4-3448003B5696}" srcOrd="3" destOrd="0" presId="urn:microsoft.com/office/officeart/2005/8/layout/orgChart1"/>
    <dgm:cxn modelId="{892815BC-C3D6-4936-B859-F552A308236D}" type="presParOf" srcId="{F80723A9-9743-460F-8FC4-3448003B5696}" destId="{E050F4DB-D7F1-47AF-8363-9920F7A366B8}" srcOrd="0" destOrd="0" presId="urn:microsoft.com/office/officeart/2005/8/layout/orgChart1"/>
    <dgm:cxn modelId="{76B9B240-ACA8-4A34-8A0A-3CD5AEB41244}" type="presParOf" srcId="{E050F4DB-D7F1-47AF-8363-9920F7A366B8}" destId="{AC9CFD7E-8D94-410F-B512-CAA8A62EAA1F}" srcOrd="0" destOrd="0" presId="urn:microsoft.com/office/officeart/2005/8/layout/orgChart1"/>
    <dgm:cxn modelId="{852B73C3-A795-471D-A144-A1863F1EDA5A}" type="presParOf" srcId="{E050F4DB-D7F1-47AF-8363-9920F7A366B8}" destId="{59591444-B07A-438B-A4EC-B1FBC103E086}" srcOrd="1" destOrd="0" presId="urn:microsoft.com/office/officeart/2005/8/layout/orgChart1"/>
    <dgm:cxn modelId="{876A6A9D-3F53-4EBA-B407-9DD3F1B9883F}" type="presParOf" srcId="{F80723A9-9743-460F-8FC4-3448003B5696}" destId="{1E61CE96-4FB4-42F2-93E0-8270C44A95FF}" srcOrd="1" destOrd="0" presId="urn:microsoft.com/office/officeart/2005/8/layout/orgChart1"/>
    <dgm:cxn modelId="{1F9F3E5A-9600-47DA-9FC7-A564171AD57C}" type="presParOf" srcId="{F80723A9-9743-460F-8FC4-3448003B5696}" destId="{28002AB7-7E10-45FA-8B7E-227C459ADDB5}" srcOrd="2" destOrd="0" presId="urn:microsoft.com/office/officeart/2005/8/layout/orgChart1"/>
    <dgm:cxn modelId="{49545B43-39B2-468B-BF9C-1789B20CD595}" type="presParOf" srcId="{64D9811F-A585-4E24-A849-01BD487824B7}" destId="{3AD48C78-0B20-4E16-8F1B-CF2E39705C3D}" srcOrd="4" destOrd="0" presId="urn:microsoft.com/office/officeart/2005/8/layout/orgChart1"/>
    <dgm:cxn modelId="{33D3B989-1130-45A8-9870-31E156F1E857}" type="presParOf" srcId="{64D9811F-A585-4E24-A849-01BD487824B7}" destId="{B8BFF3FD-2C51-457C-A251-08C65A258274}" srcOrd="5" destOrd="0" presId="urn:microsoft.com/office/officeart/2005/8/layout/orgChart1"/>
    <dgm:cxn modelId="{B1BB99BE-3DA3-487A-B7A5-1A7D89F23467}" type="presParOf" srcId="{B8BFF3FD-2C51-457C-A251-08C65A258274}" destId="{751A3D07-296F-4A6B-985D-479B775CB069}" srcOrd="0" destOrd="0" presId="urn:microsoft.com/office/officeart/2005/8/layout/orgChart1"/>
    <dgm:cxn modelId="{DB765FDD-A165-4D25-A4F1-318E1D39527B}" type="presParOf" srcId="{751A3D07-296F-4A6B-985D-479B775CB069}" destId="{8DD80419-5BF5-4EAD-97C8-39B7E458B61A}" srcOrd="0" destOrd="0" presId="urn:microsoft.com/office/officeart/2005/8/layout/orgChart1"/>
    <dgm:cxn modelId="{03ED7DC9-EBD2-4019-8DD2-D4A263E44038}" type="presParOf" srcId="{751A3D07-296F-4A6B-985D-479B775CB069}" destId="{7DB3530F-2D45-4251-9B1B-66E73B6C7678}" srcOrd="1" destOrd="0" presId="urn:microsoft.com/office/officeart/2005/8/layout/orgChart1"/>
    <dgm:cxn modelId="{56B9FC8C-5B09-4194-B2DA-38F5FC3F830E}" type="presParOf" srcId="{B8BFF3FD-2C51-457C-A251-08C65A258274}" destId="{2A715CE5-6A5B-4779-AD62-55937140302D}" srcOrd="1" destOrd="0" presId="urn:microsoft.com/office/officeart/2005/8/layout/orgChart1"/>
    <dgm:cxn modelId="{5D544346-E1C3-4EAC-B3CC-97EECDA8132F}" type="presParOf" srcId="{B8BFF3FD-2C51-457C-A251-08C65A258274}" destId="{80D2CD0E-F756-48CB-B028-EE51A8118457}" srcOrd="2" destOrd="0" presId="urn:microsoft.com/office/officeart/2005/8/layout/orgChart1"/>
    <dgm:cxn modelId="{D653DA92-9331-458E-ABD5-B3A538994D6C}" type="presParOf" srcId="{9B2D3870-B62F-4BCC-9D8B-6B116A9E10E8}" destId="{2BBD5777-2556-419D-A140-58B3A897BCA4}" srcOrd="4" destOrd="0" presId="urn:microsoft.com/office/officeart/2005/8/layout/orgChart1"/>
    <dgm:cxn modelId="{944C2443-6C9D-4084-B07D-E26A33072715}" type="presParOf" srcId="{9B2D3870-B62F-4BCC-9D8B-6B116A9E10E8}" destId="{45959E9D-DFDD-4732-9B81-D565E1947246}" srcOrd="5" destOrd="0" presId="urn:microsoft.com/office/officeart/2005/8/layout/orgChart1"/>
    <dgm:cxn modelId="{1A379AE2-AA36-432F-B006-C792AA5BB299}" type="presParOf" srcId="{45959E9D-DFDD-4732-9B81-D565E1947246}" destId="{EA357349-5F60-4FEA-9096-77F9C1911761}" srcOrd="0" destOrd="0" presId="urn:microsoft.com/office/officeart/2005/8/layout/orgChart1"/>
    <dgm:cxn modelId="{85DA2E5A-C486-467F-90EF-F598F0AE2883}" type="presParOf" srcId="{EA357349-5F60-4FEA-9096-77F9C1911761}" destId="{BE3D0660-B829-4F25-92E1-A1EDDDC5D277}" srcOrd="0" destOrd="0" presId="urn:microsoft.com/office/officeart/2005/8/layout/orgChart1"/>
    <dgm:cxn modelId="{A056A873-A108-457C-93D0-65FA61DB50AC}" type="presParOf" srcId="{EA357349-5F60-4FEA-9096-77F9C1911761}" destId="{EE265A84-FCD0-4925-85CD-37B4AEFFE777}" srcOrd="1" destOrd="0" presId="urn:microsoft.com/office/officeart/2005/8/layout/orgChart1"/>
    <dgm:cxn modelId="{FA621629-7A9D-41E2-B5C8-1C1E96E05182}" type="presParOf" srcId="{45959E9D-DFDD-4732-9B81-D565E1947246}" destId="{894E6270-56AC-49C9-8F58-F05838E3ACDB}" srcOrd="1" destOrd="0" presId="urn:microsoft.com/office/officeart/2005/8/layout/orgChart1"/>
    <dgm:cxn modelId="{01EFE775-AC25-4E1B-A322-C3BD554BB51D}" type="presParOf" srcId="{45959E9D-DFDD-4732-9B81-D565E1947246}" destId="{ED92570F-D422-4D9D-A044-03E02C0EDD8D}" srcOrd="2" destOrd="0" presId="urn:microsoft.com/office/officeart/2005/8/layout/orgChart1"/>
    <dgm:cxn modelId="{B3C3460D-BF9F-481C-8707-2769F9E2B7C0}" type="presParOf" srcId="{ED92570F-D422-4D9D-A044-03E02C0EDD8D}" destId="{38E82CCC-EAE7-4213-9EB8-2CB4212845D8}" srcOrd="0" destOrd="0" presId="urn:microsoft.com/office/officeart/2005/8/layout/orgChart1"/>
    <dgm:cxn modelId="{1A0CC492-E483-4454-812A-EBF157523BE7}" type="presParOf" srcId="{ED92570F-D422-4D9D-A044-03E02C0EDD8D}" destId="{8CDB8370-ED72-4A08-8726-6698335E24E8}" srcOrd="1" destOrd="0" presId="urn:microsoft.com/office/officeart/2005/8/layout/orgChart1"/>
    <dgm:cxn modelId="{4DB64295-BD90-4ECF-B30B-C42D9E51F7C5}" type="presParOf" srcId="{8CDB8370-ED72-4A08-8726-6698335E24E8}" destId="{C827EA68-D0ED-42A6-8887-9873ADF4684C}" srcOrd="0" destOrd="0" presId="urn:microsoft.com/office/officeart/2005/8/layout/orgChart1"/>
    <dgm:cxn modelId="{EDBD8C8A-8F8F-4329-B4C7-FC01999CB374}" type="presParOf" srcId="{C827EA68-D0ED-42A6-8887-9873ADF4684C}" destId="{51930273-B49F-4CE2-A2DA-606850AAC2AC}" srcOrd="0" destOrd="0" presId="urn:microsoft.com/office/officeart/2005/8/layout/orgChart1"/>
    <dgm:cxn modelId="{2B6B0D04-661F-4302-BD80-33E2F8A18D57}" type="presParOf" srcId="{C827EA68-D0ED-42A6-8887-9873ADF4684C}" destId="{34247F3D-3851-4179-95F1-A8F765291C9C}" srcOrd="1" destOrd="0" presId="urn:microsoft.com/office/officeart/2005/8/layout/orgChart1"/>
    <dgm:cxn modelId="{E4D8369F-7F95-4691-A78E-181204A67895}" type="presParOf" srcId="{8CDB8370-ED72-4A08-8726-6698335E24E8}" destId="{E88BA3F2-8841-4971-B258-355907F6BA03}" srcOrd="1" destOrd="0" presId="urn:microsoft.com/office/officeart/2005/8/layout/orgChart1"/>
    <dgm:cxn modelId="{A372343F-9A3C-4BC0-BD7B-2B706C15B494}" type="presParOf" srcId="{8CDB8370-ED72-4A08-8726-6698335E24E8}" destId="{48FC9BD7-0569-448D-A173-0227AD6C2D00}" srcOrd="2" destOrd="0" presId="urn:microsoft.com/office/officeart/2005/8/layout/orgChart1"/>
    <dgm:cxn modelId="{0AF337A4-769A-4949-9822-B988769C3EFD}" type="presParOf" srcId="{ED92570F-D422-4D9D-A044-03E02C0EDD8D}" destId="{2BF8B1F3-1B58-4110-8A5F-4F45944A7EFE}" srcOrd="2" destOrd="0" presId="urn:microsoft.com/office/officeart/2005/8/layout/orgChart1"/>
    <dgm:cxn modelId="{AA93FC88-BF8A-4CB6-9D1C-55FD68CD7025}" type="presParOf" srcId="{ED92570F-D422-4D9D-A044-03E02C0EDD8D}" destId="{9654874A-271C-462D-B217-65830688A9E1}" srcOrd="3" destOrd="0" presId="urn:microsoft.com/office/officeart/2005/8/layout/orgChart1"/>
    <dgm:cxn modelId="{884E5DFD-FDBB-44F6-A882-A49BC05F9D08}" type="presParOf" srcId="{9654874A-271C-462D-B217-65830688A9E1}" destId="{5F80CCFE-D956-4CE1-A300-A6A40C54B509}" srcOrd="0" destOrd="0" presId="urn:microsoft.com/office/officeart/2005/8/layout/orgChart1"/>
    <dgm:cxn modelId="{10CA8651-402E-441B-820D-1226D11C876E}" type="presParOf" srcId="{5F80CCFE-D956-4CE1-A300-A6A40C54B509}" destId="{A920D933-9F20-4699-B577-D7D29113C9ED}" srcOrd="0" destOrd="0" presId="urn:microsoft.com/office/officeart/2005/8/layout/orgChart1"/>
    <dgm:cxn modelId="{8DBC305B-2E8F-48D9-9F34-D909573F28EC}" type="presParOf" srcId="{5F80CCFE-D956-4CE1-A300-A6A40C54B509}" destId="{059CF787-A935-4718-A16A-728DE0E45792}" srcOrd="1" destOrd="0" presId="urn:microsoft.com/office/officeart/2005/8/layout/orgChart1"/>
    <dgm:cxn modelId="{D4B638ED-9289-4DC3-A331-83FEAEEC4408}" type="presParOf" srcId="{9654874A-271C-462D-B217-65830688A9E1}" destId="{848A624E-0C6A-4506-9A88-90F3ADBE0F32}" srcOrd="1" destOrd="0" presId="urn:microsoft.com/office/officeart/2005/8/layout/orgChart1"/>
    <dgm:cxn modelId="{DED40529-7467-4094-9973-815115568BD3}"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9A6B95-DD2F-4FBD-8C8A-82C28E243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A6944FE7</Template>
  <TotalTime>2897</TotalTime>
  <Pages>32</Pages>
  <Words>9903</Words>
  <Characters>56450</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66221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100</cp:revision>
  <dcterms:created xsi:type="dcterms:W3CDTF">2018-06-26T11:16:00Z</dcterms:created>
  <dcterms:modified xsi:type="dcterms:W3CDTF">2019-03-26T12:40:00Z</dcterms:modified>
</cp:coreProperties>
</file>