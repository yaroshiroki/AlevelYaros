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6643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EB466D" w:rsidRDefault="00EB466D">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00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EB466D" w:rsidRDefault="00EB466D">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7667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66D" w:rsidRDefault="00EB466D">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EB466D" w:rsidRDefault="00EB466D">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7667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EB466D" w:rsidRDefault="00EB466D">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EB466D" w:rsidRDefault="00EB466D">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7257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466D" w:rsidRDefault="00EB466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EB466D" w:rsidRDefault="00EB466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7257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EB466D" w:rsidRDefault="00EB466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EB466D" w:rsidRDefault="00EB466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Table of Contents</w:t>
          </w:r>
        </w:p>
        <w:p w:rsidR="00725830"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856978" w:history="1">
            <w:r w:rsidR="00725830" w:rsidRPr="00F31F1F">
              <w:rPr>
                <w:rStyle w:val="Hyperlink"/>
                <w:noProof/>
              </w:rPr>
              <w:t>1 Analysis</w:t>
            </w:r>
            <w:r w:rsidR="00725830">
              <w:rPr>
                <w:noProof/>
                <w:webHidden/>
              </w:rPr>
              <w:tab/>
            </w:r>
            <w:r w:rsidR="00725830">
              <w:rPr>
                <w:noProof/>
                <w:webHidden/>
              </w:rPr>
              <w:fldChar w:fldCharType="begin"/>
            </w:r>
            <w:r w:rsidR="00725830">
              <w:rPr>
                <w:noProof/>
                <w:webHidden/>
              </w:rPr>
              <w:instrText xml:space="preserve"> PAGEREF _Toc2856978 \h </w:instrText>
            </w:r>
            <w:r w:rsidR="00725830">
              <w:rPr>
                <w:noProof/>
                <w:webHidden/>
              </w:rPr>
            </w:r>
            <w:r w:rsidR="00725830">
              <w:rPr>
                <w:noProof/>
                <w:webHidden/>
              </w:rPr>
              <w:fldChar w:fldCharType="separate"/>
            </w:r>
            <w:r w:rsidR="00725830">
              <w:rPr>
                <w:noProof/>
                <w:webHidden/>
              </w:rPr>
              <w:t>2</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79" w:history="1">
            <w:r w:rsidR="00725830" w:rsidRPr="00F31F1F">
              <w:rPr>
                <w:rStyle w:val="Hyperlink"/>
                <w:noProof/>
              </w:rPr>
              <w:t>1.1 The Problem</w:t>
            </w:r>
            <w:r w:rsidR="00725830">
              <w:rPr>
                <w:noProof/>
                <w:webHidden/>
              </w:rPr>
              <w:tab/>
            </w:r>
            <w:r w:rsidR="00725830">
              <w:rPr>
                <w:noProof/>
                <w:webHidden/>
              </w:rPr>
              <w:fldChar w:fldCharType="begin"/>
            </w:r>
            <w:r w:rsidR="00725830">
              <w:rPr>
                <w:noProof/>
                <w:webHidden/>
              </w:rPr>
              <w:instrText xml:space="preserve"> PAGEREF _Toc2856979 \h </w:instrText>
            </w:r>
            <w:r w:rsidR="00725830">
              <w:rPr>
                <w:noProof/>
                <w:webHidden/>
              </w:rPr>
            </w:r>
            <w:r w:rsidR="00725830">
              <w:rPr>
                <w:noProof/>
                <w:webHidden/>
              </w:rPr>
              <w:fldChar w:fldCharType="separate"/>
            </w:r>
            <w:r w:rsidR="00725830">
              <w:rPr>
                <w:noProof/>
                <w:webHidden/>
              </w:rPr>
              <w:t>2</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80" w:history="1">
            <w:r w:rsidR="00725830" w:rsidRPr="00F31F1F">
              <w:rPr>
                <w:rStyle w:val="Hyperlink"/>
                <w:noProof/>
              </w:rPr>
              <w:t>1.2 The Stakeholders</w:t>
            </w:r>
            <w:r w:rsidR="00725830">
              <w:rPr>
                <w:noProof/>
                <w:webHidden/>
              </w:rPr>
              <w:tab/>
            </w:r>
            <w:r w:rsidR="00725830">
              <w:rPr>
                <w:noProof/>
                <w:webHidden/>
              </w:rPr>
              <w:fldChar w:fldCharType="begin"/>
            </w:r>
            <w:r w:rsidR="00725830">
              <w:rPr>
                <w:noProof/>
                <w:webHidden/>
              </w:rPr>
              <w:instrText xml:space="preserve"> PAGEREF _Toc2856980 \h </w:instrText>
            </w:r>
            <w:r w:rsidR="00725830">
              <w:rPr>
                <w:noProof/>
                <w:webHidden/>
              </w:rPr>
            </w:r>
            <w:r w:rsidR="00725830">
              <w:rPr>
                <w:noProof/>
                <w:webHidden/>
              </w:rPr>
              <w:fldChar w:fldCharType="separate"/>
            </w:r>
            <w:r w:rsidR="00725830">
              <w:rPr>
                <w:noProof/>
                <w:webHidden/>
              </w:rPr>
              <w:t>2</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81" w:history="1">
            <w:r w:rsidR="00725830" w:rsidRPr="00F31F1F">
              <w:rPr>
                <w:rStyle w:val="Hyperlink"/>
                <w:noProof/>
              </w:rPr>
              <w:t>1.3 Existing Solutions</w:t>
            </w:r>
            <w:r w:rsidR="00725830">
              <w:rPr>
                <w:noProof/>
                <w:webHidden/>
              </w:rPr>
              <w:tab/>
            </w:r>
            <w:r w:rsidR="00725830">
              <w:rPr>
                <w:noProof/>
                <w:webHidden/>
              </w:rPr>
              <w:fldChar w:fldCharType="begin"/>
            </w:r>
            <w:r w:rsidR="00725830">
              <w:rPr>
                <w:noProof/>
                <w:webHidden/>
              </w:rPr>
              <w:instrText xml:space="preserve"> PAGEREF _Toc2856981 \h </w:instrText>
            </w:r>
            <w:r w:rsidR="00725830">
              <w:rPr>
                <w:noProof/>
                <w:webHidden/>
              </w:rPr>
            </w:r>
            <w:r w:rsidR="00725830">
              <w:rPr>
                <w:noProof/>
                <w:webHidden/>
              </w:rPr>
              <w:fldChar w:fldCharType="separate"/>
            </w:r>
            <w:r w:rsidR="00725830">
              <w:rPr>
                <w:noProof/>
                <w:webHidden/>
              </w:rPr>
              <w:t>3</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6982" w:history="1">
            <w:r w:rsidR="00725830" w:rsidRPr="00F31F1F">
              <w:rPr>
                <w:rStyle w:val="Hyperlink"/>
                <w:noProof/>
              </w:rPr>
              <w:t>1.3.1 In-Depth Breakdown of Hawk-Eye</w:t>
            </w:r>
            <w:r w:rsidR="00725830">
              <w:rPr>
                <w:noProof/>
                <w:webHidden/>
              </w:rPr>
              <w:tab/>
            </w:r>
            <w:r w:rsidR="00725830">
              <w:rPr>
                <w:noProof/>
                <w:webHidden/>
              </w:rPr>
              <w:fldChar w:fldCharType="begin"/>
            </w:r>
            <w:r w:rsidR="00725830">
              <w:rPr>
                <w:noProof/>
                <w:webHidden/>
              </w:rPr>
              <w:instrText xml:space="preserve"> PAGEREF _Toc2856982 \h </w:instrText>
            </w:r>
            <w:r w:rsidR="00725830">
              <w:rPr>
                <w:noProof/>
                <w:webHidden/>
              </w:rPr>
            </w:r>
            <w:r w:rsidR="00725830">
              <w:rPr>
                <w:noProof/>
                <w:webHidden/>
              </w:rPr>
              <w:fldChar w:fldCharType="separate"/>
            </w:r>
            <w:r w:rsidR="00725830">
              <w:rPr>
                <w:noProof/>
                <w:webHidden/>
              </w:rPr>
              <w:t>4</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83" w:history="1">
            <w:r w:rsidR="00725830" w:rsidRPr="00F31F1F">
              <w:rPr>
                <w:rStyle w:val="Hyperlink"/>
                <w:noProof/>
              </w:rPr>
              <w:t>1.4 The Essential Features</w:t>
            </w:r>
            <w:r w:rsidR="00725830">
              <w:rPr>
                <w:noProof/>
                <w:webHidden/>
              </w:rPr>
              <w:tab/>
            </w:r>
            <w:r w:rsidR="00725830">
              <w:rPr>
                <w:noProof/>
                <w:webHidden/>
              </w:rPr>
              <w:fldChar w:fldCharType="begin"/>
            </w:r>
            <w:r w:rsidR="00725830">
              <w:rPr>
                <w:noProof/>
                <w:webHidden/>
              </w:rPr>
              <w:instrText xml:space="preserve"> PAGEREF _Toc2856983 \h </w:instrText>
            </w:r>
            <w:r w:rsidR="00725830">
              <w:rPr>
                <w:noProof/>
                <w:webHidden/>
              </w:rPr>
            </w:r>
            <w:r w:rsidR="00725830">
              <w:rPr>
                <w:noProof/>
                <w:webHidden/>
              </w:rPr>
              <w:fldChar w:fldCharType="separate"/>
            </w:r>
            <w:r w:rsidR="00725830">
              <w:rPr>
                <w:noProof/>
                <w:webHidden/>
              </w:rPr>
              <w:t>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84" w:history="1">
            <w:r w:rsidR="00725830" w:rsidRPr="00F31F1F">
              <w:rPr>
                <w:rStyle w:val="Hyperlink"/>
                <w:noProof/>
              </w:rPr>
              <w:t>1.5 Potential Limitations</w:t>
            </w:r>
            <w:r w:rsidR="00725830">
              <w:rPr>
                <w:noProof/>
                <w:webHidden/>
              </w:rPr>
              <w:tab/>
            </w:r>
            <w:r w:rsidR="00725830">
              <w:rPr>
                <w:noProof/>
                <w:webHidden/>
              </w:rPr>
              <w:fldChar w:fldCharType="begin"/>
            </w:r>
            <w:r w:rsidR="00725830">
              <w:rPr>
                <w:noProof/>
                <w:webHidden/>
              </w:rPr>
              <w:instrText xml:space="preserve"> PAGEREF _Toc2856984 \h </w:instrText>
            </w:r>
            <w:r w:rsidR="00725830">
              <w:rPr>
                <w:noProof/>
                <w:webHidden/>
              </w:rPr>
            </w:r>
            <w:r w:rsidR="00725830">
              <w:rPr>
                <w:noProof/>
                <w:webHidden/>
              </w:rPr>
              <w:fldChar w:fldCharType="separate"/>
            </w:r>
            <w:r w:rsidR="00725830">
              <w:rPr>
                <w:noProof/>
                <w:webHidden/>
              </w:rPr>
              <w:t>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85" w:history="1">
            <w:r w:rsidR="00725830" w:rsidRPr="00F31F1F">
              <w:rPr>
                <w:rStyle w:val="Hyperlink"/>
                <w:noProof/>
              </w:rPr>
              <w:t>1.6 Hardware and Software Requirements</w:t>
            </w:r>
            <w:r w:rsidR="00725830">
              <w:rPr>
                <w:noProof/>
                <w:webHidden/>
              </w:rPr>
              <w:tab/>
            </w:r>
            <w:r w:rsidR="00725830">
              <w:rPr>
                <w:noProof/>
                <w:webHidden/>
              </w:rPr>
              <w:fldChar w:fldCharType="begin"/>
            </w:r>
            <w:r w:rsidR="00725830">
              <w:rPr>
                <w:noProof/>
                <w:webHidden/>
              </w:rPr>
              <w:instrText xml:space="preserve"> PAGEREF _Toc2856985 \h </w:instrText>
            </w:r>
            <w:r w:rsidR="00725830">
              <w:rPr>
                <w:noProof/>
                <w:webHidden/>
              </w:rPr>
            </w:r>
            <w:r w:rsidR="00725830">
              <w:rPr>
                <w:noProof/>
                <w:webHidden/>
              </w:rPr>
              <w:fldChar w:fldCharType="separate"/>
            </w:r>
            <w:r w:rsidR="00725830">
              <w:rPr>
                <w:noProof/>
                <w:webHidden/>
              </w:rPr>
              <w:t>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86" w:history="1">
            <w:r w:rsidR="00725830" w:rsidRPr="00F31F1F">
              <w:rPr>
                <w:rStyle w:val="Hyperlink"/>
                <w:noProof/>
              </w:rPr>
              <w:t>1.7 Success Criteria</w:t>
            </w:r>
            <w:r w:rsidR="00725830">
              <w:rPr>
                <w:noProof/>
                <w:webHidden/>
              </w:rPr>
              <w:tab/>
            </w:r>
            <w:r w:rsidR="00725830">
              <w:rPr>
                <w:noProof/>
                <w:webHidden/>
              </w:rPr>
              <w:fldChar w:fldCharType="begin"/>
            </w:r>
            <w:r w:rsidR="00725830">
              <w:rPr>
                <w:noProof/>
                <w:webHidden/>
              </w:rPr>
              <w:instrText xml:space="preserve"> PAGEREF _Toc2856986 \h </w:instrText>
            </w:r>
            <w:r w:rsidR="00725830">
              <w:rPr>
                <w:noProof/>
                <w:webHidden/>
              </w:rPr>
            </w:r>
            <w:r w:rsidR="00725830">
              <w:rPr>
                <w:noProof/>
                <w:webHidden/>
              </w:rPr>
              <w:fldChar w:fldCharType="separate"/>
            </w:r>
            <w:r w:rsidR="00725830">
              <w:rPr>
                <w:noProof/>
                <w:webHidden/>
              </w:rPr>
              <w:t>8</w:t>
            </w:r>
            <w:r w:rsidR="00725830">
              <w:rPr>
                <w:noProof/>
                <w:webHidden/>
              </w:rPr>
              <w:fldChar w:fldCharType="end"/>
            </w:r>
          </w:hyperlink>
        </w:p>
        <w:p w:rsidR="00725830" w:rsidRDefault="00EB466D">
          <w:pPr>
            <w:pStyle w:val="TOC1"/>
            <w:tabs>
              <w:tab w:val="right" w:leader="dot" w:pos="9016"/>
            </w:tabs>
            <w:rPr>
              <w:rFonts w:eastAsiaTheme="minorEastAsia"/>
              <w:noProof/>
              <w:lang w:eastAsia="en-GB"/>
            </w:rPr>
          </w:pPr>
          <w:hyperlink w:anchor="_Toc2856987" w:history="1">
            <w:r w:rsidR="00725830" w:rsidRPr="00F31F1F">
              <w:rPr>
                <w:rStyle w:val="Hyperlink"/>
                <w:noProof/>
              </w:rPr>
              <w:t>2 Design</w:t>
            </w:r>
            <w:r w:rsidR="00725830">
              <w:rPr>
                <w:noProof/>
                <w:webHidden/>
              </w:rPr>
              <w:tab/>
            </w:r>
            <w:r w:rsidR="00725830">
              <w:rPr>
                <w:noProof/>
                <w:webHidden/>
              </w:rPr>
              <w:fldChar w:fldCharType="begin"/>
            </w:r>
            <w:r w:rsidR="00725830">
              <w:rPr>
                <w:noProof/>
                <w:webHidden/>
              </w:rPr>
              <w:instrText xml:space="preserve"> PAGEREF _Toc2856987 \h </w:instrText>
            </w:r>
            <w:r w:rsidR="00725830">
              <w:rPr>
                <w:noProof/>
                <w:webHidden/>
              </w:rPr>
            </w:r>
            <w:r w:rsidR="00725830">
              <w:rPr>
                <w:noProof/>
                <w:webHidden/>
              </w:rPr>
              <w:fldChar w:fldCharType="separate"/>
            </w:r>
            <w:r w:rsidR="00725830">
              <w:rPr>
                <w:noProof/>
                <w:webHidden/>
              </w:rPr>
              <w:t>9</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88" w:history="1">
            <w:r w:rsidR="00725830" w:rsidRPr="00F31F1F">
              <w:rPr>
                <w:rStyle w:val="Hyperlink"/>
                <w:noProof/>
              </w:rPr>
              <w:t>2.1 Structure</w:t>
            </w:r>
            <w:r w:rsidR="00725830">
              <w:rPr>
                <w:noProof/>
                <w:webHidden/>
              </w:rPr>
              <w:tab/>
            </w:r>
            <w:r w:rsidR="00725830">
              <w:rPr>
                <w:noProof/>
                <w:webHidden/>
              </w:rPr>
              <w:fldChar w:fldCharType="begin"/>
            </w:r>
            <w:r w:rsidR="00725830">
              <w:rPr>
                <w:noProof/>
                <w:webHidden/>
              </w:rPr>
              <w:instrText xml:space="preserve"> PAGEREF _Toc2856988 \h </w:instrText>
            </w:r>
            <w:r w:rsidR="00725830">
              <w:rPr>
                <w:noProof/>
                <w:webHidden/>
              </w:rPr>
            </w:r>
            <w:r w:rsidR="00725830">
              <w:rPr>
                <w:noProof/>
                <w:webHidden/>
              </w:rPr>
              <w:fldChar w:fldCharType="separate"/>
            </w:r>
            <w:r w:rsidR="00725830">
              <w:rPr>
                <w:noProof/>
                <w:webHidden/>
              </w:rPr>
              <w:t>9</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89" w:history="1">
            <w:r w:rsidR="00725830" w:rsidRPr="00F31F1F">
              <w:rPr>
                <w:rStyle w:val="Hyperlink"/>
                <w:noProof/>
              </w:rPr>
              <w:t>2.2 Decomposition</w:t>
            </w:r>
            <w:r w:rsidR="00725830">
              <w:rPr>
                <w:noProof/>
                <w:webHidden/>
              </w:rPr>
              <w:tab/>
            </w:r>
            <w:r w:rsidR="00725830">
              <w:rPr>
                <w:noProof/>
                <w:webHidden/>
              </w:rPr>
              <w:fldChar w:fldCharType="begin"/>
            </w:r>
            <w:r w:rsidR="00725830">
              <w:rPr>
                <w:noProof/>
                <w:webHidden/>
              </w:rPr>
              <w:instrText xml:space="preserve"> PAGEREF _Toc2856989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6990" w:history="1">
            <w:r w:rsidR="00725830" w:rsidRPr="00F31F1F">
              <w:rPr>
                <w:rStyle w:val="Hyperlink"/>
                <w:noProof/>
              </w:rPr>
              <w:t>2.2.1 Computer Vision</w:t>
            </w:r>
            <w:r w:rsidR="00725830">
              <w:rPr>
                <w:noProof/>
                <w:webHidden/>
              </w:rPr>
              <w:tab/>
            </w:r>
            <w:r w:rsidR="00725830">
              <w:rPr>
                <w:noProof/>
                <w:webHidden/>
              </w:rPr>
              <w:fldChar w:fldCharType="begin"/>
            </w:r>
            <w:r w:rsidR="00725830">
              <w:rPr>
                <w:noProof/>
                <w:webHidden/>
              </w:rPr>
              <w:instrText xml:space="preserve"> PAGEREF _Toc2856990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6991" w:history="1">
            <w:r w:rsidR="00725830" w:rsidRPr="00F31F1F">
              <w:rPr>
                <w:rStyle w:val="Hyperlink"/>
                <w:noProof/>
              </w:rPr>
              <w:t>2.2.2 Tracking the Ball</w:t>
            </w:r>
            <w:r w:rsidR="00725830">
              <w:rPr>
                <w:noProof/>
                <w:webHidden/>
              </w:rPr>
              <w:tab/>
            </w:r>
            <w:r w:rsidR="00725830">
              <w:rPr>
                <w:noProof/>
                <w:webHidden/>
              </w:rPr>
              <w:fldChar w:fldCharType="begin"/>
            </w:r>
            <w:r w:rsidR="00725830">
              <w:rPr>
                <w:noProof/>
                <w:webHidden/>
              </w:rPr>
              <w:instrText xml:space="preserve"> PAGEREF _Toc2856991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6992" w:history="1">
            <w:r w:rsidR="00725830" w:rsidRPr="00F31F1F">
              <w:rPr>
                <w:rStyle w:val="Hyperlink"/>
                <w:noProof/>
              </w:rPr>
              <w:t>2.2.3 User Interface</w:t>
            </w:r>
            <w:r w:rsidR="00725830">
              <w:rPr>
                <w:noProof/>
                <w:webHidden/>
              </w:rPr>
              <w:tab/>
            </w:r>
            <w:r w:rsidR="00725830">
              <w:rPr>
                <w:noProof/>
                <w:webHidden/>
              </w:rPr>
              <w:fldChar w:fldCharType="begin"/>
            </w:r>
            <w:r w:rsidR="00725830">
              <w:rPr>
                <w:noProof/>
                <w:webHidden/>
              </w:rPr>
              <w:instrText xml:space="preserve"> PAGEREF _Toc2856992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93" w:history="1">
            <w:r w:rsidR="00725830" w:rsidRPr="00F31F1F">
              <w:rPr>
                <w:rStyle w:val="Hyperlink"/>
                <w:noProof/>
              </w:rPr>
              <w:t>2.3 Algorithms</w:t>
            </w:r>
            <w:r w:rsidR="00725830">
              <w:rPr>
                <w:noProof/>
                <w:webHidden/>
              </w:rPr>
              <w:tab/>
            </w:r>
            <w:r w:rsidR="00725830">
              <w:rPr>
                <w:noProof/>
                <w:webHidden/>
              </w:rPr>
              <w:fldChar w:fldCharType="begin"/>
            </w:r>
            <w:r w:rsidR="00725830">
              <w:rPr>
                <w:noProof/>
                <w:webHidden/>
              </w:rPr>
              <w:instrText xml:space="preserve"> PAGEREF _Toc2856993 \h </w:instrText>
            </w:r>
            <w:r w:rsidR="00725830">
              <w:rPr>
                <w:noProof/>
                <w:webHidden/>
              </w:rPr>
            </w:r>
            <w:r w:rsidR="00725830">
              <w:rPr>
                <w:noProof/>
                <w:webHidden/>
              </w:rPr>
              <w:fldChar w:fldCharType="separate"/>
            </w:r>
            <w:r w:rsidR="00725830">
              <w:rPr>
                <w:noProof/>
                <w:webHidden/>
              </w:rPr>
              <w:t>10</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6994" w:history="1">
            <w:r w:rsidR="00725830" w:rsidRPr="00F31F1F">
              <w:rPr>
                <w:rStyle w:val="Hyperlink"/>
                <w:noProof/>
              </w:rPr>
              <w:t>2.3.1 Accessing camera and displaying camera feed</w:t>
            </w:r>
            <w:r w:rsidR="00725830">
              <w:rPr>
                <w:noProof/>
                <w:webHidden/>
              </w:rPr>
              <w:tab/>
            </w:r>
            <w:r w:rsidR="00725830">
              <w:rPr>
                <w:noProof/>
                <w:webHidden/>
              </w:rPr>
              <w:fldChar w:fldCharType="begin"/>
            </w:r>
            <w:r w:rsidR="00725830">
              <w:rPr>
                <w:noProof/>
                <w:webHidden/>
              </w:rPr>
              <w:instrText xml:space="preserve"> PAGEREF _Toc2856994 \h </w:instrText>
            </w:r>
            <w:r w:rsidR="00725830">
              <w:rPr>
                <w:noProof/>
                <w:webHidden/>
              </w:rPr>
            </w:r>
            <w:r w:rsidR="00725830">
              <w:rPr>
                <w:noProof/>
                <w:webHidden/>
              </w:rPr>
              <w:fldChar w:fldCharType="separate"/>
            </w:r>
            <w:r w:rsidR="00725830">
              <w:rPr>
                <w:noProof/>
                <w:webHidden/>
              </w:rPr>
              <w:t>11</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6995" w:history="1">
            <w:r w:rsidR="00725830" w:rsidRPr="00F31F1F">
              <w:rPr>
                <w:rStyle w:val="Hyperlink"/>
                <w:noProof/>
              </w:rPr>
              <w:t>2.3.2 HSV colour mask</w:t>
            </w:r>
            <w:r w:rsidR="00725830">
              <w:rPr>
                <w:noProof/>
                <w:webHidden/>
              </w:rPr>
              <w:tab/>
            </w:r>
            <w:r w:rsidR="00725830">
              <w:rPr>
                <w:noProof/>
                <w:webHidden/>
              </w:rPr>
              <w:fldChar w:fldCharType="begin"/>
            </w:r>
            <w:r w:rsidR="00725830">
              <w:rPr>
                <w:noProof/>
                <w:webHidden/>
              </w:rPr>
              <w:instrText xml:space="preserve"> PAGEREF _Toc2856995 \h </w:instrText>
            </w:r>
            <w:r w:rsidR="00725830">
              <w:rPr>
                <w:noProof/>
                <w:webHidden/>
              </w:rPr>
            </w:r>
            <w:r w:rsidR="00725830">
              <w:rPr>
                <w:noProof/>
                <w:webHidden/>
              </w:rPr>
              <w:fldChar w:fldCharType="separate"/>
            </w:r>
            <w:r w:rsidR="00725830">
              <w:rPr>
                <w:noProof/>
                <w:webHidden/>
              </w:rPr>
              <w:t>11</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6996" w:history="1">
            <w:r w:rsidR="00725830" w:rsidRPr="00F31F1F">
              <w:rPr>
                <w:rStyle w:val="Hyperlink"/>
                <w:noProof/>
              </w:rPr>
              <w:t>2.3.3 Detecting and tracking the tennis ball</w:t>
            </w:r>
            <w:r w:rsidR="00725830">
              <w:rPr>
                <w:noProof/>
                <w:webHidden/>
              </w:rPr>
              <w:tab/>
            </w:r>
            <w:r w:rsidR="00725830">
              <w:rPr>
                <w:noProof/>
                <w:webHidden/>
              </w:rPr>
              <w:fldChar w:fldCharType="begin"/>
            </w:r>
            <w:r w:rsidR="00725830">
              <w:rPr>
                <w:noProof/>
                <w:webHidden/>
              </w:rPr>
              <w:instrText xml:space="preserve"> PAGEREF _Toc2856996 \h </w:instrText>
            </w:r>
            <w:r w:rsidR="00725830">
              <w:rPr>
                <w:noProof/>
                <w:webHidden/>
              </w:rPr>
            </w:r>
            <w:r w:rsidR="00725830">
              <w:rPr>
                <w:noProof/>
                <w:webHidden/>
              </w:rPr>
              <w:fldChar w:fldCharType="separate"/>
            </w:r>
            <w:r w:rsidR="00725830">
              <w:rPr>
                <w:noProof/>
                <w:webHidden/>
              </w:rPr>
              <w:t>13</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97" w:history="1">
            <w:r w:rsidR="00725830" w:rsidRPr="00F31F1F">
              <w:rPr>
                <w:rStyle w:val="Hyperlink"/>
                <w:noProof/>
              </w:rPr>
              <w:t>2.4 Usability</w:t>
            </w:r>
            <w:r w:rsidR="00725830">
              <w:rPr>
                <w:noProof/>
                <w:webHidden/>
              </w:rPr>
              <w:tab/>
            </w:r>
            <w:r w:rsidR="00725830">
              <w:rPr>
                <w:noProof/>
                <w:webHidden/>
              </w:rPr>
              <w:fldChar w:fldCharType="begin"/>
            </w:r>
            <w:r w:rsidR="00725830">
              <w:rPr>
                <w:noProof/>
                <w:webHidden/>
              </w:rPr>
              <w:instrText xml:space="preserve"> PAGEREF _Toc2856997 \h </w:instrText>
            </w:r>
            <w:r w:rsidR="00725830">
              <w:rPr>
                <w:noProof/>
                <w:webHidden/>
              </w:rPr>
            </w:r>
            <w:r w:rsidR="00725830">
              <w:rPr>
                <w:noProof/>
                <w:webHidden/>
              </w:rPr>
              <w:fldChar w:fldCharType="separate"/>
            </w:r>
            <w:r w:rsidR="00725830">
              <w:rPr>
                <w:noProof/>
                <w:webHidden/>
              </w:rPr>
              <w:t>15</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98" w:history="1">
            <w:r w:rsidR="00725830" w:rsidRPr="00F31F1F">
              <w:rPr>
                <w:rStyle w:val="Hyperlink"/>
                <w:noProof/>
              </w:rPr>
              <w:t>2.5 Variables, Data Structures and Classes</w:t>
            </w:r>
            <w:r w:rsidR="00725830">
              <w:rPr>
                <w:noProof/>
                <w:webHidden/>
              </w:rPr>
              <w:tab/>
            </w:r>
            <w:r w:rsidR="00725830">
              <w:rPr>
                <w:noProof/>
                <w:webHidden/>
              </w:rPr>
              <w:fldChar w:fldCharType="begin"/>
            </w:r>
            <w:r w:rsidR="00725830">
              <w:rPr>
                <w:noProof/>
                <w:webHidden/>
              </w:rPr>
              <w:instrText xml:space="preserve"> PAGEREF _Toc2856998 \h </w:instrText>
            </w:r>
            <w:r w:rsidR="00725830">
              <w:rPr>
                <w:noProof/>
                <w:webHidden/>
              </w:rPr>
            </w:r>
            <w:r w:rsidR="00725830">
              <w:rPr>
                <w:noProof/>
                <w:webHidden/>
              </w:rPr>
              <w:fldChar w:fldCharType="separate"/>
            </w:r>
            <w:r w:rsidR="00725830">
              <w:rPr>
                <w:noProof/>
                <w:webHidden/>
              </w:rPr>
              <w:t>15</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6999" w:history="1">
            <w:r w:rsidR="00725830" w:rsidRPr="00F31F1F">
              <w:rPr>
                <w:rStyle w:val="Hyperlink"/>
                <w:noProof/>
              </w:rPr>
              <w:t>2.6 Test Data</w:t>
            </w:r>
            <w:r w:rsidR="00725830">
              <w:rPr>
                <w:noProof/>
                <w:webHidden/>
              </w:rPr>
              <w:tab/>
            </w:r>
            <w:r w:rsidR="00725830">
              <w:rPr>
                <w:noProof/>
                <w:webHidden/>
              </w:rPr>
              <w:fldChar w:fldCharType="begin"/>
            </w:r>
            <w:r w:rsidR="00725830">
              <w:rPr>
                <w:noProof/>
                <w:webHidden/>
              </w:rPr>
              <w:instrText xml:space="preserve"> PAGEREF _Toc2856999 \h </w:instrText>
            </w:r>
            <w:r w:rsidR="00725830">
              <w:rPr>
                <w:noProof/>
                <w:webHidden/>
              </w:rPr>
            </w:r>
            <w:r w:rsidR="00725830">
              <w:rPr>
                <w:noProof/>
                <w:webHidden/>
              </w:rPr>
              <w:fldChar w:fldCharType="separate"/>
            </w:r>
            <w:r w:rsidR="00725830">
              <w:rPr>
                <w:noProof/>
                <w:webHidden/>
              </w:rPr>
              <w:t>16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00" w:history="1">
            <w:r w:rsidR="00725830" w:rsidRPr="00F31F1F">
              <w:rPr>
                <w:rStyle w:val="Hyperlink"/>
                <w:noProof/>
              </w:rPr>
              <w:t>2.7 Further Data</w:t>
            </w:r>
            <w:r w:rsidR="00725830">
              <w:rPr>
                <w:noProof/>
                <w:webHidden/>
              </w:rPr>
              <w:tab/>
            </w:r>
            <w:r w:rsidR="00725830">
              <w:rPr>
                <w:noProof/>
                <w:webHidden/>
              </w:rPr>
              <w:fldChar w:fldCharType="begin"/>
            </w:r>
            <w:r w:rsidR="00725830">
              <w:rPr>
                <w:noProof/>
                <w:webHidden/>
              </w:rPr>
              <w:instrText xml:space="preserve"> PAGEREF _Toc2857000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EB466D">
          <w:pPr>
            <w:pStyle w:val="TOC1"/>
            <w:tabs>
              <w:tab w:val="right" w:leader="dot" w:pos="9016"/>
            </w:tabs>
            <w:rPr>
              <w:rFonts w:eastAsiaTheme="minorEastAsia"/>
              <w:noProof/>
              <w:lang w:eastAsia="en-GB"/>
            </w:rPr>
          </w:pPr>
          <w:hyperlink w:anchor="_Toc2857001" w:history="1">
            <w:r w:rsidR="00725830" w:rsidRPr="00F31F1F">
              <w:rPr>
                <w:rStyle w:val="Hyperlink"/>
                <w:noProof/>
              </w:rPr>
              <w:t>3 Developing</w:t>
            </w:r>
            <w:r w:rsidR="00725830">
              <w:rPr>
                <w:noProof/>
                <w:webHidden/>
              </w:rPr>
              <w:tab/>
            </w:r>
            <w:r w:rsidR="00725830">
              <w:rPr>
                <w:noProof/>
                <w:webHidden/>
              </w:rPr>
              <w:fldChar w:fldCharType="begin"/>
            </w:r>
            <w:r w:rsidR="00725830">
              <w:rPr>
                <w:noProof/>
                <w:webHidden/>
              </w:rPr>
              <w:instrText xml:space="preserve"> PAGEREF _Toc2857001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02" w:history="1">
            <w:r w:rsidR="00725830" w:rsidRPr="00F31F1F">
              <w:rPr>
                <w:rStyle w:val="Hyperlink"/>
                <w:noProof/>
              </w:rPr>
              <w:t>3.1 Iterative Developments</w:t>
            </w:r>
            <w:r w:rsidR="00725830">
              <w:rPr>
                <w:noProof/>
                <w:webHidden/>
              </w:rPr>
              <w:tab/>
            </w:r>
            <w:r w:rsidR="00725830">
              <w:rPr>
                <w:noProof/>
                <w:webHidden/>
              </w:rPr>
              <w:fldChar w:fldCharType="begin"/>
            </w:r>
            <w:r w:rsidR="00725830">
              <w:rPr>
                <w:noProof/>
                <w:webHidden/>
              </w:rPr>
              <w:instrText xml:space="preserve"> PAGEREF _Toc2857002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03" w:history="1">
            <w:r w:rsidR="00725830" w:rsidRPr="00F31F1F">
              <w:rPr>
                <w:rStyle w:val="Hyperlink"/>
                <w:noProof/>
              </w:rPr>
              <w:t>3.2 Prototypes</w:t>
            </w:r>
            <w:r w:rsidR="00725830">
              <w:rPr>
                <w:noProof/>
                <w:webHidden/>
              </w:rPr>
              <w:tab/>
            </w:r>
            <w:r w:rsidR="00725830">
              <w:rPr>
                <w:noProof/>
                <w:webHidden/>
              </w:rPr>
              <w:fldChar w:fldCharType="begin"/>
            </w:r>
            <w:r w:rsidR="00725830">
              <w:rPr>
                <w:noProof/>
                <w:webHidden/>
              </w:rPr>
              <w:instrText xml:space="preserve"> PAGEREF _Toc2857003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7004" w:history="1">
            <w:r w:rsidR="00725830" w:rsidRPr="00F31F1F">
              <w:rPr>
                <w:rStyle w:val="Hyperlink"/>
                <w:noProof/>
              </w:rPr>
              <w:t>3.2.1 Prototype 1 – Displaying a video taken on the picamera (testing the camera works)</w:t>
            </w:r>
            <w:r w:rsidR="00725830">
              <w:rPr>
                <w:noProof/>
                <w:webHidden/>
              </w:rPr>
              <w:tab/>
            </w:r>
            <w:r w:rsidR="00725830">
              <w:rPr>
                <w:noProof/>
                <w:webHidden/>
              </w:rPr>
              <w:fldChar w:fldCharType="begin"/>
            </w:r>
            <w:r w:rsidR="00725830">
              <w:rPr>
                <w:noProof/>
                <w:webHidden/>
              </w:rPr>
              <w:instrText xml:space="preserve"> PAGEREF _Toc2857004 \h </w:instrText>
            </w:r>
            <w:r w:rsidR="00725830">
              <w:rPr>
                <w:noProof/>
                <w:webHidden/>
              </w:rPr>
            </w:r>
            <w:r w:rsidR="00725830">
              <w:rPr>
                <w:noProof/>
                <w:webHidden/>
              </w:rPr>
              <w:fldChar w:fldCharType="separate"/>
            </w:r>
            <w:r w:rsidR="00725830">
              <w:rPr>
                <w:noProof/>
                <w:webHidden/>
              </w:rPr>
              <w:t>17</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7005" w:history="1">
            <w:r w:rsidR="00725830" w:rsidRPr="00F31F1F">
              <w:rPr>
                <w:rStyle w:val="Hyperlink"/>
                <w:noProof/>
              </w:rPr>
              <w:t>3.2.2 Prototype 2 – Accessing a single image taken on the picamera module</w:t>
            </w:r>
            <w:r w:rsidR="00725830">
              <w:rPr>
                <w:noProof/>
                <w:webHidden/>
              </w:rPr>
              <w:tab/>
            </w:r>
            <w:r w:rsidR="00725830">
              <w:rPr>
                <w:noProof/>
                <w:webHidden/>
              </w:rPr>
              <w:fldChar w:fldCharType="begin"/>
            </w:r>
            <w:r w:rsidR="00725830">
              <w:rPr>
                <w:noProof/>
                <w:webHidden/>
              </w:rPr>
              <w:instrText xml:space="preserve"> PAGEREF _Toc2857005 \h </w:instrText>
            </w:r>
            <w:r w:rsidR="00725830">
              <w:rPr>
                <w:noProof/>
                <w:webHidden/>
              </w:rPr>
            </w:r>
            <w:r w:rsidR="00725830">
              <w:rPr>
                <w:noProof/>
                <w:webHidden/>
              </w:rPr>
              <w:fldChar w:fldCharType="separate"/>
            </w:r>
            <w:r w:rsidR="00725830">
              <w:rPr>
                <w:noProof/>
                <w:webHidden/>
              </w:rPr>
              <w:t>20</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7006" w:history="1">
            <w:r w:rsidR="00725830" w:rsidRPr="00F31F1F">
              <w:rPr>
                <w:rStyle w:val="Hyperlink"/>
                <w:noProof/>
              </w:rPr>
              <w:t>3.2.3 Prototype 3 – Accessing the video stream of the picamera module</w:t>
            </w:r>
            <w:r w:rsidR="00725830">
              <w:rPr>
                <w:noProof/>
                <w:webHidden/>
              </w:rPr>
              <w:tab/>
            </w:r>
            <w:r w:rsidR="00725830">
              <w:rPr>
                <w:noProof/>
                <w:webHidden/>
              </w:rPr>
              <w:fldChar w:fldCharType="begin"/>
            </w:r>
            <w:r w:rsidR="00725830">
              <w:rPr>
                <w:noProof/>
                <w:webHidden/>
              </w:rPr>
              <w:instrText xml:space="preserve"> PAGEREF _Toc2857006 \h </w:instrText>
            </w:r>
            <w:r w:rsidR="00725830">
              <w:rPr>
                <w:noProof/>
                <w:webHidden/>
              </w:rPr>
            </w:r>
            <w:r w:rsidR="00725830">
              <w:rPr>
                <w:noProof/>
                <w:webHidden/>
              </w:rPr>
              <w:fldChar w:fldCharType="separate"/>
            </w:r>
            <w:r w:rsidR="00725830">
              <w:rPr>
                <w:noProof/>
                <w:webHidden/>
              </w:rPr>
              <w:t>21</w:t>
            </w:r>
            <w:r w:rsidR="00725830">
              <w:rPr>
                <w:noProof/>
                <w:webHidden/>
              </w:rPr>
              <w:fldChar w:fldCharType="end"/>
            </w:r>
          </w:hyperlink>
        </w:p>
        <w:p w:rsidR="00725830" w:rsidRDefault="00EB466D">
          <w:pPr>
            <w:pStyle w:val="TOC3"/>
            <w:tabs>
              <w:tab w:val="right" w:leader="dot" w:pos="9016"/>
            </w:tabs>
            <w:rPr>
              <w:rFonts w:eastAsiaTheme="minorEastAsia"/>
              <w:noProof/>
              <w:lang w:eastAsia="en-GB"/>
            </w:rPr>
          </w:pPr>
          <w:hyperlink w:anchor="_Toc2857007" w:history="1">
            <w:r w:rsidR="00725830" w:rsidRPr="00F31F1F">
              <w:rPr>
                <w:rStyle w:val="Hyperlink"/>
                <w:noProof/>
              </w:rPr>
              <w:t>3.2.4 Prototype 4 – Tracking a tennis ball with a Raspberry Pi and picamera module using Python and OpenCV</w:t>
            </w:r>
            <w:r w:rsidR="00725830">
              <w:rPr>
                <w:noProof/>
                <w:webHidden/>
              </w:rPr>
              <w:tab/>
            </w:r>
            <w:r w:rsidR="00725830">
              <w:rPr>
                <w:noProof/>
                <w:webHidden/>
              </w:rPr>
              <w:fldChar w:fldCharType="begin"/>
            </w:r>
            <w:r w:rsidR="00725830">
              <w:rPr>
                <w:noProof/>
                <w:webHidden/>
              </w:rPr>
              <w:instrText xml:space="preserve"> PAGEREF _Toc2857007 \h </w:instrText>
            </w:r>
            <w:r w:rsidR="00725830">
              <w:rPr>
                <w:noProof/>
                <w:webHidden/>
              </w:rPr>
            </w:r>
            <w:r w:rsidR="00725830">
              <w:rPr>
                <w:noProof/>
                <w:webHidden/>
              </w:rPr>
              <w:fldChar w:fldCharType="separate"/>
            </w:r>
            <w:r w:rsidR="00725830">
              <w:rPr>
                <w:noProof/>
                <w:webHidden/>
              </w:rPr>
              <w:t>23</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08" w:history="1">
            <w:r w:rsidR="00725830" w:rsidRPr="00F31F1F">
              <w:rPr>
                <w:rStyle w:val="Hyperlink"/>
                <w:noProof/>
              </w:rPr>
              <w:t>3.3 Structures</w:t>
            </w:r>
            <w:r w:rsidR="00725830">
              <w:rPr>
                <w:noProof/>
                <w:webHidden/>
              </w:rPr>
              <w:tab/>
            </w:r>
            <w:r w:rsidR="00725830">
              <w:rPr>
                <w:noProof/>
                <w:webHidden/>
              </w:rPr>
              <w:fldChar w:fldCharType="begin"/>
            </w:r>
            <w:r w:rsidR="00725830">
              <w:rPr>
                <w:noProof/>
                <w:webHidden/>
              </w:rPr>
              <w:instrText xml:space="preserve"> PAGEREF _Toc2857008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09" w:history="1">
            <w:r w:rsidR="00725830" w:rsidRPr="00F31F1F">
              <w:rPr>
                <w:rStyle w:val="Hyperlink"/>
                <w:noProof/>
              </w:rPr>
              <w:t>3.4 Examples of Code (Annotated)</w:t>
            </w:r>
            <w:r w:rsidR="00725830">
              <w:rPr>
                <w:noProof/>
                <w:webHidden/>
              </w:rPr>
              <w:tab/>
            </w:r>
            <w:r w:rsidR="00725830">
              <w:rPr>
                <w:noProof/>
                <w:webHidden/>
              </w:rPr>
              <w:fldChar w:fldCharType="begin"/>
            </w:r>
            <w:r w:rsidR="00725830">
              <w:rPr>
                <w:noProof/>
                <w:webHidden/>
              </w:rPr>
              <w:instrText xml:space="preserve"> PAGEREF _Toc2857009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10" w:history="1">
            <w:r w:rsidR="00725830" w:rsidRPr="00F31F1F">
              <w:rPr>
                <w:rStyle w:val="Hyperlink"/>
                <w:noProof/>
              </w:rPr>
              <w:t>3.5 Validations</w:t>
            </w:r>
            <w:r w:rsidR="00725830">
              <w:rPr>
                <w:noProof/>
                <w:webHidden/>
              </w:rPr>
              <w:tab/>
            </w:r>
            <w:r w:rsidR="00725830">
              <w:rPr>
                <w:noProof/>
                <w:webHidden/>
              </w:rPr>
              <w:fldChar w:fldCharType="begin"/>
            </w:r>
            <w:r w:rsidR="00725830">
              <w:rPr>
                <w:noProof/>
                <w:webHidden/>
              </w:rPr>
              <w:instrText xml:space="preserve"> PAGEREF _Toc2857010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11" w:history="1">
            <w:r w:rsidR="00725830" w:rsidRPr="00F31F1F">
              <w:rPr>
                <w:rStyle w:val="Hyperlink"/>
                <w:noProof/>
              </w:rPr>
              <w:t>3.6 Review</w:t>
            </w:r>
            <w:r w:rsidR="00725830">
              <w:rPr>
                <w:noProof/>
                <w:webHidden/>
              </w:rPr>
              <w:tab/>
            </w:r>
            <w:r w:rsidR="00725830">
              <w:rPr>
                <w:noProof/>
                <w:webHidden/>
              </w:rPr>
              <w:fldChar w:fldCharType="begin"/>
            </w:r>
            <w:r w:rsidR="00725830">
              <w:rPr>
                <w:noProof/>
                <w:webHidden/>
              </w:rPr>
              <w:instrText xml:space="preserve"> PAGEREF _Toc2857011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EB466D">
          <w:pPr>
            <w:pStyle w:val="TOC1"/>
            <w:tabs>
              <w:tab w:val="right" w:leader="dot" w:pos="9016"/>
            </w:tabs>
            <w:rPr>
              <w:rFonts w:eastAsiaTheme="minorEastAsia"/>
              <w:noProof/>
              <w:lang w:eastAsia="en-GB"/>
            </w:rPr>
          </w:pPr>
          <w:hyperlink w:anchor="_Toc2857012" w:history="1">
            <w:r w:rsidR="00725830" w:rsidRPr="00F31F1F">
              <w:rPr>
                <w:rStyle w:val="Hyperlink"/>
                <w:noProof/>
              </w:rPr>
              <w:t>4 Evaluation</w:t>
            </w:r>
            <w:r w:rsidR="00725830">
              <w:rPr>
                <w:noProof/>
                <w:webHidden/>
              </w:rPr>
              <w:tab/>
            </w:r>
            <w:r w:rsidR="00725830">
              <w:rPr>
                <w:noProof/>
                <w:webHidden/>
              </w:rPr>
              <w:fldChar w:fldCharType="begin"/>
            </w:r>
            <w:r w:rsidR="00725830">
              <w:rPr>
                <w:noProof/>
                <w:webHidden/>
              </w:rPr>
              <w:instrText xml:space="preserve"> PAGEREF _Toc2857012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13" w:history="1">
            <w:r w:rsidR="00725830" w:rsidRPr="00F31F1F">
              <w:rPr>
                <w:rStyle w:val="Hyperlink"/>
                <w:noProof/>
              </w:rPr>
              <w:t>4.1 Success Criteria</w:t>
            </w:r>
            <w:r w:rsidR="00725830">
              <w:rPr>
                <w:noProof/>
                <w:webHidden/>
              </w:rPr>
              <w:tab/>
            </w:r>
            <w:r w:rsidR="00725830">
              <w:rPr>
                <w:noProof/>
                <w:webHidden/>
              </w:rPr>
              <w:fldChar w:fldCharType="begin"/>
            </w:r>
            <w:r w:rsidR="00725830">
              <w:rPr>
                <w:noProof/>
                <w:webHidden/>
              </w:rPr>
              <w:instrText xml:space="preserve"> PAGEREF _Toc2857013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14" w:history="1">
            <w:r w:rsidR="00725830" w:rsidRPr="00F31F1F">
              <w:rPr>
                <w:rStyle w:val="Hyperlink"/>
                <w:noProof/>
              </w:rPr>
              <w:t>4.2 Potential in Future</w:t>
            </w:r>
            <w:r w:rsidR="00725830">
              <w:rPr>
                <w:noProof/>
                <w:webHidden/>
              </w:rPr>
              <w:tab/>
            </w:r>
            <w:r w:rsidR="00725830">
              <w:rPr>
                <w:noProof/>
                <w:webHidden/>
              </w:rPr>
              <w:fldChar w:fldCharType="begin"/>
            </w:r>
            <w:r w:rsidR="00725830">
              <w:rPr>
                <w:noProof/>
                <w:webHidden/>
              </w:rPr>
              <w:instrText xml:space="preserve"> PAGEREF _Toc2857014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15" w:history="1">
            <w:r w:rsidR="00725830" w:rsidRPr="00F31F1F">
              <w:rPr>
                <w:rStyle w:val="Hyperlink"/>
                <w:noProof/>
              </w:rPr>
              <w:t>4.3 Future Improvements</w:t>
            </w:r>
            <w:r w:rsidR="00725830">
              <w:rPr>
                <w:noProof/>
                <w:webHidden/>
              </w:rPr>
              <w:tab/>
            </w:r>
            <w:r w:rsidR="00725830">
              <w:rPr>
                <w:noProof/>
                <w:webHidden/>
              </w:rPr>
              <w:fldChar w:fldCharType="begin"/>
            </w:r>
            <w:r w:rsidR="00725830">
              <w:rPr>
                <w:noProof/>
                <w:webHidden/>
              </w:rPr>
              <w:instrText xml:space="preserve"> PAGEREF _Toc2857015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EB466D">
          <w:pPr>
            <w:pStyle w:val="TOC2"/>
            <w:tabs>
              <w:tab w:val="right" w:leader="dot" w:pos="9016"/>
            </w:tabs>
            <w:rPr>
              <w:rFonts w:eastAsiaTheme="minorEastAsia"/>
              <w:noProof/>
              <w:lang w:eastAsia="en-GB"/>
            </w:rPr>
          </w:pPr>
          <w:hyperlink w:anchor="_Toc2857016" w:history="1">
            <w:r w:rsidR="00725830" w:rsidRPr="00F31F1F">
              <w:rPr>
                <w:rStyle w:val="Hyperlink"/>
                <w:noProof/>
              </w:rPr>
              <w:t>4.4 Usability</w:t>
            </w:r>
            <w:r w:rsidR="00725830">
              <w:rPr>
                <w:noProof/>
                <w:webHidden/>
              </w:rPr>
              <w:tab/>
            </w:r>
            <w:r w:rsidR="00725830">
              <w:rPr>
                <w:noProof/>
                <w:webHidden/>
              </w:rPr>
              <w:fldChar w:fldCharType="begin"/>
            </w:r>
            <w:r w:rsidR="00725830">
              <w:rPr>
                <w:noProof/>
                <w:webHidden/>
              </w:rPr>
              <w:instrText xml:space="preserve"> PAGEREF _Toc2857016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725830" w:rsidRDefault="00EB466D">
          <w:pPr>
            <w:pStyle w:val="TOC1"/>
            <w:tabs>
              <w:tab w:val="right" w:leader="dot" w:pos="9016"/>
            </w:tabs>
            <w:rPr>
              <w:rFonts w:eastAsiaTheme="minorEastAsia"/>
              <w:noProof/>
              <w:lang w:eastAsia="en-GB"/>
            </w:rPr>
          </w:pPr>
          <w:hyperlink w:anchor="_Toc2857017" w:history="1">
            <w:r w:rsidR="00725830" w:rsidRPr="00F31F1F">
              <w:rPr>
                <w:rStyle w:val="Hyperlink"/>
                <w:noProof/>
              </w:rPr>
              <w:t>5 Bibliography</w:t>
            </w:r>
            <w:r w:rsidR="00725830">
              <w:rPr>
                <w:noProof/>
                <w:webHidden/>
              </w:rPr>
              <w:tab/>
            </w:r>
            <w:r w:rsidR="00725830">
              <w:rPr>
                <w:noProof/>
                <w:webHidden/>
              </w:rPr>
              <w:fldChar w:fldCharType="begin"/>
            </w:r>
            <w:r w:rsidR="00725830">
              <w:rPr>
                <w:noProof/>
                <w:webHidden/>
              </w:rPr>
              <w:instrText xml:space="preserve"> PAGEREF _Toc2857017 \h </w:instrText>
            </w:r>
            <w:r w:rsidR="00725830">
              <w:rPr>
                <w:noProof/>
                <w:webHidden/>
              </w:rPr>
            </w:r>
            <w:r w:rsidR="00725830">
              <w:rPr>
                <w:noProof/>
                <w:webHidden/>
              </w:rPr>
              <w:fldChar w:fldCharType="separate"/>
            </w:r>
            <w:r w:rsidR="00725830">
              <w:rPr>
                <w:noProof/>
                <w:webHidden/>
              </w:rPr>
              <w:t>26</w:t>
            </w:r>
            <w:r w:rsidR="00725830">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2856978"/>
      <w:r>
        <w:t>1</w:t>
      </w:r>
      <w:r w:rsidR="00F73F5B">
        <w:t xml:space="preserve"> </w:t>
      </w:r>
      <w:r w:rsidR="003466A8" w:rsidRPr="00D54858">
        <w:t>Analysis</w:t>
      </w:r>
      <w:bookmarkEnd w:id="0"/>
    </w:p>
    <w:p w:rsidR="003466A8" w:rsidRDefault="00F73F5B" w:rsidP="003466A8">
      <w:pPr>
        <w:pStyle w:val="Heading2"/>
      </w:pPr>
      <w:bookmarkStart w:id="1" w:name="_Toc2856979"/>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49024"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2856980"/>
      <w:r>
        <w:t xml:space="preserve">1.2 </w:t>
      </w:r>
      <w:r w:rsidR="003466A8">
        <w:t>The Stakeholders</w:t>
      </w:r>
      <w:bookmarkEnd w:id="2"/>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3" w:name="_Toc2856981"/>
      <w:r>
        <w:t xml:space="preserve">1.3 </w:t>
      </w:r>
      <w:r w:rsidR="003466A8">
        <w:t>Existing Solutions</w:t>
      </w:r>
      <w:bookmarkEnd w:id="3"/>
    </w:p>
    <w:p w:rsidR="00387BC5" w:rsidRDefault="00FB4887" w:rsidP="00C6287E">
      <w:r w:rsidRPr="00FB4887">
        <w:rPr>
          <w:noProof/>
          <w:lang w:eastAsia="en-GB"/>
        </w:rPr>
        <w:drawing>
          <wp:anchor distT="0" distB="0" distL="114300" distR="114300" simplePos="0" relativeHeight="25163673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5712"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w:t>
      </w:r>
      <w:r w:rsidR="00C6287E">
        <w:lastRenderedPageBreak/>
        <w:t xml:space="preserve">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4" w:name="_Toc2856982"/>
      <w:r>
        <w:t>1.3.1</w:t>
      </w:r>
      <w:r w:rsidR="00904406" w:rsidRPr="00904406">
        <w:t xml:space="preserve"> </w:t>
      </w:r>
      <w:r w:rsidR="00387BC5">
        <w:t>In-Depth Breakdown of Hawk-Eye</w:t>
      </w:r>
      <w:bookmarkEnd w:id="4"/>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697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4928"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5952"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2880"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the I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624448"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6"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5472"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7"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2336"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5D28B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312"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D5CDE" id="Curved Connector 70" o:spid="_x0000_s1026" type="#_x0000_t38" style="position:absolute;margin-left:296.2pt;margin-top:484.95pt;width:23.15pt;height: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028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BDDDF" id="Curved Connector 69" o:spid="_x0000_s1026" type="#_x0000_t38" style="position:absolute;margin-left:328.05pt;margin-top:410.4pt;width:23.15pt;height: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9264"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92B54" id="Curved Connector 68" o:spid="_x0000_s1026" type="#_x0000_t38" style="position:absolute;margin-left:151.55pt;margin-top:414.85pt;width:66.35pt;height:5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7216"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CE864" id="Curved Connector 66" o:spid="_x0000_s1026" type="#_x0000_t38" style="position:absolute;margin-left:138.1pt;margin-top:374.35pt;width:68.85pt;height:44.4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240"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B4938" id="Curved Connector 67" o:spid="_x0000_s1026" type="#_x0000_t38" style="position:absolute;margin-left:313pt;margin-top:314.55pt;width:16.95pt;height:16.9pt;rotation:9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619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18E5B" id="Curved Connector 62" o:spid="_x0000_s1026" type="#_x0000_t38" style="position:absolute;margin-left:132.1pt;margin-top:322.1pt;width:66.35pt;height:51.3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16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86009" id="Curved Connector 61" o:spid="_x0000_s1026" type="#_x0000_t38" style="position:absolute;margin-left:169.05pt;margin-top:285.75pt;width:207.85pt;height:26.95pt;rotation:180;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79155" id="Curved Connector 60" o:spid="_x0000_s1026" type="#_x0000_t38" style="position:absolute;margin-left:252.95pt;margin-top:291.4pt;width:115.15pt;height:1.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096"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D1AD" id="Curved Connector 59" o:spid="_x0000_s1026" type="#_x0000_t38" style="position:absolute;margin-left:103.95pt;margin-top:291.4pt;width:120.85pt;height:4.4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107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A4267" id="Curved Connector 57" o:spid="_x0000_s1026" type="#_x0000_t38" style="position:absolute;margin-left:131.5pt;margin-top:183.75pt;width:267.35pt;height:40.7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8000"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1E182" id="Curved Connector 56" o:spid="_x0000_s1026" type="#_x0000_t38" style="position:absolute;margin-left:172.15pt;margin-top:53.5pt;width:125.2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43904"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8">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7760"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19">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4688"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3664"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2640"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161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0592"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568"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544"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520"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649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5" w:name="_Toc2856983"/>
      <w:r>
        <w:lastRenderedPageBreak/>
        <w:t xml:space="preserve">1.4 </w:t>
      </w:r>
      <w:r w:rsidR="003466A8">
        <w:t>The Essential Features</w:t>
      </w:r>
      <w:bookmarkEnd w:id="5"/>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6" w:name="_Toc2856984"/>
      <w:r>
        <w:t xml:space="preserve">1.5 </w:t>
      </w:r>
      <w:r w:rsidR="003466A8">
        <w:t>Potential Limitations</w:t>
      </w:r>
      <w:bookmarkEnd w:id="6"/>
      <w:r w:rsidR="00A13B1A">
        <w:t xml:space="preserve"> </w:t>
      </w:r>
    </w:p>
    <w:p w:rsidR="007919B1" w:rsidRPr="007919B1" w:rsidRDefault="00513B02" w:rsidP="007919B1">
      <w:r w:rsidRPr="00513B02">
        <w:rPr>
          <w:noProof/>
          <w:lang w:eastAsia="en-GB"/>
        </w:rPr>
        <w:drawing>
          <wp:anchor distT="0" distB="0" distL="114300" distR="114300" simplePos="0" relativeHeight="251638784"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639808"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7" w:name="_Toc2856985"/>
      <w:r>
        <w:t xml:space="preserve">1.6 </w:t>
      </w:r>
      <w:r w:rsidR="003466A8">
        <w:t>Hardware and Software Requirements</w:t>
      </w:r>
      <w:bookmarkEnd w:id="7"/>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8" w:name="_Toc2856986"/>
      <w:r>
        <w:t xml:space="preserve">1.7 </w:t>
      </w:r>
      <w:r w:rsidR="003466A8">
        <w:t>Success Criteria</w:t>
      </w:r>
      <w:bookmarkEnd w:id="8"/>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9" w:name="_Toc2856987"/>
      <w:r>
        <w:t xml:space="preserve">2 </w:t>
      </w:r>
      <w:r w:rsidR="003466A8">
        <w:t>Design</w:t>
      </w:r>
      <w:bookmarkEnd w:id="9"/>
    </w:p>
    <w:p w:rsidR="003950D0" w:rsidRDefault="000A793B" w:rsidP="003950D0">
      <w:pPr>
        <w:pStyle w:val="Heading2"/>
      </w:pPr>
      <w:bookmarkStart w:id="10" w:name="_Toc2856988"/>
      <w:r>
        <w:rPr>
          <w:noProof/>
          <w:lang w:eastAsia="en-GB"/>
        </w:rPr>
        <w:drawing>
          <wp:anchor distT="0" distB="0" distL="114300" distR="114300" simplePos="0" relativeHeight="251640832"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0"/>
    </w:p>
    <w:p w:rsidR="000A793B" w:rsidRPr="000A793B" w:rsidRDefault="000A793B" w:rsidP="000A793B"/>
    <w:p w:rsidR="003950D0" w:rsidRDefault="00F73F5B" w:rsidP="003950D0">
      <w:pPr>
        <w:pStyle w:val="Heading2"/>
      </w:pPr>
      <w:bookmarkStart w:id="11" w:name="_Toc2856989"/>
      <w:r>
        <w:lastRenderedPageBreak/>
        <w:t xml:space="preserve">2.2 </w:t>
      </w:r>
      <w:r w:rsidR="00824D79">
        <w:t>Decomposition</w:t>
      </w:r>
      <w:bookmarkEnd w:id="11"/>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2" w:name="_Toc2856990"/>
      <w:r>
        <w:t xml:space="preserve">2.2.1 </w:t>
      </w:r>
      <w:r w:rsidR="002A234E">
        <w:t>Computer Vision</w:t>
      </w:r>
      <w:bookmarkEnd w:id="12"/>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3" w:name="_Toc2856991"/>
      <w:r>
        <w:t xml:space="preserve">2.2.2 </w:t>
      </w:r>
      <w:r w:rsidR="002A234E">
        <w:t xml:space="preserve">Tracking </w:t>
      </w:r>
      <w:r w:rsidR="005A5609">
        <w:t>the</w:t>
      </w:r>
      <w:r w:rsidR="002A234E">
        <w:t xml:space="preserve"> Ball</w:t>
      </w:r>
      <w:bookmarkEnd w:id="13"/>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4" w:name="_Toc2856992"/>
      <w:r>
        <w:t xml:space="preserve">2.2.3 </w:t>
      </w:r>
      <w:r w:rsidR="002A234E">
        <w:t>User Interface</w:t>
      </w:r>
      <w:bookmarkEnd w:id="14"/>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5" w:name="_Toc2856993"/>
      <w:r>
        <w:t xml:space="preserve">2.3 </w:t>
      </w:r>
      <w:r w:rsidR="003950D0">
        <w:t>Algorithms</w:t>
      </w:r>
      <w:bookmarkEnd w:id="15"/>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6" w:name="_Toc2856994"/>
      <w:r>
        <w:t xml:space="preserve">2.3.1 </w:t>
      </w:r>
      <w:r w:rsidR="00554C70">
        <w:t>Accessing camera and displaying camera feed</w:t>
      </w:r>
      <w:bookmarkEnd w:id="16"/>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17" w:name="_Toc2856995"/>
      <w:r>
        <w:t xml:space="preserve">2.3.2 </w:t>
      </w:r>
      <w:r w:rsidR="00554C70">
        <w:t>HSV colour mask</w:t>
      </w:r>
      <w:bookmarkEnd w:id="17"/>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r>
      <w:r w:rsidR="00931066">
        <w:lastRenderedPageBreak/>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18" w:name="_Toc2856996"/>
      <w:r>
        <w:t xml:space="preserve">2.3.3 </w:t>
      </w:r>
      <w:r w:rsidR="00554C70">
        <w:t>Detecting and tracking the tennis ball</w:t>
      </w:r>
      <w:bookmarkEnd w:id="18"/>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lastRenderedPageBreak/>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19" w:name="_Toc2856997"/>
      <w:r>
        <w:lastRenderedPageBreak/>
        <w:t xml:space="preserve">2.4 </w:t>
      </w:r>
      <w:r w:rsidR="003950D0">
        <w:t>Usability</w:t>
      </w:r>
      <w:bookmarkEnd w:id="19"/>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0" w:name="_Toc2856998"/>
      <w:r>
        <w:t xml:space="preserve">2.5 </w:t>
      </w:r>
      <w:r w:rsidR="003950D0">
        <w:t>Variables, Data Structures and Classes</w:t>
      </w:r>
      <w:bookmarkEnd w:id="20"/>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1" w:name="_Toc2856999"/>
      <w:r>
        <w:t xml:space="preserve">2.6 </w:t>
      </w:r>
      <w:r w:rsidR="00B01F62">
        <w:t>Test Data</w:t>
      </w:r>
      <w:bookmarkEnd w:id="21"/>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2" w:name="_Toc2857000"/>
      <w:r>
        <w:t xml:space="preserve">2.7 </w:t>
      </w:r>
      <w:r w:rsidR="003950D0">
        <w:t>Further Data</w:t>
      </w:r>
      <w:bookmarkEnd w:id="22"/>
    </w:p>
    <w:p w:rsidR="003466A8" w:rsidRDefault="00F73F5B" w:rsidP="00D54858">
      <w:pPr>
        <w:pStyle w:val="Heading1"/>
      </w:pPr>
      <w:bookmarkStart w:id="23" w:name="_Toc2857001"/>
      <w:r>
        <w:t xml:space="preserve">3 </w:t>
      </w:r>
      <w:r w:rsidR="003466A8">
        <w:t>Developing</w:t>
      </w:r>
      <w:bookmarkEnd w:id="23"/>
    </w:p>
    <w:p w:rsidR="00BF033F" w:rsidRPr="00BF033F" w:rsidRDefault="00F73F5B" w:rsidP="00BF033F">
      <w:pPr>
        <w:pStyle w:val="Heading2"/>
      </w:pPr>
      <w:bookmarkStart w:id="24" w:name="_Toc2857002"/>
      <w:r>
        <w:t xml:space="preserve">3.1 </w:t>
      </w:r>
      <w:r w:rsidR="003950D0">
        <w:t>Iterative Developments</w:t>
      </w:r>
      <w:bookmarkEnd w:id="24"/>
    </w:p>
    <w:p w:rsidR="003950D0" w:rsidRDefault="00F73F5B" w:rsidP="003950D0">
      <w:pPr>
        <w:pStyle w:val="Heading2"/>
      </w:pPr>
      <w:bookmarkStart w:id="25" w:name="_Toc2857003"/>
      <w:r>
        <w:t xml:space="preserve">3.2 </w:t>
      </w:r>
      <w:r w:rsidR="003950D0">
        <w:t>Prototypes</w:t>
      </w:r>
      <w:bookmarkEnd w:id="25"/>
    </w:p>
    <w:p w:rsidR="009925DE" w:rsidRDefault="00F73F5B" w:rsidP="009925DE">
      <w:pPr>
        <w:pStyle w:val="Heading3"/>
      </w:pPr>
      <w:bookmarkStart w:id="26" w:name="_Toc2857004"/>
      <w:r>
        <w:t xml:space="preserve">3.2.1 </w:t>
      </w:r>
      <w:r w:rsidR="009925DE">
        <w:t>Prototype 1</w:t>
      </w:r>
      <w:r w:rsidR="004B53EB">
        <w:t xml:space="preserve"> – Displaying </w:t>
      </w:r>
      <w:r w:rsidR="00931B76">
        <w:t>a video taken on the picamera (testing the camera works)</w:t>
      </w:r>
      <w:bookmarkEnd w:id="26"/>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65408"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9B0E08" w:rsidRDefault="00E446CD" w:rsidP="009925DE">
      <w:r>
        <w:rPr>
          <w:noProof/>
          <w:lang w:eastAsia="en-GB"/>
        </w:rPr>
        <w:drawing>
          <wp:anchor distT="0" distB="0" distL="114300" distR="114300" simplePos="0" relativeHeight="25167052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7456"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68480"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69504"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683840"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53025" id="Oval 82" o:spid="_x0000_s1026" style="position:absolute;margin-left:88.65pt;margin-top:126.85pt;width:59.65pt;height: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1792"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FBAFB1" id="Oval 81" o:spid="_x0000_s1026" style="position:absolute;margin-left:57.65pt;margin-top:120.55pt;width:20.95pt;height:6.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5A9CE8" id="Oval 80" o:spid="_x0000_s1026" style="position:absolute;margin-left:89.75pt;margin-top:113.45pt;width:20.95pt;height:6.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974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lastRenderedPageBreak/>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lastRenderedPageBreak/>
        <w:t>3.2.1.4 Review</w:t>
      </w:r>
    </w:p>
    <w:p w:rsidR="002B71BA" w:rsidRDefault="002B71BA">
      <w:r>
        <w:br w:type="page"/>
      </w:r>
    </w:p>
    <w:p w:rsidR="00FA50F6" w:rsidRDefault="00FA50F6" w:rsidP="00FA50F6">
      <w:pPr>
        <w:pStyle w:val="Heading3"/>
      </w:pPr>
      <w:bookmarkStart w:id="27" w:name="_Toc2857005"/>
      <w:r>
        <w:lastRenderedPageBreak/>
        <w:t>3.2.2 Prototype 2</w:t>
      </w:r>
      <w:r w:rsidR="00931B76">
        <w:t xml:space="preserve"> – Accessing a single image</w:t>
      </w:r>
      <w:r w:rsidR="007272D4">
        <w:t xml:space="preserve"> taken on the picamera</w:t>
      </w:r>
      <w:r w:rsidR="00437F8C">
        <w:t xml:space="preserve"> module</w:t>
      </w:r>
      <w:bookmarkEnd w:id="27"/>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73600"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71552"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769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5648"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E0802" id="Rectangle 76" o:spid="_x0000_s1026" style="position:absolute;margin-left:-70.55pt;margin-top:8.4pt;width:4.6pt;height: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462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787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8" w:name="_Toc2857006"/>
      <w:r>
        <w:t>3.2.3 Prototype</w:t>
      </w:r>
      <w:r w:rsidR="00437F8C">
        <w:t xml:space="preserve"> 3 – Accessing the video stream of the picamera module</w:t>
      </w:r>
      <w:bookmarkEnd w:id="28"/>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418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64384"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4A9BFD" id="Group 89" o:spid="_x0000_s1026" style="position:absolute;margin-left:-9.15pt;margin-top:1.05pt;width:327.35pt;height:21.7pt;z-index:251664384"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5"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6"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85888"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74850728" id="Group 87" o:spid="_x0000_s1026" style="position:absolute;margin-left:.3pt;margin-top:8.95pt;width:130pt;height:24.95pt;z-index:251685888"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5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3B3569" w:rsidRPr="003B3569">
        <w:t xml:space="preserve">cv2.waitKey() returns a 32 Bit integer value. The key input is in </w:t>
      </w:r>
      <w:r w:rsidR="00F67DD1" w:rsidRPr="003B3569">
        <w:t>ASCII, which</w:t>
      </w:r>
      <w:r w:rsidR="003B3569" w:rsidRPr="003B3569">
        <w:t xml:space="preserve"> is an 8 Bit integer value. So you only care about these 8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a still image onto the screen whereas using waitkey(1) returns a constant video feed. </w:t>
      </w:r>
    </w:p>
    <w:p w:rsidR="00773F65" w:rsidRDefault="00D266CB" w:rsidP="00437F8C">
      <w:r>
        <w:rPr>
          <w:noProof/>
          <w:lang w:eastAsia="en-GB"/>
        </w:rPr>
        <mc:AlternateContent>
          <mc:Choice Requires="wpg">
            <w:drawing>
              <wp:anchor distT="0" distB="0" distL="114300" distR="114300" simplePos="0" relativeHeight="251684864"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473B6CB8" id="Group 94" o:spid="_x0000_s1026" style="position:absolute;margin-left:-2.55pt;margin-top:.75pt;width:213.45pt;height:16.1pt;z-index:251684864"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6912"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1C0BD4" id="Group 97" o:spid="_x0000_s1026" style="position:absolute;margin-left:0;margin-top:0;width:202pt;height:23.1pt;z-index:251686912;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t xml:space="preserve">Can a video taken with </w:t>
            </w:r>
            <w:r>
              <w:lastRenderedPageBreak/>
              <w:t>the picamera module be displayed on the screen</w:t>
            </w:r>
          </w:p>
        </w:tc>
        <w:tc>
          <w:tcPr>
            <w:tcW w:w="2041" w:type="dxa"/>
          </w:tcPr>
          <w:p w:rsidR="00A0430A" w:rsidRDefault="00A0430A" w:rsidP="00CF3014"/>
        </w:tc>
        <w:tc>
          <w:tcPr>
            <w:tcW w:w="2394" w:type="dxa"/>
          </w:tcPr>
          <w:p w:rsidR="00A0430A" w:rsidRDefault="00A0430A" w:rsidP="00CF3014">
            <w:r>
              <w:t xml:space="preserve">Yes the video cannot be </w:t>
            </w:r>
            <w:r>
              <w:lastRenderedPageBreak/>
              <w:t>displayed on the screen</w:t>
            </w:r>
          </w:p>
        </w:tc>
        <w:tc>
          <w:tcPr>
            <w:tcW w:w="2414" w:type="dxa"/>
          </w:tcPr>
          <w:p w:rsidR="00A0430A" w:rsidRDefault="00A0430A" w:rsidP="00D266CB">
            <w:r>
              <w:lastRenderedPageBreak/>
              <w:t xml:space="preserve">Yes, a video taken on </w:t>
            </w:r>
            <w:r>
              <w:lastRenderedPageBreak/>
              <w:t xml:space="preserve">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lastRenderedPageBreak/>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p>
    <w:p w:rsidR="00437F8C" w:rsidRPr="00437F8C" w:rsidRDefault="00437F8C" w:rsidP="00437F8C"/>
    <w:p w:rsidR="00583699" w:rsidRPr="00583699" w:rsidRDefault="00583699" w:rsidP="00583699">
      <w:pPr>
        <w:pStyle w:val="Heading3"/>
      </w:pPr>
      <w:bookmarkStart w:id="29" w:name="_Toc2857007"/>
      <w:r>
        <w:t>3.2.4 Prototype 4 – Tracking a tennis ball with a Raspberry Pi and picamera module using Python and OpenCV</w:t>
      </w:r>
      <w:bookmarkEnd w:id="29"/>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8793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F86730D" id="Group 102" o:spid="_x0000_s1026" style="position:absolute;margin-left:-10.1pt;margin-top:18.5pt;width:165.7pt;height:81.9pt;z-index:25168793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3"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4"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5"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688960" behindDoc="0" locked="0" layoutInCell="1" allowOverlap="1" wp14:anchorId="3D7930EF" wp14:editId="6D57169D">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3A689E" w:rsidP="003A689E">
      <w:pPr>
        <w:pStyle w:val="Heading5"/>
      </w:pPr>
      <w:r>
        <w:t>3.2.4.2.2 Declaring upper and lower boundaries of HSV values and setting up the camera</w:t>
      </w:r>
    </w:p>
    <w:p w:rsidR="003A689E" w:rsidRPr="003A689E" w:rsidRDefault="00293221" w:rsidP="003A689E">
      <w:r>
        <w:rPr>
          <w:noProof/>
          <w:lang w:eastAsia="en-GB"/>
        </w:rPr>
        <w:drawing>
          <wp:anchor distT="0" distB="0" distL="114300" distR="114300" simplePos="0" relativeHeight="251691008" behindDoc="1" locked="0" layoutInCell="1" allowOverlap="1" wp14:anchorId="01F1992D" wp14:editId="2C8E1476">
            <wp:simplePos x="0" y="0"/>
            <wp:positionH relativeFrom="column">
              <wp:posOffset>-111760</wp:posOffset>
            </wp:positionH>
            <wp:positionV relativeFrom="paragraph">
              <wp:posOffset>2095500</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7C75C3">
        <w:rPr>
          <w:noProof/>
          <w:lang w:eastAsia="en-GB"/>
        </w:rPr>
        <w:drawing>
          <wp:anchor distT="0" distB="0" distL="114300" distR="114300" simplePos="0" relativeHeight="251689984" behindDoc="1" locked="0" layoutInCell="1" allowOverlap="1" wp14:anchorId="0FD61892" wp14:editId="23795D00">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rsidR="007C75C3">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w:t>
        </w:r>
        <w:r w:rsidR="008328F6" w:rsidRPr="0088578C">
          <w:rPr>
            <w:rStyle w:val="Hyperlink"/>
          </w:rPr>
          <w:lastRenderedPageBreak/>
          <w:t>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t xml:space="preserve"> The first example they use is for BGR colours, as can be seen in the next image.</w:t>
      </w:r>
    </w:p>
    <w:p w:rsidR="003F3729" w:rsidRDefault="00293221" w:rsidP="009C7FAE">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3F3729" w:rsidRDefault="003F3729" w:rsidP="009C7FAE">
      <w:r>
        <w:rPr>
          <w:noProof/>
          <w:lang w:eastAsia="en-GB"/>
        </w:rPr>
        <w:drawing>
          <wp:anchor distT="0" distB="0" distL="114300" distR="114300" simplePos="0" relativeHeight="251650048"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r>
      <w:r>
        <w:lastRenderedPageBreak/>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414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6336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51584"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3">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4"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52608"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5">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352779" w:rsidP="005D7C89">
      <w:r>
        <w:rPr>
          <w:noProof/>
          <w:lang w:eastAsia="en-GB"/>
        </w:rPr>
        <w:drawing>
          <wp:anchor distT="0" distB="0" distL="114300" distR="114300" simplePos="0" relativeHeight="251656704" behindDoc="0" locked="0" layoutInCell="1" allowOverlap="1">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6">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t>After this, the frame is converted to HSV colour model. Then, th</w:t>
      </w:r>
      <w:r w:rsidR="00D00872">
        <w:t xml:space="preserve">e HSV </w:t>
      </w:r>
      <w:r w:rsidR="00CF2F9C">
        <w:t>values, which</w:t>
      </w:r>
      <w:r w:rsidR="00D00872">
        <w:t xml:space="preserve"> are set with the </w:t>
      </w:r>
      <w:r w:rsidR="00D00872">
        <w:lastRenderedPageBreak/>
        <w:t xml:space="preserve">sliders, actually define the </w:t>
      </w:r>
      <w:r w:rsidR="00FE54BD">
        <w:t>range, which</w:t>
      </w:r>
      <w:r w:rsidR="00D00872">
        <w:t xml:space="preserve"> we want in order to create a mask. </w:t>
      </w:r>
    </w:p>
    <w:p w:rsidR="00EE79DC" w:rsidRDefault="0098400B" w:rsidP="005D7C89">
      <w:r>
        <w:rPr>
          <w:noProof/>
          <w:lang w:eastAsia="en-GB"/>
        </w:rPr>
        <w:drawing>
          <wp:anchor distT="0" distB="0" distL="114300" distR="114300" simplePos="0" relativeHeight="251692032" behindDoc="0" locked="0" layoutInCell="1" allowOverlap="1">
            <wp:simplePos x="0" y="0"/>
            <wp:positionH relativeFrom="column">
              <wp:posOffset>2781300</wp:posOffset>
            </wp:positionH>
            <wp:positionV relativeFrom="paragraph">
              <wp:posOffset>1371600</wp:posOffset>
            </wp:positionV>
            <wp:extent cx="2952750" cy="139065"/>
            <wp:effectExtent l="0" t="0" r="0" b="0"/>
            <wp:wrapThrough wrapText="bothSides">
              <wp:wrapPolygon edited="0">
                <wp:start x="0" y="0"/>
                <wp:lineTo x="0" y="17753"/>
                <wp:lineTo x="21461" y="17753"/>
                <wp:lineTo x="21461"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7">
                      <a:extLst>
                        <a:ext uri="{28A0092B-C50C-407E-A947-70E740481C1C}">
                          <a14:useLocalDpi xmlns:a14="http://schemas.microsoft.com/office/drawing/2010/main" val="0"/>
                        </a:ext>
                      </a:extLst>
                    </a:blip>
                    <a:stretch>
                      <a:fillRect/>
                    </a:stretch>
                  </pic:blipFill>
                  <pic:spPr>
                    <a:xfrm>
                      <a:off x="0" y="0"/>
                      <a:ext cx="2952750" cy="139065"/>
                    </a:xfrm>
                    <a:prstGeom prst="rect">
                      <a:avLst/>
                    </a:prstGeom>
                  </pic:spPr>
                </pic:pic>
              </a:graphicData>
            </a:graphic>
            <wp14:sizeRelH relativeFrom="margin">
              <wp14:pctWidth>0</wp14:pctWidth>
            </wp14:sizeRelH>
          </wp:anchor>
        </w:drawing>
      </w:r>
      <w:r w:rsidR="00EE79DC">
        <w:rPr>
          <w:noProof/>
          <w:lang w:eastAsia="en-GB"/>
        </w:rPr>
        <w:drawing>
          <wp:anchor distT="0" distB="0" distL="114300" distR="114300" simplePos="0" relativeHeight="251662848" behindDoc="0" locked="0" layoutInCell="1" allowOverlap="1">
            <wp:simplePos x="0" y="0"/>
            <wp:positionH relativeFrom="column">
              <wp:posOffset>1805940</wp:posOffset>
            </wp:positionH>
            <wp:positionV relativeFrom="paragraph">
              <wp:posOffset>76200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8">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are defined, in order to then allow us to track the biggest </w:t>
      </w:r>
      <w:r w:rsidR="00EA2E15">
        <w:t>contour, which</w:t>
      </w:r>
      <w:r w:rsidR="001E2AA9">
        <w:t>, as you can see is defined in the next line of code.</w:t>
      </w:r>
      <w:r w:rsidR="00EE79DC">
        <w:t xml:space="preserve"> </w:t>
      </w:r>
    </w:p>
    <w:p w:rsidR="00FD18F2" w:rsidRDefault="0098400B" w:rsidP="005D7C89">
      <w:r>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p>
    <w:p w:rsidR="00EB466D" w:rsidRPr="00EB466D" w:rsidRDefault="00281F43" w:rsidP="00EB466D">
      <w:r>
        <w:rPr>
          <w:noProof/>
          <w:lang w:eastAsia="en-GB"/>
        </w:rPr>
        <w:drawing>
          <wp:anchor distT="0" distB="0" distL="114300" distR="114300" simplePos="0" relativeHeight="251693056" behindDoc="0" locked="0" layoutInCell="1" allowOverlap="1">
            <wp:simplePos x="0" y="0"/>
            <wp:positionH relativeFrom="column">
              <wp:posOffset>2019300</wp:posOffset>
            </wp:positionH>
            <wp:positionV relativeFrom="paragraph">
              <wp:posOffset>420370</wp:posOffset>
            </wp:positionV>
            <wp:extent cx="3629025" cy="361950"/>
            <wp:effectExtent l="0" t="0" r="9525" b="0"/>
            <wp:wrapThrough wrapText="bothSides">
              <wp:wrapPolygon edited="0">
                <wp:start x="0" y="0"/>
                <wp:lineTo x="0" y="20463"/>
                <wp:lineTo x="21543" y="20463"/>
                <wp:lineTo x="21543"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89">
                      <a:extLst>
                        <a:ext uri="{28A0092B-C50C-407E-A947-70E740481C1C}">
                          <a14:useLocalDpi xmlns:a14="http://schemas.microsoft.com/office/drawing/2010/main" val="0"/>
                        </a:ext>
                      </a:extLst>
                    </a:blip>
                    <a:stretch>
                      <a:fillRect/>
                    </a:stretch>
                  </pic:blipFill>
                  <pic:spPr>
                    <a:xfrm>
                      <a:off x="0" y="0"/>
                      <a:ext cx="3629025" cy="361950"/>
                    </a:xfrm>
                    <a:prstGeom prst="rect">
                      <a:avLst/>
                    </a:prstGeom>
                  </pic:spPr>
                </pic:pic>
              </a:graphicData>
            </a:graphic>
          </wp:anchor>
        </w:drawing>
      </w:r>
      <w:r w:rsidR="00986BD7">
        <w:t xml:space="preserve">In this section, we are using the “biggest_contour” </w:t>
      </w:r>
      <w:r>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w:t>
      </w:r>
      <w:bookmarkStart w:id="30" w:name="_GoBack"/>
      <w:bookmarkEnd w:id="30"/>
      <w:r>
        <w:t>ulated to draw all contours, draw the largest contours or to draw a shape around the biggest contours.</w:t>
      </w:r>
    </w:p>
    <w:p w:rsidR="00FD18F2" w:rsidRPr="005D7C89" w:rsidRDefault="00FD18F2" w:rsidP="005D7C89"/>
    <w:p w:rsidR="00583699" w:rsidRDefault="00583699" w:rsidP="00583699">
      <w:pPr>
        <w:pStyle w:val="Heading4"/>
      </w:pPr>
      <w:r>
        <w:t>3.2.4.3 Validation</w:t>
      </w:r>
    </w:p>
    <w:p w:rsidR="00583699" w:rsidRPr="00583699" w:rsidRDefault="00583699" w:rsidP="00583699">
      <w:pPr>
        <w:pStyle w:val="Heading5"/>
      </w:pPr>
      <w:r>
        <w:t>3.2.4.3.1 Test table</w:t>
      </w:r>
    </w:p>
    <w:tbl>
      <w:tblPr>
        <w:tblStyle w:val="TableGrid"/>
        <w:tblW w:w="0" w:type="auto"/>
        <w:tblLook w:val="04A0" w:firstRow="1" w:lastRow="0" w:firstColumn="1" w:lastColumn="0" w:noHBand="0" w:noVBand="1"/>
      </w:tblPr>
      <w:tblGrid>
        <w:gridCol w:w="3080"/>
        <w:gridCol w:w="3081"/>
        <w:gridCol w:w="3081"/>
      </w:tblGrid>
      <w:tr w:rsidR="00FD18F2" w:rsidTr="00562B25">
        <w:tc>
          <w:tcPr>
            <w:tcW w:w="3080" w:type="dxa"/>
          </w:tcPr>
          <w:p w:rsidR="00562B25" w:rsidRPr="00F45955" w:rsidRDefault="00562B25" w:rsidP="00562B25">
            <w:pPr>
              <w:rPr>
                <w:b/>
              </w:rPr>
            </w:pPr>
            <w:r w:rsidRPr="00F45955">
              <w:rPr>
                <w:b/>
              </w:rPr>
              <w:t>Test</w:t>
            </w:r>
          </w:p>
        </w:tc>
        <w:tc>
          <w:tcPr>
            <w:tcW w:w="3081" w:type="dxa"/>
          </w:tcPr>
          <w:p w:rsidR="00562B25" w:rsidRPr="00F45955" w:rsidRDefault="00562B25" w:rsidP="00562B25">
            <w:pPr>
              <w:rPr>
                <w:b/>
              </w:rPr>
            </w:pPr>
            <w:r w:rsidRPr="00F45955">
              <w:rPr>
                <w:b/>
              </w:rPr>
              <w:t>Expected Outcome</w:t>
            </w:r>
          </w:p>
        </w:tc>
        <w:tc>
          <w:tcPr>
            <w:tcW w:w="3081" w:type="dxa"/>
          </w:tcPr>
          <w:p w:rsidR="00562B25" w:rsidRPr="00F45955" w:rsidRDefault="00562B25" w:rsidP="00562B25">
            <w:pPr>
              <w:rPr>
                <w:b/>
              </w:rPr>
            </w:pPr>
            <w:r w:rsidRPr="00F45955">
              <w:rPr>
                <w:b/>
              </w:rPr>
              <w:t>Actual Outcome</w:t>
            </w:r>
          </w:p>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r w:rsidR="00FD18F2" w:rsidTr="00562B25">
        <w:tc>
          <w:tcPr>
            <w:tcW w:w="3080" w:type="dxa"/>
          </w:tcPr>
          <w:p w:rsidR="00562B25" w:rsidRDefault="00562B25" w:rsidP="00562B25"/>
        </w:tc>
        <w:tc>
          <w:tcPr>
            <w:tcW w:w="3081" w:type="dxa"/>
          </w:tcPr>
          <w:p w:rsidR="00562B25" w:rsidRDefault="00562B25" w:rsidP="00562B25"/>
        </w:tc>
        <w:tc>
          <w:tcPr>
            <w:tcW w:w="3081" w:type="dxa"/>
          </w:tcPr>
          <w:p w:rsidR="00562B25" w:rsidRDefault="00562B25" w:rsidP="00562B25"/>
        </w:tc>
      </w:tr>
    </w:tbl>
    <w:p w:rsidR="00583699" w:rsidRDefault="00583699" w:rsidP="00583699"/>
    <w:p w:rsidR="00583699" w:rsidRPr="00583699" w:rsidRDefault="00583699" w:rsidP="00583699">
      <w:pPr>
        <w:pStyle w:val="Heading4"/>
      </w:pPr>
      <w:r>
        <w:t>3.2.4.4 Review</w:t>
      </w:r>
    </w:p>
    <w:p w:rsidR="00F36BCF" w:rsidRPr="00215315" w:rsidRDefault="00F66302" w:rsidP="009925DE">
      <w:r>
        <w:t xml:space="preserve"> </w:t>
      </w:r>
      <w:r w:rsidR="009B0E08" w:rsidRPr="009B0E08">
        <w:t xml:space="preserve">  </w:t>
      </w:r>
      <w:r w:rsidR="00F36BCF">
        <w:t xml:space="preserve"> </w:t>
      </w:r>
    </w:p>
    <w:p w:rsidR="00BF033F" w:rsidRPr="00BF033F" w:rsidRDefault="00F73F5B" w:rsidP="00B948DD">
      <w:pPr>
        <w:pStyle w:val="Heading2"/>
      </w:pPr>
      <w:bookmarkStart w:id="31" w:name="_Toc2857008"/>
      <w:r>
        <w:lastRenderedPageBreak/>
        <w:t xml:space="preserve">3.3 </w:t>
      </w:r>
      <w:r w:rsidR="003950D0">
        <w:t>Structures</w:t>
      </w:r>
      <w:bookmarkEnd w:id="31"/>
    </w:p>
    <w:p w:rsidR="002C08E7" w:rsidRPr="002C08E7" w:rsidRDefault="00F73F5B" w:rsidP="001E3F7F">
      <w:pPr>
        <w:pStyle w:val="Heading2"/>
      </w:pPr>
      <w:bookmarkStart w:id="32" w:name="_Toc2857009"/>
      <w:r>
        <w:t xml:space="preserve">3.4 </w:t>
      </w:r>
      <w:r w:rsidR="003950D0">
        <w:t>Examples of Code (Annotated)</w:t>
      </w:r>
      <w:bookmarkEnd w:id="32"/>
    </w:p>
    <w:p w:rsidR="003950D0" w:rsidRDefault="00F73F5B" w:rsidP="003950D0">
      <w:pPr>
        <w:pStyle w:val="Heading2"/>
      </w:pPr>
      <w:bookmarkStart w:id="33" w:name="_Toc2857010"/>
      <w:r>
        <w:t xml:space="preserve">3.5 </w:t>
      </w:r>
      <w:r w:rsidR="003950D0">
        <w:t>Validations</w:t>
      </w:r>
      <w:bookmarkEnd w:id="33"/>
    </w:p>
    <w:p w:rsidR="003950D0" w:rsidRPr="003950D0" w:rsidRDefault="00F73F5B" w:rsidP="003950D0">
      <w:pPr>
        <w:pStyle w:val="Heading2"/>
      </w:pPr>
      <w:bookmarkStart w:id="34" w:name="_Toc2857011"/>
      <w:r>
        <w:t xml:space="preserve">3.6 </w:t>
      </w:r>
      <w:r w:rsidR="003950D0">
        <w:t>Review</w:t>
      </w:r>
      <w:bookmarkEnd w:id="34"/>
    </w:p>
    <w:p w:rsidR="003466A8" w:rsidRDefault="00F73F5B" w:rsidP="00D54858">
      <w:pPr>
        <w:pStyle w:val="Heading1"/>
      </w:pPr>
      <w:bookmarkStart w:id="35" w:name="_Toc2857012"/>
      <w:r>
        <w:t xml:space="preserve">4 </w:t>
      </w:r>
      <w:r w:rsidR="003466A8">
        <w:t>Evaluation</w:t>
      </w:r>
      <w:bookmarkEnd w:id="35"/>
    </w:p>
    <w:p w:rsidR="003950D0" w:rsidRDefault="00F73F5B" w:rsidP="003950D0">
      <w:pPr>
        <w:pStyle w:val="Heading2"/>
      </w:pPr>
      <w:bookmarkStart w:id="36" w:name="_Toc2857013"/>
      <w:r>
        <w:t xml:space="preserve">4.1 </w:t>
      </w:r>
      <w:r w:rsidR="003950D0">
        <w:t>Success Criteria</w:t>
      </w:r>
      <w:bookmarkEnd w:id="36"/>
    </w:p>
    <w:p w:rsidR="003950D0" w:rsidRDefault="00F73F5B" w:rsidP="003950D0">
      <w:pPr>
        <w:pStyle w:val="Heading2"/>
      </w:pPr>
      <w:bookmarkStart w:id="37" w:name="_Toc2857014"/>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2857015"/>
      <w:r>
        <w:t xml:space="preserve">4.3 </w:t>
      </w:r>
      <w:r w:rsidR="003950D0">
        <w:t>Future Improvements</w:t>
      </w:r>
      <w:bookmarkEnd w:id="38"/>
    </w:p>
    <w:p w:rsidR="003950D0" w:rsidRPr="003950D0" w:rsidRDefault="00F73F5B" w:rsidP="003950D0">
      <w:pPr>
        <w:pStyle w:val="Heading2"/>
      </w:pPr>
      <w:bookmarkStart w:id="39" w:name="_Toc2857016"/>
      <w:r>
        <w:t xml:space="preserve">4.4 </w:t>
      </w:r>
      <w:r w:rsidR="003950D0">
        <w:t>Usability</w:t>
      </w:r>
      <w:bookmarkEnd w:id="39"/>
    </w:p>
    <w:p w:rsidR="00D54858" w:rsidRPr="00D54858" w:rsidRDefault="00F73F5B" w:rsidP="00D54858">
      <w:pPr>
        <w:pStyle w:val="Heading1"/>
      </w:pPr>
      <w:bookmarkStart w:id="40" w:name="_Toc2857017"/>
      <w:r>
        <w:t xml:space="preserve">5 </w:t>
      </w:r>
      <w:r w:rsidR="00D54858">
        <w:t>Bibliography</w:t>
      </w:r>
      <w:bookmarkEnd w:id="40"/>
    </w:p>
    <w:sectPr w:rsidR="00D54858" w:rsidRPr="00D54858" w:rsidSect="003A4F63">
      <w:headerReference w:type="default" r:id="rId90"/>
      <w:footerReference w:type="default" r:id="rId91"/>
      <w:headerReference w:type="first" r:id="rId9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466D" w:rsidRDefault="00EB466D" w:rsidP="003A4F63">
      <w:pPr>
        <w:spacing w:after="0" w:line="240" w:lineRule="auto"/>
      </w:pPr>
      <w:r>
        <w:separator/>
      </w:r>
    </w:p>
  </w:endnote>
  <w:endnote w:type="continuationSeparator" w:id="0">
    <w:p w:rsidR="00EB466D" w:rsidRDefault="00EB466D"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466D" w:rsidRDefault="00EB466D">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81F43">
          <w:rPr>
            <w:noProof/>
          </w:rPr>
          <w:t>28</w:t>
        </w:r>
        <w:r>
          <w:rPr>
            <w:noProof/>
          </w:rPr>
          <w:fldChar w:fldCharType="end"/>
        </w:r>
        <w:r>
          <w:rPr>
            <w:noProof/>
          </w:rPr>
          <w:t xml:space="preserve"> of 18</w:t>
        </w:r>
        <w:r>
          <w:rPr>
            <w:noProof/>
          </w:rPr>
          <w:tab/>
        </w:r>
        <w:r w:rsidRPr="00D15DFF">
          <w:rPr>
            <w:noProof/>
          </w:rPr>
          <w:t>AI Computer Vision</w:t>
        </w:r>
      </w:sdtContent>
    </w:sdt>
  </w:p>
  <w:p w:rsidR="00EB466D" w:rsidRDefault="00EB4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466D" w:rsidRDefault="00EB466D" w:rsidP="003A4F63">
      <w:pPr>
        <w:spacing w:after="0" w:line="240" w:lineRule="auto"/>
      </w:pPr>
      <w:r>
        <w:separator/>
      </w:r>
    </w:p>
  </w:footnote>
  <w:footnote w:type="continuationSeparator" w:id="0">
    <w:p w:rsidR="00EB466D" w:rsidRDefault="00EB466D"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466D" w:rsidRDefault="00EB466D" w:rsidP="00D15DFF">
    <w:pPr>
      <w:pStyle w:val="Header"/>
    </w:pPr>
    <w:r>
      <w:t>Centre Number: 48317</w:t>
    </w:r>
    <w:r>
      <w:tab/>
    </w:r>
    <w:r>
      <w:tab/>
      <w:t xml:space="preserve">Candidate Number: 2769 </w:t>
    </w:r>
  </w:p>
  <w:p w:rsidR="00EB466D" w:rsidRDefault="00EB46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466D" w:rsidRDefault="00EB466D">
    <w:pPr>
      <w:pStyle w:val="Header"/>
    </w:pPr>
    <w:r>
      <w:t>Centre Number: 48317</w:t>
    </w:r>
  </w:p>
  <w:p w:rsidR="00EB466D" w:rsidRDefault="00EB466D">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7971"/>
    <w:rsid w:val="00017D0A"/>
    <w:rsid w:val="00025059"/>
    <w:rsid w:val="00027EDD"/>
    <w:rsid w:val="00033F02"/>
    <w:rsid w:val="00044CDD"/>
    <w:rsid w:val="00075B01"/>
    <w:rsid w:val="00080728"/>
    <w:rsid w:val="00082E40"/>
    <w:rsid w:val="00087E5B"/>
    <w:rsid w:val="00094DA2"/>
    <w:rsid w:val="000A793B"/>
    <w:rsid w:val="000B651F"/>
    <w:rsid w:val="000C525F"/>
    <w:rsid w:val="000C6016"/>
    <w:rsid w:val="000D7B0B"/>
    <w:rsid w:val="000E554A"/>
    <w:rsid w:val="000F19EC"/>
    <w:rsid w:val="000F4738"/>
    <w:rsid w:val="000F4E34"/>
    <w:rsid w:val="0011143C"/>
    <w:rsid w:val="001117DE"/>
    <w:rsid w:val="00127A3E"/>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E2AA9"/>
    <w:rsid w:val="001E3F7F"/>
    <w:rsid w:val="001F61A8"/>
    <w:rsid w:val="001F7D14"/>
    <w:rsid w:val="002015F3"/>
    <w:rsid w:val="00201D87"/>
    <w:rsid w:val="00215315"/>
    <w:rsid w:val="0022488B"/>
    <w:rsid w:val="00242608"/>
    <w:rsid w:val="002628C7"/>
    <w:rsid w:val="00267800"/>
    <w:rsid w:val="00277958"/>
    <w:rsid w:val="00281F43"/>
    <w:rsid w:val="00282EAB"/>
    <w:rsid w:val="00290E46"/>
    <w:rsid w:val="00293221"/>
    <w:rsid w:val="002967BC"/>
    <w:rsid w:val="002A234E"/>
    <w:rsid w:val="002B6BE8"/>
    <w:rsid w:val="002B71BA"/>
    <w:rsid w:val="002B7B4A"/>
    <w:rsid w:val="002C08E7"/>
    <w:rsid w:val="002D4309"/>
    <w:rsid w:val="002E783F"/>
    <w:rsid w:val="002E797C"/>
    <w:rsid w:val="002F47C1"/>
    <w:rsid w:val="00306DDA"/>
    <w:rsid w:val="00311E96"/>
    <w:rsid w:val="0031483D"/>
    <w:rsid w:val="00314B7D"/>
    <w:rsid w:val="003168C2"/>
    <w:rsid w:val="00321A98"/>
    <w:rsid w:val="0033190B"/>
    <w:rsid w:val="00335E0A"/>
    <w:rsid w:val="00342A1F"/>
    <w:rsid w:val="00345652"/>
    <w:rsid w:val="003466A8"/>
    <w:rsid w:val="00352779"/>
    <w:rsid w:val="00353AD4"/>
    <w:rsid w:val="00355CD2"/>
    <w:rsid w:val="003613FF"/>
    <w:rsid w:val="00361A0F"/>
    <w:rsid w:val="00387BC5"/>
    <w:rsid w:val="00391186"/>
    <w:rsid w:val="00393E1A"/>
    <w:rsid w:val="00393E74"/>
    <w:rsid w:val="003950D0"/>
    <w:rsid w:val="00395C5E"/>
    <w:rsid w:val="003A24C6"/>
    <w:rsid w:val="003A282B"/>
    <w:rsid w:val="003A4F63"/>
    <w:rsid w:val="003A689E"/>
    <w:rsid w:val="003B3569"/>
    <w:rsid w:val="003B6193"/>
    <w:rsid w:val="003C7425"/>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66A4A"/>
    <w:rsid w:val="004748B7"/>
    <w:rsid w:val="00486D98"/>
    <w:rsid w:val="004873CB"/>
    <w:rsid w:val="00487C39"/>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43F2"/>
    <w:rsid w:val="00624D98"/>
    <w:rsid w:val="00625207"/>
    <w:rsid w:val="00637794"/>
    <w:rsid w:val="00643B88"/>
    <w:rsid w:val="00653BB3"/>
    <w:rsid w:val="00661737"/>
    <w:rsid w:val="00663F31"/>
    <w:rsid w:val="00664820"/>
    <w:rsid w:val="006862F4"/>
    <w:rsid w:val="00686FE5"/>
    <w:rsid w:val="00694A72"/>
    <w:rsid w:val="006B1193"/>
    <w:rsid w:val="006B34F1"/>
    <w:rsid w:val="006B35CE"/>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6E0A"/>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A62"/>
    <w:rsid w:val="00964C02"/>
    <w:rsid w:val="00964CBC"/>
    <w:rsid w:val="0097031D"/>
    <w:rsid w:val="00971AC4"/>
    <w:rsid w:val="00982681"/>
    <w:rsid w:val="0098400B"/>
    <w:rsid w:val="00985FAB"/>
    <w:rsid w:val="00986BD7"/>
    <w:rsid w:val="009873AF"/>
    <w:rsid w:val="009925DE"/>
    <w:rsid w:val="00993921"/>
    <w:rsid w:val="0099460E"/>
    <w:rsid w:val="009B0E08"/>
    <w:rsid w:val="009B12C1"/>
    <w:rsid w:val="009B1D05"/>
    <w:rsid w:val="009C17B0"/>
    <w:rsid w:val="009C291D"/>
    <w:rsid w:val="009C5ACA"/>
    <w:rsid w:val="009C67E9"/>
    <w:rsid w:val="009C7FAE"/>
    <w:rsid w:val="009D564E"/>
    <w:rsid w:val="009E1648"/>
    <w:rsid w:val="009E71B3"/>
    <w:rsid w:val="00A01135"/>
    <w:rsid w:val="00A0430A"/>
    <w:rsid w:val="00A122E2"/>
    <w:rsid w:val="00A13B1A"/>
    <w:rsid w:val="00A24C0E"/>
    <w:rsid w:val="00A36EF4"/>
    <w:rsid w:val="00A424F9"/>
    <w:rsid w:val="00A45952"/>
    <w:rsid w:val="00A66C08"/>
    <w:rsid w:val="00A70D1F"/>
    <w:rsid w:val="00A852E6"/>
    <w:rsid w:val="00A903DC"/>
    <w:rsid w:val="00A92D8B"/>
    <w:rsid w:val="00A97D8D"/>
    <w:rsid w:val="00AA47AD"/>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7C77"/>
    <w:rsid w:val="00B6167D"/>
    <w:rsid w:val="00B63DEC"/>
    <w:rsid w:val="00B67BE9"/>
    <w:rsid w:val="00B67FDA"/>
    <w:rsid w:val="00B72294"/>
    <w:rsid w:val="00B845D4"/>
    <w:rsid w:val="00B84722"/>
    <w:rsid w:val="00B913F7"/>
    <w:rsid w:val="00B948DD"/>
    <w:rsid w:val="00B96007"/>
    <w:rsid w:val="00BB22F7"/>
    <w:rsid w:val="00BB3B93"/>
    <w:rsid w:val="00BC0EDC"/>
    <w:rsid w:val="00BC5872"/>
    <w:rsid w:val="00BF033F"/>
    <w:rsid w:val="00BF4642"/>
    <w:rsid w:val="00BF4BF8"/>
    <w:rsid w:val="00C02E0A"/>
    <w:rsid w:val="00C03CE6"/>
    <w:rsid w:val="00C12E7D"/>
    <w:rsid w:val="00C14F3D"/>
    <w:rsid w:val="00C27CEF"/>
    <w:rsid w:val="00C31BE0"/>
    <w:rsid w:val="00C32E31"/>
    <w:rsid w:val="00C3314D"/>
    <w:rsid w:val="00C4002C"/>
    <w:rsid w:val="00C402B8"/>
    <w:rsid w:val="00C52C76"/>
    <w:rsid w:val="00C56E6E"/>
    <w:rsid w:val="00C6287E"/>
    <w:rsid w:val="00C83EE8"/>
    <w:rsid w:val="00C8400C"/>
    <w:rsid w:val="00CA0C82"/>
    <w:rsid w:val="00CA7F81"/>
    <w:rsid w:val="00CC2B09"/>
    <w:rsid w:val="00CC4209"/>
    <w:rsid w:val="00CD3A44"/>
    <w:rsid w:val="00CD525E"/>
    <w:rsid w:val="00CD6A2E"/>
    <w:rsid w:val="00CD7225"/>
    <w:rsid w:val="00CE677B"/>
    <w:rsid w:val="00CF2F9C"/>
    <w:rsid w:val="00CF3014"/>
    <w:rsid w:val="00CF5C99"/>
    <w:rsid w:val="00D00872"/>
    <w:rsid w:val="00D04672"/>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41C8F"/>
    <w:rsid w:val="00E446CD"/>
    <w:rsid w:val="00E461F2"/>
    <w:rsid w:val="00E52AF5"/>
    <w:rsid w:val="00E56295"/>
    <w:rsid w:val="00E63393"/>
    <w:rsid w:val="00E724E9"/>
    <w:rsid w:val="00E743AC"/>
    <w:rsid w:val="00E746A2"/>
    <w:rsid w:val="00E773D1"/>
    <w:rsid w:val="00E85F4E"/>
    <w:rsid w:val="00E87AD1"/>
    <w:rsid w:val="00EA2E15"/>
    <w:rsid w:val="00EB466D"/>
    <w:rsid w:val="00EB6418"/>
    <w:rsid w:val="00EE327F"/>
    <w:rsid w:val="00EE79DC"/>
    <w:rsid w:val="00EF5920"/>
    <w:rsid w:val="00F039E6"/>
    <w:rsid w:val="00F041B8"/>
    <w:rsid w:val="00F07D5E"/>
    <w:rsid w:val="00F258D0"/>
    <w:rsid w:val="00F2716E"/>
    <w:rsid w:val="00F3672A"/>
    <w:rsid w:val="00F36BCF"/>
    <w:rsid w:val="00F4128A"/>
    <w:rsid w:val="00F45955"/>
    <w:rsid w:val="00F64FD5"/>
    <w:rsid w:val="00F66302"/>
    <w:rsid w:val="00F66920"/>
    <w:rsid w:val="00F67DD1"/>
    <w:rsid w:val="00F71111"/>
    <w:rsid w:val="00F71168"/>
    <w:rsid w:val="00F73F5B"/>
    <w:rsid w:val="00F764EE"/>
    <w:rsid w:val="00F80546"/>
    <w:rsid w:val="00F84D0D"/>
    <w:rsid w:val="00F90F91"/>
    <w:rsid w:val="00F91B41"/>
    <w:rsid w:val="00FA50F6"/>
    <w:rsid w:val="00FB4887"/>
    <w:rsid w:val="00FC053A"/>
    <w:rsid w:val="00FD18F2"/>
    <w:rsid w:val="00FD3B3B"/>
    <w:rsid w:val="00FD79E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8D8865F"/>
  <w15:docId w15:val="{7AA5FCE4-79A1-482E-A302-EE491372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jpeg"/><Relationship Id="rId47" Type="http://schemas.openxmlformats.org/officeDocument/2006/relationships/image" Target="media/image31.tmp"/><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stackoverflow.com/questions/43761004/fps-how-to-divide-count-by-time-function-to-determine-fps" TargetMode="External"/><Relationship Id="rId89" Type="http://schemas.openxmlformats.org/officeDocument/2006/relationships/image" Target="media/image68.tmp"/><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diagramLayout" Target="diagrams/layout1.xml"/><Relationship Id="rId37" Type="http://schemas.openxmlformats.org/officeDocument/2006/relationships/image" Target="media/image24.tmp"/><Relationship Id="rId53" Type="http://schemas.openxmlformats.org/officeDocument/2006/relationships/image" Target="media/image36.tmp"/><Relationship Id="rId58" Type="http://schemas.openxmlformats.org/officeDocument/2006/relationships/image" Target="media/image41.tmp"/><Relationship Id="rId74" Type="http://schemas.openxmlformats.org/officeDocument/2006/relationships/image" Target="media/image55.png"/><Relationship Id="rId79" Type="http://schemas.openxmlformats.org/officeDocument/2006/relationships/hyperlink" Target="https://opencv-python-tutroals.readthedocs.io/en/latest/py_tutorials/py_gui/py_trackbar/py_trackbar.html" TargetMode="External"/><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8.tmp"/><Relationship Id="rId48" Type="http://schemas.openxmlformats.org/officeDocument/2006/relationships/image" Target="media/image32.tmp"/><Relationship Id="rId64" Type="http://schemas.openxmlformats.org/officeDocument/2006/relationships/image" Target="media/image47.png"/><Relationship Id="rId69" Type="http://schemas.openxmlformats.org/officeDocument/2006/relationships/hyperlink" Target="https://www.pyimagesearch.com/2015/03/30/accessing-the-raspberry-pi-camera-with-opencv-and-python/" TargetMode="External"/><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3.tmp"/><Relationship Id="rId80" Type="http://schemas.openxmlformats.org/officeDocument/2006/relationships/image" Target="media/image60.tmp"/><Relationship Id="rId85" Type="http://schemas.openxmlformats.org/officeDocument/2006/relationships/image" Target="media/image64.tmp"/><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30.tm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6.jpeg"/><Relationship Id="rId54" Type="http://schemas.openxmlformats.org/officeDocument/2006/relationships/image" Target="media/image37.tmp"/><Relationship Id="rId62" Type="http://schemas.openxmlformats.org/officeDocument/2006/relationships/image" Target="media/image45.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6.png"/><Relationship Id="rId83" Type="http://schemas.openxmlformats.org/officeDocument/2006/relationships/image" Target="media/image63.tmp"/><Relationship Id="rId88" Type="http://schemas.openxmlformats.org/officeDocument/2006/relationships/image" Target="media/image67.tmp"/><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3.tmp"/><Relationship Id="rId57" Type="http://schemas.openxmlformats.org/officeDocument/2006/relationships/image" Target="media/image40.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9.tmp"/><Relationship Id="rId52" Type="http://schemas.openxmlformats.org/officeDocument/2006/relationships/image" Target="media/image35.tmp"/><Relationship Id="rId60" Type="http://schemas.openxmlformats.org/officeDocument/2006/relationships/image" Target="media/image43.png"/><Relationship Id="rId65" Type="http://schemas.openxmlformats.org/officeDocument/2006/relationships/image" Target="media/image48.tmp"/><Relationship Id="rId73" Type="http://schemas.openxmlformats.org/officeDocument/2006/relationships/image" Target="media/image54.png"/><Relationship Id="rId78" Type="http://schemas.openxmlformats.org/officeDocument/2006/relationships/image" Target="media/image59.tmp"/><Relationship Id="rId81" Type="http://schemas.openxmlformats.org/officeDocument/2006/relationships/image" Target="media/image61.tmp"/><Relationship Id="rId86" Type="http://schemas.openxmlformats.org/officeDocument/2006/relationships/image" Target="media/image65.tm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hyperlink" Target="https://www.pyimagesearch.com/2015/03/30/accessing-the-raspberry-pi-camera-with-opencv-and-python/" TargetMode="External"/><Relationship Id="rId34" Type="http://schemas.openxmlformats.org/officeDocument/2006/relationships/diagramColors" Target="diagrams/colors1.xml"/><Relationship Id="rId50" Type="http://schemas.openxmlformats.org/officeDocument/2006/relationships/image" Target="media/image34.tmp"/><Relationship Id="rId55" Type="http://schemas.openxmlformats.org/officeDocument/2006/relationships/image" Target="media/image38.png"/><Relationship Id="rId76" Type="http://schemas.openxmlformats.org/officeDocument/2006/relationships/image" Target="media/image57.tmp"/><Relationship Id="rId7" Type="http://schemas.openxmlformats.org/officeDocument/2006/relationships/endnotes" Target="endnotes.xml"/><Relationship Id="rId71" Type="http://schemas.openxmlformats.org/officeDocument/2006/relationships/image" Target="media/image52.tmp"/><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rs-online.com/designspark/object-tracking-using-computer-vision-and-raspberry-pi" TargetMode="External"/><Relationship Id="rId66" Type="http://schemas.openxmlformats.org/officeDocument/2006/relationships/image" Target="media/image49.tmp"/><Relationship Id="rId87" Type="http://schemas.openxmlformats.org/officeDocument/2006/relationships/image" Target="media/image66.tmp"/><Relationship Id="rId61" Type="http://schemas.openxmlformats.org/officeDocument/2006/relationships/image" Target="media/image44.tmp"/><Relationship Id="rId82" Type="http://schemas.openxmlformats.org/officeDocument/2006/relationships/image" Target="media/image62.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2.png"/><Relationship Id="rId35" Type="http://schemas.microsoft.com/office/2007/relationships/diagramDrawing" Target="diagrams/drawing1.xml"/><Relationship Id="rId56" Type="http://schemas.openxmlformats.org/officeDocument/2006/relationships/image" Target="media/image39.png"/><Relationship Id="rId77" Type="http://schemas.openxmlformats.org/officeDocument/2006/relationships/image" Target="media/image58.tmp"/></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EAF61118-3708-466B-864B-00C27716EC8C}" type="presOf" srcId="{3BBDC08C-E302-4EEF-8A04-14D81BB8EF0C}" destId="{7E37B81D-C9BD-4846-B557-61A6FBACEEAA}" srcOrd="0" destOrd="0" presId="urn:microsoft.com/office/officeart/2005/8/layout/orgChart1"/>
    <dgm:cxn modelId="{EC997866-AC00-4A19-851D-7610524CF491}" type="presOf" srcId="{CA88BCF5-4529-4894-A8A1-0B74D566BCB0}" destId="{E6860C8D-DAC3-4510-80C4-991D0EB88B04}" srcOrd="0" destOrd="0" presId="urn:microsoft.com/office/officeart/2005/8/layout/orgChart1"/>
    <dgm:cxn modelId="{8E2386BC-0352-4EFD-ABD5-8915CACFCF37}" type="presOf" srcId="{B13EBD08-60E6-4BF7-B127-E6075EB2CAD4}" destId="{509BE53F-8C6D-4E57-A2BB-B510FA533BA0}" srcOrd="0" destOrd="0" presId="urn:microsoft.com/office/officeart/2005/8/layout/orgChart1"/>
    <dgm:cxn modelId="{3CAFBDA0-EB55-4EDE-B5FE-09EF7DF48B16}" type="presOf" srcId="{AF60C34C-C897-4539-B032-66207FB067ED}" destId="{8B717BD7-7066-4B1C-95E6-154E539E040C}" srcOrd="1" destOrd="0" presId="urn:microsoft.com/office/officeart/2005/8/layout/orgChart1"/>
    <dgm:cxn modelId="{3493E2D1-2BF2-42B8-8941-9D2D0E679703}" type="presOf" srcId="{D66EDA4E-0315-406C-AB8A-446FFDCA157D}" destId="{221D2F42-BF70-454D-9D32-7468C5EBFCFE}" srcOrd="0" destOrd="0" presId="urn:microsoft.com/office/officeart/2005/8/layout/orgChart1"/>
    <dgm:cxn modelId="{F020EEB7-4451-446F-A876-4B72B3531746}" type="presOf" srcId="{7F08AE7F-C7BF-471E-B5C5-6CA509F5F839}" destId="{C438B4BE-0CEA-4568-906B-AD0392F24989}" srcOrd="1" destOrd="0" presId="urn:microsoft.com/office/officeart/2005/8/layout/orgChart1"/>
    <dgm:cxn modelId="{463F865E-81D3-434D-BCFA-9A89127E2318}" type="presOf" srcId="{90EF4112-B4AA-4B9F-9EF7-EB481C7B90CB}" destId="{D7CB6126-5F88-480E-92C1-20FCC6A6B1BC}" srcOrd="0" destOrd="0" presId="urn:microsoft.com/office/officeart/2005/8/layout/orgChart1"/>
    <dgm:cxn modelId="{6E4345BB-B4B9-443C-8D29-0386E90BB078}" type="presOf" srcId="{C99E98F8-1193-470A-8897-53816748360A}" destId="{F4A5735B-2C65-4137-9D45-1FAFA4683626}" srcOrd="1" destOrd="0" presId="urn:microsoft.com/office/officeart/2005/8/layout/orgChart1"/>
    <dgm:cxn modelId="{FEAC81F3-5ABB-4ED2-9E14-BBD9ECCA2162}" type="presOf" srcId="{AE273834-3402-4F3E-9359-60E39C54B9E5}" destId="{593BFDB1-CAE3-4872-BF45-DD9DA354BA9B}" srcOrd="1"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E71FA6E8-B8FF-440D-9F0B-F9CFB3D1C4FF}" type="presOf" srcId="{C8DC7EEA-3BAD-4A17-B214-E34636C975B0}" destId="{5D0BB2C5-B585-4B59-8165-BA89E901922A}" srcOrd="0" destOrd="0" presId="urn:microsoft.com/office/officeart/2005/8/layout/orgChart1"/>
    <dgm:cxn modelId="{B5D24C79-A441-498C-90E6-98E270B19B06}" type="presOf" srcId="{64BF3E07-4950-4AA6-BD1B-613D5BA4926F}" destId="{B548C1C7-9FEC-413F-93AE-568D8802B6D4}" srcOrd="0" destOrd="0" presId="urn:microsoft.com/office/officeart/2005/8/layout/orgChart1"/>
    <dgm:cxn modelId="{0A1F2CA1-6FE3-432B-A4F3-54DF8BAA508E}" type="presOf" srcId="{E720D17C-DE61-4CD2-84DC-19BE97FC730E}" destId="{4F3EC91D-8347-41DC-B6F1-F3D1FED319AC}" srcOrd="0" destOrd="0" presId="urn:microsoft.com/office/officeart/2005/8/layout/orgChart1"/>
    <dgm:cxn modelId="{C57EFCB7-E19B-4316-8854-722C37E20608}" type="presOf" srcId="{577C95EA-176F-4E99-A1A6-58827A06F625}" destId="{B080475C-2924-4FAC-9E7C-E58DBC8F807E}" srcOrd="1" destOrd="0" presId="urn:microsoft.com/office/officeart/2005/8/layout/orgChart1"/>
    <dgm:cxn modelId="{6702027D-B96B-4A22-9B33-E37AFB039FF7}" type="presOf" srcId="{F859457E-BC70-4756-BFAA-D50EA258BDF3}" destId="{59591444-B07A-438B-A4EC-B1FBC103E086}" srcOrd="1" destOrd="0" presId="urn:microsoft.com/office/officeart/2005/8/layout/orgChart1"/>
    <dgm:cxn modelId="{5FC14D62-1AF8-46AF-89DB-3B4F0DBBE8C0}" type="presOf" srcId="{D696D06A-0249-4D53-83E8-0B5063D22123}" destId="{2BF8B1F3-1B58-4110-8A5F-4F45944A7EFE}" srcOrd="0" destOrd="0" presId="urn:microsoft.com/office/officeart/2005/8/layout/orgChart1"/>
    <dgm:cxn modelId="{3E2F48DE-1C56-4C85-9DD2-3984A7697593}" type="presOf" srcId="{87E2C29C-B3D9-45A0-A107-E961620B790C}" destId="{BB1FF034-D0F4-42EE-90CF-DDFEDBC38A0F}" srcOrd="0" destOrd="0" presId="urn:microsoft.com/office/officeart/2005/8/layout/orgChart1"/>
    <dgm:cxn modelId="{B8E5C4C4-F731-435C-A334-E4F3A8156D1B}" type="presOf" srcId="{B631B7B8-084F-4564-9389-99E0643D80CD}" destId="{F15F8266-AD11-461E-A3FA-7357505E16A8}" srcOrd="0" destOrd="0" presId="urn:microsoft.com/office/officeart/2005/8/layout/orgChart1"/>
    <dgm:cxn modelId="{79094BA3-EB01-4D93-983D-ABCBD04CB2E6}" type="presOf" srcId="{577C95EA-176F-4E99-A1A6-58827A06F625}" destId="{D8ECEB18-7017-4ADB-932D-95A78F708481}" srcOrd="0" destOrd="0" presId="urn:microsoft.com/office/officeart/2005/8/layout/orgChart1"/>
    <dgm:cxn modelId="{B7AF6E20-7945-4040-A293-98F45A532C75}" type="presOf" srcId="{D9F38DD3-F2C8-42C8-B999-4C76D9307E60}" destId="{6400440C-3C9D-4F20-9C9E-59774D45D5AA}" srcOrd="0" destOrd="0" presId="urn:microsoft.com/office/officeart/2005/8/layout/orgChart1"/>
    <dgm:cxn modelId="{27899A3B-2D02-4622-91E5-F2DA2F52A79F}" type="presOf" srcId="{5EC00975-01E5-406B-BFE8-5EC62841049D}" destId="{90330DBF-41F8-425F-ADE2-D271DB5F8DB2}"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E0FDB636-E158-4994-B877-31A22DC4A4B8}" type="presOf" srcId="{4F6616C0-8FDF-4162-B602-92BC84E1048A}" destId="{331505A9-7D7A-4F89-B9EA-764F55414808}" srcOrd="0" destOrd="0" presId="urn:microsoft.com/office/officeart/2005/8/layout/orgChart1"/>
    <dgm:cxn modelId="{1DDCA7B4-C087-4F5D-BD6F-4E4C15BE392C}" type="presOf" srcId="{0C668483-8DB0-4031-AE35-BB3DC4FE3AF1}" destId="{A920D933-9F20-4699-B577-D7D29113C9ED}" srcOrd="0" destOrd="0" presId="urn:microsoft.com/office/officeart/2005/8/layout/orgChart1"/>
    <dgm:cxn modelId="{7C36EEFA-A2BB-47FA-A0AF-38D6724F941C}" type="presOf" srcId="{7BA54701-9152-4F68-87CD-10DFFA641B12}" destId="{27306890-3C67-40ED-9E55-D6BAC648FCFA}" srcOrd="0" destOrd="0" presId="urn:microsoft.com/office/officeart/2005/8/layout/orgChart1"/>
    <dgm:cxn modelId="{14A97771-6BD9-407A-8FCA-3CCEC030A927}" type="presOf" srcId="{B13EBD08-60E6-4BF7-B127-E6075EB2CAD4}" destId="{EBDED88E-FAEF-482C-A6DC-01A0709FADF0}"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1F624D73-AA84-41E6-9980-06A8F727591E}" srcId="{C8DC7EEA-3BAD-4A17-B214-E34636C975B0}" destId="{D52FBA9B-D316-4AEE-A601-C03F8AEB224F}" srcOrd="1" destOrd="0" parTransId="{0B83FA1A-6018-4BAF-B624-185D76909078}" sibTransId="{ACBCFC37-EAD9-4174-8820-BF98C7010F15}"/>
    <dgm:cxn modelId="{A7135667-D145-441B-90C8-C61CD89E7716}" type="presOf" srcId="{D52FBA9B-D316-4AEE-A601-C03F8AEB224F}" destId="{F78164D0-3659-4724-8A9A-5827C7D4A9B6}" srcOrd="0" destOrd="0" presId="urn:microsoft.com/office/officeart/2005/8/layout/orgChart1"/>
    <dgm:cxn modelId="{441B17D8-EEFF-445A-9A77-DB0349BD8F54}" type="presOf" srcId="{0C668483-8DB0-4031-AE35-BB3DC4FE3AF1}" destId="{059CF787-A935-4718-A16A-728DE0E45792}" srcOrd="1" destOrd="0" presId="urn:microsoft.com/office/officeart/2005/8/layout/orgChart1"/>
    <dgm:cxn modelId="{C8EA0F87-F839-4AF9-8932-C6A3CA34C294}" type="presOf" srcId="{90EF4112-B4AA-4B9F-9EF7-EB481C7B90CB}" destId="{ABFD6ADA-118F-46FF-8E6B-A2DC5A4C43EE}" srcOrd="1" destOrd="0" presId="urn:microsoft.com/office/officeart/2005/8/layout/orgChart1"/>
    <dgm:cxn modelId="{69CCB656-6B6B-4172-89C6-8EC76B29DBD9}" type="presOf" srcId="{D6C49017-6C04-4D1B-89EC-E94E4D733E18}" destId="{1D12B547-CA81-4788-BD74-A2441DB36318}" srcOrd="0" destOrd="0" presId="urn:microsoft.com/office/officeart/2005/8/layout/orgChart1"/>
    <dgm:cxn modelId="{DEF8F3A6-67AA-46DB-940B-5680A44E81DB}" type="presOf" srcId="{5C728389-889D-4FDA-BF63-4F68F5139CF7}" destId="{4E2B58C2-7DFF-4928-A50C-3F879B47E332}" srcOrd="0" destOrd="0" presId="urn:microsoft.com/office/officeart/2005/8/layout/orgChart1"/>
    <dgm:cxn modelId="{C6F8F0AC-4B5A-44E0-958B-07B16E7F8668}" type="presOf" srcId="{3EF1BC5B-4165-4AE2-A1A7-71F4CE938277}" destId="{2B9685D8-006A-4898-9C7B-EF18225D9069}" srcOrd="0" destOrd="0" presId="urn:microsoft.com/office/officeart/2005/8/layout/orgChart1"/>
    <dgm:cxn modelId="{AD731E7B-4CCC-4572-B37C-B2019FD14F0F}" type="presOf" srcId="{C13DDE89-6CFC-4811-9CB2-76034BCB653E}" destId="{ED2F88C3-BFC2-44C2-9FA2-BBA0B9689223}"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D50A21E8-44A1-4B00-8A68-986F8BAFB588}" type="presOf" srcId="{DF960F08-4B64-4417-A942-184FBE14048D}" destId="{416F0F07-DEA0-4A7D-AF8A-3797342A2A89}" srcOrd="0" destOrd="0" presId="urn:microsoft.com/office/officeart/2005/8/layout/orgChart1"/>
    <dgm:cxn modelId="{23EC2C7C-B52C-46DB-9E95-E964FC728401}" type="presOf" srcId="{AF60C34C-C897-4539-B032-66207FB067ED}" destId="{33E19900-0BB9-4408-8635-F712AD658A96}" srcOrd="0" destOrd="0" presId="urn:microsoft.com/office/officeart/2005/8/layout/orgChart1"/>
    <dgm:cxn modelId="{5B369732-E0D0-4F4D-B84D-A254330F9307}" type="presOf" srcId="{CA22C88E-0669-49D0-8926-21D7B4218441}" destId="{6A81A93B-70E1-4B8B-859A-DB6B99D13DD1}" srcOrd="0" destOrd="0" presId="urn:microsoft.com/office/officeart/2005/8/layout/orgChart1"/>
    <dgm:cxn modelId="{9A1CF4C5-7F3A-4FC7-9FB2-CDF60A708B86}" type="presOf" srcId="{1DC45992-552B-4F2F-90CA-7C788AE60A5B}" destId="{0EB56516-F058-4E18-A11A-661CE5FFFD20}" srcOrd="0" destOrd="0" presId="urn:microsoft.com/office/officeart/2005/8/layout/orgChart1"/>
    <dgm:cxn modelId="{2418E553-9A61-4A5A-85E7-EFCE6D8E2D37}" type="presOf" srcId="{D52FBA9B-D316-4AEE-A601-C03F8AEB224F}" destId="{17A7BBEF-86F0-4326-8631-B822BDA06C6D}" srcOrd="1" destOrd="0" presId="urn:microsoft.com/office/officeart/2005/8/layout/orgChart1"/>
    <dgm:cxn modelId="{93D2DCA9-80C4-4CBA-BB08-3978A5C1FD00}" type="presOf" srcId="{3D52A457-41A8-415E-890A-6088D0BF1C99}" destId="{5B7DE618-4DFA-4424-ADA1-B345F466AFF9}" srcOrd="0" destOrd="0" presId="urn:microsoft.com/office/officeart/2005/8/layout/orgChart1"/>
    <dgm:cxn modelId="{269127E4-DD67-4028-A8B6-3EC2D5351659}" type="presOf" srcId="{5EC00975-01E5-406B-BFE8-5EC62841049D}" destId="{8D4EE2CB-0D3C-4BE6-9A54-682393A74257}" srcOrd="1" destOrd="0" presId="urn:microsoft.com/office/officeart/2005/8/layout/orgChart1"/>
    <dgm:cxn modelId="{6BA83D83-009C-4DD6-AC6F-3F589F40AAC9}" type="presOf" srcId="{AE273834-3402-4F3E-9359-60E39C54B9E5}" destId="{9D6AA769-9EC6-4A9B-B504-B1ACE44EAF11}"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58B98023-8379-4DF3-9FA9-B783118CE4D5}" type="presOf" srcId="{87E2C29C-B3D9-45A0-A107-E961620B790C}" destId="{1C42D5E8-DEC8-450D-BA46-351F457B392D}" srcOrd="1"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36E4DFDA-7073-4C6B-AEBA-429D40D05B50}" type="presOf" srcId="{F859457E-BC70-4756-BFAA-D50EA258BDF3}" destId="{AC9CFD7E-8D94-410F-B512-CAA8A62EAA1F}" srcOrd="0" destOrd="0" presId="urn:microsoft.com/office/officeart/2005/8/layout/orgChart1"/>
    <dgm:cxn modelId="{40488F91-EA7A-4DFF-A95E-F7A88E4723C0}" type="presOf" srcId="{A93AFC68-D6FB-45E6-82A2-3CEE4BC7EBA0}" destId="{BC3E633F-8461-403E-BDEC-B7E99735FFBE}" srcOrd="0" destOrd="0" presId="urn:microsoft.com/office/officeart/2005/8/layout/orgChart1"/>
    <dgm:cxn modelId="{3F498DBD-54B1-43BC-9AF5-BA664DF123D1}" type="presOf" srcId="{B2C0FFFF-DC8C-43F7-9DC6-E28200C627D8}" destId="{9882E255-31BB-4670-B778-249E53F23956}" srcOrd="0" destOrd="0" presId="urn:microsoft.com/office/officeart/2005/8/layout/orgChart1"/>
    <dgm:cxn modelId="{A9D14243-CA9B-43F4-9AE7-F25A09826A01}" type="presOf" srcId="{CA22C88E-0669-49D0-8926-21D7B4218441}" destId="{4DFF4648-B7C6-4374-BC41-506B87EB4D4B}" srcOrd="1" destOrd="0" presId="urn:microsoft.com/office/officeart/2005/8/layout/orgChart1"/>
    <dgm:cxn modelId="{144F865F-F9B5-405B-9E7B-A5D3ED5921CB}" type="presOf" srcId="{A7D78EF8-C75D-4758-8FC1-1A35565F20E4}" destId="{51930273-B49F-4CE2-A2DA-606850AAC2AC}"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60C99DD7-CDCF-4CC3-AECE-7F521B4A4358}" srcId="{3EF1BC5B-4165-4AE2-A1A7-71F4CE938277}" destId="{4284228F-198C-47C1-BBA4-3DFEB842FB3F}" srcOrd="2" destOrd="0" parTransId="{29A03FB7-8A40-41E1-8361-5AEA8631E2F5}" sibTransId="{EB8BB0B3-832A-4DC9-B50A-A9A21BBE351F}"/>
    <dgm:cxn modelId="{BB6C826E-D739-4DA4-B760-3BF4D41C9CB1}" type="presOf" srcId="{D63BB612-FD1E-4EB3-A6D2-CC2F70437B64}" destId="{CC5020E4-0C5E-4EBB-B07E-B4A9B016469C}" srcOrd="0" destOrd="0" presId="urn:microsoft.com/office/officeart/2005/8/layout/orgChart1"/>
    <dgm:cxn modelId="{7E270522-D7E7-470F-A456-2BD96D8DE61A}" type="presOf" srcId="{0B83FA1A-6018-4BAF-B624-185D76909078}" destId="{79A724F6-B267-4494-8ED4-0A7DA5255B94}" srcOrd="0" destOrd="0" presId="urn:microsoft.com/office/officeart/2005/8/layout/orgChart1"/>
    <dgm:cxn modelId="{7AB735F3-1352-433F-9266-C79B5F2BB336}" type="presOf" srcId="{064974CF-D973-4D34-8BE6-7B76D41FB9DD}" destId="{735731F4-B3E8-4A88-9B34-9A1F0420FB18}" srcOrd="0" destOrd="0" presId="urn:microsoft.com/office/officeart/2005/8/layout/orgChart1"/>
    <dgm:cxn modelId="{C210E3E4-6497-4822-B5A5-EF9C23B33299}" type="presOf" srcId="{89CA7FB1-CA75-4434-8A45-9A71334A2D83}" destId="{4FFFDE0E-778C-40EC-AEEA-F6F45864A6CC}" srcOrd="0" destOrd="0" presId="urn:microsoft.com/office/officeart/2005/8/layout/orgChart1"/>
    <dgm:cxn modelId="{500B0628-1AC0-48D7-B71F-362720C06F9C}" type="presOf" srcId="{A7D78EF8-C75D-4758-8FC1-1A35565F20E4}" destId="{34247F3D-3851-4179-95F1-A8F765291C9C}" srcOrd="1" destOrd="0" presId="urn:microsoft.com/office/officeart/2005/8/layout/orgChart1"/>
    <dgm:cxn modelId="{A5A24965-37D3-410D-9F3A-51D6B88426D2}" type="presOf" srcId="{EFF6A549-C0EB-4666-A76A-6EA50BE84AF5}" destId="{E399D96D-2E0D-4FBE-9A07-3F0A19F278AA}" srcOrd="1" destOrd="0" presId="urn:microsoft.com/office/officeart/2005/8/layout/orgChart1"/>
    <dgm:cxn modelId="{474961B4-A8CC-4164-B700-496522B67279}" type="presOf" srcId="{EFF6A549-C0EB-4666-A76A-6EA50BE84AF5}" destId="{AA77394C-2023-4562-8F67-23AFB206F30E}" srcOrd="0" destOrd="0" presId="urn:microsoft.com/office/officeart/2005/8/layout/orgChart1"/>
    <dgm:cxn modelId="{5BB97666-D3DD-43E6-A125-CEBF8EDB62C7}" type="presOf" srcId="{3BBDC08C-E302-4EEF-8A04-14D81BB8EF0C}" destId="{227DDBD7-0C65-4CB6-AE8E-ED04C25D8C5F}" srcOrd="1"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05ADAF01-3F43-4DDA-8290-BE4B3A68F957}" type="presOf" srcId="{9EAAC1E1-2E7D-4B1F-B47F-75106D3E7F10}" destId="{359947AF-5439-4C9C-95C1-2643BF891CB9}" srcOrd="0"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B9DB9AD4-EA67-4B4C-98BF-5421D42722ED}" srcId="{89CA7FB1-CA75-4434-8A45-9A71334A2D83}" destId="{89EDD6CB-12A6-4407-8D51-1EA336FD9034}" srcOrd="2" destOrd="0" parTransId="{A25004B9-C00F-425C-9C1D-D2709412066D}" sibTransId="{28113A8A-D34E-4C32-AF03-C4B32463E150}"/>
    <dgm:cxn modelId="{676CB4D3-613A-492C-B561-6531392EBD3D}" type="presOf" srcId="{D6C49017-6C04-4D1B-89EC-E94E4D733E18}" destId="{3E81953D-B475-42F2-872D-E81EDA9D3088}" srcOrd="1"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77779E7F-0BA2-4A55-8742-4914834DFDEE}" type="presOf" srcId="{D6E2F857-7D6C-42BA-9DB9-C72612689B3E}" destId="{12353F20-02E7-4E7C-B3AC-A1DC2E751C62}" srcOrd="0"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D2253AF-C3FD-407F-9B70-2671412CBD42}" srcId="{7F08AE7F-C7BF-471E-B5C5-6CA509F5F839}" destId="{CA22C88E-0669-49D0-8926-21D7B4218441}" srcOrd="0" destOrd="0" parTransId="{A93AFC68-D6FB-45E6-82A2-3CEE4BC7EBA0}" sibTransId="{364CE115-EBD6-453E-A2AE-8D53CB759957}"/>
    <dgm:cxn modelId="{7A9C3864-DBEC-4A10-8874-2BD1E66AE309}" type="presOf" srcId="{3EF1BC5B-4165-4AE2-A1A7-71F4CE938277}" destId="{CC89EADA-8B68-4529-85B9-BE8028CD765D}" srcOrd="1" destOrd="0" presId="urn:microsoft.com/office/officeart/2005/8/layout/orgChart1"/>
    <dgm:cxn modelId="{4C5CEB73-0937-46B5-86A6-2C780F7E9005}" type="presOf" srcId="{4284228F-198C-47C1-BBA4-3DFEB842FB3F}" destId="{7DB3530F-2D45-4251-9B1B-66E73B6C7678}" srcOrd="1"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97665232-C545-4FEA-8EDE-DBE7A3809A84}" type="presOf" srcId="{E810120D-E565-4CDB-8F81-4419110DC319}" destId="{5B25CD9E-0182-44CD-B44A-FBD70C8504F0}"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03BF0298-61F9-45FF-9F0D-FDE1D7E482F6}" type="presOf" srcId="{718FE6DB-BE4D-422A-8E4F-C6A156970B60}" destId="{85223D6A-2F60-4869-AF98-0C08151C0259}"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82773EEC-17F6-45C7-B29E-9E9D6A6FB27A}" type="presOf" srcId="{7F08AE7F-C7BF-471E-B5C5-6CA509F5F839}" destId="{18DBB891-5FB1-4FC9-B96D-C5064DA55C1F}" srcOrd="0" destOrd="0" presId="urn:microsoft.com/office/officeart/2005/8/layout/orgChart1"/>
    <dgm:cxn modelId="{520EB9BD-CFAC-42F4-95B6-6FB681889536}" srcId="{B631B7B8-084F-4564-9389-99E0643D80CD}" destId="{AF60C34C-C897-4539-B032-66207FB067ED}" srcOrd="0" destOrd="0" parTransId="{B2C0FFFF-DC8C-43F7-9DC6-E28200C627D8}" sibTransId="{666E3284-EC01-4945-B58A-D58E87FB6CF8}"/>
    <dgm:cxn modelId="{9551076B-A9EC-49E6-B282-19294549DA50}" type="presOf" srcId="{B3C3776B-77C5-4635-99FD-534DF9461E01}" destId="{157B7F59-F52F-4C85-9301-28C578713DC8}"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8E4CF38F-CF81-4B3C-BE8E-F3B6DA32B62B}" type="presOf" srcId="{9E44AD2C-2601-4E19-995A-433C389CCF5B}" destId="{2DC9E238-F054-44E1-B82F-AE16F35705B8}" srcOrd="0" destOrd="0" presId="urn:microsoft.com/office/officeart/2005/8/layout/orgChart1"/>
    <dgm:cxn modelId="{AC3DE1CD-D86A-4DB7-98DA-A17B96E7B26E}" type="presOf" srcId="{9E44AD2C-2601-4E19-995A-433C389CCF5B}" destId="{2E3104F9-A768-4533-918B-2537F78853B9}" srcOrd="1"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563B986D-4E93-452D-8FCF-05837BEB6326}" type="presOf" srcId="{89EDD6CB-12A6-4407-8D51-1EA336FD9034}" destId="{BE3D0660-B829-4F25-92E1-A1EDDDC5D277}" srcOrd="0" destOrd="0" presId="urn:microsoft.com/office/officeart/2005/8/layout/orgChart1"/>
    <dgm:cxn modelId="{13A8B0EA-A036-4FAF-8595-6E41A668F206}" type="presOf" srcId="{89CA7FB1-CA75-4434-8A45-9A71334A2D83}" destId="{E8195F43-DAB6-465A-A70C-BFD525FD22A5}" srcOrd="1" destOrd="0" presId="urn:microsoft.com/office/officeart/2005/8/layout/orgChart1"/>
    <dgm:cxn modelId="{0397A4CA-E5E1-4872-B338-8D189EC90B1A}" type="presOf" srcId="{29A03FB7-8A40-41E1-8361-5AEA8631E2F5}" destId="{3AD48C78-0B20-4E16-8F1B-CF2E39705C3D}"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7BAD0BE5-A21F-4083-8BB0-BA919319AA76}" type="presOf" srcId="{B631B7B8-084F-4564-9389-99E0643D80CD}" destId="{CECF6017-B531-4D48-931D-680624BD71FA}" srcOrd="1" destOrd="0" presId="urn:microsoft.com/office/officeart/2005/8/layout/orgChart1"/>
    <dgm:cxn modelId="{4ACF6AB5-6860-4C35-A2FC-B73C40D7C348}" type="presOf" srcId="{718FE6DB-BE4D-422A-8E4F-C6A156970B60}" destId="{56FDEEBD-3A04-4E2E-A465-1B19D39C2CF9}" srcOrd="0" destOrd="0" presId="urn:microsoft.com/office/officeart/2005/8/layout/orgChart1"/>
    <dgm:cxn modelId="{07D22B1C-A44C-4491-95CD-D017AED7192E}" type="presOf" srcId="{F0799F3A-9CF7-43A4-A7DD-F6920F49BD61}" destId="{53EE3379-C4D9-4D2A-80F0-C6C5382A33C9}" srcOrd="0" destOrd="0" presId="urn:microsoft.com/office/officeart/2005/8/layout/orgChart1"/>
    <dgm:cxn modelId="{F7C40EA0-511B-464C-AB54-AB0BA61ACA2D}" type="presOf" srcId="{89EDD6CB-12A6-4407-8D51-1EA336FD9034}" destId="{EE265A84-FCD0-4925-85CD-37B4AEFFE777}" srcOrd="1" destOrd="0" presId="urn:microsoft.com/office/officeart/2005/8/layout/orgChart1"/>
    <dgm:cxn modelId="{B237C03E-1669-4E68-BFED-802F7C0DF6D6}" type="presOf" srcId="{C8DC7EEA-3BAD-4A17-B214-E34636C975B0}" destId="{E38062C5-44BF-4D02-9ADD-92494A0DEB33}" srcOrd="1" destOrd="0" presId="urn:microsoft.com/office/officeart/2005/8/layout/orgChart1"/>
    <dgm:cxn modelId="{5E3141B6-DEDC-4C59-8982-A3569CB2EC18}" type="presOf" srcId="{98800D61-03A7-4E2F-A017-88AE24C532AB}" destId="{393AE2F9-7C10-4603-A29C-C2138954497A}" srcOrd="0" destOrd="0" presId="urn:microsoft.com/office/officeart/2005/8/layout/orgChart1"/>
    <dgm:cxn modelId="{B34E1FB9-CB5D-4B79-BB33-CE965D05FE52}" type="presOf" srcId="{99974594-39E7-4B49-A6E9-7D656202619B}" destId="{266D1529-FC20-4446-9D6D-6190E4D50402}" srcOrd="0" destOrd="0" presId="urn:microsoft.com/office/officeart/2005/8/layout/orgChart1"/>
    <dgm:cxn modelId="{1E71FF3D-79FC-4F08-ABC5-D03ECAD6FE09}" type="presOf" srcId="{5EE585BE-1F3B-48F7-8CAC-44B214DF1258}" destId="{38E82CCC-EAE7-4213-9EB8-2CB4212845D8}" srcOrd="0" destOrd="0" presId="urn:microsoft.com/office/officeart/2005/8/layout/orgChart1"/>
    <dgm:cxn modelId="{3D2532F4-4823-4C45-B451-A190BAF93B51}" type="presOf" srcId="{D9F38DD3-F2C8-42C8-B999-4C76D9307E60}" destId="{CB758D7D-076B-4D90-B7B3-5BAE8F6E91EF}" srcOrd="1" destOrd="0" presId="urn:microsoft.com/office/officeart/2005/8/layout/orgChart1"/>
    <dgm:cxn modelId="{60209E29-F381-44EA-90D0-4BAF775718AD}" type="presOf" srcId="{C99E98F8-1193-470A-8897-53816748360A}" destId="{A29678FE-143B-435B-B184-25EF06FC732A}" srcOrd="0" destOrd="0" presId="urn:microsoft.com/office/officeart/2005/8/layout/orgChart1"/>
    <dgm:cxn modelId="{98965BAA-161E-4F0A-962A-23729609C45E}" type="presOf" srcId="{4284228F-198C-47C1-BBA4-3DFEB842FB3F}" destId="{8DD80419-5BF5-4EAD-97C8-39B7E458B61A}" srcOrd="0" destOrd="0" presId="urn:microsoft.com/office/officeart/2005/8/layout/orgChart1"/>
    <dgm:cxn modelId="{74E65AB4-782B-41B7-8D8C-74B25656FBDF}" type="presOf" srcId="{A25004B9-C00F-425C-9C1D-D2709412066D}" destId="{2BBD5777-2556-419D-A140-58B3A897BCA4}" srcOrd="0" destOrd="0" presId="urn:microsoft.com/office/officeart/2005/8/layout/orgChart1"/>
    <dgm:cxn modelId="{3C940FE5-47FD-440F-B461-49DA6550D8B7}" type="presOf" srcId="{24FA715E-8556-4869-9C6B-8237703100CE}" destId="{C610CADA-246A-48B6-B473-575E7043A881}"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5D184CF6-8E64-43B0-B965-4C100037B070}" srcId="{B13EBD08-60E6-4BF7-B127-E6075EB2CAD4}" destId="{EFF6A549-C0EB-4666-A76A-6EA50BE84AF5}" srcOrd="0" destOrd="0" parTransId="{DF960F08-4B64-4417-A942-184FBE14048D}" sibTransId="{7898AB58-BF71-4780-A55E-225533F0B399}"/>
    <dgm:cxn modelId="{2D879D21-80CB-4E77-958F-792EFDA84450}" type="presOf" srcId="{B3C3776B-77C5-4635-99FD-534DF9461E01}" destId="{5513730A-7156-4C3C-9072-969ABEDE6AC7}" srcOrd="1" destOrd="0" presId="urn:microsoft.com/office/officeart/2005/8/layout/orgChart1"/>
    <dgm:cxn modelId="{45A4FDBC-45F4-41A9-93B1-FC9C07027FDE}" type="presParOf" srcId="{E6860C8D-DAC3-4510-80C4-991D0EB88B04}" destId="{69E7ABF5-0B31-472C-A75B-095EE13BB484}" srcOrd="0" destOrd="0" presId="urn:microsoft.com/office/officeart/2005/8/layout/orgChart1"/>
    <dgm:cxn modelId="{AF5234D1-F9BC-409B-8836-5DCE203B970C}" type="presParOf" srcId="{69E7ABF5-0B31-472C-A75B-095EE13BB484}" destId="{BC6B7B9D-68B6-42A1-A2DA-BAE3038D9FA7}" srcOrd="0" destOrd="0" presId="urn:microsoft.com/office/officeart/2005/8/layout/orgChart1"/>
    <dgm:cxn modelId="{F62BC559-F3C3-420A-B76E-2238E28A751F}" type="presParOf" srcId="{BC6B7B9D-68B6-42A1-A2DA-BAE3038D9FA7}" destId="{509BE53F-8C6D-4E57-A2BB-B510FA533BA0}" srcOrd="0" destOrd="0" presId="urn:microsoft.com/office/officeart/2005/8/layout/orgChart1"/>
    <dgm:cxn modelId="{1E68DF94-6BE1-4235-92D8-7D5684D6A8BB}" type="presParOf" srcId="{BC6B7B9D-68B6-42A1-A2DA-BAE3038D9FA7}" destId="{EBDED88E-FAEF-482C-A6DC-01A0709FADF0}" srcOrd="1" destOrd="0" presId="urn:microsoft.com/office/officeart/2005/8/layout/orgChart1"/>
    <dgm:cxn modelId="{AF577FB1-D109-4ABD-B433-90646ACC14A3}" type="presParOf" srcId="{69E7ABF5-0B31-472C-A75B-095EE13BB484}" destId="{DF3F4BD7-AFF6-45BD-BB9B-77C56224A77C}" srcOrd="1" destOrd="0" presId="urn:microsoft.com/office/officeart/2005/8/layout/orgChart1"/>
    <dgm:cxn modelId="{D732B5C6-7215-44C4-A04D-B1704279E83C}" type="presParOf" srcId="{69E7ABF5-0B31-472C-A75B-095EE13BB484}" destId="{13787771-3E72-4EE7-A38E-576BFAB07021}" srcOrd="2" destOrd="0" presId="urn:microsoft.com/office/officeart/2005/8/layout/orgChart1"/>
    <dgm:cxn modelId="{DC67313E-CA3B-45CA-B91D-2705C7C8DFA1}" type="presParOf" srcId="{13787771-3E72-4EE7-A38E-576BFAB07021}" destId="{416F0F07-DEA0-4A7D-AF8A-3797342A2A89}" srcOrd="0" destOrd="0" presId="urn:microsoft.com/office/officeart/2005/8/layout/orgChart1"/>
    <dgm:cxn modelId="{502DE235-6F22-425A-A1AA-50483BE646C4}" type="presParOf" srcId="{13787771-3E72-4EE7-A38E-576BFAB07021}" destId="{75950480-1B0D-4EA1-99F9-570E05AC0E9C}" srcOrd="1" destOrd="0" presId="urn:microsoft.com/office/officeart/2005/8/layout/orgChart1"/>
    <dgm:cxn modelId="{7142435D-A6AB-4270-8F1A-F3C2C83F7514}" type="presParOf" srcId="{75950480-1B0D-4EA1-99F9-570E05AC0E9C}" destId="{CF19A080-6991-4429-B680-ABA88C11E0C9}" srcOrd="0" destOrd="0" presId="urn:microsoft.com/office/officeart/2005/8/layout/orgChart1"/>
    <dgm:cxn modelId="{2775CCED-B667-4EB6-B2AE-7F3B264A370A}" type="presParOf" srcId="{CF19A080-6991-4429-B680-ABA88C11E0C9}" destId="{AA77394C-2023-4562-8F67-23AFB206F30E}" srcOrd="0" destOrd="0" presId="urn:microsoft.com/office/officeart/2005/8/layout/orgChart1"/>
    <dgm:cxn modelId="{5586A739-B06B-4A03-9BC8-37173E32A06C}" type="presParOf" srcId="{CF19A080-6991-4429-B680-ABA88C11E0C9}" destId="{E399D96D-2E0D-4FBE-9A07-3F0A19F278AA}" srcOrd="1" destOrd="0" presId="urn:microsoft.com/office/officeart/2005/8/layout/orgChart1"/>
    <dgm:cxn modelId="{7DE6B62E-0544-4B7E-81BE-38CE64944FC4}" type="presParOf" srcId="{75950480-1B0D-4EA1-99F9-570E05AC0E9C}" destId="{02FD3BF9-D5ED-4D80-AEE3-E07100F83A6B}" srcOrd="1" destOrd="0" presId="urn:microsoft.com/office/officeart/2005/8/layout/orgChart1"/>
    <dgm:cxn modelId="{4D34AE95-9CD0-4F38-B315-E40E03B51D77}" type="presParOf" srcId="{75950480-1B0D-4EA1-99F9-570E05AC0E9C}" destId="{19DC4005-2635-456F-A5D5-16C48B6C0388}" srcOrd="2" destOrd="0" presId="urn:microsoft.com/office/officeart/2005/8/layout/orgChart1"/>
    <dgm:cxn modelId="{4F655D69-1502-4B8B-9A9E-CA5B32AB73EB}" type="presParOf" srcId="{19DC4005-2635-456F-A5D5-16C48B6C0388}" destId="{331505A9-7D7A-4F89-B9EA-764F55414808}" srcOrd="0" destOrd="0" presId="urn:microsoft.com/office/officeart/2005/8/layout/orgChart1"/>
    <dgm:cxn modelId="{1B1CE0A5-DC24-4685-A228-D08869591BB3}" type="presParOf" srcId="{19DC4005-2635-456F-A5D5-16C48B6C0388}" destId="{EB1AF144-3AD0-4250-BCBE-EEFD6405B172}" srcOrd="1" destOrd="0" presId="urn:microsoft.com/office/officeart/2005/8/layout/orgChart1"/>
    <dgm:cxn modelId="{01DDE7E4-AC79-4447-BC4A-D58746440080}" type="presParOf" srcId="{EB1AF144-3AD0-4250-BCBE-EEFD6405B172}" destId="{7602909C-3640-4360-B96F-DFD0B93C8005}" srcOrd="0" destOrd="0" presId="urn:microsoft.com/office/officeart/2005/8/layout/orgChart1"/>
    <dgm:cxn modelId="{85001954-8B70-4591-9FBC-21AB9635F1B4}" type="presParOf" srcId="{7602909C-3640-4360-B96F-DFD0B93C8005}" destId="{D7CB6126-5F88-480E-92C1-20FCC6A6B1BC}" srcOrd="0" destOrd="0" presId="urn:microsoft.com/office/officeart/2005/8/layout/orgChart1"/>
    <dgm:cxn modelId="{BBE46407-573A-4B5B-A3CD-B6B63656C809}" type="presParOf" srcId="{7602909C-3640-4360-B96F-DFD0B93C8005}" destId="{ABFD6ADA-118F-46FF-8E6B-A2DC5A4C43EE}" srcOrd="1" destOrd="0" presId="urn:microsoft.com/office/officeart/2005/8/layout/orgChart1"/>
    <dgm:cxn modelId="{82AB6B0D-A703-4723-84A9-B91DCF76E212}" type="presParOf" srcId="{EB1AF144-3AD0-4250-BCBE-EEFD6405B172}" destId="{F78CEF85-4405-43A6-9F00-F4FFBF8834A0}" srcOrd="1" destOrd="0" presId="urn:microsoft.com/office/officeart/2005/8/layout/orgChart1"/>
    <dgm:cxn modelId="{FC7A3E4F-F4B6-4A45-86DA-78704DAE524D}" type="presParOf" srcId="{EB1AF144-3AD0-4250-BCBE-EEFD6405B172}" destId="{90038E01-8118-438E-9133-DA0D5E687F32}" srcOrd="2" destOrd="0" presId="urn:microsoft.com/office/officeart/2005/8/layout/orgChart1"/>
    <dgm:cxn modelId="{0AA14F0E-9585-4AE7-BE0C-AF689DF56471}" type="presParOf" srcId="{19DC4005-2635-456F-A5D5-16C48B6C0388}" destId="{B548C1C7-9FEC-413F-93AE-568D8802B6D4}" srcOrd="2" destOrd="0" presId="urn:microsoft.com/office/officeart/2005/8/layout/orgChart1"/>
    <dgm:cxn modelId="{E71911CC-F487-4068-9B12-93DFA26423DF}" type="presParOf" srcId="{19DC4005-2635-456F-A5D5-16C48B6C0388}" destId="{BA84BA18-ECFD-4CD9-B224-05C8CB21E14A}" srcOrd="3" destOrd="0" presId="urn:microsoft.com/office/officeart/2005/8/layout/orgChart1"/>
    <dgm:cxn modelId="{0CB772C0-6234-4384-BE7D-0C1D9543415A}" type="presParOf" srcId="{BA84BA18-ECFD-4CD9-B224-05C8CB21E14A}" destId="{D8EF08BC-3D3A-4BEF-9CFE-1400BD1E73E7}" srcOrd="0" destOrd="0" presId="urn:microsoft.com/office/officeart/2005/8/layout/orgChart1"/>
    <dgm:cxn modelId="{06BEDB8B-EF60-4CDC-A90D-8A8EB9F9C8A6}" type="presParOf" srcId="{D8EF08BC-3D3A-4BEF-9CFE-1400BD1E73E7}" destId="{D8ECEB18-7017-4ADB-932D-95A78F708481}" srcOrd="0" destOrd="0" presId="urn:microsoft.com/office/officeart/2005/8/layout/orgChart1"/>
    <dgm:cxn modelId="{9A63096C-E590-4AF4-805A-B2460666940B}" type="presParOf" srcId="{D8EF08BC-3D3A-4BEF-9CFE-1400BD1E73E7}" destId="{B080475C-2924-4FAC-9E7C-E58DBC8F807E}" srcOrd="1" destOrd="0" presId="urn:microsoft.com/office/officeart/2005/8/layout/orgChart1"/>
    <dgm:cxn modelId="{13EFEFAF-0BC0-4779-9E45-1349487F68DB}" type="presParOf" srcId="{BA84BA18-ECFD-4CD9-B224-05C8CB21E14A}" destId="{C1AC0CF2-557C-41CA-90CE-70937D3C8373}" srcOrd="1" destOrd="0" presId="urn:microsoft.com/office/officeart/2005/8/layout/orgChart1"/>
    <dgm:cxn modelId="{0B7FD440-2C1F-4B7D-B1D1-B668CF5C6DB7}" type="presParOf" srcId="{BA84BA18-ECFD-4CD9-B224-05C8CB21E14A}" destId="{B88AE730-28E0-4BA1-BBFC-A4B238224EBC}" srcOrd="2" destOrd="0" presId="urn:microsoft.com/office/officeart/2005/8/layout/orgChart1"/>
    <dgm:cxn modelId="{E14ED62F-012D-4E32-9E38-FDAC3F79D551}" type="presParOf" srcId="{13787771-3E72-4EE7-A38E-576BFAB07021}" destId="{12353F20-02E7-4E7C-B3AC-A1DC2E751C62}" srcOrd="2" destOrd="0" presId="urn:microsoft.com/office/officeart/2005/8/layout/orgChart1"/>
    <dgm:cxn modelId="{D6BA9F47-69FB-49A6-B34E-5609D7B81058}" type="presParOf" srcId="{13787771-3E72-4EE7-A38E-576BFAB07021}" destId="{98A424D0-5BC4-4F23-A9D7-4731EABDB3FB}" srcOrd="3" destOrd="0" presId="urn:microsoft.com/office/officeart/2005/8/layout/orgChart1"/>
    <dgm:cxn modelId="{80A3F592-0E29-4C56-8BBE-0FB279B0B8A7}" type="presParOf" srcId="{98A424D0-5BC4-4F23-A9D7-4731EABDB3FB}" destId="{24B8257C-D8EE-462F-A138-5C631DAE63B2}" srcOrd="0" destOrd="0" presId="urn:microsoft.com/office/officeart/2005/8/layout/orgChart1"/>
    <dgm:cxn modelId="{CE6D4FCA-4B85-4761-B1E7-D0A940045C8E}" type="presParOf" srcId="{24B8257C-D8EE-462F-A138-5C631DAE63B2}" destId="{4FFFDE0E-778C-40EC-AEEA-F6F45864A6CC}" srcOrd="0" destOrd="0" presId="urn:microsoft.com/office/officeart/2005/8/layout/orgChart1"/>
    <dgm:cxn modelId="{8D3043B2-0945-43D3-8F41-03566316E8EC}" type="presParOf" srcId="{24B8257C-D8EE-462F-A138-5C631DAE63B2}" destId="{E8195F43-DAB6-465A-A70C-BFD525FD22A5}" srcOrd="1" destOrd="0" presId="urn:microsoft.com/office/officeart/2005/8/layout/orgChart1"/>
    <dgm:cxn modelId="{096E892F-14FD-4211-9697-EB401075E6AF}" type="presParOf" srcId="{98A424D0-5BC4-4F23-A9D7-4731EABDB3FB}" destId="{A7AB07DA-F3CD-44BC-BF57-C63A6963D16E}" srcOrd="1" destOrd="0" presId="urn:microsoft.com/office/officeart/2005/8/layout/orgChart1"/>
    <dgm:cxn modelId="{43C5683D-1A10-4B8F-9C85-D8B497DF1732}" type="presParOf" srcId="{98A424D0-5BC4-4F23-A9D7-4731EABDB3FB}" destId="{9B2D3870-B62F-4BCC-9D8B-6B116A9E10E8}" srcOrd="2" destOrd="0" presId="urn:microsoft.com/office/officeart/2005/8/layout/orgChart1"/>
    <dgm:cxn modelId="{96D0B4C5-98B7-45A4-BA1A-99BC52387395}" type="presParOf" srcId="{9B2D3870-B62F-4BCC-9D8B-6B116A9E10E8}" destId="{ED2F88C3-BFC2-44C2-9FA2-BBA0B9689223}" srcOrd="0" destOrd="0" presId="urn:microsoft.com/office/officeart/2005/8/layout/orgChart1"/>
    <dgm:cxn modelId="{EA67331D-652D-4329-B7EF-7E0A4B192E18}" type="presParOf" srcId="{9B2D3870-B62F-4BCC-9D8B-6B116A9E10E8}" destId="{5A1F06E5-271A-4139-BF13-EC55C5BEC6AC}" srcOrd="1" destOrd="0" presId="urn:microsoft.com/office/officeart/2005/8/layout/orgChart1"/>
    <dgm:cxn modelId="{1A3EABBC-B184-4C0E-A49C-8AFA6F089C3A}" type="presParOf" srcId="{5A1F06E5-271A-4139-BF13-EC55C5BEC6AC}" destId="{AFEF4BD3-44CC-4A2B-A352-036EE58A25E4}" srcOrd="0" destOrd="0" presId="urn:microsoft.com/office/officeart/2005/8/layout/orgChart1"/>
    <dgm:cxn modelId="{29024F36-7C8E-4F50-9DAA-26EEE19E0315}" type="presParOf" srcId="{AFEF4BD3-44CC-4A2B-A352-036EE58A25E4}" destId="{18DBB891-5FB1-4FC9-B96D-C5064DA55C1F}" srcOrd="0" destOrd="0" presId="urn:microsoft.com/office/officeart/2005/8/layout/orgChart1"/>
    <dgm:cxn modelId="{392E72F7-1548-4E0E-8BB3-AFBAD52CEB98}" type="presParOf" srcId="{AFEF4BD3-44CC-4A2B-A352-036EE58A25E4}" destId="{C438B4BE-0CEA-4568-906B-AD0392F24989}" srcOrd="1" destOrd="0" presId="urn:microsoft.com/office/officeart/2005/8/layout/orgChart1"/>
    <dgm:cxn modelId="{252EF738-9567-4234-8940-CC27252FF173}" type="presParOf" srcId="{5A1F06E5-271A-4139-BF13-EC55C5BEC6AC}" destId="{F48F7224-8B94-49E2-AB70-52735AAE8747}" srcOrd="1" destOrd="0" presId="urn:microsoft.com/office/officeart/2005/8/layout/orgChart1"/>
    <dgm:cxn modelId="{12D7B6B7-B36E-4C64-88A5-A6A8DCBBC225}" type="presParOf" srcId="{5A1F06E5-271A-4139-BF13-EC55C5BEC6AC}" destId="{00E10564-A481-43CF-82C0-99CDF70DA6E8}" srcOrd="2" destOrd="0" presId="urn:microsoft.com/office/officeart/2005/8/layout/orgChart1"/>
    <dgm:cxn modelId="{32A05D35-28C7-47FD-8841-1C0632727249}" type="presParOf" srcId="{00E10564-A481-43CF-82C0-99CDF70DA6E8}" destId="{BC3E633F-8461-403E-BDEC-B7E99735FFBE}" srcOrd="0" destOrd="0" presId="urn:microsoft.com/office/officeart/2005/8/layout/orgChart1"/>
    <dgm:cxn modelId="{47C0E0D2-4359-4ED2-A303-4F90FEA68699}" type="presParOf" srcId="{00E10564-A481-43CF-82C0-99CDF70DA6E8}" destId="{13005A93-075C-48C7-99D8-BA256C83191F}" srcOrd="1" destOrd="0" presId="urn:microsoft.com/office/officeart/2005/8/layout/orgChart1"/>
    <dgm:cxn modelId="{0852A046-B231-4640-ABD1-0D761948409F}" type="presParOf" srcId="{13005A93-075C-48C7-99D8-BA256C83191F}" destId="{95FF74A2-7914-408D-97EC-623776C33E72}" srcOrd="0" destOrd="0" presId="urn:microsoft.com/office/officeart/2005/8/layout/orgChart1"/>
    <dgm:cxn modelId="{F6B9C064-9359-4EBC-9361-2ACE50C89C28}" type="presParOf" srcId="{95FF74A2-7914-408D-97EC-623776C33E72}" destId="{6A81A93B-70E1-4B8B-859A-DB6B99D13DD1}" srcOrd="0" destOrd="0" presId="urn:microsoft.com/office/officeart/2005/8/layout/orgChart1"/>
    <dgm:cxn modelId="{8D851AA6-B85C-4E68-B253-F0ED84E3A6EE}" type="presParOf" srcId="{95FF74A2-7914-408D-97EC-623776C33E72}" destId="{4DFF4648-B7C6-4374-BC41-506B87EB4D4B}" srcOrd="1" destOrd="0" presId="urn:microsoft.com/office/officeart/2005/8/layout/orgChart1"/>
    <dgm:cxn modelId="{35DBCB24-819A-47CA-871E-A14BE53F2DC8}" type="presParOf" srcId="{13005A93-075C-48C7-99D8-BA256C83191F}" destId="{0F621751-7B2D-49AE-8140-9EA4B86FA697}" srcOrd="1" destOrd="0" presId="urn:microsoft.com/office/officeart/2005/8/layout/orgChart1"/>
    <dgm:cxn modelId="{74A25D33-AE31-4EA8-9FAA-AB3D2D01515F}" type="presParOf" srcId="{13005A93-075C-48C7-99D8-BA256C83191F}" destId="{1A31B0CC-063C-47CC-925A-1C9995EE37A2}" srcOrd="2" destOrd="0" presId="urn:microsoft.com/office/officeart/2005/8/layout/orgChart1"/>
    <dgm:cxn modelId="{2D687D81-A43E-4D77-B4AF-38894FD5710E}" type="presParOf" srcId="{1A31B0CC-063C-47CC-925A-1C9995EE37A2}" destId="{221D2F42-BF70-454D-9D32-7468C5EBFCFE}" srcOrd="0" destOrd="0" presId="urn:microsoft.com/office/officeart/2005/8/layout/orgChart1"/>
    <dgm:cxn modelId="{CDF0510C-8B1D-4DA3-8F29-A7455C93D24D}" type="presParOf" srcId="{1A31B0CC-063C-47CC-925A-1C9995EE37A2}" destId="{A3D61F6B-E580-4F9B-969E-53646304C6E2}" srcOrd="1" destOrd="0" presId="urn:microsoft.com/office/officeart/2005/8/layout/orgChart1"/>
    <dgm:cxn modelId="{28531056-774C-4E17-8900-DF22530BCF9A}" type="presParOf" srcId="{A3D61F6B-E580-4F9B-969E-53646304C6E2}" destId="{A49C375B-1484-4C2F-9F5E-F56EA0457B1B}" srcOrd="0" destOrd="0" presId="urn:microsoft.com/office/officeart/2005/8/layout/orgChart1"/>
    <dgm:cxn modelId="{CB3A2A91-8707-4A5C-AA5D-CA73F26ED49E}" type="presParOf" srcId="{A49C375B-1484-4C2F-9F5E-F56EA0457B1B}" destId="{9D6AA769-9EC6-4A9B-B504-B1ACE44EAF11}" srcOrd="0" destOrd="0" presId="urn:microsoft.com/office/officeart/2005/8/layout/orgChart1"/>
    <dgm:cxn modelId="{4044FCEB-7CAD-4043-85E4-EA9F4E9CF39C}" type="presParOf" srcId="{A49C375B-1484-4C2F-9F5E-F56EA0457B1B}" destId="{593BFDB1-CAE3-4872-BF45-DD9DA354BA9B}" srcOrd="1" destOrd="0" presId="urn:microsoft.com/office/officeart/2005/8/layout/orgChart1"/>
    <dgm:cxn modelId="{3AEC7C4B-4C35-4E35-AC28-25231769EF08}" type="presParOf" srcId="{A3D61F6B-E580-4F9B-969E-53646304C6E2}" destId="{35BD6349-65D5-4425-BF53-C90D4247105C}" srcOrd="1" destOrd="0" presId="urn:microsoft.com/office/officeart/2005/8/layout/orgChart1"/>
    <dgm:cxn modelId="{55B9CCD8-95A7-49D2-A51D-D728B18266DA}" type="presParOf" srcId="{A3D61F6B-E580-4F9B-969E-53646304C6E2}" destId="{AFD14A58-D901-450E-95A3-FD0BEB2F313D}" srcOrd="2" destOrd="0" presId="urn:microsoft.com/office/officeart/2005/8/layout/orgChart1"/>
    <dgm:cxn modelId="{BD74F9FD-5C6A-4C23-8E07-96084E15FD24}" type="presParOf" srcId="{00E10564-A481-43CF-82C0-99CDF70DA6E8}" destId="{266D1529-FC20-4446-9D6D-6190E4D50402}" srcOrd="2" destOrd="0" presId="urn:microsoft.com/office/officeart/2005/8/layout/orgChart1"/>
    <dgm:cxn modelId="{7BAE4329-AEB1-4325-9B67-3F4AC1E26F7F}" type="presParOf" srcId="{00E10564-A481-43CF-82C0-99CDF70DA6E8}" destId="{24D63D63-70F1-411E-8F9A-7C2F2035F2C1}" srcOrd="3" destOrd="0" presId="urn:microsoft.com/office/officeart/2005/8/layout/orgChart1"/>
    <dgm:cxn modelId="{04C2A97E-5232-4C13-90A6-F31A804AA060}" type="presParOf" srcId="{24D63D63-70F1-411E-8F9A-7C2F2035F2C1}" destId="{569F79BB-87FA-4543-B880-4273B6960529}" srcOrd="0" destOrd="0" presId="urn:microsoft.com/office/officeart/2005/8/layout/orgChart1"/>
    <dgm:cxn modelId="{30F86BF0-E6DC-43C2-9329-08642A175DA9}" type="presParOf" srcId="{569F79BB-87FA-4543-B880-4273B6960529}" destId="{5D0BB2C5-B585-4B59-8165-BA89E901922A}" srcOrd="0" destOrd="0" presId="urn:microsoft.com/office/officeart/2005/8/layout/orgChart1"/>
    <dgm:cxn modelId="{434947F5-662E-4D0F-AAFF-0B828C062FB0}" type="presParOf" srcId="{569F79BB-87FA-4543-B880-4273B6960529}" destId="{E38062C5-44BF-4D02-9ADD-92494A0DEB33}" srcOrd="1" destOrd="0" presId="urn:microsoft.com/office/officeart/2005/8/layout/orgChart1"/>
    <dgm:cxn modelId="{56D3C946-282B-45B5-B94F-834532FC3159}" type="presParOf" srcId="{24D63D63-70F1-411E-8F9A-7C2F2035F2C1}" destId="{FA30E6BA-5FA2-40EF-B459-52624F74DBEA}" srcOrd="1" destOrd="0" presId="urn:microsoft.com/office/officeart/2005/8/layout/orgChart1"/>
    <dgm:cxn modelId="{81AD4145-AFD8-435C-96BF-C9E26BDA2A8D}" type="presParOf" srcId="{24D63D63-70F1-411E-8F9A-7C2F2035F2C1}" destId="{A748BE8C-4009-4430-BAAA-FE5147896064}" srcOrd="2" destOrd="0" presId="urn:microsoft.com/office/officeart/2005/8/layout/orgChart1"/>
    <dgm:cxn modelId="{094DD07C-25BF-4C93-ABF3-B44BB1420E25}" type="presParOf" srcId="{A748BE8C-4009-4430-BAAA-FE5147896064}" destId="{5B7DE618-4DFA-4424-ADA1-B345F466AFF9}" srcOrd="0" destOrd="0" presId="urn:microsoft.com/office/officeart/2005/8/layout/orgChart1"/>
    <dgm:cxn modelId="{4D566B8E-79A2-45BC-B6E2-3EB8992C2CDD}" type="presParOf" srcId="{A748BE8C-4009-4430-BAAA-FE5147896064}" destId="{3326F8DD-44B4-4F5B-96EC-CF95933A6E6C}" srcOrd="1" destOrd="0" presId="urn:microsoft.com/office/officeart/2005/8/layout/orgChart1"/>
    <dgm:cxn modelId="{9AA7962B-AE4F-40DA-97C8-77E2A0DACA59}" type="presParOf" srcId="{3326F8DD-44B4-4F5B-96EC-CF95933A6E6C}" destId="{A6B7B530-D579-40F9-B8E4-5145716582DF}" srcOrd="0" destOrd="0" presId="urn:microsoft.com/office/officeart/2005/8/layout/orgChart1"/>
    <dgm:cxn modelId="{803E9CA4-8297-4FE0-A550-F099A6D54AD0}" type="presParOf" srcId="{A6B7B530-D579-40F9-B8E4-5145716582DF}" destId="{90330DBF-41F8-425F-ADE2-D271DB5F8DB2}" srcOrd="0" destOrd="0" presId="urn:microsoft.com/office/officeart/2005/8/layout/orgChart1"/>
    <dgm:cxn modelId="{4E3671CD-C8F2-4CAF-876C-ABF41E899F85}" type="presParOf" srcId="{A6B7B530-D579-40F9-B8E4-5145716582DF}" destId="{8D4EE2CB-0D3C-4BE6-9A54-682393A74257}" srcOrd="1" destOrd="0" presId="urn:microsoft.com/office/officeart/2005/8/layout/orgChart1"/>
    <dgm:cxn modelId="{62E8F3DB-B93F-4439-8C4D-244EE6EB9994}" type="presParOf" srcId="{3326F8DD-44B4-4F5B-96EC-CF95933A6E6C}" destId="{2F3433E1-F545-49EB-A2E2-5CC131982E37}" srcOrd="1" destOrd="0" presId="urn:microsoft.com/office/officeart/2005/8/layout/orgChart1"/>
    <dgm:cxn modelId="{C1BF1DEF-C42B-445F-A06F-DC2BE2531962}" type="presParOf" srcId="{3326F8DD-44B4-4F5B-96EC-CF95933A6E6C}" destId="{E29C9422-D53B-4802-B593-599C7B4B9441}" srcOrd="2" destOrd="0" presId="urn:microsoft.com/office/officeart/2005/8/layout/orgChart1"/>
    <dgm:cxn modelId="{90AC3E54-6E7A-4633-B88F-765EFE4CD14A}" type="presParOf" srcId="{A748BE8C-4009-4430-BAAA-FE5147896064}" destId="{79A724F6-B267-4494-8ED4-0A7DA5255B94}" srcOrd="2" destOrd="0" presId="urn:microsoft.com/office/officeart/2005/8/layout/orgChart1"/>
    <dgm:cxn modelId="{3AB751C7-3051-40FE-98A0-4C6289515423}" type="presParOf" srcId="{A748BE8C-4009-4430-BAAA-FE5147896064}" destId="{3584CFDD-91FC-48BA-8EA7-20AEA53D801E}" srcOrd="3" destOrd="0" presId="urn:microsoft.com/office/officeart/2005/8/layout/orgChart1"/>
    <dgm:cxn modelId="{510BB569-BD43-4DC2-B537-8BDA25D91D2D}" type="presParOf" srcId="{3584CFDD-91FC-48BA-8EA7-20AEA53D801E}" destId="{B81AF3C4-305F-4012-AA8D-3033365C48E8}" srcOrd="0" destOrd="0" presId="urn:microsoft.com/office/officeart/2005/8/layout/orgChart1"/>
    <dgm:cxn modelId="{A3B0E468-7A52-4A5C-B3AB-44212D4CF3B8}" type="presParOf" srcId="{B81AF3C4-305F-4012-AA8D-3033365C48E8}" destId="{F78164D0-3659-4724-8A9A-5827C7D4A9B6}" srcOrd="0" destOrd="0" presId="urn:microsoft.com/office/officeart/2005/8/layout/orgChart1"/>
    <dgm:cxn modelId="{AE380615-41E5-4624-B074-130C4E4918BC}" type="presParOf" srcId="{B81AF3C4-305F-4012-AA8D-3033365C48E8}" destId="{17A7BBEF-86F0-4326-8631-B822BDA06C6D}" srcOrd="1" destOrd="0" presId="urn:microsoft.com/office/officeart/2005/8/layout/orgChart1"/>
    <dgm:cxn modelId="{C96C1977-6F8C-422C-A9B7-3750F06D7231}" type="presParOf" srcId="{3584CFDD-91FC-48BA-8EA7-20AEA53D801E}" destId="{4D453A02-E30B-4ACC-B580-20B53F0C77B7}" srcOrd="1" destOrd="0" presId="urn:microsoft.com/office/officeart/2005/8/layout/orgChart1"/>
    <dgm:cxn modelId="{890FFCFA-2861-4A2D-A865-A24159816451}" type="presParOf" srcId="{3584CFDD-91FC-48BA-8EA7-20AEA53D801E}" destId="{73CD08DC-855F-46F6-916F-0F03C72E2641}" srcOrd="2" destOrd="0" presId="urn:microsoft.com/office/officeart/2005/8/layout/orgChart1"/>
    <dgm:cxn modelId="{1A3A3796-8801-459C-9A41-94AC3794F247}" type="presParOf" srcId="{9B2D3870-B62F-4BCC-9D8B-6B116A9E10E8}" destId="{5B25CD9E-0182-44CD-B44A-FBD70C8504F0}" srcOrd="2" destOrd="0" presId="urn:microsoft.com/office/officeart/2005/8/layout/orgChart1"/>
    <dgm:cxn modelId="{84269C37-31A3-4CBA-80D3-B4202F9A6090}" type="presParOf" srcId="{9B2D3870-B62F-4BCC-9D8B-6B116A9E10E8}" destId="{7E2BC9D7-3581-4FE5-8584-862F12AE88EF}" srcOrd="3" destOrd="0" presId="urn:microsoft.com/office/officeart/2005/8/layout/orgChart1"/>
    <dgm:cxn modelId="{834BFA34-7BA7-46C7-B74F-FB45820E63A8}" type="presParOf" srcId="{7E2BC9D7-3581-4FE5-8584-862F12AE88EF}" destId="{C8ED3A81-487C-4EF1-8C85-9488043BBAFB}" srcOrd="0" destOrd="0" presId="urn:microsoft.com/office/officeart/2005/8/layout/orgChart1"/>
    <dgm:cxn modelId="{B49AA06A-22E8-49EB-9AE1-108690AD3FEB}" type="presParOf" srcId="{C8ED3A81-487C-4EF1-8C85-9488043BBAFB}" destId="{F15F8266-AD11-461E-A3FA-7357505E16A8}" srcOrd="0" destOrd="0" presId="urn:microsoft.com/office/officeart/2005/8/layout/orgChart1"/>
    <dgm:cxn modelId="{27CD2B6D-87AC-42A7-83EC-4975AFD7454C}" type="presParOf" srcId="{C8ED3A81-487C-4EF1-8C85-9488043BBAFB}" destId="{CECF6017-B531-4D48-931D-680624BD71FA}" srcOrd="1" destOrd="0" presId="urn:microsoft.com/office/officeart/2005/8/layout/orgChart1"/>
    <dgm:cxn modelId="{8C179F91-7F72-474B-AC24-9AC0BC226DF4}" type="presParOf" srcId="{7E2BC9D7-3581-4FE5-8584-862F12AE88EF}" destId="{1DC76060-E8A6-4C82-B311-A72AFBCAAC11}" srcOrd="1" destOrd="0" presId="urn:microsoft.com/office/officeart/2005/8/layout/orgChart1"/>
    <dgm:cxn modelId="{B329DE16-A823-43C4-A8AF-FEF7C995C461}" type="presParOf" srcId="{7E2BC9D7-3581-4FE5-8584-862F12AE88EF}" destId="{7638BC5D-9A43-4236-A8E3-E2B0AA1130C9}" srcOrd="2" destOrd="0" presId="urn:microsoft.com/office/officeart/2005/8/layout/orgChart1"/>
    <dgm:cxn modelId="{9B20DEFE-68D9-41B7-9D5C-AFF283B6C002}" type="presParOf" srcId="{7638BC5D-9A43-4236-A8E3-E2B0AA1130C9}" destId="{9882E255-31BB-4670-B778-249E53F23956}" srcOrd="0" destOrd="0" presId="urn:microsoft.com/office/officeart/2005/8/layout/orgChart1"/>
    <dgm:cxn modelId="{B4315DFD-B296-4081-B21C-7B3E70172A81}" type="presParOf" srcId="{7638BC5D-9A43-4236-A8E3-E2B0AA1130C9}" destId="{2851DB03-7896-49EA-A6C7-AD62F2C2A867}" srcOrd="1" destOrd="0" presId="urn:microsoft.com/office/officeart/2005/8/layout/orgChart1"/>
    <dgm:cxn modelId="{6C34043C-B8F2-40A4-8AB8-0130FBA92897}" type="presParOf" srcId="{2851DB03-7896-49EA-A6C7-AD62F2C2A867}" destId="{C1576A96-DC81-4EE6-A07E-2B77EA672379}" srcOrd="0" destOrd="0" presId="urn:microsoft.com/office/officeart/2005/8/layout/orgChart1"/>
    <dgm:cxn modelId="{B91C8AF5-0006-421B-AC4B-E3BCA47F9789}" type="presParOf" srcId="{C1576A96-DC81-4EE6-A07E-2B77EA672379}" destId="{33E19900-0BB9-4408-8635-F712AD658A96}" srcOrd="0" destOrd="0" presId="urn:microsoft.com/office/officeart/2005/8/layout/orgChart1"/>
    <dgm:cxn modelId="{CD9FD580-8613-4F08-BFFE-2926CE605D99}" type="presParOf" srcId="{C1576A96-DC81-4EE6-A07E-2B77EA672379}" destId="{8B717BD7-7066-4B1C-95E6-154E539E040C}" srcOrd="1" destOrd="0" presId="urn:microsoft.com/office/officeart/2005/8/layout/orgChart1"/>
    <dgm:cxn modelId="{F9CB8F6A-ABB0-4C26-9C03-8046D3A7CBE4}" type="presParOf" srcId="{2851DB03-7896-49EA-A6C7-AD62F2C2A867}" destId="{5A78936E-6240-4890-B36A-A44DC1D1A673}" srcOrd="1" destOrd="0" presId="urn:microsoft.com/office/officeart/2005/8/layout/orgChart1"/>
    <dgm:cxn modelId="{7AE37BA1-A5E3-4413-B1E2-996846EAAA1F}" type="presParOf" srcId="{2851DB03-7896-49EA-A6C7-AD62F2C2A867}" destId="{7D3A0CA6-0102-4F61-8AB2-BD25733BE859}" srcOrd="2" destOrd="0" presId="urn:microsoft.com/office/officeart/2005/8/layout/orgChart1"/>
    <dgm:cxn modelId="{611C666B-47E3-4B60-B4D0-E1C71DFCE927}" type="presParOf" srcId="{7D3A0CA6-0102-4F61-8AB2-BD25733BE859}" destId="{359947AF-5439-4C9C-95C1-2643BF891CB9}" srcOrd="0" destOrd="0" presId="urn:microsoft.com/office/officeart/2005/8/layout/orgChart1"/>
    <dgm:cxn modelId="{47A461E1-9E91-4DCA-8BB9-DA0280665658}" type="presParOf" srcId="{7D3A0CA6-0102-4F61-8AB2-BD25733BE859}" destId="{81C2107C-1323-42B1-9A5F-0D79BF7BC21A}" srcOrd="1" destOrd="0" presId="urn:microsoft.com/office/officeart/2005/8/layout/orgChart1"/>
    <dgm:cxn modelId="{F7157A88-6C53-4CC0-8C1B-6D34042E7A7C}" type="presParOf" srcId="{81C2107C-1323-42B1-9A5F-0D79BF7BC21A}" destId="{5F25B339-FAEB-48A9-A731-BB312C12C3DB}" srcOrd="0" destOrd="0" presId="urn:microsoft.com/office/officeart/2005/8/layout/orgChart1"/>
    <dgm:cxn modelId="{EB326DD5-23AB-4844-AC51-3F079CB1E38C}" type="presParOf" srcId="{5F25B339-FAEB-48A9-A731-BB312C12C3DB}" destId="{56FDEEBD-3A04-4E2E-A465-1B19D39C2CF9}" srcOrd="0" destOrd="0" presId="urn:microsoft.com/office/officeart/2005/8/layout/orgChart1"/>
    <dgm:cxn modelId="{19CBA934-3434-466B-8B2E-D7B787DC284A}" type="presParOf" srcId="{5F25B339-FAEB-48A9-A731-BB312C12C3DB}" destId="{85223D6A-2F60-4869-AF98-0C08151C0259}" srcOrd="1" destOrd="0" presId="urn:microsoft.com/office/officeart/2005/8/layout/orgChart1"/>
    <dgm:cxn modelId="{78881B4B-708C-4361-A436-CF087F8778A2}" type="presParOf" srcId="{81C2107C-1323-42B1-9A5F-0D79BF7BC21A}" destId="{CE511DA4-A360-4F04-8F90-B7649C121296}" srcOrd="1" destOrd="0" presId="urn:microsoft.com/office/officeart/2005/8/layout/orgChart1"/>
    <dgm:cxn modelId="{CEAFCAC5-8980-409E-9F21-A57D70B9BE80}" type="presParOf" srcId="{81C2107C-1323-42B1-9A5F-0D79BF7BC21A}" destId="{BDFB44CB-B466-4994-8395-3861FCA0946D}" srcOrd="2" destOrd="0" presId="urn:microsoft.com/office/officeart/2005/8/layout/orgChart1"/>
    <dgm:cxn modelId="{2E890CF8-D112-474B-9866-04FA6A9E5081}" type="presParOf" srcId="{7D3A0CA6-0102-4F61-8AB2-BD25733BE859}" destId="{393AE2F9-7C10-4603-A29C-C2138954497A}" srcOrd="2" destOrd="0" presId="urn:microsoft.com/office/officeart/2005/8/layout/orgChart1"/>
    <dgm:cxn modelId="{B105D543-2F61-49EF-A7E9-615D14414CE2}" type="presParOf" srcId="{7D3A0CA6-0102-4F61-8AB2-BD25733BE859}" destId="{9F593ACB-2F9B-4368-81A8-8DE44E4D6B9C}" srcOrd="3" destOrd="0" presId="urn:microsoft.com/office/officeart/2005/8/layout/orgChart1"/>
    <dgm:cxn modelId="{D44E4902-C1D6-4B00-9C13-5FE40264126D}" type="presParOf" srcId="{9F593ACB-2F9B-4368-81A8-8DE44E4D6B9C}" destId="{1506B3C2-D541-47E4-B994-2D332321F704}" srcOrd="0" destOrd="0" presId="urn:microsoft.com/office/officeart/2005/8/layout/orgChart1"/>
    <dgm:cxn modelId="{A87B5B0D-B85F-4242-A22A-A8596640A024}" type="presParOf" srcId="{1506B3C2-D541-47E4-B994-2D332321F704}" destId="{1D12B547-CA81-4788-BD74-A2441DB36318}" srcOrd="0" destOrd="0" presId="urn:microsoft.com/office/officeart/2005/8/layout/orgChart1"/>
    <dgm:cxn modelId="{B244F6CC-F2D5-429E-BCDD-DAE1282095F2}" type="presParOf" srcId="{1506B3C2-D541-47E4-B994-2D332321F704}" destId="{3E81953D-B475-42F2-872D-E81EDA9D3088}" srcOrd="1" destOrd="0" presId="urn:microsoft.com/office/officeart/2005/8/layout/orgChart1"/>
    <dgm:cxn modelId="{45449B90-CCEB-429A-8103-0FB9CAB6A588}" type="presParOf" srcId="{9F593ACB-2F9B-4368-81A8-8DE44E4D6B9C}" destId="{AB553650-9016-44C4-A844-09AF36BC143A}" srcOrd="1" destOrd="0" presId="urn:microsoft.com/office/officeart/2005/8/layout/orgChart1"/>
    <dgm:cxn modelId="{8147F3C6-635B-4134-87F6-F3064C16EE79}" type="presParOf" srcId="{9F593ACB-2F9B-4368-81A8-8DE44E4D6B9C}" destId="{9C66E552-7CAD-4B78-A769-D1883DAE8A45}" srcOrd="2" destOrd="0" presId="urn:microsoft.com/office/officeart/2005/8/layout/orgChart1"/>
    <dgm:cxn modelId="{37BF1806-2BD3-474A-AF25-44E79CEDF80D}" type="presParOf" srcId="{9C66E552-7CAD-4B78-A769-D1883DAE8A45}" destId="{27306890-3C67-40ED-9E55-D6BAC648FCFA}" srcOrd="0" destOrd="0" presId="urn:microsoft.com/office/officeart/2005/8/layout/orgChart1"/>
    <dgm:cxn modelId="{5C3890E2-A23B-4ABA-B7DF-6482F32438D3}" type="presParOf" srcId="{9C66E552-7CAD-4B78-A769-D1883DAE8A45}" destId="{E29C40F0-78F4-4536-BD43-1F19896E5D9A}" srcOrd="1" destOrd="0" presId="urn:microsoft.com/office/officeart/2005/8/layout/orgChart1"/>
    <dgm:cxn modelId="{D373B7F2-93BC-47A9-B963-AC378258AC32}" type="presParOf" srcId="{E29C40F0-78F4-4536-BD43-1F19896E5D9A}" destId="{7AD21BC7-158A-4E37-B505-B0480AF47AFA}" srcOrd="0" destOrd="0" presId="urn:microsoft.com/office/officeart/2005/8/layout/orgChart1"/>
    <dgm:cxn modelId="{2B6C37F8-516D-4978-A7DA-D4D5D61328BD}" type="presParOf" srcId="{7AD21BC7-158A-4E37-B505-B0480AF47AFA}" destId="{A29678FE-143B-435B-B184-25EF06FC732A}" srcOrd="0" destOrd="0" presId="urn:microsoft.com/office/officeart/2005/8/layout/orgChart1"/>
    <dgm:cxn modelId="{92269E69-9EF3-4DD5-A6C6-B185C3B1E0AC}" type="presParOf" srcId="{7AD21BC7-158A-4E37-B505-B0480AF47AFA}" destId="{F4A5735B-2C65-4137-9D45-1FAFA4683626}" srcOrd="1" destOrd="0" presId="urn:microsoft.com/office/officeart/2005/8/layout/orgChart1"/>
    <dgm:cxn modelId="{8755AA9E-B2B5-474F-BB7E-5AD0AC8D93E6}" type="presParOf" srcId="{E29C40F0-78F4-4536-BD43-1F19896E5D9A}" destId="{12B495CE-88E2-4B99-8419-1853EA0A97AF}" srcOrd="1" destOrd="0" presId="urn:microsoft.com/office/officeart/2005/8/layout/orgChart1"/>
    <dgm:cxn modelId="{0A0339C9-E6D3-4AF7-93F8-9455685FAC80}" type="presParOf" srcId="{E29C40F0-78F4-4536-BD43-1F19896E5D9A}" destId="{694225AB-CC00-4DF7-83E9-D149E480B106}" srcOrd="2" destOrd="0" presId="urn:microsoft.com/office/officeart/2005/8/layout/orgChart1"/>
    <dgm:cxn modelId="{EA45C2C0-9F02-4667-ABF7-643E63BC909B}" type="presParOf" srcId="{7638BC5D-9A43-4236-A8E3-E2B0AA1130C9}" destId="{C610CADA-246A-48B6-B473-575E7043A881}" srcOrd="2" destOrd="0" presId="urn:microsoft.com/office/officeart/2005/8/layout/orgChart1"/>
    <dgm:cxn modelId="{2B833554-793B-4951-A2DB-873D9134FEC6}" type="presParOf" srcId="{7638BC5D-9A43-4236-A8E3-E2B0AA1130C9}" destId="{C9B1CCBE-4C4B-4BD3-B6A6-B64C5C9A54C5}" srcOrd="3" destOrd="0" presId="urn:microsoft.com/office/officeart/2005/8/layout/orgChart1"/>
    <dgm:cxn modelId="{DEC2500A-600F-4E5D-AD2D-5E5ED1D6BFDB}" type="presParOf" srcId="{C9B1CCBE-4C4B-4BD3-B6A6-B64C5C9A54C5}" destId="{391CE5AE-BDDC-43DC-A7C2-5FCCE753ADB1}" srcOrd="0" destOrd="0" presId="urn:microsoft.com/office/officeart/2005/8/layout/orgChart1"/>
    <dgm:cxn modelId="{967DBCBE-D2E4-4083-9597-2443EF56D3C1}" type="presParOf" srcId="{391CE5AE-BDDC-43DC-A7C2-5FCCE753ADB1}" destId="{2DC9E238-F054-44E1-B82F-AE16F35705B8}" srcOrd="0" destOrd="0" presId="urn:microsoft.com/office/officeart/2005/8/layout/orgChart1"/>
    <dgm:cxn modelId="{1979F776-5B09-40C7-9746-0D3006451EDF}" type="presParOf" srcId="{391CE5AE-BDDC-43DC-A7C2-5FCCE753ADB1}" destId="{2E3104F9-A768-4533-918B-2537F78853B9}" srcOrd="1" destOrd="0" presId="urn:microsoft.com/office/officeart/2005/8/layout/orgChart1"/>
    <dgm:cxn modelId="{96205743-AB4B-465E-BBA9-C8E33483EFE8}" type="presParOf" srcId="{C9B1CCBE-4C4B-4BD3-B6A6-B64C5C9A54C5}" destId="{7015756F-8C6A-4B7E-BE5D-6005C4D0F260}" srcOrd="1" destOrd="0" presId="urn:microsoft.com/office/officeart/2005/8/layout/orgChart1"/>
    <dgm:cxn modelId="{1DA89777-CECA-49D4-8054-9C3A2EB3EE47}" type="presParOf" srcId="{C9B1CCBE-4C4B-4BD3-B6A6-B64C5C9A54C5}" destId="{4C6563BF-A4F0-4EBF-BC29-703673DABF10}" srcOrd="2" destOrd="0" presId="urn:microsoft.com/office/officeart/2005/8/layout/orgChart1"/>
    <dgm:cxn modelId="{2621081A-A355-48A6-9628-07E57F44DCD3}" type="presParOf" srcId="{4C6563BF-A4F0-4EBF-BC29-703673DABF10}" destId="{CC5020E4-0C5E-4EBB-B07E-B4A9B016469C}" srcOrd="0" destOrd="0" presId="urn:microsoft.com/office/officeart/2005/8/layout/orgChart1"/>
    <dgm:cxn modelId="{8ACFDC66-4D54-4997-B1A1-001259EA3DBD}" type="presParOf" srcId="{4C6563BF-A4F0-4EBF-BC29-703673DABF10}" destId="{0DC11E9B-4829-4EA8-8A03-865391652CF3}" srcOrd="1" destOrd="0" presId="urn:microsoft.com/office/officeart/2005/8/layout/orgChart1"/>
    <dgm:cxn modelId="{3AF789A6-4289-401B-BD51-491A8E495C38}" type="presParOf" srcId="{0DC11E9B-4829-4EA8-8A03-865391652CF3}" destId="{D41AE9DD-4F20-43E5-B200-A19130CD670A}" srcOrd="0" destOrd="0" presId="urn:microsoft.com/office/officeart/2005/8/layout/orgChart1"/>
    <dgm:cxn modelId="{AE9B2198-40AC-4F08-997B-D751EC01515B}" type="presParOf" srcId="{D41AE9DD-4F20-43E5-B200-A19130CD670A}" destId="{6400440C-3C9D-4F20-9C9E-59774D45D5AA}" srcOrd="0" destOrd="0" presId="urn:microsoft.com/office/officeart/2005/8/layout/orgChart1"/>
    <dgm:cxn modelId="{E39DA641-A1E0-4B21-BF26-D6721D322824}" type="presParOf" srcId="{D41AE9DD-4F20-43E5-B200-A19130CD670A}" destId="{CB758D7D-076B-4D90-B7B3-5BAE8F6E91EF}" srcOrd="1" destOrd="0" presId="urn:microsoft.com/office/officeart/2005/8/layout/orgChart1"/>
    <dgm:cxn modelId="{8CB15F4A-57D1-4640-BBE5-4D1D3CD6478D}" type="presParOf" srcId="{0DC11E9B-4829-4EA8-8A03-865391652CF3}" destId="{E53D0E64-606F-4C56-AB52-3B958A736D85}" srcOrd="1" destOrd="0" presId="urn:microsoft.com/office/officeart/2005/8/layout/orgChart1"/>
    <dgm:cxn modelId="{D577D906-4B43-4FC7-81A7-4A0E2B41D92E}" type="presParOf" srcId="{0DC11E9B-4829-4EA8-8A03-865391652CF3}" destId="{726A3670-C47C-468D-BEE9-A22F7241D622}" srcOrd="2" destOrd="0" presId="urn:microsoft.com/office/officeart/2005/8/layout/orgChart1"/>
    <dgm:cxn modelId="{612AEFC8-017D-4599-AB32-6074FA2BBF1B}" type="presParOf" srcId="{4C6563BF-A4F0-4EBF-BC29-703673DABF10}" destId="{4E2B58C2-7DFF-4928-A50C-3F879B47E332}" srcOrd="2" destOrd="0" presId="urn:microsoft.com/office/officeart/2005/8/layout/orgChart1"/>
    <dgm:cxn modelId="{CB6A60A7-1A4A-4429-8B56-84F861BD1DE8}" type="presParOf" srcId="{4C6563BF-A4F0-4EBF-BC29-703673DABF10}" destId="{5171F8A9-B57B-4D02-8FC1-F87E4120F45F}" srcOrd="3" destOrd="0" presId="urn:microsoft.com/office/officeart/2005/8/layout/orgChart1"/>
    <dgm:cxn modelId="{BFC29A68-E999-4416-9979-63727CA5916B}" type="presParOf" srcId="{5171F8A9-B57B-4D02-8FC1-F87E4120F45F}" destId="{C28B308D-AF3D-4A8E-8E0B-4D1BBB7AC110}" srcOrd="0" destOrd="0" presId="urn:microsoft.com/office/officeart/2005/8/layout/orgChart1"/>
    <dgm:cxn modelId="{A1532ED9-1FC7-4A25-83D6-DB699CDCB26F}" type="presParOf" srcId="{C28B308D-AF3D-4A8E-8E0B-4D1BBB7AC110}" destId="{BB1FF034-D0F4-42EE-90CF-DDFEDBC38A0F}" srcOrd="0" destOrd="0" presId="urn:microsoft.com/office/officeart/2005/8/layout/orgChart1"/>
    <dgm:cxn modelId="{92E43943-350F-4012-9036-DAE8837CCA53}" type="presParOf" srcId="{C28B308D-AF3D-4A8E-8E0B-4D1BBB7AC110}" destId="{1C42D5E8-DEC8-450D-BA46-351F457B392D}" srcOrd="1" destOrd="0" presId="urn:microsoft.com/office/officeart/2005/8/layout/orgChart1"/>
    <dgm:cxn modelId="{850CE3A4-CA98-4A8A-851B-7657EFD6E46B}" type="presParOf" srcId="{5171F8A9-B57B-4D02-8FC1-F87E4120F45F}" destId="{E21D7328-DCC7-4538-B1C1-C6381C09000B}" srcOrd="1" destOrd="0" presId="urn:microsoft.com/office/officeart/2005/8/layout/orgChart1"/>
    <dgm:cxn modelId="{88641B2A-856D-4C81-A9F8-8A00D2109945}" type="presParOf" srcId="{5171F8A9-B57B-4D02-8FC1-F87E4120F45F}" destId="{B25D149C-4E5C-4DF0-9CE0-778B9995F177}" srcOrd="2" destOrd="0" presId="urn:microsoft.com/office/officeart/2005/8/layout/orgChart1"/>
    <dgm:cxn modelId="{138E67D6-F8E8-46F2-82E6-A1FC88188009}" type="presParOf" srcId="{B25D149C-4E5C-4DF0-9CE0-778B9995F177}" destId="{4F3EC91D-8347-41DC-B6F1-F3D1FED319AC}" srcOrd="0" destOrd="0" presId="urn:microsoft.com/office/officeart/2005/8/layout/orgChart1"/>
    <dgm:cxn modelId="{55010789-B24A-4C84-A6DE-5846E084C4E2}" type="presParOf" srcId="{B25D149C-4E5C-4DF0-9CE0-778B9995F177}" destId="{0D5023CE-DF75-42B8-956E-B662DC451CEB}" srcOrd="1" destOrd="0" presId="urn:microsoft.com/office/officeart/2005/8/layout/orgChart1"/>
    <dgm:cxn modelId="{11D6ABC7-3F91-4020-A5E5-B9830D9EC706}" type="presParOf" srcId="{0D5023CE-DF75-42B8-956E-B662DC451CEB}" destId="{3B187A9C-9A95-4383-B22A-24A754830049}" srcOrd="0" destOrd="0" presId="urn:microsoft.com/office/officeart/2005/8/layout/orgChart1"/>
    <dgm:cxn modelId="{73196EBC-7828-4278-BF57-B2E1FA600CC4}" type="presParOf" srcId="{3B187A9C-9A95-4383-B22A-24A754830049}" destId="{157B7F59-F52F-4C85-9301-28C578713DC8}" srcOrd="0" destOrd="0" presId="urn:microsoft.com/office/officeart/2005/8/layout/orgChart1"/>
    <dgm:cxn modelId="{EBEBC4AA-4549-4627-BA0A-407EE31C16B5}" type="presParOf" srcId="{3B187A9C-9A95-4383-B22A-24A754830049}" destId="{5513730A-7156-4C3C-9072-969ABEDE6AC7}" srcOrd="1" destOrd="0" presId="urn:microsoft.com/office/officeart/2005/8/layout/orgChart1"/>
    <dgm:cxn modelId="{62C7BF8E-5A9C-4A1F-8020-35ED606F7247}" type="presParOf" srcId="{0D5023CE-DF75-42B8-956E-B662DC451CEB}" destId="{2D9CF9EC-967D-4703-A4C3-C20394CFA50C}" srcOrd="1" destOrd="0" presId="urn:microsoft.com/office/officeart/2005/8/layout/orgChart1"/>
    <dgm:cxn modelId="{942D5C6B-5B21-42CA-BA4A-C7EDE03DF2A6}" type="presParOf" srcId="{0D5023CE-DF75-42B8-956E-B662DC451CEB}" destId="{9A286AB8-3575-456F-84C9-B8976F405884}" srcOrd="2" destOrd="0" presId="urn:microsoft.com/office/officeart/2005/8/layout/orgChart1"/>
    <dgm:cxn modelId="{BC3B85BF-889B-4A37-BE68-8C1CFE05D8F2}" type="presParOf" srcId="{7638BC5D-9A43-4236-A8E3-E2B0AA1130C9}" destId="{0EB56516-F058-4E18-A11A-661CE5FFFD20}" srcOrd="4" destOrd="0" presId="urn:microsoft.com/office/officeart/2005/8/layout/orgChart1"/>
    <dgm:cxn modelId="{CA2FC5BE-ACB7-46BC-9C32-ECCC15153FF6}" type="presParOf" srcId="{7638BC5D-9A43-4236-A8E3-E2B0AA1130C9}" destId="{780EBEA5-05A6-4B66-B8D4-1F119084308D}" srcOrd="5" destOrd="0" presId="urn:microsoft.com/office/officeart/2005/8/layout/orgChart1"/>
    <dgm:cxn modelId="{90660CED-5F80-4E51-9145-EDF67BE833A9}" type="presParOf" srcId="{780EBEA5-05A6-4B66-B8D4-1F119084308D}" destId="{7645672B-8E11-4C6A-8489-9C72099FF193}" srcOrd="0" destOrd="0" presId="urn:microsoft.com/office/officeart/2005/8/layout/orgChart1"/>
    <dgm:cxn modelId="{BF5D9E8F-5FBB-4574-99DE-FFEE7930E5FF}" type="presParOf" srcId="{7645672B-8E11-4C6A-8489-9C72099FF193}" destId="{2B9685D8-006A-4898-9C7B-EF18225D9069}" srcOrd="0" destOrd="0" presId="urn:microsoft.com/office/officeart/2005/8/layout/orgChart1"/>
    <dgm:cxn modelId="{1D533783-F02C-4263-BA57-3E2FEE812EBF}" type="presParOf" srcId="{7645672B-8E11-4C6A-8489-9C72099FF193}" destId="{CC89EADA-8B68-4529-85B9-BE8028CD765D}" srcOrd="1" destOrd="0" presId="urn:microsoft.com/office/officeart/2005/8/layout/orgChart1"/>
    <dgm:cxn modelId="{0E569D0D-97FB-4916-97B5-1296CCC0194A}" type="presParOf" srcId="{780EBEA5-05A6-4B66-B8D4-1F119084308D}" destId="{11D71DE4-34CD-4089-97FC-93EB3E7B81A8}" srcOrd="1" destOrd="0" presId="urn:microsoft.com/office/officeart/2005/8/layout/orgChart1"/>
    <dgm:cxn modelId="{9F50879E-983F-4E64-B284-F34F66BA70E5}" type="presParOf" srcId="{780EBEA5-05A6-4B66-B8D4-1F119084308D}" destId="{64D9811F-A585-4E24-A849-01BD487824B7}" srcOrd="2" destOrd="0" presId="urn:microsoft.com/office/officeart/2005/8/layout/orgChart1"/>
    <dgm:cxn modelId="{45663A9D-5E7E-4354-AD6D-C8546E411348}" type="presParOf" srcId="{64D9811F-A585-4E24-A849-01BD487824B7}" destId="{53EE3379-C4D9-4D2A-80F0-C6C5382A33C9}" srcOrd="0" destOrd="0" presId="urn:microsoft.com/office/officeart/2005/8/layout/orgChart1"/>
    <dgm:cxn modelId="{74F684B5-A0C4-4B76-9495-79400BFDE285}" type="presParOf" srcId="{64D9811F-A585-4E24-A849-01BD487824B7}" destId="{F4FAFF53-A46A-4660-AAC2-E0C8439BA395}" srcOrd="1" destOrd="0" presId="urn:microsoft.com/office/officeart/2005/8/layout/orgChart1"/>
    <dgm:cxn modelId="{14740BEC-01CE-493D-A693-96F8FDEB53A8}" type="presParOf" srcId="{F4FAFF53-A46A-4660-AAC2-E0C8439BA395}" destId="{308126CF-87B0-475C-87E8-0E71B592CAB5}" srcOrd="0" destOrd="0" presId="urn:microsoft.com/office/officeart/2005/8/layout/orgChart1"/>
    <dgm:cxn modelId="{42E3032B-D6E2-4531-8B13-F756AC70FFBB}" type="presParOf" srcId="{308126CF-87B0-475C-87E8-0E71B592CAB5}" destId="{7E37B81D-C9BD-4846-B557-61A6FBACEEAA}" srcOrd="0" destOrd="0" presId="urn:microsoft.com/office/officeart/2005/8/layout/orgChart1"/>
    <dgm:cxn modelId="{A379B253-B5E5-407F-B0C5-007D8C0B3AD1}" type="presParOf" srcId="{308126CF-87B0-475C-87E8-0E71B592CAB5}" destId="{227DDBD7-0C65-4CB6-AE8E-ED04C25D8C5F}" srcOrd="1" destOrd="0" presId="urn:microsoft.com/office/officeart/2005/8/layout/orgChart1"/>
    <dgm:cxn modelId="{4D9046CD-992F-47F1-BB83-E657FAF79A89}" type="presParOf" srcId="{F4FAFF53-A46A-4660-AAC2-E0C8439BA395}" destId="{B2A86D6F-C033-4649-9AA5-4BAFA06AFB5C}" srcOrd="1" destOrd="0" presId="urn:microsoft.com/office/officeart/2005/8/layout/orgChart1"/>
    <dgm:cxn modelId="{53DB9CA5-31B4-4A13-BB28-EB81F521A731}" type="presParOf" srcId="{F4FAFF53-A46A-4660-AAC2-E0C8439BA395}" destId="{9AC3534E-221C-4310-86DD-E5B4BDA1EA35}" srcOrd="2" destOrd="0" presId="urn:microsoft.com/office/officeart/2005/8/layout/orgChart1"/>
    <dgm:cxn modelId="{18E0F888-A3FD-4C55-B3DE-89552599E134}" type="presParOf" srcId="{64D9811F-A585-4E24-A849-01BD487824B7}" destId="{735731F4-B3E8-4A88-9B34-9A1F0420FB18}" srcOrd="2" destOrd="0" presId="urn:microsoft.com/office/officeart/2005/8/layout/orgChart1"/>
    <dgm:cxn modelId="{5130B15A-2399-4562-8D11-B8C952C2F194}" type="presParOf" srcId="{64D9811F-A585-4E24-A849-01BD487824B7}" destId="{F80723A9-9743-460F-8FC4-3448003B5696}" srcOrd="3" destOrd="0" presId="urn:microsoft.com/office/officeart/2005/8/layout/orgChart1"/>
    <dgm:cxn modelId="{1BEF07E1-7174-4D88-824A-6EB1167AEA6A}" type="presParOf" srcId="{F80723A9-9743-460F-8FC4-3448003B5696}" destId="{E050F4DB-D7F1-47AF-8363-9920F7A366B8}" srcOrd="0" destOrd="0" presId="urn:microsoft.com/office/officeart/2005/8/layout/orgChart1"/>
    <dgm:cxn modelId="{43F402E0-9D2C-41F6-B8D0-E0EB5045F71A}" type="presParOf" srcId="{E050F4DB-D7F1-47AF-8363-9920F7A366B8}" destId="{AC9CFD7E-8D94-410F-B512-CAA8A62EAA1F}" srcOrd="0" destOrd="0" presId="urn:microsoft.com/office/officeart/2005/8/layout/orgChart1"/>
    <dgm:cxn modelId="{D1408874-31A4-4A6F-9016-2849037C2EA4}" type="presParOf" srcId="{E050F4DB-D7F1-47AF-8363-9920F7A366B8}" destId="{59591444-B07A-438B-A4EC-B1FBC103E086}" srcOrd="1" destOrd="0" presId="urn:microsoft.com/office/officeart/2005/8/layout/orgChart1"/>
    <dgm:cxn modelId="{AE2BBAFB-1CE3-40C7-A3BB-6BF947238EEF}" type="presParOf" srcId="{F80723A9-9743-460F-8FC4-3448003B5696}" destId="{1E61CE96-4FB4-42F2-93E0-8270C44A95FF}" srcOrd="1" destOrd="0" presId="urn:microsoft.com/office/officeart/2005/8/layout/orgChart1"/>
    <dgm:cxn modelId="{8BCF088D-B256-4DA7-9E1D-A463B20B524B}" type="presParOf" srcId="{F80723A9-9743-460F-8FC4-3448003B5696}" destId="{28002AB7-7E10-45FA-8B7E-227C459ADDB5}" srcOrd="2" destOrd="0" presId="urn:microsoft.com/office/officeart/2005/8/layout/orgChart1"/>
    <dgm:cxn modelId="{B0961A3B-1724-4A25-8953-2B28510C9BC0}" type="presParOf" srcId="{64D9811F-A585-4E24-A849-01BD487824B7}" destId="{3AD48C78-0B20-4E16-8F1B-CF2E39705C3D}" srcOrd="4" destOrd="0" presId="urn:microsoft.com/office/officeart/2005/8/layout/orgChart1"/>
    <dgm:cxn modelId="{9A3F74EE-8E0E-4602-AF04-305795B9161B}" type="presParOf" srcId="{64D9811F-A585-4E24-A849-01BD487824B7}" destId="{B8BFF3FD-2C51-457C-A251-08C65A258274}" srcOrd="5" destOrd="0" presId="urn:microsoft.com/office/officeart/2005/8/layout/orgChart1"/>
    <dgm:cxn modelId="{7162886E-5F78-45A6-9635-22C73A183B2C}" type="presParOf" srcId="{B8BFF3FD-2C51-457C-A251-08C65A258274}" destId="{751A3D07-296F-4A6B-985D-479B775CB069}" srcOrd="0" destOrd="0" presId="urn:microsoft.com/office/officeart/2005/8/layout/orgChart1"/>
    <dgm:cxn modelId="{84540959-0D3E-4AC7-BA84-254EACA7ED85}" type="presParOf" srcId="{751A3D07-296F-4A6B-985D-479B775CB069}" destId="{8DD80419-5BF5-4EAD-97C8-39B7E458B61A}" srcOrd="0" destOrd="0" presId="urn:microsoft.com/office/officeart/2005/8/layout/orgChart1"/>
    <dgm:cxn modelId="{A6DB0ECD-A70B-4B9D-8491-06F0A6074202}" type="presParOf" srcId="{751A3D07-296F-4A6B-985D-479B775CB069}" destId="{7DB3530F-2D45-4251-9B1B-66E73B6C7678}" srcOrd="1" destOrd="0" presId="urn:microsoft.com/office/officeart/2005/8/layout/orgChart1"/>
    <dgm:cxn modelId="{587082DA-6DBD-483E-A88A-DDD32AE225C7}" type="presParOf" srcId="{B8BFF3FD-2C51-457C-A251-08C65A258274}" destId="{2A715CE5-6A5B-4779-AD62-55937140302D}" srcOrd="1" destOrd="0" presId="urn:microsoft.com/office/officeart/2005/8/layout/orgChart1"/>
    <dgm:cxn modelId="{CB519164-C4F4-49D2-871B-690A25E1C636}" type="presParOf" srcId="{B8BFF3FD-2C51-457C-A251-08C65A258274}" destId="{80D2CD0E-F756-48CB-B028-EE51A8118457}" srcOrd="2" destOrd="0" presId="urn:microsoft.com/office/officeart/2005/8/layout/orgChart1"/>
    <dgm:cxn modelId="{F1982E9B-A161-45E4-9A29-798A98D76A77}" type="presParOf" srcId="{9B2D3870-B62F-4BCC-9D8B-6B116A9E10E8}" destId="{2BBD5777-2556-419D-A140-58B3A897BCA4}" srcOrd="4" destOrd="0" presId="urn:microsoft.com/office/officeart/2005/8/layout/orgChart1"/>
    <dgm:cxn modelId="{4834321E-4A64-4F4E-A09A-2F1A87EB197C}" type="presParOf" srcId="{9B2D3870-B62F-4BCC-9D8B-6B116A9E10E8}" destId="{45959E9D-DFDD-4732-9B81-D565E1947246}" srcOrd="5" destOrd="0" presId="urn:microsoft.com/office/officeart/2005/8/layout/orgChart1"/>
    <dgm:cxn modelId="{D3E8A950-299D-4358-80A8-4F43B15BD9F4}" type="presParOf" srcId="{45959E9D-DFDD-4732-9B81-D565E1947246}" destId="{EA357349-5F60-4FEA-9096-77F9C1911761}" srcOrd="0" destOrd="0" presId="urn:microsoft.com/office/officeart/2005/8/layout/orgChart1"/>
    <dgm:cxn modelId="{5964C13F-2C42-4034-A187-0FA623CB0D50}" type="presParOf" srcId="{EA357349-5F60-4FEA-9096-77F9C1911761}" destId="{BE3D0660-B829-4F25-92E1-A1EDDDC5D277}" srcOrd="0" destOrd="0" presId="urn:microsoft.com/office/officeart/2005/8/layout/orgChart1"/>
    <dgm:cxn modelId="{136332ED-FAEB-4C17-BA8F-670BE4D7E7D7}" type="presParOf" srcId="{EA357349-5F60-4FEA-9096-77F9C1911761}" destId="{EE265A84-FCD0-4925-85CD-37B4AEFFE777}" srcOrd="1" destOrd="0" presId="urn:microsoft.com/office/officeart/2005/8/layout/orgChart1"/>
    <dgm:cxn modelId="{17D66F88-6330-4CF8-8303-ECC56F951D27}" type="presParOf" srcId="{45959E9D-DFDD-4732-9B81-D565E1947246}" destId="{894E6270-56AC-49C9-8F58-F05838E3ACDB}" srcOrd="1" destOrd="0" presId="urn:microsoft.com/office/officeart/2005/8/layout/orgChart1"/>
    <dgm:cxn modelId="{7DB8A15C-6E38-46F9-81CB-360728C99A8E}" type="presParOf" srcId="{45959E9D-DFDD-4732-9B81-D565E1947246}" destId="{ED92570F-D422-4D9D-A044-03E02C0EDD8D}" srcOrd="2" destOrd="0" presId="urn:microsoft.com/office/officeart/2005/8/layout/orgChart1"/>
    <dgm:cxn modelId="{CC3591CE-3A9B-4A77-9EEC-02B0C27CD39F}" type="presParOf" srcId="{ED92570F-D422-4D9D-A044-03E02C0EDD8D}" destId="{38E82CCC-EAE7-4213-9EB8-2CB4212845D8}" srcOrd="0" destOrd="0" presId="urn:microsoft.com/office/officeart/2005/8/layout/orgChart1"/>
    <dgm:cxn modelId="{1B0A8F60-7A99-4778-A2F6-AEC117B6E850}" type="presParOf" srcId="{ED92570F-D422-4D9D-A044-03E02C0EDD8D}" destId="{8CDB8370-ED72-4A08-8726-6698335E24E8}" srcOrd="1" destOrd="0" presId="urn:microsoft.com/office/officeart/2005/8/layout/orgChart1"/>
    <dgm:cxn modelId="{9AD71015-009F-4CED-BB7E-4DA9A3E14F14}" type="presParOf" srcId="{8CDB8370-ED72-4A08-8726-6698335E24E8}" destId="{C827EA68-D0ED-42A6-8887-9873ADF4684C}" srcOrd="0" destOrd="0" presId="urn:microsoft.com/office/officeart/2005/8/layout/orgChart1"/>
    <dgm:cxn modelId="{5789927C-E5DB-45FA-958C-EDEAB020E668}" type="presParOf" srcId="{C827EA68-D0ED-42A6-8887-9873ADF4684C}" destId="{51930273-B49F-4CE2-A2DA-606850AAC2AC}" srcOrd="0" destOrd="0" presId="urn:microsoft.com/office/officeart/2005/8/layout/orgChart1"/>
    <dgm:cxn modelId="{03F71D76-DED2-4521-8E04-B099F8FC0837}" type="presParOf" srcId="{C827EA68-D0ED-42A6-8887-9873ADF4684C}" destId="{34247F3D-3851-4179-95F1-A8F765291C9C}" srcOrd="1" destOrd="0" presId="urn:microsoft.com/office/officeart/2005/8/layout/orgChart1"/>
    <dgm:cxn modelId="{EE3C83C4-7F0F-4B04-B8DF-C16E1E7A9D86}" type="presParOf" srcId="{8CDB8370-ED72-4A08-8726-6698335E24E8}" destId="{E88BA3F2-8841-4971-B258-355907F6BA03}" srcOrd="1" destOrd="0" presId="urn:microsoft.com/office/officeart/2005/8/layout/orgChart1"/>
    <dgm:cxn modelId="{E107E05E-F8A1-45B7-8465-81F6FA163F79}" type="presParOf" srcId="{8CDB8370-ED72-4A08-8726-6698335E24E8}" destId="{48FC9BD7-0569-448D-A173-0227AD6C2D00}" srcOrd="2" destOrd="0" presId="urn:microsoft.com/office/officeart/2005/8/layout/orgChart1"/>
    <dgm:cxn modelId="{B8AF9652-C6CE-45F7-8B1A-AD3DDA8AD506}" type="presParOf" srcId="{ED92570F-D422-4D9D-A044-03E02C0EDD8D}" destId="{2BF8B1F3-1B58-4110-8A5F-4F45944A7EFE}" srcOrd="2" destOrd="0" presId="urn:microsoft.com/office/officeart/2005/8/layout/orgChart1"/>
    <dgm:cxn modelId="{A8BF0249-1175-4ECC-90B3-715827A9A6F0}" type="presParOf" srcId="{ED92570F-D422-4D9D-A044-03E02C0EDD8D}" destId="{9654874A-271C-462D-B217-65830688A9E1}" srcOrd="3" destOrd="0" presId="urn:microsoft.com/office/officeart/2005/8/layout/orgChart1"/>
    <dgm:cxn modelId="{38AE504D-9CCD-423D-859E-B8314985E7CF}" type="presParOf" srcId="{9654874A-271C-462D-B217-65830688A9E1}" destId="{5F80CCFE-D956-4CE1-A300-A6A40C54B509}" srcOrd="0" destOrd="0" presId="urn:microsoft.com/office/officeart/2005/8/layout/orgChart1"/>
    <dgm:cxn modelId="{77054956-1725-41D9-8D3E-9874F5C973C8}" type="presParOf" srcId="{5F80CCFE-D956-4CE1-A300-A6A40C54B509}" destId="{A920D933-9F20-4699-B577-D7D29113C9ED}" srcOrd="0" destOrd="0" presId="urn:microsoft.com/office/officeart/2005/8/layout/orgChart1"/>
    <dgm:cxn modelId="{50E56ECA-116E-409F-90EE-AB92DF98ACF2}" type="presParOf" srcId="{5F80CCFE-D956-4CE1-A300-A6A40C54B509}" destId="{059CF787-A935-4718-A16A-728DE0E45792}" srcOrd="1" destOrd="0" presId="urn:microsoft.com/office/officeart/2005/8/layout/orgChart1"/>
    <dgm:cxn modelId="{559CB14C-113D-44D9-8C09-5268E754902A}" type="presParOf" srcId="{9654874A-271C-462D-B217-65830688A9E1}" destId="{848A624E-0C6A-4506-9A88-90F3ADBE0F32}" srcOrd="1" destOrd="0" presId="urn:microsoft.com/office/officeart/2005/8/layout/orgChart1"/>
    <dgm:cxn modelId="{AF06B4F5-1AA1-4AEE-9107-6E8D7A537837}"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D68CF-F31E-47B6-A3BC-CCE9C304D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E76AD2E6</Template>
  <TotalTime>2633</TotalTime>
  <Pages>30</Pages>
  <Words>8870</Words>
  <Characters>50564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59316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56</cp:revision>
  <dcterms:created xsi:type="dcterms:W3CDTF">2018-06-26T11:16:00Z</dcterms:created>
  <dcterms:modified xsi:type="dcterms:W3CDTF">2019-03-14T14:10:00Z</dcterms:modified>
</cp:coreProperties>
</file>