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7872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1931A7" w:rsidRDefault="001931A7">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377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1931A7" w:rsidRDefault="001931A7">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8793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1A7" w:rsidRDefault="00A109E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931A7">
                                      <w:rPr>
                                        <w:color w:val="5B9BD5" w:themeColor="accent1"/>
                                        <w:sz w:val="26"/>
                                        <w:szCs w:val="26"/>
                                      </w:rPr>
                                      <w:t>12ShiroY</w:t>
                                    </w:r>
                                  </w:sdtContent>
                                </w:sdt>
                              </w:p>
                              <w:p w:rsidR="001931A7" w:rsidRDefault="001931A7">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879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1931A7" w:rsidRDefault="001931A7">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1931A7" w:rsidRDefault="001931A7">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838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1A7" w:rsidRDefault="00A109E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31A7">
                                      <w:rPr>
                                        <w:rFonts w:asciiTheme="majorHAnsi" w:eastAsiaTheme="majorEastAsia" w:hAnsiTheme="majorHAnsi" w:cstheme="majorBidi"/>
                                        <w:color w:val="262626" w:themeColor="text1" w:themeTint="D9"/>
                                        <w:sz w:val="72"/>
                                        <w:szCs w:val="72"/>
                                        <w:lang w:val="en-GB"/>
                                      </w:rPr>
                                      <w:t>AI Computer Vision</w:t>
                                    </w:r>
                                  </w:sdtContent>
                                </w:sdt>
                              </w:p>
                              <w:p w:rsidR="001931A7" w:rsidRDefault="00A109E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931A7">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838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1931A7" w:rsidRDefault="001931A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1931A7" w:rsidRDefault="001931A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5241E8">
            <w:t>of</w:t>
          </w:r>
          <w:r>
            <w:t xml:space="preserve"> Contents</w:t>
          </w:r>
        </w:p>
        <w:p w:rsidR="00A109E1"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983071" w:history="1">
            <w:r w:rsidR="00A109E1" w:rsidRPr="00FC46F7">
              <w:rPr>
                <w:rStyle w:val="Hyperlink"/>
                <w:noProof/>
              </w:rPr>
              <w:t>1 Analysis</w:t>
            </w:r>
            <w:r w:rsidR="00A109E1">
              <w:rPr>
                <w:noProof/>
                <w:webHidden/>
              </w:rPr>
              <w:tab/>
            </w:r>
            <w:r w:rsidR="00A109E1">
              <w:rPr>
                <w:noProof/>
                <w:webHidden/>
              </w:rPr>
              <w:fldChar w:fldCharType="begin"/>
            </w:r>
            <w:r w:rsidR="00A109E1">
              <w:rPr>
                <w:noProof/>
                <w:webHidden/>
              </w:rPr>
              <w:instrText xml:space="preserve"> PAGEREF _Toc5983071 \h </w:instrText>
            </w:r>
            <w:r w:rsidR="00A109E1">
              <w:rPr>
                <w:noProof/>
                <w:webHidden/>
              </w:rPr>
            </w:r>
            <w:r w:rsidR="00A109E1">
              <w:rPr>
                <w:noProof/>
                <w:webHidden/>
              </w:rPr>
              <w:fldChar w:fldCharType="separate"/>
            </w:r>
            <w:r w:rsidR="00A109E1">
              <w:rPr>
                <w:noProof/>
                <w:webHidden/>
              </w:rPr>
              <w:t>2</w:t>
            </w:r>
            <w:r w:rsidR="00A109E1">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72" w:history="1">
            <w:r w:rsidRPr="00FC46F7">
              <w:rPr>
                <w:rStyle w:val="Hyperlink"/>
                <w:noProof/>
              </w:rPr>
              <w:t>1.1 The Problem</w:t>
            </w:r>
            <w:r>
              <w:rPr>
                <w:noProof/>
                <w:webHidden/>
              </w:rPr>
              <w:tab/>
            </w:r>
            <w:r>
              <w:rPr>
                <w:noProof/>
                <w:webHidden/>
              </w:rPr>
              <w:fldChar w:fldCharType="begin"/>
            </w:r>
            <w:r>
              <w:rPr>
                <w:noProof/>
                <w:webHidden/>
              </w:rPr>
              <w:instrText xml:space="preserve"> PAGEREF _Toc5983072 \h </w:instrText>
            </w:r>
            <w:r>
              <w:rPr>
                <w:noProof/>
                <w:webHidden/>
              </w:rPr>
            </w:r>
            <w:r>
              <w:rPr>
                <w:noProof/>
                <w:webHidden/>
              </w:rPr>
              <w:fldChar w:fldCharType="separate"/>
            </w:r>
            <w:r>
              <w:rPr>
                <w:noProof/>
                <w:webHidden/>
              </w:rPr>
              <w:t>2</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73" w:history="1">
            <w:r w:rsidRPr="00FC46F7">
              <w:rPr>
                <w:rStyle w:val="Hyperlink"/>
                <w:noProof/>
              </w:rPr>
              <w:t>1.2 The Stakeholders</w:t>
            </w:r>
            <w:r>
              <w:rPr>
                <w:noProof/>
                <w:webHidden/>
              </w:rPr>
              <w:tab/>
            </w:r>
            <w:r>
              <w:rPr>
                <w:noProof/>
                <w:webHidden/>
              </w:rPr>
              <w:fldChar w:fldCharType="begin"/>
            </w:r>
            <w:r>
              <w:rPr>
                <w:noProof/>
                <w:webHidden/>
              </w:rPr>
              <w:instrText xml:space="preserve"> PAGEREF _Toc5983073 \h </w:instrText>
            </w:r>
            <w:r>
              <w:rPr>
                <w:noProof/>
                <w:webHidden/>
              </w:rPr>
            </w:r>
            <w:r>
              <w:rPr>
                <w:noProof/>
                <w:webHidden/>
              </w:rPr>
              <w:fldChar w:fldCharType="separate"/>
            </w:r>
            <w:r>
              <w:rPr>
                <w:noProof/>
                <w:webHidden/>
              </w:rPr>
              <w:t>3</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74" w:history="1">
            <w:r w:rsidRPr="00FC46F7">
              <w:rPr>
                <w:rStyle w:val="Hyperlink"/>
                <w:noProof/>
              </w:rPr>
              <w:t>1.2.1 My Stakeholders</w:t>
            </w:r>
            <w:r>
              <w:rPr>
                <w:noProof/>
                <w:webHidden/>
              </w:rPr>
              <w:tab/>
            </w:r>
            <w:r>
              <w:rPr>
                <w:noProof/>
                <w:webHidden/>
              </w:rPr>
              <w:fldChar w:fldCharType="begin"/>
            </w:r>
            <w:r>
              <w:rPr>
                <w:noProof/>
                <w:webHidden/>
              </w:rPr>
              <w:instrText xml:space="preserve"> PAGEREF _Toc5983074 \h </w:instrText>
            </w:r>
            <w:r>
              <w:rPr>
                <w:noProof/>
                <w:webHidden/>
              </w:rPr>
            </w:r>
            <w:r>
              <w:rPr>
                <w:noProof/>
                <w:webHidden/>
              </w:rPr>
              <w:fldChar w:fldCharType="separate"/>
            </w:r>
            <w:r>
              <w:rPr>
                <w:noProof/>
                <w:webHidden/>
              </w:rPr>
              <w:t>3</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75" w:history="1">
            <w:r w:rsidRPr="00FC46F7">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_Toc5983075 \h </w:instrText>
            </w:r>
            <w:r>
              <w:rPr>
                <w:noProof/>
                <w:webHidden/>
              </w:rPr>
            </w:r>
            <w:r>
              <w:rPr>
                <w:noProof/>
                <w:webHidden/>
              </w:rPr>
              <w:fldChar w:fldCharType="separate"/>
            </w:r>
            <w:r>
              <w:rPr>
                <w:noProof/>
                <w:webHidden/>
              </w:rPr>
              <w:t>3</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76" w:history="1">
            <w:r w:rsidRPr="00FC46F7">
              <w:rPr>
                <w:rStyle w:val="Hyperlink"/>
                <w:noProof/>
              </w:rPr>
              <w:t>1.2.3 Stakeholder Interviews</w:t>
            </w:r>
            <w:r>
              <w:rPr>
                <w:noProof/>
                <w:webHidden/>
              </w:rPr>
              <w:tab/>
            </w:r>
            <w:r>
              <w:rPr>
                <w:noProof/>
                <w:webHidden/>
              </w:rPr>
              <w:fldChar w:fldCharType="begin"/>
            </w:r>
            <w:r>
              <w:rPr>
                <w:noProof/>
                <w:webHidden/>
              </w:rPr>
              <w:instrText xml:space="preserve"> PAGEREF _Toc5983076 \h </w:instrText>
            </w:r>
            <w:r>
              <w:rPr>
                <w:noProof/>
                <w:webHidden/>
              </w:rPr>
            </w:r>
            <w:r>
              <w:rPr>
                <w:noProof/>
                <w:webHidden/>
              </w:rPr>
              <w:fldChar w:fldCharType="separate"/>
            </w:r>
            <w:r>
              <w:rPr>
                <w:noProof/>
                <w:webHidden/>
              </w:rPr>
              <w:t>4</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77" w:history="1">
            <w:r w:rsidRPr="00FC46F7">
              <w:rPr>
                <w:rStyle w:val="Hyperlink"/>
                <w:noProof/>
              </w:rPr>
              <w:t>1.3 Existing Solutions</w:t>
            </w:r>
            <w:r>
              <w:rPr>
                <w:noProof/>
                <w:webHidden/>
              </w:rPr>
              <w:tab/>
            </w:r>
            <w:r>
              <w:rPr>
                <w:noProof/>
                <w:webHidden/>
              </w:rPr>
              <w:fldChar w:fldCharType="begin"/>
            </w:r>
            <w:r>
              <w:rPr>
                <w:noProof/>
                <w:webHidden/>
              </w:rPr>
              <w:instrText xml:space="preserve"> PAGEREF _Toc5983077 \h </w:instrText>
            </w:r>
            <w:r>
              <w:rPr>
                <w:noProof/>
                <w:webHidden/>
              </w:rPr>
            </w:r>
            <w:r>
              <w:rPr>
                <w:noProof/>
                <w:webHidden/>
              </w:rPr>
              <w:fldChar w:fldCharType="separate"/>
            </w:r>
            <w:r>
              <w:rPr>
                <w:noProof/>
                <w:webHidden/>
              </w:rPr>
              <w:t>6</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78" w:history="1">
            <w:r w:rsidRPr="00FC46F7">
              <w:rPr>
                <w:rStyle w:val="Hyperlink"/>
                <w:noProof/>
              </w:rPr>
              <w:t>1.3.1 In-Depth Breakdown of Hawk-Eye</w:t>
            </w:r>
            <w:r>
              <w:rPr>
                <w:noProof/>
                <w:webHidden/>
              </w:rPr>
              <w:tab/>
            </w:r>
            <w:r>
              <w:rPr>
                <w:noProof/>
                <w:webHidden/>
              </w:rPr>
              <w:fldChar w:fldCharType="begin"/>
            </w:r>
            <w:r>
              <w:rPr>
                <w:noProof/>
                <w:webHidden/>
              </w:rPr>
              <w:instrText xml:space="preserve"> PAGEREF _Toc5983078 \h </w:instrText>
            </w:r>
            <w:r>
              <w:rPr>
                <w:noProof/>
                <w:webHidden/>
              </w:rPr>
            </w:r>
            <w:r>
              <w:rPr>
                <w:noProof/>
                <w:webHidden/>
              </w:rPr>
              <w:fldChar w:fldCharType="separate"/>
            </w:r>
            <w:r>
              <w:rPr>
                <w:noProof/>
                <w:webHidden/>
              </w:rPr>
              <w:t>6</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79" w:history="1">
            <w:r w:rsidRPr="00FC46F7">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_Toc5983079 \h </w:instrText>
            </w:r>
            <w:r>
              <w:rPr>
                <w:noProof/>
                <w:webHidden/>
              </w:rPr>
            </w:r>
            <w:r>
              <w:rPr>
                <w:noProof/>
                <w:webHidden/>
              </w:rPr>
              <w:fldChar w:fldCharType="separate"/>
            </w:r>
            <w:r>
              <w:rPr>
                <w:noProof/>
                <w:webHidden/>
              </w:rPr>
              <w:t>9</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80" w:history="1">
            <w:r w:rsidRPr="00FC46F7">
              <w:rPr>
                <w:rStyle w:val="Hyperlink"/>
                <w:noProof/>
              </w:rPr>
              <w:t>1.3.3 Face Recognition and Tracking</w:t>
            </w:r>
            <w:r>
              <w:rPr>
                <w:noProof/>
                <w:webHidden/>
              </w:rPr>
              <w:tab/>
            </w:r>
            <w:r>
              <w:rPr>
                <w:noProof/>
                <w:webHidden/>
              </w:rPr>
              <w:fldChar w:fldCharType="begin"/>
            </w:r>
            <w:r>
              <w:rPr>
                <w:noProof/>
                <w:webHidden/>
              </w:rPr>
              <w:instrText xml:space="preserve"> PAGEREF _Toc5983080 \h </w:instrText>
            </w:r>
            <w:r>
              <w:rPr>
                <w:noProof/>
                <w:webHidden/>
              </w:rPr>
            </w:r>
            <w:r>
              <w:rPr>
                <w:noProof/>
                <w:webHidden/>
              </w:rPr>
              <w:fldChar w:fldCharType="separate"/>
            </w:r>
            <w:r>
              <w:rPr>
                <w:noProof/>
                <w:webHidden/>
              </w:rPr>
              <w:t>9</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81" w:history="1">
            <w:r w:rsidRPr="00FC46F7">
              <w:rPr>
                <w:rStyle w:val="Hyperlink"/>
                <w:noProof/>
              </w:rPr>
              <w:t>1.4 The Essential Features</w:t>
            </w:r>
            <w:r>
              <w:rPr>
                <w:noProof/>
                <w:webHidden/>
              </w:rPr>
              <w:tab/>
            </w:r>
            <w:r>
              <w:rPr>
                <w:noProof/>
                <w:webHidden/>
              </w:rPr>
              <w:fldChar w:fldCharType="begin"/>
            </w:r>
            <w:r>
              <w:rPr>
                <w:noProof/>
                <w:webHidden/>
              </w:rPr>
              <w:instrText xml:space="preserve"> PAGEREF _Toc5983081 \h </w:instrText>
            </w:r>
            <w:r>
              <w:rPr>
                <w:noProof/>
                <w:webHidden/>
              </w:rPr>
            </w:r>
            <w:r>
              <w:rPr>
                <w:noProof/>
                <w:webHidden/>
              </w:rPr>
              <w:fldChar w:fldCharType="separate"/>
            </w:r>
            <w:r>
              <w:rPr>
                <w:noProof/>
                <w:webHidden/>
              </w:rPr>
              <w:t>11</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82" w:history="1">
            <w:r w:rsidRPr="00FC46F7">
              <w:rPr>
                <w:rStyle w:val="Hyperlink"/>
                <w:noProof/>
              </w:rPr>
              <w:t>1.5 Potential Limitations</w:t>
            </w:r>
            <w:r>
              <w:rPr>
                <w:noProof/>
                <w:webHidden/>
              </w:rPr>
              <w:tab/>
            </w:r>
            <w:r>
              <w:rPr>
                <w:noProof/>
                <w:webHidden/>
              </w:rPr>
              <w:fldChar w:fldCharType="begin"/>
            </w:r>
            <w:r>
              <w:rPr>
                <w:noProof/>
                <w:webHidden/>
              </w:rPr>
              <w:instrText xml:space="preserve"> PAGEREF _Toc5983082 \h </w:instrText>
            </w:r>
            <w:r>
              <w:rPr>
                <w:noProof/>
                <w:webHidden/>
              </w:rPr>
            </w:r>
            <w:r>
              <w:rPr>
                <w:noProof/>
                <w:webHidden/>
              </w:rPr>
              <w:fldChar w:fldCharType="separate"/>
            </w:r>
            <w:r>
              <w:rPr>
                <w:noProof/>
                <w:webHidden/>
              </w:rPr>
              <w:t>11</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83" w:history="1">
            <w:r w:rsidRPr="00FC46F7">
              <w:rPr>
                <w:rStyle w:val="Hyperlink"/>
                <w:noProof/>
              </w:rPr>
              <w:t>1.6 Hardware and Software Requirements</w:t>
            </w:r>
            <w:r>
              <w:rPr>
                <w:noProof/>
                <w:webHidden/>
              </w:rPr>
              <w:tab/>
            </w:r>
            <w:r>
              <w:rPr>
                <w:noProof/>
                <w:webHidden/>
              </w:rPr>
              <w:fldChar w:fldCharType="begin"/>
            </w:r>
            <w:r>
              <w:rPr>
                <w:noProof/>
                <w:webHidden/>
              </w:rPr>
              <w:instrText xml:space="preserve"> PAGEREF _Toc5983083 \h </w:instrText>
            </w:r>
            <w:r>
              <w:rPr>
                <w:noProof/>
                <w:webHidden/>
              </w:rPr>
            </w:r>
            <w:r>
              <w:rPr>
                <w:noProof/>
                <w:webHidden/>
              </w:rPr>
              <w:fldChar w:fldCharType="separate"/>
            </w:r>
            <w:r>
              <w:rPr>
                <w:noProof/>
                <w:webHidden/>
              </w:rPr>
              <w:t>12</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84" w:history="1">
            <w:r w:rsidRPr="00FC46F7">
              <w:rPr>
                <w:rStyle w:val="Hyperlink"/>
                <w:noProof/>
              </w:rPr>
              <w:t>1.7 Success Criteria</w:t>
            </w:r>
            <w:r>
              <w:rPr>
                <w:noProof/>
                <w:webHidden/>
              </w:rPr>
              <w:tab/>
            </w:r>
            <w:r>
              <w:rPr>
                <w:noProof/>
                <w:webHidden/>
              </w:rPr>
              <w:fldChar w:fldCharType="begin"/>
            </w:r>
            <w:r>
              <w:rPr>
                <w:noProof/>
                <w:webHidden/>
              </w:rPr>
              <w:instrText xml:space="preserve"> PAGEREF _Toc5983084 \h </w:instrText>
            </w:r>
            <w:r>
              <w:rPr>
                <w:noProof/>
                <w:webHidden/>
              </w:rPr>
            </w:r>
            <w:r>
              <w:rPr>
                <w:noProof/>
                <w:webHidden/>
              </w:rPr>
              <w:fldChar w:fldCharType="separate"/>
            </w:r>
            <w:r>
              <w:rPr>
                <w:noProof/>
                <w:webHidden/>
              </w:rPr>
              <w:t>14</w:t>
            </w:r>
            <w:r>
              <w:rPr>
                <w:noProof/>
                <w:webHidden/>
              </w:rPr>
              <w:fldChar w:fldCharType="end"/>
            </w:r>
          </w:hyperlink>
        </w:p>
        <w:p w:rsidR="00A109E1" w:rsidRDefault="00A109E1">
          <w:pPr>
            <w:pStyle w:val="TOC1"/>
            <w:tabs>
              <w:tab w:val="right" w:leader="dot" w:pos="9016"/>
            </w:tabs>
            <w:rPr>
              <w:rFonts w:eastAsiaTheme="minorEastAsia"/>
              <w:noProof/>
              <w:lang w:eastAsia="en-GB"/>
            </w:rPr>
          </w:pPr>
          <w:hyperlink w:anchor="_Toc5983085" w:history="1">
            <w:r w:rsidRPr="00FC46F7">
              <w:rPr>
                <w:rStyle w:val="Hyperlink"/>
                <w:noProof/>
              </w:rPr>
              <w:t>2 Design</w:t>
            </w:r>
            <w:r>
              <w:rPr>
                <w:noProof/>
                <w:webHidden/>
              </w:rPr>
              <w:tab/>
            </w:r>
            <w:r>
              <w:rPr>
                <w:noProof/>
                <w:webHidden/>
              </w:rPr>
              <w:fldChar w:fldCharType="begin"/>
            </w:r>
            <w:r>
              <w:rPr>
                <w:noProof/>
                <w:webHidden/>
              </w:rPr>
              <w:instrText xml:space="preserve"> PAGEREF _Toc5983085 \h </w:instrText>
            </w:r>
            <w:r>
              <w:rPr>
                <w:noProof/>
                <w:webHidden/>
              </w:rPr>
            </w:r>
            <w:r>
              <w:rPr>
                <w:noProof/>
                <w:webHidden/>
              </w:rPr>
              <w:fldChar w:fldCharType="separate"/>
            </w:r>
            <w:r>
              <w:rPr>
                <w:noProof/>
                <w:webHidden/>
              </w:rPr>
              <w:t>16</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86" w:history="1">
            <w:r w:rsidRPr="00FC46F7">
              <w:rPr>
                <w:rStyle w:val="Hyperlink"/>
                <w:noProof/>
              </w:rPr>
              <w:t>2.1 Structure</w:t>
            </w:r>
            <w:r>
              <w:rPr>
                <w:noProof/>
                <w:webHidden/>
              </w:rPr>
              <w:tab/>
            </w:r>
            <w:r>
              <w:rPr>
                <w:noProof/>
                <w:webHidden/>
              </w:rPr>
              <w:fldChar w:fldCharType="begin"/>
            </w:r>
            <w:r>
              <w:rPr>
                <w:noProof/>
                <w:webHidden/>
              </w:rPr>
              <w:instrText xml:space="preserve"> PAGEREF _Toc5983086 \h </w:instrText>
            </w:r>
            <w:r>
              <w:rPr>
                <w:noProof/>
                <w:webHidden/>
              </w:rPr>
            </w:r>
            <w:r>
              <w:rPr>
                <w:noProof/>
                <w:webHidden/>
              </w:rPr>
              <w:fldChar w:fldCharType="separate"/>
            </w:r>
            <w:r>
              <w:rPr>
                <w:noProof/>
                <w:webHidden/>
              </w:rPr>
              <w:t>16</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87" w:history="1">
            <w:r w:rsidRPr="00FC46F7">
              <w:rPr>
                <w:rStyle w:val="Hyperlink"/>
                <w:noProof/>
              </w:rPr>
              <w:t>2.2 Decomposition</w:t>
            </w:r>
            <w:r>
              <w:rPr>
                <w:noProof/>
                <w:webHidden/>
              </w:rPr>
              <w:tab/>
            </w:r>
            <w:r>
              <w:rPr>
                <w:noProof/>
                <w:webHidden/>
              </w:rPr>
              <w:fldChar w:fldCharType="begin"/>
            </w:r>
            <w:r>
              <w:rPr>
                <w:noProof/>
                <w:webHidden/>
              </w:rPr>
              <w:instrText xml:space="preserve"> PAGEREF _Toc5983087 \h </w:instrText>
            </w:r>
            <w:r>
              <w:rPr>
                <w:noProof/>
                <w:webHidden/>
              </w:rPr>
            </w:r>
            <w:r>
              <w:rPr>
                <w:noProof/>
                <w:webHidden/>
              </w:rPr>
              <w:fldChar w:fldCharType="separate"/>
            </w:r>
            <w:r>
              <w:rPr>
                <w:noProof/>
                <w:webHidden/>
              </w:rPr>
              <w:t>16</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88" w:history="1">
            <w:r w:rsidRPr="00FC46F7">
              <w:rPr>
                <w:rStyle w:val="Hyperlink"/>
                <w:noProof/>
              </w:rPr>
              <w:t>2.2.1 Computer Vision</w:t>
            </w:r>
            <w:r>
              <w:rPr>
                <w:noProof/>
                <w:webHidden/>
              </w:rPr>
              <w:tab/>
            </w:r>
            <w:r>
              <w:rPr>
                <w:noProof/>
                <w:webHidden/>
              </w:rPr>
              <w:fldChar w:fldCharType="begin"/>
            </w:r>
            <w:r>
              <w:rPr>
                <w:noProof/>
                <w:webHidden/>
              </w:rPr>
              <w:instrText xml:space="preserve"> PAGEREF _Toc5983088 \h </w:instrText>
            </w:r>
            <w:r>
              <w:rPr>
                <w:noProof/>
                <w:webHidden/>
              </w:rPr>
            </w:r>
            <w:r>
              <w:rPr>
                <w:noProof/>
                <w:webHidden/>
              </w:rPr>
              <w:fldChar w:fldCharType="separate"/>
            </w:r>
            <w:r>
              <w:rPr>
                <w:noProof/>
                <w:webHidden/>
              </w:rPr>
              <w:t>16</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89" w:history="1">
            <w:r w:rsidRPr="00FC46F7">
              <w:rPr>
                <w:rStyle w:val="Hyperlink"/>
                <w:noProof/>
              </w:rPr>
              <w:t>2.2.2 Tracking the Ball</w:t>
            </w:r>
            <w:r>
              <w:rPr>
                <w:noProof/>
                <w:webHidden/>
              </w:rPr>
              <w:tab/>
            </w:r>
            <w:r>
              <w:rPr>
                <w:noProof/>
                <w:webHidden/>
              </w:rPr>
              <w:fldChar w:fldCharType="begin"/>
            </w:r>
            <w:r>
              <w:rPr>
                <w:noProof/>
                <w:webHidden/>
              </w:rPr>
              <w:instrText xml:space="preserve"> PAGEREF _Toc5983089 \h </w:instrText>
            </w:r>
            <w:r>
              <w:rPr>
                <w:noProof/>
                <w:webHidden/>
              </w:rPr>
            </w:r>
            <w:r>
              <w:rPr>
                <w:noProof/>
                <w:webHidden/>
              </w:rPr>
              <w:fldChar w:fldCharType="separate"/>
            </w:r>
            <w:r>
              <w:rPr>
                <w:noProof/>
                <w:webHidden/>
              </w:rPr>
              <w:t>16</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90" w:history="1">
            <w:r w:rsidRPr="00FC46F7">
              <w:rPr>
                <w:rStyle w:val="Hyperlink"/>
                <w:noProof/>
              </w:rPr>
              <w:t>2.2.3 User Interface</w:t>
            </w:r>
            <w:r>
              <w:rPr>
                <w:noProof/>
                <w:webHidden/>
              </w:rPr>
              <w:tab/>
            </w:r>
            <w:r>
              <w:rPr>
                <w:noProof/>
                <w:webHidden/>
              </w:rPr>
              <w:fldChar w:fldCharType="begin"/>
            </w:r>
            <w:r>
              <w:rPr>
                <w:noProof/>
                <w:webHidden/>
              </w:rPr>
              <w:instrText xml:space="preserve"> PAGEREF _Toc5983090 \h </w:instrText>
            </w:r>
            <w:r>
              <w:rPr>
                <w:noProof/>
                <w:webHidden/>
              </w:rPr>
            </w:r>
            <w:r>
              <w:rPr>
                <w:noProof/>
                <w:webHidden/>
              </w:rPr>
              <w:fldChar w:fldCharType="separate"/>
            </w:r>
            <w:r>
              <w:rPr>
                <w:noProof/>
                <w:webHidden/>
              </w:rPr>
              <w:t>17</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91" w:history="1">
            <w:r w:rsidRPr="00FC46F7">
              <w:rPr>
                <w:rStyle w:val="Hyperlink"/>
                <w:noProof/>
              </w:rPr>
              <w:t>2.3 Algorithms</w:t>
            </w:r>
            <w:r>
              <w:rPr>
                <w:noProof/>
                <w:webHidden/>
              </w:rPr>
              <w:tab/>
            </w:r>
            <w:r>
              <w:rPr>
                <w:noProof/>
                <w:webHidden/>
              </w:rPr>
              <w:fldChar w:fldCharType="begin"/>
            </w:r>
            <w:r>
              <w:rPr>
                <w:noProof/>
                <w:webHidden/>
              </w:rPr>
              <w:instrText xml:space="preserve"> PAGEREF _Toc5983091 \h </w:instrText>
            </w:r>
            <w:r>
              <w:rPr>
                <w:noProof/>
                <w:webHidden/>
              </w:rPr>
            </w:r>
            <w:r>
              <w:rPr>
                <w:noProof/>
                <w:webHidden/>
              </w:rPr>
              <w:fldChar w:fldCharType="separate"/>
            </w:r>
            <w:r>
              <w:rPr>
                <w:noProof/>
                <w:webHidden/>
              </w:rPr>
              <w:t>17</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92" w:history="1">
            <w:r w:rsidRPr="00FC46F7">
              <w:rPr>
                <w:rStyle w:val="Hyperlink"/>
                <w:noProof/>
              </w:rPr>
              <w:t>2.3.1 Accessing camera and displaying camera feed</w:t>
            </w:r>
            <w:r>
              <w:rPr>
                <w:noProof/>
                <w:webHidden/>
              </w:rPr>
              <w:tab/>
            </w:r>
            <w:r>
              <w:rPr>
                <w:noProof/>
                <w:webHidden/>
              </w:rPr>
              <w:fldChar w:fldCharType="begin"/>
            </w:r>
            <w:r>
              <w:rPr>
                <w:noProof/>
                <w:webHidden/>
              </w:rPr>
              <w:instrText xml:space="preserve"> PAGEREF _Toc5983092 \h </w:instrText>
            </w:r>
            <w:r>
              <w:rPr>
                <w:noProof/>
                <w:webHidden/>
              </w:rPr>
            </w:r>
            <w:r>
              <w:rPr>
                <w:noProof/>
                <w:webHidden/>
              </w:rPr>
              <w:fldChar w:fldCharType="separate"/>
            </w:r>
            <w:r>
              <w:rPr>
                <w:noProof/>
                <w:webHidden/>
              </w:rPr>
              <w:t>17</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93" w:history="1">
            <w:r w:rsidRPr="00FC46F7">
              <w:rPr>
                <w:rStyle w:val="Hyperlink"/>
                <w:noProof/>
              </w:rPr>
              <w:t>2.3.2 HSV colour mask</w:t>
            </w:r>
            <w:r>
              <w:rPr>
                <w:noProof/>
                <w:webHidden/>
              </w:rPr>
              <w:tab/>
            </w:r>
            <w:r>
              <w:rPr>
                <w:noProof/>
                <w:webHidden/>
              </w:rPr>
              <w:fldChar w:fldCharType="begin"/>
            </w:r>
            <w:r>
              <w:rPr>
                <w:noProof/>
                <w:webHidden/>
              </w:rPr>
              <w:instrText xml:space="preserve"> PAGEREF _Toc5983093 \h </w:instrText>
            </w:r>
            <w:r>
              <w:rPr>
                <w:noProof/>
                <w:webHidden/>
              </w:rPr>
            </w:r>
            <w:r>
              <w:rPr>
                <w:noProof/>
                <w:webHidden/>
              </w:rPr>
              <w:fldChar w:fldCharType="separate"/>
            </w:r>
            <w:r>
              <w:rPr>
                <w:noProof/>
                <w:webHidden/>
              </w:rPr>
              <w:t>18</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94" w:history="1">
            <w:r w:rsidRPr="00FC46F7">
              <w:rPr>
                <w:rStyle w:val="Hyperlink"/>
                <w:noProof/>
              </w:rPr>
              <w:t>2.3.3 Detecting and tracking the tennis ball</w:t>
            </w:r>
            <w:r>
              <w:rPr>
                <w:noProof/>
                <w:webHidden/>
              </w:rPr>
              <w:tab/>
            </w:r>
            <w:r>
              <w:rPr>
                <w:noProof/>
                <w:webHidden/>
              </w:rPr>
              <w:fldChar w:fldCharType="begin"/>
            </w:r>
            <w:r>
              <w:rPr>
                <w:noProof/>
                <w:webHidden/>
              </w:rPr>
              <w:instrText xml:space="preserve"> PAGEREF _Toc5983094 \h </w:instrText>
            </w:r>
            <w:r>
              <w:rPr>
                <w:noProof/>
                <w:webHidden/>
              </w:rPr>
            </w:r>
            <w:r>
              <w:rPr>
                <w:noProof/>
                <w:webHidden/>
              </w:rPr>
              <w:fldChar w:fldCharType="separate"/>
            </w:r>
            <w:r>
              <w:rPr>
                <w:noProof/>
                <w:webHidden/>
              </w:rPr>
              <w:t>19</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95" w:history="1">
            <w:r w:rsidRPr="00FC46F7">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_Toc5983095 \h </w:instrText>
            </w:r>
            <w:r>
              <w:rPr>
                <w:noProof/>
                <w:webHidden/>
              </w:rPr>
            </w:r>
            <w:r>
              <w:rPr>
                <w:noProof/>
                <w:webHidden/>
              </w:rPr>
              <w:fldChar w:fldCharType="separate"/>
            </w:r>
            <w:r>
              <w:rPr>
                <w:noProof/>
                <w:webHidden/>
              </w:rPr>
              <w:t>21</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96" w:history="1">
            <w:r w:rsidRPr="00FC46F7">
              <w:rPr>
                <w:rStyle w:val="Hyperlink"/>
                <w:noProof/>
              </w:rPr>
              <w:t>2.4 Usability</w:t>
            </w:r>
            <w:r>
              <w:rPr>
                <w:noProof/>
                <w:webHidden/>
              </w:rPr>
              <w:tab/>
            </w:r>
            <w:r>
              <w:rPr>
                <w:noProof/>
                <w:webHidden/>
              </w:rPr>
              <w:fldChar w:fldCharType="begin"/>
            </w:r>
            <w:r>
              <w:rPr>
                <w:noProof/>
                <w:webHidden/>
              </w:rPr>
              <w:instrText xml:space="preserve"> PAGEREF _Toc5983096 \h </w:instrText>
            </w:r>
            <w:r>
              <w:rPr>
                <w:noProof/>
                <w:webHidden/>
              </w:rPr>
            </w:r>
            <w:r>
              <w:rPr>
                <w:noProof/>
                <w:webHidden/>
              </w:rPr>
              <w:fldChar w:fldCharType="separate"/>
            </w:r>
            <w:r>
              <w:rPr>
                <w:noProof/>
                <w:webHidden/>
              </w:rPr>
              <w:t>22</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97" w:history="1">
            <w:r w:rsidRPr="00FC46F7">
              <w:rPr>
                <w:rStyle w:val="Hyperlink"/>
                <w:noProof/>
              </w:rPr>
              <w:t>2.4.1 Design of User Interface</w:t>
            </w:r>
            <w:r>
              <w:rPr>
                <w:noProof/>
                <w:webHidden/>
              </w:rPr>
              <w:tab/>
            </w:r>
            <w:r>
              <w:rPr>
                <w:noProof/>
                <w:webHidden/>
              </w:rPr>
              <w:fldChar w:fldCharType="begin"/>
            </w:r>
            <w:r>
              <w:rPr>
                <w:noProof/>
                <w:webHidden/>
              </w:rPr>
              <w:instrText xml:space="preserve"> PAGEREF _Toc5983097 \h </w:instrText>
            </w:r>
            <w:r>
              <w:rPr>
                <w:noProof/>
                <w:webHidden/>
              </w:rPr>
            </w:r>
            <w:r>
              <w:rPr>
                <w:noProof/>
                <w:webHidden/>
              </w:rPr>
              <w:fldChar w:fldCharType="separate"/>
            </w:r>
            <w:r>
              <w:rPr>
                <w:noProof/>
                <w:webHidden/>
              </w:rPr>
              <w:t>22</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098" w:history="1">
            <w:r w:rsidRPr="00FC46F7">
              <w:rPr>
                <w:rStyle w:val="Hyperlink"/>
                <w:noProof/>
              </w:rPr>
              <w:t>2.4.2 Stakeholder Input</w:t>
            </w:r>
            <w:r>
              <w:rPr>
                <w:noProof/>
                <w:webHidden/>
              </w:rPr>
              <w:tab/>
            </w:r>
            <w:r>
              <w:rPr>
                <w:noProof/>
                <w:webHidden/>
              </w:rPr>
              <w:fldChar w:fldCharType="begin"/>
            </w:r>
            <w:r>
              <w:rPr>
                <w:noProof/>
                <w:webHidden/>
              </w:rPr>
              <w:instrText xml:space="preserve"> PAGEREF _Toc5983098 \h </w:instrText>
            </w:r>
            <w:r>
              <w:rPr>
                <w:noProof/>
                <w:webHidden/>
              </w:rPr>
            </w:r>
            <w:r>
              <w:rPr>
                <w:noProof/>
                <w:webHidden/>
              </w:rPr>
              <w:fldChar w:fldCharType="separate"/>
            </w:r>
            <w:r>
              <w:rPr>
                <w:noProof/>
                <w:webHidden/>
              </w:rPr>
              <w:t>23</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099" w:history="1">
            <w:r w:rsidRPr="00FC46F7">
              <w:rPr>
                <w:rStyle w:val="Hyperlink"/>
                <w:noProof/>
              </w:rPr>
              <w:t>2.5 Variables, Data Structures and Classes</w:t>
            </w:r>
            <w:r>
              <w:rPr>
                <w:noProof/>
                <w:webHidden/>
              </w:rPr>
              <w:tab/>
            </w:r>
            <w:r>
              <w:rPr>
                <w:noProof/>
                <w:webHidden/>
              </w:rPr>
              <w:fldChar w:fldCharType="begin"/>
            </w:r>
            <w:r>
              <w:rPr>
                <w:noProof/>
                <w:webHidden/>
              </w:rPr>
              <w:instrText xml:space="preserve"> PAGEREF _Toc5983099 \h </w:instrText>
            </w:r>
            <w:r>
              <w:rPr>
                <w:noProof/>
                <w:webHidden/>
              </w:rPr>
            </w:r>
            <w:r>
              <w:rPr>
                <w:noProof/>
                <w:webHidden/>
              </w:rPr>
              <w:fldChar w:fldCharType="separate"/>
            </w:r>
            <w:r>
              <w:rPr>
                <w:noProof/>
                <w:webHidden/>
              </w:rPr>
              <w:t>23</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00" w:history="1">
            <w:r w:rsidRPr="00FC46F7">
              <w:rPr>
                <w:rStyle w:val="Hyperlink"/>
                <w:noProof/>
              </w:rPr>
              <w:t>2.6 Test Data</w:t>
            </w:r>
            <w:r>
              <w:rPr>
                <w:noProof/>
                <w:webHidden/>
              </w:rPr>
              <w:tab/>
            </w:r>
            <w:r>
              <w:rPr>
                <w:noProof/>
                <w:webHidden/>
              </w:rPr>
              <w:fldChar w:fldCharType="begin"/>
            </w:r>
            <w:r>
              <w:rPr>
                <w:noProof/>
                <w:webHidden/>
              </w:rPr>
              <w:instrText xml:space="preserve"> PAGEREF _Toc5983100 \h </w:instrText>
            </w:r>
            <w:r>
              <w:rPr>
                <w:noProof/>
                <w:webHidden/>
              </w:rPr>
            </w:r>
            <w:r>
              <w:rPr>
                <w:noProof/>
                <w:webHidden/>
              </w:rPr>
              <w:fldChar w:fldCharType="separate"/>
            </w:r>
            <w:r>
              <w:rPr>
                <w:noProof/>
                <w:webHidden/>
              </w:rPr>
              <w:t>24</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01" w:history="1">
            <w:r w:rsidRPr="00FC46F7">
              <w:rPr>
                <w:rStyle w:val="Hyperlink"/>
                <w:noProof/>
              </w:rPr>
              <w:t>2.7 Further Data</w:t>
            </w:r>
            <w:r>
              <w:rPr>
                <w:noProof/>
                <w:webHidden/>
              </w:rPr>
              <w:tab/>
            </w:r>
            <w:r>
              <w:rPr>
                <w:noProof/>
                <w:webHidden/>
              </w:rPr>
              <w:fldChar w:fldCharType="begin"/>
            </w:r>
            <w:r>
              <w:rPr>
                <w:noProof/>
                <w:webHidden/>
              </w:rPr>
              <w:instrText xml:space="preserve"> PAGEREF _Toc5983101 \h </w:instrText>
            </w:r>
            <w:r>
              <w:rPr>
                <w:noProof/>
                <w:webHidden/>
              </w:rPr>
            </w:r>
            <w:r>
              <w:rPr>
                <w:noProof/>
                <w:webHidden/>
              </w:rPr>
              <w:fldChar w:fldCharType="separate"/>
            </w:r>
            <w:r>
              <w:rPr>
                <w:noProof/>
                <w:webHidden/>
              </w:rPr>
              <w:t>25</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02" w:history="1">
            <w:r w:rsidRPr="00FC46F7">
              <w:rPr>
                <w:rStyle w:val="Hyperlink"/>
                <w:noProof/>
              </w:rPr>
              <w:t>2.7.1 Bounce Detection</w:t>
            </w:r>
            <w:r>
              <w:rPr>
                <w:noProof/>
                <w:webHidden/>
              </w:rPr>
              <w:tab/>
            </w:r>
            <w:r>
              <w:rPr>
                <w:noProof/>
                <w:webHidden/>
              </w:rPr>
              <w:fldChar w:fldCharType="begin"/>
            </w:r>
            <w:r>
              <w:rPr>
                <w:noProof/>
                <w:webHidden/>
              </w:rPr>
              <w:instrText xml:space="preserve"> PAGEREF _Toc5983102 \h </w:instrText>
            </w:r>
            <w:r>
              <w:rPr>
                <w:noProof/>
                <w:webHidden/>
              </w:rPr>
            </w:r>
            <w:r>
              <w:rPr>
                <w:noProof/>
                <w:webHidden/>
              </w:rPr>
              <w:fldChar w:fldCharType="separate"/>
            </w:r>
            <w:r>
              <w:rPr>
                <w:noProof/>
                <w:webHidden/>
              </w:rPr>
              <w:t>25</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03" w:history="1">
            <w:r w:rsidRPr="00FC46F7">
              <w:rPr>
                <w:rStyle w:val="Hyperlink"/>
                <w:noProof/>
              </w:rPr>
              <w:t>2.7.2 Flowchart Breaking Down Bounce Detection</w:t>
            </w:r>
            <w:r>
              <w:rPr>
                <w:noProof/>
                <w:webHidden/>
              </w:rPr>
              <w:tab/>
            </w:r>
            <w:r>
              <w:rPr>
                <w:noProof/>
                <w:webHidden/>
              </w:rPr>
              <w:fldChar w:fldCharType="begin"/>
            </w:r>
            <w:r>
              <w:rPr>
                <w:noProof/>
                <w:webHidden/>
              </w:rPr>
              <w:instrText xml:space="preserve"> PAGEREF _Toc5983103 \h </w:instrText>
            </w:r>
            <w:r>
              <w:rPr>
                <w:noProof/>
                <w:webHidden/>
              </w:rPr>
            </w:r>
            <w:r>
              <w:rPr>
                <w:noProof/>
                <w:webHidden/>
              </w:rPr>
              <w:fldChar w:fldCharType="separate"/>
            </w:r>
            <w:r>
              <w:rPr>
                <w:noProof/>
                <w:webHidden/>
              </w:rPr>
              <w:t>26</w:t>
            </w:r>
            <w:r>
              <w:rPr>
                <w:noProof/>
                <w:webHidden/>
              </w:rPr>
              <w:fldChar w:fldCharType="end"/>
            </w:r>
          </w:hyperlink>
        </w:p>
        <w:p w:rsidR="00A109E1" w:rsidRDefault="00A109E1">
          <w:pPr>
            <w:pStyle w:val="TOC1"/>
            <w:tabs>
              <w:tab w:val="right" w:leader="dot" w:pos="9016"/>
            </w:tabs>
            <w:rPr>
              <w:rFonts w:eastAsiaTheme="minorEastAsia"/>
              <w:noProof/>
              <w:lang w:eastAsia="en-GB"/>
            </w:rPr>
          </w:pPr>
          <w:hyperlink w:anchor="_Toc5983104" w:history="1">
            <w:r w:rsidRPr="00FC46F7">
              <w:rPr>
                <w:rStyle w:val="Hyperlink"/>
                <w:noProof/>
              </w:rPr>
              <w:t>3 Developing</w:t>
            </w:r>
            <w:r>
              <w:rPr>
                <w:noProof/>
                <w:webHidden/>
              </w:rPr>
              <w:tab/>
            </w:r>
            <w:r>
              <w:rPr>
                <w:noProof/>
                <w:webHidden/>
              </w:rPr>
              <w:fldChar w:fldCharType="begin"/>
            </w:r>
            <w:r>
              <w:rPr>
                <w:noProof/>
                <w:webHidden/>
              </w:rPr>
              <w:instrText xml:space="preserve"> PAGEREF _Toc5983104 \h </w:instrText>
            </w:r>
            <w:r>
              <w:rPr>
                <w:noProof/>
                <w:webHidden/>
              </w:rPr>
            </w:r>
            <w:r>
              <w:rPr>
                <w:noProof/>
                <w:webHidden/>
              </w:rPr>
              <w:fldChar w:fldCharType="separate"/>
            </w:r>
            <w:r>
              <w:rPr>
                <w:noProof/>
                <w:webHidden/>
              </w:rPr>
              <w:t>27</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05" w:history="1">
            <w:r w:rsidRPr="00FC46F7">
              <w:rPr>
                <w:rStyle w:val="Hyperlink"/>
                <w:noProof/>
              </w:rPr>
              <w:t>3.1 Prototypes</w:t>
            </w:r>
            <w:r>
              <w:rPr>
                <w:noProof/>
                <w:webHidden/>
              </w:rPr>
              <w:tab/>
            </w:r>
            <w:r>
              <w:rPr>
                <w:noProof/>
                <w:webHidden/>
              </w:rPr>
              <w:fldChar w:fldCharType="begin"/>
            </w:r>
            <w:r>
              <w:rPr>
                <w:noProof/>
                <w:webHidden/>
              </w:rPr>
              <w:instrText xml:space="preserve"> PAGEREF _Toc5983105 \h </w:instrText>
            </w:r>
            <w:r>
              <w:rPr>
                <w:noProof/>
                <w:webHidden/>
              </w:rPr>
            </w:r>
            <w:r>
              <w:rPr>
                <w:noProof/>
                <w:webHidden/>
              </w:rPr>
              <w:fldChar w:fldCharType="separate"/>
            </w:r>
            <w:r>
              <w:rPr>
                <w:noProof/>
                <w:webHidden/>
              </w:rPr>
              <w:t>27</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06" w:history="1">
            <w:r w:rsidRPr="00FC46F7">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_Toc5983106 \h </w:instrText>
            </w:r>
            <w:r>
              <w:rPr>
                <w:noProof/>
                <w:webHidden/>
              </w:rPr>
            </w:r>
            <w:r>
              <w:rPr>
                <w:noProof/>
                <w:webHidden/>
              </w:rPr>
              <w:fldChar w:fldCharType="separate"/>
            </w:r>
            <w:r>
              <w:rPr>
                <w:noProof/>
                <w:webHidden/>
              </w:rPr>
              <w:t>27</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07" w:history="1">
            <w:r w:rsidRPr="00FC46F7">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_Toc5983107 \h </w:instrText>
            </w:r>
            <w:r>
              <w:rPr>
                <w:noProof/>
                <w:webHidden/>
              </w:rPr>
            </w:r>
            <w:r>
              <w:rPr>
                <w:noProof/>
                <w:webHidden/>
              </w:rPr>
              <w:fldChar w:fldCharType="separate"/>
            </w:r>
            <w:r>
              <w:rPr>
                <w:noProof/>
                <w:webHidden/>
              </w:rPr>
              <w:t>31</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08" w:history="1">
            <w:r w:rsidRPr="00FC46F7">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_Toc5983108 \h </w:instrText>
            </w:r>
            <w:r>
              <w:rPr>
                <w:noProof/>
                <w:webHidden/>
              </w:rPr>
            </w:r>
            <w:r>
              <w:rPr>
                <w:noProof/>
                <w:webHidden/>
              </w:rPr>
              <w:fldChar w:fldCharType="separate"/>
            </w:r>
            <w:r>
              <w:rPr>
                <w:noProof/>
                <w:webHidden/>
              </w:rPr>
              <w:t>33</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09" w:history="1">
            <w:r w:rsidRPr="00FC46F7">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_Toc5983109 \h </w:instrText>
            </w:r>
            <w:r>
              <w:rPr>
                <w:noProof/>
                <w:webHidden/>
              </w:rPr>
            </w:r>
            <w:r>
              <w:rPr>
                <w:noProof/>
                <w:webHidden/>
              </w:rPr>
              <w:fldChar w:fldCharType="separate"/>
            </w:r>
            <w:r>
              <w:rPr>
                <w:noProof/>
                <w:webHidden/>
              </w:rPr>
              <w:t>35</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10" w:history="1">
            <w:r w:rsidRPr="00FC46F7">
              <w:rPr>
                <w:rStyle w:val="Hyperlink"/>
                <w:noProof/>
              </w:rPr>
              <w:t>3.1.5 Prototype 5 – Bounce Detection</w:t>
            </w:r>
            <w:r>
              <w:rPr>
                <w:noProof/>
                <w:webHidden/>
              </w:rPr>
              <w:tab/>
            </w:r>
            <w:r>
              <w:rPr>
                <w:noProof/>
                <w:webHidden/>
              </w:rPr>
              <w:fldChar w:fldCharType="begin"/>
            </w:r>
            <w:r>
              <w:rPr>
                <w:noProof/>
                <w:webHidden/>
              </w:rPr>
              <w:instrText xml:space="preserve"> PAGEREF _Toc5983110 \h </w:instrText>
            </w:r>
            <w:r>
              <w:rPr>
                <w:noProof/>
                <w:webHidden/>
              </w:rPr>
            </w:r>
            <w:r>
              <w:rPr>
                <w:noProof/>
                <w:webHidden/>
              </w:rPr>
              <w:fldChar w:fldCharType="separate"/>
            </w:r>
            <w:r>
              <w:rPr>
                <w:noProof/>
                <w:webHidden/>
              </w:rPr>
              <w:t>45</w:t>
            </w:r>
            <w:r>
              <w:rPr>
                <w:noProof/>
                <w:webHidden/>
              </w:rPr>
              <w:fldChar w:fldCharType="end"/>
            </w:r>
          </w:hyperlink>
        </w:p>
        <w:p w:rsidR="00A109E1" w:rsidRDefault="00A109E1">
          <w:pPr>
            <w:pStyle w:val="TOC1"/>
            <w:tabs>
              <w:tab w:val="right" w:leader="dot" w:pos="9016"/>
            </w:tabs>
            <w:rPr>
              <w:rFonts w:eastAsiaTheme="minorEastAsia"/>
              <w:noProof/>
              <w:lang w:eastAsia="en-GB"/>
            </w:rPr>
          </w:pPr>
          <w:hyperlink w:anchor="_Toc5983111" w:history="1">
            <w:r w:rsidRPr="00FC46F7">
              <w:rPr>
                <w:rStyle w:val="Hyperlink"/>
                <w:noProof/>
              </w:rPr>
              <w:t>4 Evaluation</w:t>
            </w:r>
            <w:r>
              <w:rPr>
                <w:noProof/>
                <w:webHidden/>
              </w:rPr>
              <w:tab/>
            </w:r>
            <w:r>
              <w:rPr>
                <w:noProof/>
                <w:webHidden/>
              </w:rPr>
              <w:fldChar w:fldCharType="begin"/>
            </w:r>
            <w:r>
              <w:rPr>
                <w:noProof/>
                <w:webHidden/>
              </w:rPr>
              <w:instrText xml:space="preserve"> PAGEREF _Toc5983111 \h </w:instrText>
            </w:r>
            <w:r>
              <w:rPr>
                <w:noProof/>
                <w:webHidden/>
              </w:rPr>
            </w:r>
            <w:r>
              <w:rPr>
                <w:noProof/>
                <w:webHidden/>
              </w:rPr>
              <w:fldChar w:fldCharType="separate"/>
            </w:r>
            <w:r>
              <w:rPr>
                <w:noProof/>
                <w:webHidden/>
              </w:rPr>
              <w:t>57</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12" w:history="1">
            <w:r w:rsidRPr="00FC46F7">
              <w:rPr>
                <w:rStyle w:val="Hyperlink"/>
                <w:noProof/>
              </w:rPr>
              <w:t>4.1 Testing</w:t>
            </w:r>
            <w:r>
              <w:rPr>
                <w:noProof/>
                <w:webHidden/>
              </w:rPr>
              <w:tab/>
            </w:r>
            <w:r>
              <w:rPr>
                <w:noProof/>
                <w:webHidden/>
              </w:rPr>
              <w:fldChar w:fldCharType="begin"/>
            </w:r>
            <w:r>
              <w:rPr>
                <w:noProof/>
                <w:webHidden/>
              </w:rPr>
              <w:instrText xml:space="preserve"> PAGEREF _Toc5983112 \h </w:instrText>
            </w:r>
            <w:r>
              <w:rPr>
                <w:noProof/>
                <w:webHidden/>
              </w:rPr>
            </w:r>
            <w:r>
              <w:rPr>
                <w:noProof/>
                <w:webHidden/>
              </w:rPr>
              <w:fldChar w:fldCharType="separate"/>
            </w:r>
            <w:r>
              <w:rPr>
                <w:noProof/>
                <w:webHidden/>
              </w:rPr>
              <w:t>57</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13" w:history="1">
            <w:r w:rsidRPr="00FC46F7">
              <w:rPr>
                <w:rStyle w:val="Hyperlink"/>
                <w:noProof/>
              </w:rPr>
              <w:t>4.2 Success Criteria</w:t>
            </w:r>
            <w:r>
              <w:rPr>
                <w:noProof/>
                <w:webHidden/>
              </w:rPr>
              <w:tab/>
            </w:r>
            <w:r>
              <w:rPr>
                <w:noProof/>
                <w:webHidden/>
              </w:rPr>
              <w:fldChar w:fldCharType="begin"/>
            </w:r>
            <w:r>
              <w:rPr>
                <w:noProof/>
                <w:webHidden/>
              </w:rPr>
              <w:instrText xml:space="preserve"> PAGEREF _Toc5983113 \h </w:instrText>
            </w:r>
            <w:r>
              <w:rPr>
                <w:noProof/>
                <w:webHidden/>
              </w:rPr>
            </w:r>
            <w:r>
              <w:rPr>
                <w:noProof/>
                <w:webHidden/>
              </w:rPr>
              <w:fldChar w:fldCharType="separate"/>
            </w:r>
            <w:r>
              <w:rPr>
                <w:noProof/>
                <w:webHidden/>
              </w:rPr>
              <w:t>61</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14" w:history="1">
            <w:r w:rsidRPr="00FC46F7">
              <w:rPr>
                <w:rStyle w:val="Hyperlink"/>
                <w:noProof/>
              </w:rPr>
              <w:t>4.2.1 Successfully Met Success Criteria</w:t>
            </w:r>
            <w:r>
              <w:rPr>
                <w:noProof/>
                <w:webHidden/>
              </w:rPr>
              <w:tab/>
            </w:r>
            <w:r>
              <w:rPr>
                <w:noProof/>
                <w:webHidden/>
              </w:rPr>
              <w:fldChar w:fldCharType="begin"/>
            </w:r>
            <w:r>
              <w:rPr>
                <w:noProof/>
                <w:webHidden/>
              </w:rPr>
              <w:instrText xml:space="preserve"> PAGEREF _Toc5983114 \h </w:instrText>
            </w:r>
            <w:r>
              <w:rPr>
                <w:noProof/>
                <w:webHidden/>
              </w:rPr>
            </w:r>
            <w:r>
              <w:rPr>
                <w:noProof/>
                <w:webHidden/>
              </w:rPr>
              <w:fldChar w:fldCharType="separate"/>
            </w:r>
            <w:r>
              <w:rPr>
                <w:noProof/>
                <w:webHidden/>
              </w:rPr>
              <w:t>62</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15" w:history="1">
            <w:r w:rsidRPr="00FC46F7">
              <w:rPr>
                <w:rStyle w:val="Hyperlink"/>
                <w:noProof/>
              </w:rPr>
              <w:t>4.2.2 Partially Met or Unmet Success Criteria</w:t>
            </w:r>
            <w:r>
              <w:rPr>
                <w:noProof/>
                <w:webHidden/>
              </w:rPr>
              <w:tab/>
            </w:r>
            <w:r>
              <w:rPr>
                <w:noProof/>
                <w:webHidden/>
              </w:rPr>
              <w:fldChar w:fldCharType="begin"/>
            </w:r>
            <w:r>
              <w:rPr>
                <w:noProof/>
                <w:webHidden/>
              </w:rPr>
              <w:instrText xml:space="preserve"> PAGEREF _Toc5983115 \h </w:instrText>
            </w:r>
            <w:r>
              <w:rPr>
                <w:noProof/>
                <w:webHidden/>
              </w:rPr>
            </w:r>
            <w:r>
              <w:rPr>
                <w:noProof/>
                <w:webHidden/>
              </w:rPr>
              <w:fldChar w:fldCharType="separate"/>
            </w:r>
            <w:r>
              <w:rPr>
                <w:noProof/>
                <w:webHidden/>
              </w:rPr>
              <w:t>64</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16" w:history="1">
            <w:r w:rsidRPr="00FC46F7">
              <w:rPr>
                <w:rStyle w:val="Hyperlink"/>
                <w:noProof/>
              </w:rPr>
              <w:t>4.2.3 Stakeholder Interview for Success Criteria</w:t>
            </w:r>
            <w:r>
              <w:rPr>
                <w:noProof/>
                <w:webHidden/>
              </w:rPr>
              <w:tab/>
            </w:r>
            <w:r>
              <w:rPr>
                <w:noProof/>
                <w:webHidden/>
              </w:rPr>
              <w:fldChar w:fldCharType="begin"/>
            </w:r>
            <w:r>
              <w:rPr>
                <w:noProof/>
                <w:webHidden/>
              </w:rPr>
              <w:instrText xml:space="preserve"> PAGEREF _Toc5983116 \h </w:instrText>
            </w:r>
            <w:r>
              <w:rPr>
                <w:noProof/>
                <w:webHidden/>
              </w:rPr>
            </w:r>
            <w:r>
              <w:rPr>
                <w:noProof/>
                <w:webHidden/>
              </w:rPr>
              <w:fldChar w:fldCharType="separate"/>
            </w:r>
            <w:r>
              <w:rPr>
                <w:noProof/>
                <w:webHidden/>
              </w:rPr>
              <w:t>64</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17" w:history="1">
            <w:r w:rsidRPr="00FC46F7">
              <w:rPr>
                <w:rStyle w:val="Hyperlink"/>
                <w:noProof/>
              </w:rPr>
              <w:t>4.3 Usability Features</w:t>
            </w:r>
            <w:r>
              <w:rPr>
                <w:noProof/>
                <w:webHidden/>
              </w:rPr>
              <w:tab/>
            </w:r>
            <w:r>
              <w:rPr>
                <w:noProof/>
                <w:webHidden/>
              </w:rPr>
              <w:fldChar w:fldCharType="begin"/>
            </w:r>
            <w:r>
              <w:rPr>
                <w:noProof/>
                <w:webHidden/>
              </w:rPr>
              <w:instrText xml:space="preserve"> PAGEREF _Toc5983117 \h </w:instrText>
            </w:r>
            <w:r>
              <w:rPr>
                <w:noProof/>
                <w:webHidden/>
              </w:rPr>
            </w:r>
            <w:r>
              <w:rPr>
                <w:noProof/>
                <w:webHidden/>
              </w:rPr>
              <w:fldChar w:fldCharType="separate"/>
            </w:r>
            <w:r>
              <w:rPr>
                <w:noProof/>
                <w:webHidden/>
              </w:rPr>
              <w:t>65</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18" w:history="1">
            <w:r w:rsidRPr="00FC46F7">
              <w:rPr>
                <w:rStyle w:val="Hyperlink"/>
                <w:noProof/>
              </w:rPr>
              <w:t>4.3.1 Successful Usability Features</w:t>
            </w:r>
            <w:r>
              <w:rPr>
                <w:noProof/>
                <w:webHidden/>
              </w:rPr>
              <w:tab/>
            </w:r>
            <w:r>
              <w:rPr>
                <w:noProof/>
                <w:webHidden/>
              </w:rPr>
              <w:fldChar w:fldCharType="begin"/>
            </w:r>
            <w:r>
              <w:rPr>
                <w:noProof/>
                <w:webHidden/>
              </w:rPr>
              <w:instrText xml:space="preserve"> PAGEREF _Toc5983118 \h </w:instrText>
            </w:r>
            <w:r>
              <w:rPr>
                <w:noProof/>
                <w:webHidden/>
              </w:rPr>
            </w:r>
            <w:r>
              <w:rPr>
                <w:noProof/>
                <w:webHidden/>
              </w:rPr>
              <w:fldChar w:fldCharType="separate"/>
            </w:r>
            <w:r>
              <w:rPr>
                <w:noProof/>
                <w:webHidden/>
              </w:rPr>
              <w:t>67</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19" w:history="1">
            <w:r w:rsidRPr="00FC46F7">
              <w:rPr>
                <w:rStyle w:val="Hyperlink"/>
                <w:noProof/>
              </w:rPr>
              <w:t>4.3.2 Partially Successful and Unsuccessful Usability Features</w:t>
            </w:r>
            <w:r>
              <w:rPr>
                <w:noProof/>
                <w:webHidden/>
              </w:rPr>
              <w:tab/>
            </w:r>
            <w:r>
              <w:rPr>
                <w:noProof/>
                <w:webHidden/>
              </w:rPr>
              <w:fldChar w:fldCharType="begin"/>
            </w:r>
            <w:r>
              <w:rPr>
                <w:noProof/>
                <w:webHidden/>
              </w:rPr>
              <w:instrText xml:space="preserve"> PAGEREF _Toc5983119 \h </w:instrText>
            </w:r>
            <w:r>
              <w:rPr>
                <w:noProof/>
                <w:webHidden/>
              </w:rPr>
            </w:r>
            <w:r>
              <w:rPr>
                <w:noProof/>
                <w:webHidden/>
              </w:rPr>
              <w:fldChar w:fldCharType="separate"/>
            </w:r>
            <w:r>
              <w:rPr>
                <w:noProof/>
                <w:webHidden/>
              </w:rPr>
              <w:t>67</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20" w:history="1">
            <w:r w:rsidRPr="00FC46F7">
              <w:rPr>
                <w:rStyle w:val="Hyperlink"/>
                <w:noProof/>
              </w:rPr>
              <w:t>4.3.3 Final Stakeholder Interview</w:t>
            </w:r>
            <w:r>
              <w:rPr>
                <w:noProof/>
                <w:webHidden/>
              </w:rPr>
              <w:tab/>
            </w:r>
            <w:r>
              <w:rPr>
                <w:noProof/>
                <w:webHidden/>
              </w:rPr>
              <w:fldChar w:fldCharType="begin"/>
            </w:r>
            <w:r>
              <w:rPr>
                <w:noProof/>
                <w:webHidden/>
              </w:rPr>
              <w:instrText xml:space="preserve"> PAGEREF _Toc5983120 \h </w:instrText>
            </w:r>
            <w:r>
              <w:rPr>
                <w:noProof/>
                <w:webHidden/>
              </w:rPr>
            </w:r>
            <w:r>
              <w:rPr>
                <w:noProof/>
                <w:webHidden/>
              </w:rPr>
              <w:fldChar w:fldCharType="separate"/>
            </w:r>
            <w:r>
              <w:rPr>
                <w:noProof/>
                <w:webHidden/>
              </w:rPr>
              <w:t>67</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21" w:history="1">
            <w:r w:rsidRPr="00FC46F7">
              <w:rPr>
                <w:rStyle w:val="Hyperlink"/>
                <w:noProof/>
              </w:rPr>
              <w:t>4.4 Limitations</w:t>
            </w:r>
            <w:r>
              <w:rPr>
                <w:noProof/>
                <w:webHidden/>
              </w:rPr>
              <w:tab/>
            </w:r>
            <w:r>
              <w:rPr>
                <w:noProof/>
                <w:webHidden/>
              </w:rPr>
              <w:fldChar w:fldCharType="begin"/>
            </w:r>
            <w:r>
              <w:rPr>
                <w:noProof/>
                <w:webHidden/>
              </w:rPr>
              <w:instrText xml:space="preserve"> PAGEREF _Toc5983121 \h </w:instrText>
            </w:r>
            <w:r>
              <w:rPr>
                <w:noProof/>
                <w:webHidden/>
              </w:rPr>
            </w:r>
            <w:r>
              <w:rPr>
                <w:noProof/>
                <w:webHidden/>
              </w:rPr>
              <w:fldChar w:fldCharType="separate"/>
            </w:r>
            <w:r>
              <w:rPr>
                <w:noProof/>
                <w:webHidden/>
              </w:rPr>
              <w:t>68</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22" w:history="1">
            <w:r w:rsidRPr="00FC46F7">
              <w:rPr>
                <w:rStyle w:val="Hyperlink"/>
                <w:noProof/>
              </w:rPr>
              <w:t>4.4.1 Limitations of the Solution</w:t>
            </w:r>
            <w:r>
              <w:rPr>
                <w:noProof/>
                <w:webHidden/>
              </w:rPr>
              <w:tab/>
            </w:r>
            <w:r>
              <w:rPr>
                <w:noProof/>
                <w:webHidden/>
              </w:rPr>
              <w:fldChar w:fldCharType="begin"/>
            </w:r>
            <w:r>
              <w:rPr>
                <w:noProof/>
                <w:webHidden/>
              </w:rPr>
              <w:instrText xml:space="preserve"> PAGEREF _Toc5983122 \h </w:instrText>
            </w:r>
            <w:r>
              <w:rPr>
                <w:noProof/>
                <w:webHidden/>
              </w:rPr>
            </w:r>
            <w:r>
              <w:rPr>
                <w:noProof/>
                <w:webHidden/>
              </w:rPr>
              <w:fldChar w:fldCharType="separate"/>
            </w:r>
            <w:r>
              <w:rPr>
                <w:noProof/>
                <w:webHidden/>
              </w:rPr>
              <w:t>68</w:t>
            </w:r>
            <w:r>
              <w:rPr>
                <w:noProof/>
                <w:webHidden/>
              </w:rPr>
              <w:fldChar w:fldCharType="end"/>
            </w:r>
          </w:hyperlink>
        </w:p>
        <w:p w:rsidR="00A109E1" w:rsidRDefault="00A109E1">
          <w:pPr>
            <w:pStyle w:val="TOC3"/>
            <w:tabs>
              <w:tab w:val="right" w:leader="dot" w:pos="9016"/>
            </w:tabs>
            <w:rPr>
              <w:rFonts w:eastAsiaTheme="minorEastAsia"/>
              <w:noProof/>
              <w:lang w:eastAsia="en-GB"/>
            </w:rPr>
          </w:pPr>
          <w:hyperlink w:anchor="_Toc5983123" w:history="1">
            <w:r w:rsidRPr="00FC46F7">
              <w:rPr>
                <w:rStyle w:val="Hyperlink"/>
                <w:noProof/>
              </w:rPr>
              <w:t>4.4.2 Dealing with Limitations in the Future</w:t>
            </w:r>
            <w:r>
              <w:rPr>
                <w:noProof/>
                <w:webHidden/>
              </w:rPr>
              <w:tab/>
            </w:r>
            <w:r>
              <w:rPr>
                <w:noProof/>
                <w:webHidden/>
              </w:rPr>
              <w:fldChar w:fldCharType="begin"/>
            </w:r>
            <w:r>
              <w:rPr>
                <w:noProof/>
                <w:webHidden/>
              </w:rPr>
              <w:instrText xml:space="preserve"> PAGEREF _Toc5983123 \h </w:instrText>
            </w:r>
            <w:r>
              <w:rPr>
                <w:noProof/>
                <w:webHidden/>
              </w:rPr>
            </w:r>
            <w:r>
              <w:rPr>
                <w:noProof/>
                <w:webHidden/>
              </w:rPr>
              <w:fldChar w:fldCharType="separate"/>
            </w:r>
            <w:r>
              <w:rPr>
                <w:noProof/>
                <w:webHidden/>
              </w:rPr>
              <w:t>68</w:t>
            </w:r>
            <w:r>
              <w:rPr>
                <w:noProof/>
                <w:webHidden/>
              </w:rPr>
              <w:fldChar w:fldCharType="end"/>
            </w:r>
          </w:hyperlink>
        </w:p>
        <w:p w:rsidR="00A109E1" w:rsidRDefault="00A109E1">
          <w:pPr>
            <w:pStyle w:val="TOC2"/>
            <w:tabs>
              <w:tab w:val="right" w:leader="dot" w:pos="9016"/>
            </w:tabs>
            <w:rPr>
              <w:rFonts w:eastAsiaTheme="minorEastAsia"/>
              <w:noProof/>
              <w:lang w:eastAsia="en-GB"/>
            </w:rPr>
          </w:pPr>
          <w:hyperlink w:anchor="_Toc5983124" w:history="1">
            <w:r w:rsidRPr="00FC46F7">
              <w:rPr>
                <w:rStyle w:val="Hyperlink"/>
                <w:noProof/>
              </w:rPr>
              <w:t>4.5 Future Maintenance</w:t>
            </w:r>
            <w:r>
              <w:rPr>
                <w:noProof/>
                <w:webHidden/>
              </w:rPr>
              <w:tab/>
            </w:r>
            <w:r>
              <w:rPr>
                <w:noProof/>
                <w:webHidden/>
              </w:rPr>
              <w:fldChar w:fldCharType="begin"/>
            </w:r>
            <w:r>
              <w:rPr>
                <w:noProof/>
                <w:webHidden/>
              </w:rPr>
              <w:instrText xml:space="preserve"> PAGEREF _Toc5983124 \h </w:instrText>
            </w:r>
            <w:r>
              <w:rPr>
                <w:noProof/>
                <w:webHidden/>
              </w:rPr>
            </w:r>
            <w:r>
              <w:rPr>
                <w:noProof/>
                <w:webHidden/>
              </w:rPr>
              <w:fldChar w:fldCharType="separate"/>
            </w:r>
            <w:r>
              <w:rPr>
                <w:noProof/>
                <w:webHidden/>
              </w:rPr>
              <w:t>69</w:t>
            </w:r>
            <w:r>
              <w:rPr>
                <w:noProof/>
                <w:webHidden/>
              </w:rPr>
              <w:fldChar w:fldCharType="end"/>
            </w:r>
          </w:hyperlink>
        </w:p>
        <w:p w:rsidR="003950D0" w:rsidRDefault="003950D0" w:rsidP="007977D5">
          <w:r>
            <w:rPr>
              <w:b/>
              <w:bCs/>
              <w:noProof/>
            </w:rPr>
            <w:fldChar w:fldCharType="end"/>
          </w:r>
        </w:p>
      </w:sdtContent>
    </w:sdt>
    <w:p w:rsidR="003A4F63" w:rsidRDefault="00436D93" w:rsidP="00D54858">
      <w:pPr>
        <w:pStyle w:val="Heading1"/>
      </w:pPr>
      <w:bookmarkStart w:id="0" w:name="_Toc5983071"/>
      <w:r>
        <w:t>1</w:t>
      </w:r>
      <w:r w:rsidR="00F73F5B">
        <w:t xml:space="preserve"> </w:t>
      </w:r>
      <w:r w:rsidR="003466A8" w:rsidRPr="00D54858">
        <w:t>Analysis</w:t>
      </w:r>
      <w:bookmarkEnd w:id="0"/>
    </w:p>
    <w:p w:rsidR="003466A8" w:rsidRDefault="00F73F5B" w:rsidP="003466A8">
      <w:pPr>
        <w:pStyle w:val="Heading2"/>
      </w:pPr>
      <w:bookmarkStart w:id="1" w:name="_Toc5983072"/>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02432"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 xml:space="preserve">I believe this can attract a wider range of people to become interested in computer science, and possibly pursuit this as a career. As this product targets people who are interested in computer </w:t>
      </w:r>
      <w:r w:rsidR="00765DE9">
        <w:lastRenderedPageBreak/>
        <w:t>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5983073"/>
      <w:r>
        <w:t xml:space="preserve">1.2 </w:t>
      </w:r>
      <w:r w:rsidR="003466A8">
        <w:t>The Stakeholders</w:t>
      </w:r>
      <w:bookmarkEnd w:id="2"/>
      <w:r w:rsidR="00A13B1A">
        <w:t xml:space="preserve"> </w:t>
      </w:r>
    </w:p>
    <w:p w:rsidR="00492FFB" w:rsidRDefault="00492FFB" w:rsidP="00492FFB">
      <w:pPr>
        <w:pStyle w:val="Heading3"/>
      </w:pPr>
      <w:bookmarkStart w:id="3" w:name="_Toc5983074"/>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5983075"/>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5" w:name="_Toc5983076"/>
      <w:r>
        <w:lastRenderedPageBreak/>
        <w:t>1.2.3 Stakeholder Interviews</w:t>
      </w:r>
      <w:bookmarkEnd w:id="5"/>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w:t>
      </w:r>
      <w:r w:rsidR="00732008">
        <w:lastRenderedPageBreak/>
        <w:t>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lastRenderedPageBreak/>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6" w:name="_Toc5983077"/>
      <w:r>
        <w:t xml:space="preserve">1.3 </w:t>
      </w:r>
      <w:r w:rsidR="003466A8">
        <w:t>Existing Solutions</w:t>
      </w:r>
      <w:bookmarkEnd w:id="6"/>
    </w:p>
    <w:p w:rsidR="00387BC5" w:rsidRDefault="00FB4887" w:rsidP="00C6287E">
      <w:r w:rsidRPr="00FB4887">
        <w:rPr>
          <w:noProof/>
          <w:lang w:eastAsia="en-GB"/>
        </w:rPr>
        <w:drawing>
          <wp:anchor distT="0" distB="0" distL="114300" distR="114300" simplePos="0" relativeHeight="25159321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9219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7" w:name="_Toc5983078"/>
      <w:r>
        <w:t>1.3.1</w:t>
      </w:r>
      <w:r w:rsidR="00904406" w:rsidRPr="00904406">
        <w:t xml:space="preserve"> </w:t>
      </w:r>
      <w:r w:rsidR="00387BC5">
        <w:t>In-Depth Breakdown of Hawk-Eye</w:t>
      </w:r>
      <w:bookmarkEnd w:id="7"/>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01408"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9360"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038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7312"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r>
      <w:r>
        <w:lastRenderedPageBreak/>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591168"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580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683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4134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191D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827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A523C" id="Curved Connector 66" o:spid="_x0000_s1026" type="#_x0000_t38" style="position:absolute;margin-left:138.1pt;margin-top:374.35pt;width:68.85pt;height:44.45pt;rotation:9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8576"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1ACD5" id="Curved Connector 62" o:spid="_x0000_s1026" type="#_x0000_t38" style="position:absolute;margin-left:132.1pt;margin-top:322.1pt;width:66.35pt;height:51.3pt;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7552"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E6263" id="Curved Connector 61" o:spid="_x0000_s1026" type="#_x0000_t38" style="position:absolute;margin-left:169.05pt;margin-top:285.75pt;width:207.85pt;height:26.95pt;rotation:180;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4480"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5CEB0" id="Curved Connector 57" o:spid="_x0000_s1026" type="#_x0000_t38" style="position:absolute;margin-left:131.5pt;margin-top:183.75pt;width:267.35pt;height:40.7pt;rotation:180;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59833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424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014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8912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809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707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0928"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785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8" w:name="_Toc5983079"/>
      <w:r>
        <w:lastRenderedPageBreak/>
        <w:t>1.3.2 Existing solutions of tracking a tennis ball using a Raspberrypi</w:t>
      </w:r>
      <w:bookmarkEnd w:id="8"/>
    </w:p>
    <w:p w:rsidR="002C62F4" w:rsidRDefault="004C3A32" w:rsidP="004C5985">
      <w:r>
        <w:rPr>
          <w:noProof/>
          <w:lang w:eastAsia="en-GB"/>
        </w:rPr>
        <w:drawing>
          <wp:anchor distT="0" distB="0" distL="114300" distR="114300" simplePos="0" relativeHeight="251723264"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9" w:name="_Toc5983080"/>
      <w:r>
        <w:t>1.3.3 Face Recognition and Tracking</w:t>
      </w:r>
      <w:bookmarkEnd w:id="9"/>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09600"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w:t>
      </w:r>
      <w:r w:rsidR="00D07877" w:rsidRPr="00D07877">
        <w:lastRenderedPageBreak/>
        <w:t xml:space="preserve">our convolutional kernel. Each feature is a single value obtained by subtracting sum of pixels under </w:t>
      </w:r>
      <w:r w:rsidR="00D07877">
        <w:rPr>
          <w:noProof/>
          <w:lang w:eastAsia="en-GB"/>
        </w:rPr>
        <w:drawing>
          <wp:anchor distT="0" distB="0" distL="114300" distR="114300" simplePos="0" relativeHeight="251639296"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cstate="print">
                      <a:extLst>
                        <a:ext uri="{28A0092B-C50C-407E-A947-70E740481C1C}">
                          <a14:useLocalDpi xmlns:a14="http://schemas.microsoft.com/office/drawing/2010/main"/>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0" w:name="_Toc5983081"/>
      <w:r>
        <w:t xml:space="preserve">1.4 </w:t>
      </w:r>
      <w:r w:rsidR="003466A8">
        <w:t>The Essential Features</w:t>
      </w:r>
      <w:bookmarkEnd w:id="10"/>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1" w:name="_Toc5983082"/>
      <w:r>
        <w:t xml:space="preserve">1.5 </w:t>
      </w:r>
      <w:r w:rsidR="003466A8">
        <w:t>Potential Limitations</w:t>
      </w:r>
      <w:bookmarkEnd w:id="11"/>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lastRenderedPageBreak/>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2" w:name="_Toc5983083"/>
      <w:r>
        <w:t xml:space="preserve">1.6 </w:t>
      </w:r>
      <w:r w:rsidR="003466A8">
        <w:t>Hardware and Software Requirements</w:t>
      </w:r>
      <w:bookmarkEnd w:id="12"/>
      <w:r w:rsidR="00A13B1A">
        <w:t xml:space="preserve"> </w:t>
      </w:r>
    </w:p>
    <w:tbl>
      <w:tblPr>
        <w:tblStyle w:val="TableGrid"/>
        <w:tblW w:w="0" w:type="auto"/>
        <w:tblLook w:val="04A0" w:firstRow="1" w:lastRow="0" w:firstColumn="1" w:lastColumn="0" w:noHBand="0" w:noVBand="1"/>
      </w:tblPr>
      <w:tblGrid>
        <w:gridCol w:w="2530"/>
        <w:gridCol w:w="3396"/>
        <w:gridCol w:w="3090"/>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BCM 2835 SOC @ 1GHz, 512MB of RAM, micro-SD, mini-HDMI, micro-B 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xml:space="preserve">, 40 GPIO pins, Full size HDMI 1.3a port, Combined 3.5mm analog audio and composite video jack, Camera interface (CSI), Display interface (DSI),  microSD slot, VideoCore IV </w:t>
            </w:r>
            <w:r>
              <w:lastRenderedPageBreak/>
              <w:t>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w:t>
            </w:r>
            <w:r w:rsidRPr="001762B4">
              <w:lastRenderedPageBreak/>
              <w:t xml:space="preserve">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3" w:name="_Toc5983084"/>
      <w:r>
        <w:t xml:space="preserve">1.7 </w:t>
      </w:r>
      <w:r w:rsidR="003466A8">
        <w:t>Success Criteria</w:t>
      </w:r>
      <w:bookmarkEnd w:id="13"/>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the tennis ball connects with the surface. This will be done via hit detection. I 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xml:space="preserve">) to allow me to </w:t>
            </w:r>
            <w:r>
              <w:lastRenderedPageBreak/>
              <w:t>understand which candidates are true positives.</w:t>
            </w:r>
          </w:p>
        </w:tc>
      </w:tr>
      <w:tr w:rsidR="001A3125" w:rsidTr="002B6BE8">
        <w:tc>
          <w:tcPr>
            <w:tcW w:w="3005" w:type="dxa"/>
          </w:tcPr>
          <w:p w:rsidR="001A3125" w:rsidRDefault="001A3125" w:rsidP="002B6BE8">
            <w:r>
              <w:lastRenderedPageBreak/>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E5106E">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rsidR="00E5106E">
              <w:t xml:space="preserve"> black.</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r w:rsidR="00312598">
              <w:t>potential, which</w:t>
            </w:r>
            <w:r>
              <w:t xml:space="preserve"> this technology can achieve.</w:t>
            </w:r>
          </w:p>
        </w:tc>
      </w:tr>
      <w:tr w:rsidR="007C25C6" w:rsidTr="002B6BE8">
        <w:tc>
          <w:tcPr>
            <w:tcW w:w="3005" w:type="dxa"/>
          </w:tcPr>
          <w:p w:rsidR="007C25C6" w:rsidRDefault="007919B1" w:rsidP="0069792E">
            <w:r>
              <w:t>7</w:t>
            </w:r>
            <w:r w:rsidR="008E0B45">
              <w:t>)</w:t>
            </w:r>
            <w:r w:rsidR="00C31BE0">
              <w:t xml:space="preserve"> </w:t>
            </w:r>
            <w:r w:rsidR="0069792E">
              <w:t>The project needs to be relatively simple to use</w:t>
            </w:r>
          </w:p>
        </w:tc>
        <w:tc>
          <w:tcPr>
            <w:tcW w:w="3005" w:type="dxa"/>
          </w:tcPr>
          <w:p w:rsidR="007C25C6" w:rsidRDefault="0069792E" w:rsidP="0069792E">
            <w:r>
              <w:t>The project needs to be simple to use and understand by my users, as my stakeholders will be children aged 15-16. Simultaneously, this shouldn’t patronise them</w:t>
            </w:r>
          </w:p>
        </w:tc>
        <w:tc>
          <w:tcPr>
            <w:tcW w:w="3006" w:type="dxa"/>
          </w:tcPr>
          <w:p w:rsidR="007C25C6" w:rsidRDefault="0069792E" w:rsidP="0069792E">
            <w:r>
              <w:t>I will do this by keeping my user interface simple and easy to understand. In order for the user to fully understand the program they will be using, I will write a short instruction list, explaining how the project works and how to use it.</w:t>
            </w:r>
          </w:p>
        </w:tc>
      </w:tr>
    </w:tbl>
    <w:p w:rsidR="0022488B" w:rsidRPr="002B6BE8" w:rsidRDefault="0022488B" w:rsidP="002B6BE8"/>
    <w:p w:rsidR="003466A8" w:rsidRDefault="00F73F5B" w:rsidP="00D54858">
      <w:pPr>
        <w:pStyle w:val="Heading1"/>
      </w:pPr>
      <w:bookmarkStart w:id="14" w:name="_Toc5983085"/>
      <w:r>
        <w:lastRenderedPageBreak/>
        <w:t xml:space="preserve">2 </w:t>
      </w:r>
      <w:r w:rsidR="003466A8">
        <w:t>Design</w:t>
      </w:r>
      <w:bookmarkEnd w:id="14"/>
    </w:p>
    <w:p w:rsidR="003950D0" w:rsidRDefault="000A793B" w:rsidP="003950D0">
      <w:pPr>
        <w:pStyle w:val="Heading2"/>
      </w:pPr>
      <w:bookmarkStart w:id="15" w:name="_Toc5983086"/>
      <w:r>
        <w:rPr>
          <w:noProof/>
          <w:lang w:eastAsia="en-GB"/>
        </w:rPr>
        <w:drawing>
          <wp:anchor distT="0" distB="0" distL="114300" distR="114300" simplePos="0" relativeHeight="251595264"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5"/>
    </w:p>
    <w:p w:rsidR="000A793B" w:rsidRPr="000A793B" w:rsidRDefault="000A793B" w:rsidP="000A793B"/>
    <w:p w:rsidR="003950D0" w:rsidRDefault="00F73F5B" w:rsidP="003950D0">
      <w:pPr>
        <w:pStyle w:val="Heading2"/>
      </w:pPr>
      <w:bookmarkStart w:id="16" w:name="_Toc5983087"/>
      <w:r>
        <w:t xml:space="preserve">2.2 </w:t>
      </w:r>
      <w:r w:rsidR="00824D79">
        <w:t>Decomposition</w:t>
      </w:r>
      <w:bookmarkEnd w:id="16"/>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7" w:name="_Toc5983088"/>
      <w:r>
        <w:t xml:space="preserve">2.2.1 </w:t>
      </w:r>
      <w:r w:rsidR="002A234E">
        <w:t>Computer Vision</w:t>
      </w:r>
      <w:bookmarkEnd w:id="17"/>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8" w:name="_Toc5983089"/>
      <w:r>
        <w:t xml:space="preserve">2.2.2 </w:t>
      </w:r>
      <w:r w:rsidR="002A234E">
        <w:t xml:space="preserve">Tracking </w:t>
      </w:r>
      <w:r w:rsidR="005A5609">
        <w:t>the</w:t>
      </w:r>
      <w:r w:rsidR="002A234E">
        <w:t xml:space="preserve"> Ball</w:t>
      </w:r>
      <w:bookmarkEnd w:id="18"/>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19" w:name="_Toc5983090"/>
      <w:r>
        <w:t xml:space="preserve">2.2.3 </w:t>
      </w:r>
      <w:r w:rsidR="002A234E">
        <w:t>User Interface</w:t>
      </w:r>
      <w:bookmarkEnd w:id="19"/>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0" w:name="_Toc5983091"/>
      <w:r>
        <w:t xml:space="preserve">2.3 </w:t>
      </w:r>
      <w:r w:rsidR="003950D0">
        <w:t>Algorithms</w:t>
      </w:r>
      <w:bookmarkEnd w:id="20"/>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1" w:name="_Toc5983092"/>
      <w:r>
        <w:t xml:space="preserve">2.3.1 </w:t>
      </w:r>
      <w:r w:rsidR="00554C70">
        <w:t>Accessing camera and displaying camera feed</w:t>
      </w:r>
      <w:bookmarkEnd w:id="21"/>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2" w:name="_Toc5983093"/>
      <w:r>
        <w:t xml:space="preserve">2.3.2 </w:t>
      </w:r>
      <w:r w:rsidR="00554C70">
        <w:t>HSV colour mask</w:t>
      </w:r>
      <w:bookmarkEnd w:id="22"/>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w:t>
      </w:r>
      <w:r w:rsidR="006140D3">
        <w:t>tennis-ball</w:t>
      </w:r>
      <w:r>
        <w:t>,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3" w:name="_Toc5983094"/>
      <w:r>
        <w:t xml:space="preserve">2.3.3 </w:t>
      </w:r>
      <w:r w:rsidR="00554C70">
        <w:t>Detecting and tracking the tennis ball</w:t>
      </w:r>
      <w:bookmarkEnd w:id="23"/>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4" w:name="_Toc5983095"/>
      <w:r>
        <w:t>2.3.4 Bounce Detection – String from Tennis Ball Detection and Tracking</w:t>
      </w:r>
      <w:bookmarkEnd w:id="24"/>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5" w:name="_Toc5983096"/>
      <w:r>
        <w:t xml:space="preserve">2.4 </w:t>
      </w:r>
      <w:r w:rsidR="003950D0">
        <w:t>Usability</w:t>
      </w:r>
      <w:bookmarkEnd w:id="25"/>
    </w:p>
    <w:p w:rsidR="00535263" w:rsidRDefault="00E36D15" w:rsidP="00E36D15">
      <w:pPr>
        <w:pStyle w:val="Heading3"/>
      </w:pPr>
      <w:bookmarkStart w:id="26" w:name="_Toc5983097"/>
      <w:r>
        <w:rPr>
          <w:noProof/>
          <w:lang w:eastAsia="en-GB"/>
        </w:rPr>
        <w:drawing>
          <wp:anchor distT="0" distB="0" distL="114300" distR="114300" simplePos="0" relativeHeight="251724288"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39" cstate="print">
                      <a:extLst>
                        <a:ext uri="{28A0092B-C50C-407E-A947-70E740481C1C}">
                          <a14:useLocalDpi xmlns:a14="http://schemas.microsoft.com/office/drawing/2010/main"/>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6"/>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7" w:name="_Toc5983098"/>
      <w:r>
        <w:lastRenderedPageBreak/>
        <w:t>2.4.2 Stakeholder Input</w:t>
      </w:r>
      <w:bookmarkEnd w:id="27"/>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8" w:name="_Toc5983099"/>
      <w:r>
        <w:t xml:space="preserve">2.5 </w:t>
      </w:r>
      <w:r w:rsidR="003950D0">
        <w:t>Variables, Data Structures and Classes</w:t>
      </w:r>
      <w:bookmarkEnd w:id="28"/>
    </w:p>
    <w:tbl>
      <w:tblPr>
        <w:tblStyle w:val="TableGrid"/>
        <w:tblW w:w="0" w:type="auto"/>
        <w:tblLook w:val="04A0" w:firstRow="1" w:lastRow="0" w:firstColumn="1" w:lastColumn="0" w:noHBand="0" w:noVBand="1"/>
      </w:tblPr>
      <w:tblGrid>
        <w:gridCol w:w="3039"/>
        <w:gridCol w:w="2981"/>
        <w:gridCol w:w="2996"/>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4F7148" w:rsidTr="003B6193">
        <w:tc>
          <w:tcPr>
            <w:tcW w:w="3080" w:type="dxa"/>
          </w:tcPr>
          <w:p w:rsidR="004F7148" w:rsidRDefault="004F7148" w:rsidP="003B6193">
            <w:r>
              <w:t>GreenUpper</w:t>
            </w:r>
          </w:p>
        </w:tc>
        <w:tc>
          <w:tcPr>
            <w:tcW w:w="3081" w:type="dxa"/>
          </w:tcPr>
          <w:p w:rsidR="004F7148" w:rsidRDefault="004F7148" w:rsidP="006C1552">
            <w:r>
              <w:t>Array</w:t>
            </w:r>
          </w:p>
        </w:tc>
        <w:tc>
          <w:tcPr>
            <w:tcW w:w="3081" w:type="dxa"/>
          </w:tcPr>
          <w:p w:rsidR="004F7148" w:rsidRDefault="004F7148" w:rsidP="003B6193">
            <w:r>
              <w:t>Stores the HSV upper boundary of the “green” ball (Hue (dominant wavelength), Saturation (purity/ shades of the colour) and Value (intensity))</w:t>
            </w:r>
          </w:p>
        </w:tc>
      </w:tr>
      <w:tr w:rsidR="004F7148" w:rsidTr="003B6193">
        <w:tc>
          <w:tcPr>
            <w:tcW w:w="3080" w:type="dxa"/>
          </w:tcPr>
          <w:p w:rsidR="004F7148" w:rsidRDefault="004F7148" w:rsidP="003B6193">
            <w:r>
              <w:t>GreenLower</w:t>
            </w:r>
          </w:p>
        </w:tc>
        <w:tc>
          <w:tcPr>
            <w:tcW w:w="3081" w:type="dxa"/>
          </w:tcPr>
          <w:p w:rsidR="004F7148" w:rsidRDefault="004F7148" w:rsidP="00E63393">
            <w:r>
              <w:t>Array</w:t>
            </w:r>
          </w:p>
        </w:tc>
        <w:tc>
          <w:tcPr>
            <w:tcW w:w="3081" w:type="dxa"/>
          </w:tcPr>
          <w:p w:rsidR="004F7148" w:rsidRDefault="004F7148" w:rsidP="00E63393">
            <w:r>
              <w:t>Stores the HSV lower boundary of the “green” ball (Hue (dominant wavelength), Saturation (purity/ shades of the colour) and Value (intensity))</w:t>
            </w:r>
          </w:p>
        </w:tc>
      </w:tr>
      <w:tr w:rsidR="004F7148" w:rsidTr="003B6193">
        <w:tc>
          <w:tcPr>
            <w:tcW w:w="3080" w:type="dxa"/>
          </w:tcPr>
          <w:p w:rsidR="004F7148" w:rsidRDefault="004F7148" w:rsidP="00E63393">
            <w:r>
              <w:t>BallCancidate</w:t>
            </w:r>
          </w:p>
        </w:tc>
        <w:tc>
          <w:tcPr>
            <w:tcW w:w="3081" w:type="dxa"/>
          </w:tcPr>
          <w:p w:rsidR="004F7148" w:rsidRDefault="004F7148" w:rsidP="00E63393">
            <w:r>
              <w:t>Record</w:t>
            </w:r>
          </w:p>
        </w:tc>
        <w:tc>
          <w:tcPr>
            <w:tcW w:w="3081" w:type="dxa"/>
          </w:tcPr>
          <w:p w:rsidR="004F7148" w:rsidRDefault="004F7148" w:rsidP="001018F7">
            <w:r>
              <w:t>Stores a record of different combinations of</w:t>
            </w:r>
            <w:r w:rsidR="001018F7">
              <w:t xml:space="preserve"> HSV values and the size </w:t>
            </w:r>
            <w:r>
              <w:t xml:space="preserve">of the ball </w:t>
            </w:r>
            <w:r w:rsidR="001018F7">
              <w:t>HSV contours</w:t>
            </w:r>
            <w:r>
              <w:t>, to eliminate false positives</w:t>
            </w:r>
          </w:p>
        </w:tc>
      </w:tr>
      <w:tr w:rsidR="004F7148" w:rsidTr="003B6193">
        <w:tc>
          <w:tcPr>
            <w:tcW w:w="3080" w:type="dxa"/>
          </w:tcPr>
          <w:p w:rsidR="004F7148" w:rsidRDefault="004F7148" w:rsidP="00E63393">
            <w:r>
              <w:t>BallCandidateDetected</w:t>
            </w:r>
          </w:p>
        </w:tc>
        <w:tc>
          <w:tcPr>
            <w:tcW w:w="3081" w:type="dxa"/>
          </w:tcPr>
          <w:p w:rsidR="004F7148" w:rsidRDefault="004F7148" w:rsidP="00E63393">
            <w:r>
              <w:t>Variable - Boolean</w:t>
            </w:r>
          </w:p>
        </w:tc>
        <w:tc>
          <w:tcPr>
            <w:tcW w:w="3081" w:type="dxa"/>
          </w:tcPr>
          <w:p w:rsidR="004F7148" w:rsidRDefault="004F7148" w:rsidP="00E63393">
            <w:r>
              <w:t xml:space="preserve">Returns whether there are any ball candidates in its field of view </w:t>
            </w:r>
          </w:p>
        </w:tc>
      </w:tr>
      <w:tr w:rsidR="004F7148" w:rsidTr="003B6193">
        <w:tc>
          <w:tcPr>
            <w:tcW w:w="3080" w:type="dxa"/>
          </w:tcPr>
          <w:p w:rsidR="004F7148" w:rsidRDefault="004F7148" w:rsidP="00E63393">
            <w:r>
              <w:t>Surface</w:t>
            </w:r>
          </w:p>
        </w:tc>
        <w:tc>
          <w:tcPr>
            <w:tcW w:w="3081" w:type="dxa"/>
          </w:tcPr>
          <w:p w:rsidR="004F7148" w:rsidRDefault="004F7148" w:rsidP="00E63393">
            <w:r>
              <w:t xml:space="preserve">Function </w:t>
            </w:r>
          </w:p>
        </w:tc>
        <w:tc>
          <w:tcPr>
            <w:tcW w:w="3081" w:type="dxa"/>
          </w:tcPr>
          <w:p w:rsidR="004F7148" w:rsidRDefault="004F7148" w:rsidP="00E63393">
            <w:r>
              <w:t>Track</w:t>
            </w:r>
            <w:r w:rsidR="008A352A">
              <w:t>s</w:t>
            </w:r>
            <w:r>
              <w:t xml:space="preserve"> the HSV values of the surface</w:t>
            </w:r>
          </w:p>
        </w:tc>
      </w:tr>
      <w:tr w:rsidR="004F7148" w:rsidTr="003B6193">
        <w:tc>
          <w:tcPr>
            <w:tcW w:w="3080" w:type="dxa"/>
          </w:tcPr>
          <w:p w:rsidR="004F7148" w:rsidRDefault="004F7148" w:rsidP="00E63393">
            <w:r>
              <w:t>Bounce</w:t>
            </w:r>
          </w:p>
        </w:tc>
        <w:tc>
          <w:tcPr>
            <w:tcW w:w="3081" w:type="dxa"/>
          </w:tcPr>
          <w:p w:rsidR="004F7148" w:rsidRDefault="004F7148" w:rsidP="00E63393">
            <w:r>
              <w:t>Function</w:t>
            </w:r>
          </w:p>
        </w:tc>
        <w:tc>
          <w:tcPr>
            <w:tcW w:w="3081" w:type="dxa"/>
          </w:tcPr>
          <w:p w:rsidR="004F7148" w:rsidRDefault="004F7148" w:rsidP="00774346">
            <w:r>
              <w:t xml:space="preserve">Responsible for sending information to the program that the </w:t>
            </w:r>
            <w:r w:rsidR="006E2363">
              <w:t xml:space="preserve">ball </w:t>
            </w:r>
            <w:r w:rsidR="00774346">
              <w:t>candidate, which</w:t>
            </w:r>
            <w:r w:rsidR="006E2363">
              <w:t xml:space="preserve"> is being tracked, has </w:t>
            </w:r>
            <w:r w:rsidR="00774346">
              <w:t>been exposed to</w:t>
            </w:r>
            <w:r w:rsidR="006E2363">
              <w:t xml:space="preserve"> the </w:t>
            </w:r>
            <w:r w:rsidR="00774346">
              <w:t>tracked surface</w:t>
            </w:r>
          </w:p>
        </w:tc>
      </w:tr>
      <w:tr w:rsidR="004F7148" w:rsidTr="003B6193">
        <w:tc>
          <w:tcPr>
            <w:tcW w:w="3080" w:type="dxa"/>
          </w:tcPr>
          <w:p w:rsidR="004F7148" w:rsidRDefault="004F7148" w:rsidP="00E63393">
            <w:r>
              <w:t>BounceDetected</w:t>
            </w:r>
          </w:p>
        </w:tc>
        <w:tc>
          <w:tcPr>
            <w:tcW w:w="3081" w:type="dxa"/>
          </w:tcPr>
          <w:p w:rsidR="004F7148" w:rsidRDefault="004F7148" w:rsidP="00E63393">
            <w:r>
              <w:t>Variable - Boolean</w:t>
            </w:r>
          </w:p>
        </w:tc>
        <w:tc>
          <w:tcPr>
            <w:tcW w:w="3081" w:type="dxa"/>
          </w:tcPr>
          <w:p w:rsidR="004F7148" w:rsidRDefault="004F7148" w:rsidP="0056320B">
            <w:r>
              <w:t xml:space="preserve">Returns whether there are any bounces detected. Does this by </w:t>
            </w:r>
            <w:r w:rsidR="0056320B">
              <w:t>changing colour of the box, which tracks the tennis ball from green to red</w:t>
            </w:r>
          </w:p>
        </w:tc>
      </w:tr>
      <w:tr w:rsidR="004F7148" w:rsidTr="003B6193">
        <w:tc>
          <w:tcPr>
            <w:tcW w:w="3080" w:type="dxa"/>
          </w:tcPr>
          <w:p w:rsidR="004F7148" w:rsidRDefault="004F7148" w:rsidP="00E63393">
            <w:r>
              <w:t>Camera</w:t>
            </w:r>
          </w:p>
        </w:tc>
        <w:tc>
          <w:tcPr>
            <w:tcW w:w="3081" w:type="dxa"/>
          </w:tcPr>
          <w:p w:rsidR="004F7148" w:rsidRDefault="004F7148" w:rsidP="00E63393">
            <w:r>
              <w:t>String</w:t>
            </w:r>
          </w:p>
        </w:tc>
        <w:tc>
          <w:tcPr>
            <w:tcW w:w="3081" w:type="dxa"/>
          </w:tcPr>
          <w:p w:rsidR="004F7148" w:rsidRDefault="004F7148" w:rsidP="004F7148">
            <w:r>
              <w:t>Initialise the camera and declare it</w:t>
            </w:r>
          </w:p>
        </w:tc>
      </w:tr>
      <w:tr w:rsidR="004F7148" w:rsidTr="003B6193">
        <w:tc>
          <w:tcPr>
            <w:tcW w:w="3080" w:type="dxa"/>
          </w:tcPr>
          <w:p w:rsidR="004F7148" w:rsidRDefault="004F7148" w:rsidP="00E63393">
            <w:r>
              <w:t>CameraResolution</w:t>
            </w:r>
          </w:p>
        </w:tc>
        <w:tc>
          <w:tcPr>
            <w:tcW w:w="3081" w:type="dxa"/>
          </w:tcPr>
          <w:p w:rsidR="004F7148" w:rsidRDefault="004F7148" w:rsidP="00E63393">
            <w:r>
              <w:t>Integer</w:t>
            </w:r>
          </w:p>
        </w:tc>
        <w:tc>
          <w:tcPr>
            <w:tcW w:w="3081" w:type="dxa"/>
          </w:tcPr>
          <w:p w:rsidR="004F7148" w:rsidRDefault="004F7148" w:rsidP="004F7148">
            <w:r>
              <w:t>Determine the resolution of the camera, keeping it reasonably low, in order to maximise the framerate</w:t>
            </w:r>
          </w:p>
        </w:tc>
      </w:tr>
      <w:tr w:rsidR="004F7148" w:rsidTr="003B6193">
        <w:tc>
          <w:tcPr>
            <w:tcW w:w="3080" w:type="dxa"/>
          </w:tcPr>
          <w:p w:rsidR="004F7148" w:rsidRDefault="004F7148" w:rsidP="00E63393">
            <w:r>
              <w:t>CameraFramerate</w:t>
            </w:r>
          </w:p>
        </w:tc>
        <w:tc>
          <w:tcPr>
            <w:tcW w:w="3081" w:type="dxa"/>
          </w:tcPr>
          <w:p w:rsidR="004F7148" w:rsidRDefault="004F7148" w:rsidP="00E63393">
            <w:r>
              <w:t>Integer</w:t>
            </w:r>
          </w:p>
        </w:tc>
        <w:tc>
          <w:tcPr>
            <w:tcW w:w="3081" w:type="dxa"/>
          </w:tcPr>
          <w:p w:rsidR="004F7148" w:rsidRDefault="004F7148" w:rsidP="00E63393">
            <w:r>
              <w:t>Show the fps of the camera</w:t>
            </w:r>
          </w:p>
        </w:tc>
      </w:tr>
      <w:tr w:rsidR="004F7148" w:rsidTr="003B6193">
        <w:tc>
          <w:tcPr>
            <w:tcW w:w="3080" w:type="dxa"/>
          </w:tcPr>
          <w:p w:rsidR="004F7148" w:rsidRPr="00E63393" w:rsidRDefault="004F7148" w:rsidP="00E63393">
            <w:r>
              <w:lastRenderedPageBreak/>
              <w:t>Frame</w:t>
            </w:r>
          </w:p>
        </w:tc>
        <w:tc>
          <w:tcPr>
            <w:tcW w:w="3081" w:type="dxa"/>
          </w:tcPr>
          <w:p w:rsidR="004F7148" w:rsidRDefault="004F7148" w:rsidP="00E63393">
            <w:r>
              <w:t>Procedure</w:t>
            </w:r>
          </w:p>
        </w:tc>
        <w:tc>
          <w:tcPr>
            <w:tcW w:w="3081" w:type="dxa"/>
          </w:tcPr>
          <w:p w:rsidR="004F7148" w:rsidRDefault="004F7148" w:rsidP="00E63393">
            <w:r>
              <w:t>Display the frame to my screen</w:t>
            </w:r>
          </w:p>
        </w:tc>
      </w:tr>
      <w:tr w:rsidR="004F7148" w:rsidTr="003B6193">
        <w:trPr>
          <w:trHeight w:val="359"/>
        </w:trPr>
        <w:tc>
          <w:tcPr>
            <w:tcW w:w="3080" w:type="dxa"/>
          </w:tcPr>
          <w:p w:rsidR="004F7148" w:rsidRDefault="004F7148" w:rsidP="00E63393">
            <w:r>
              <w:t>Mask</w:t>
            </w:r>
          </w:p>
        </w:tc>
        <w:tc>
          <w:tcPr>
            <w:tcW w:w="3081" w:type="dxa"/>
          </w:tcPr>
          <w:p w:rsidR="004F7148" w:rsidRPr="006E58D2" w:rsidRDefault="004F7148" w:rsidP="00E63393">
            <w:r>
              <w:t>Function</w:t>
            </w:r>
          </w:p>
        </w:tc>
        <w:tc>
          <w:tcPr>
            <w:tcW w:w="3081" w:type="dxa"/>
          </w:tcPr>
          <w:p w:rsidR="004F7148" w:rsidRDefault="004F7148" w:rsidP="00087E5B">
            <w:r>
              <w:t>Convert BGR to HSV</w:t>
            </w:r>
          </w:p>
        </w:tc>
      </w:tr>
      <w:tr w:rsidR="004F7148" w:rsidTr="003B6193">
        <w:trPr>
          <w:trHeight w:val="123"/>
        </w:trPr>
        <w:tc>
          <w:tcPr>
            <w:tcW w:w="3080" w:type="dxa"/>
          </w:tcPr>
          <w:p w:rsidR="004F7148" w:rsidRDefault="004F7148" w:rsidP="00E63393">
            <w:r>
              <w:t>Track</w:t>
            </w:r>
          </w:p>
        </w:tc>
        <w:tc>
          <w:tcPr>
            <w:tcW w:w="3081" w:type="dxa"/>
          </w:tcPr>
          <w:p w:rsidR="004F7148" w:rsidRPr="006E58D2" w:rsidRDefault="004F7148" w:rsidP="00E63393">
            <w:r>
              <w:t>Function</w:t>
            </w:r>
          </w:p>
        </w:tc>
        <w:tc>
          <w:tcPr>
            <w:tcW w:w="3081" w:type="dxa"/>
          </w:tcPr>
          <w:p w:rsidR="004F7148" w:rsidRDefault="004F7148" w:rsidP="00E63393">
            <w:r>
              <w:t>Draw a green box around the largest contour, and track it as it moves through the camera’s field of view.</w:t>
            </w:r>
          </w:p>
        </w:tc>
      </w:tr>
      <w:tr w:rsidR="004F7148" w:rsidTr="003B6193">
        <w:trPr>
          <w:trHeight w:val="123"/>
        </w:trPr>
        <w:tc>
          <w:tcPr>
            <w:tcW w:w="3080" w:type="dxa"/>
          </w:tcPr>
          <w:p w:rsidR="004F7148" w:rsidRDefault="008F7D2E" w:rsidP="00E63393">
            <w:r>
              <w:t>CloseKey</w:t>
            </w:r>
          </w:p>
        </w:tc>
        <w:tc>
          <w:tcPr>
            <w:tcW w:w="3081" w:type="dxa"/>
          </w:tcPr>
          <w:p w:rsidR="004F7148" w:rsidRDefault="008F7D2E" w:rsidP="00E63393">
            <w:r>
              <w:t>Function</w:t>
            </w:r>
          </w:p>
        </w:tc>
        <w:tc>
          <w:tcPr>
            <w:tcW w:w="3081" w:type="dxa"/>
          </w:tcPr>
          <w:p w:rsidR="004F7148" w:rsidRDefault="008F7D2E" w:rsidP="008F7D2E">
            <w:r>
              <w:t>Stops the program from running and closes all windows when the “escape” key is pressed</w:t>
            </w:r>
          </w:p>
        </w:tc>
      </w:tr>
    </w:tbl>
    <w:p w:rsidR="001E3F7F" w:rsidRPr="001E3F7F" w:rsidRDefault="001E3F7F" w:rsidP="001E3F7F"/>
    <w:p w:rsidR="00B01F62" w:rsidRDefault="00F73F5B" w:rsidP="003950D0">
      <w:pPr>
        <w:pStyle w:val="Heading2"/>
      </w:pPr>
      <w:bookmarkStart w:id="29" w:name="_Toc5983100"/>
      <w:r>
        <w:t xml:space="preserve">2.6 </w:t>
      </w:r>
      <w:r w:rsidR="00B01F62">
        <w:t>Test Data</w:t>
      </w:r>
      <w:bookmarkEnd w:id="29"/>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284"/>
        <w:gridCol w:w="2027"/>
        <w:gridCol w:w="2404"/>
        <w:gridCol w:w="2301"/>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lastRenderedPageBreak/>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0" w:name="_Toc5983101"/>
      <w:r>
        <w:t xml:space="preserve">2.7 </w:t>
      </w:r>
      <w:r w:rsidR="003950D0">
        <w:t>Further Data</w:t>
      </w:r>
      <w:bookmarkEnd w:id="30"/>
    </w:p>
    <w:p w:rsidR="00EE2B13" w:rsidRPr="00EE2B13" w:rsidRDefault="00EE2B13" w:rsidP="00EE2B13">
      <w:pPr>
        <w:pStyle w:val="Heading3"/>
      </w:pPr>
      <w:bookmarkStart w:id="31" w:name="_Toc5983102"/>
      <w:r>
        <w:t>2.7.1 Bounce Detection</w:t>
      </w:r>
      <w:bookmarkEnd w:id="31"/>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0">
                      <a:extLst>
                        <a:ext uri="{28A0092B-C50C-407E-A947-70E740481C1C}">
                          <a14:useLocalDpi xmlns:a14="http://schemas.microsoft.com/office/drawing/2010/main"/>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725312"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1" cstate="print">
                      <a:extLst>
                        <a:ext uri="{28A0092B-C50C-407E-A947-70E740481C1C}">
                          <a14:useLocalDpi xmlns:a14="http://schemas.microsoft.com/office/drawing/2010/main"/>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2" w:name="_Toc5983103"/>
      <w:r>
        <w:t>2.7.2 Flowchart Breaking Down Bounce Detection</w:t>
      </w:r>
      <w:bookmarkEnd w:id="32"/>
    </w:p>
    <w:p w:rsidR="00A373F5" w:rsidRDefault="00A373F5">
      <w:r>
        <w:rPr>
          <w:noProof/>
          <w:lang w:eastAsia="en-GB"/>
        </w:rPr>
        <w:drawing>
          <wp:anchor distT="0" distB="0" distL="114300" distR="114300" simplePos="0" relativeHeight="251726336"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2" cstate="print">
                      <a:extLst>
                        <a:ext uri="{28A0092B-C50C-407E-A947-70E740481C1C}">
                          <a14:useLocalDpi xmlns:a14="http://schemas.microsoft.com/office/drawing/2010/main"/>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piece by piece,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3" w:name="_Toc5983104"/>
      <w:r>
        <w:t xml:space="preserve">3 </w:t>
      </w:r>
      <w:r w:rsidR="003466A8">
        <w:t>Developing</w:t>
      </w:r>
      <w:bookmarkEnd w:id="33"/>
    </w:p>
    <w:p w:rsidR="003950D0" w:rsidRDefault="0020215F" w:rsidP="003950D0">
      <w:pPr>
        <w:pStyle w:val="Heading2"/>
      </w:pPr>
      <w:bookmarkStart w:id="34" w:name="_Toc5983105"/>
      <w:r>
        <w:t>3.1</w:t>
      </w:r>
      <w:r w:rsidR="00F73F5B">
        <w:t xml:space="preserve"> </w:t>
      </w:r>
      <w:r w:rsidR="003950D0">
        <w:t>Prototypes</w:t>
      </w:r>
      <w:bookmarkEnd w:id="34"/>
    </w:p>
    <w:p w:rsidR="009925DE" w:rsidRDefault="0020215F" w:rsidP="009925DE">
      <w:pPr>
        <w:pStyle w:val="Heading3"/>
      </w:pPr>
      <w:bookmarkStart w:id="35" w:name="_Toc5983106"/>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5"/>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r w:rsidR="000F51E7" w:rsidRPr="000F51E7">
        <w:rPr>
          <w:noProof/>
          <w:lang w:eastAsia="en-GB"/>
        </w:rPr>
        <w:drawing>
          <wp:inline distT="0" distB="0" distL="0" distR="0" wp14:anchorId="5EF3FA36" wp14:editId="16A7FC05">
            <wp:extent cx="5285866" cy="2311603"/>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5298798" cy="2317258"/>
                    </a:xfrm>
                    <a:prstGeom prst="rect">
                      <a:avLst/>
                    </a:prstGeom>
                    <a:ln>
                      <a:noFill/>
                    </a:ln>
                    <a:extLst>
                      <a:ext uri="{53640926-AAD7-44D8-BBD7-CCE9431645EC}">
                        <a14:shadowObscured xmlns:a14="http://schemas.microsoft.com/office/drawing/2010/main"/>
                      </a:ext>
                    </a:extLst>
                  </pic:spPr>
                </pic:pic>
              </a:graphicData>
            </a:graphic>
          </wp:inline>
        </w:drawing>
      </w:r>
    </w:p>
    <w:p w:rsidR="00215315" w:rsidRDefault="00B24C9B" w:rsidP="009925DE">
      <w:r>
        <w:rPr>
          <w:noProof/>
          <w:lang w:eastAsia="en-GB"/>
        </w:rPr>
        <w:drawing>
          <wp:anchor distT="0" distB="0" distL="114300" distR="114300" simplePos="0" relativeHeight="251643392"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4" cstate="print">
                      <a:extLst>
                        <a:ext uri="{28A0092B-C50C-407E-A947-70E740481C1C}">
                          <a14:useLocalDpi xmlns:a14="http://schemas.microsoft.com/office/drawing/2010/main"/>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5"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w:t>
      </w:r>
      <w:r w:rsidR="00194237">
        <w:lastRenderedPageBreak/>
        <w:t xml:space="preserve">accessing a picamera with OpenCV and Python – </w:t>
      </w:r>
      <w:hyperlink r:id="rId46"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2B71BA" w:rsidP="002B71BA">
      <w:pPr>
        <w:pStyle w:val="Heading4"/>
      </w:pPr>
      <w:r>
        <w:t>3.</w:t>
      </w:r>
      <w:r w:rsidR="00CF3FB7">
        <w:t>1</w:t>
      </w:r>
      <w:r>
        <w:t>.1.2 Examples of Code (</w:t>
      </w:r>
      <w:r w:rsidR="00A61329">
        <w:t>a</w:t>
      </w:r>
      <w:r>
        <w:t>nnotated)</w:t>
      </w:r>
    </w:p>
    <w:p w:rsidR="00BF037A" w:rsidRDefault="000F51E7">
      <w:r>
        <w:rPr>
          <w:noProof/>
          <w:lang w:eastAsia="en-GB"/>
        </w:rPr>
        <w:drawing>
          <wp:anchor distT="0" distB="0" distL="114300" distR="114300" simplePos="0" relativeHeight="251664896" behindDoc="1" locked="0" layoutInCell="1" allowOverlap="1" wp14:anchorId="16E16016" wp14:editId="5F2FF2F3">
            <wp:simplePos x="0" y="0"/>
            <wp:positionH relativeFrom="column">
              <wp:posOffset>3489046</wp:posOffset>
            </wp:positionH>
            <wp:positionV relativeFrom="paragraph">
              <wp:posOffset>435127</wp:posOffset>
            </wp:positionV>
            <wp:extent cx="2047875" cy="328930"/>
            <wp:effectExtent l="0" t="0" r="9525" b="0"/>
            <wp:wrapThrough wrapText="bothSides">
              <wp:wrapPolygon edited="0">
                <wp:start x="0" y="0"/>
                <wp:lineTo x="0" y="20015"/>
                <wp:lineTo x="21500" y="20015"/>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047875"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59776"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53632"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w:t>
      </w:r>
      <w:r w:rsidR="00F03B15">
        <w:rPr>
          <w:noProof/>
          <w:lang w:eastAsia="en-GB"/>
        </w:rPr>
        <w:drawing>
          <wp:anchor distT="0" distB="0" distL="114300" distR="114300" simplePos="0" relativeHeight="251666944"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0">
                      <a:extLst>
                        <a:ext uri="{28A0092B-C50C-407E-A947-70E740481C1C}">
                          <a14:useLocalDpi xmlns:a14="http://schemas.microsoft.com/office/drawing/2010/main"/>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70176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85E59" id="Oval 82" o:spid="_x0000_s1026" style="position:absolute;margin-left:88.65pt;margin-top:126.85pt;width:59.65pt;height: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07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1D45F8" id="Oval 81" o:spid="_x0000_s1026" style="position:absolute;margin-left:57.65pt;margin-top:120.55pt;width:20.95pt;height:6.4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9971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70340D" id="Oval 80" o:spid="_x0000_s1026" style="position:absolute;margin-left:89.75pt;margin-top:113.45pt;width:20.95pt;height:6.4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98688"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1" cstate="print">
                      <a:extLst>
                        <a:ext uri="{28A0092B-C50C-407E-A947-70E740481C1C}">
                          <a14:useLocalDpi xmlns:a14="http://schemas.microsoft.com/office/drawing/2010/main"/>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2"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02"/>
        <w:gridCol w:w="1979"/>
        <w:gridCol w:w="2303"/>
        <w:gridCol w:w="2432"/>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 xml:space="preserve">At this stage, the only change made was the library, which I was using. I decided to switch from SimpleCV to OpenCV, as SimpleCV was not compatible with Python 3.2, as well as OpenCV being the </w:t>
      </w:r>
      <w:r>
        <w:lastRenderedPageBreak/>
        <w:t>most widespread library for computer vision. This meant that in future prototypes, when I ran into errors, I could find solutions much quicker and easier than I would with SimpleCV. Other than that, I had no errors at this stage and I understood how everything was working.</w:t>
      </w:r>
      <w:r w:rsidR="002B71BA">
        <w:br w:type="page"/>
      </w:r>
    </w:p>
    <w:p w:rsidR="00FA50F6" w:rsidRDefault="00CC2ACF" w:rsidP="00FA50F6">
      <w:pPr>
        <w:pStyle w:val="Heading3"/>
      </w:pPr>
      <w:bookmarkStart w:id="36" w:name="_Toc5983107"/>
      <w:r>
        <w:lastRenderedPageBreak/>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6"/>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792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3">
                      <a:extLst>
                        <a:ext uri="{28A0092B-C50C-407E-A947-70E740481C1C}">
                          <a14:useLocalDpi xmlns:a14="http://schemas.microsoft.com/office/drawing/2010/main"/>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04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4">
                      <a:extLst>
                        <a:ext uri="{28A0092B-C50C-407E-A947-70E740481C1C}">
                          <a14:useLocalDpi xmlns:a14="http://schemas.microsoft.com/office/drawing/2010/main"/>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04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5">
                      <a:extLst>
                        <a:ext uri="{28A0092B-C50C-407E-A947-70E740481C1C}">
                          <a14:useLocalDpi xmlns:a14="http://schemas.microsoft.com/office/drawing/2010/main"/>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87424"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E0DA5" id="Rectangle 76" o:spid="_x0000_s1026" style="position:absolute;margin-left:-70.55pt;margin-top:8.4pt;width:4.6pt;height:4.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823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6">
                      <a:extLst>
                        <a:ext uri="{28A0092B-C50C-407E-A947-70E740481C1C}">
                          <a14:useLocalDpi xmlns:a14="http://schemas.microsoft.com/office/drawing/2010/main"/>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3613FF" w:rsidP="00355CD2">
      <w:r>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625DF" w:rsidP="00355CD2">
      <w:r>
        <w:rPr>
          <w:noProof/>
          <w:lang w:eastAsia="en-GB"/>
        </w:rPr>
        <w:drawing>
          <wp:anchor distT="0" distB="0" distL="114300" distR="114300" simplePos="0" relativeHeight="251691520" behindDoc="1" locked="0" layoutInCell="1" allowOverlap="1" wp14:anchorId="22C9BCDC" wp14:editId="305F0AF5">
            <wp:simplePos x="0" y="0"/>
            <wp:positionH relativeFrom="column">
              <wp:posOffset>19050</wp:posOffset>
            </wp:positionH>
            <wp:positionV relativeFrom="paragraph">
              <wp:posOffset>49530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7" cstate="print">
                      <a:extLst>
                        <a:ext uri="{28A0092B-C50C-407E-A947-70E740481C1C}">
                          <a14:useLocalDpi xmlns:a14="http://schemas.microsoft.com/office/drawing/2010/main"/>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B4A">
        <w:t xml:space="preserve">Finally, these </w:t>
      </w:r>
      <w:r w:rsidR="004F1DA9">
        <w:t>two</w:t>
      </w:r>
      <w:r w:rsidR="002B7B4A">
        <w:t xml:space="preserve"> lines display the code to our screen. These are very common commands, and are used in pretty much any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w:t>
      </w:r>
      <w:r w:rsidR="00466A4A">
        <w:lastRenderedPageBreak/>
        <w:t>expected, as the tutorial created by Adrian (</w:t>
      </w:r>
      <w:hyperlink r:id="rId58"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28"/>
        <w:gridCol w:w="2006"/>
        <w:gridCol w:w="2330"/>
        <w:gridCol w:w="2352"/>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t this stage, I had no errors or failed tests. This meant that no changes were required. This was an important stage for building my understanding of the Picamera module, and how the Picamera library linked in with Python and OpenCV. This was also an important foundation for beginning to understand how the OpenCV library could be implemented in my code.</w:t>
      </w:r>
      <w:r w:rsidR="00855223">
        <w:t xml:space="preserve"> In conclusion, I feel very satisfied with what I accomplished in this prototype.</w:t>
      </w:r>
    </w:p>
    <w:p w:rsidR="009B0E08" w:rsidRDefault="00CC2ACF" w:rsidP="00437F8C">
      <w:pPr>
        <w:pStyle w:val="Heading3"/>
      </w:pPr>
      <w:bookmarkStart w:id="37" w:name="_Toc5983108"/>
      <w:r>
        <w:lastRenderedPageBreak/>
        <w:t>3.1</w:t>
      </w:r>
      <w:r w:rsidR="00A70D1F">
        <w:t>.3 Prototype</w:t>
      </w:r>
      <w:r w:rsidR="00437F8C">
        <w:t xml:space="preserve"> 3 – Accessing the </w:t>
      </w:r>
      <w:r w:rsidR="000B1D41">
        <w:t>V</w:t>
      </w:r>
      <w:r w:rsidR="00437F8C">
        <w:t xml:space="preserve">ideo </w:t>
      </w:r>
      <w:r w:rsidR="000B1D41">
        <w:t>S</w:t>
      </w:r>
      <w:r w:rsidR="00437F8C">
        <w:t xml:space="preserve">tream of </w:t>
      </w:r>
      <w:r w:rsidR="000B1D41">
        <w:t>T</w:t>
      </w:r>
      <w:r w:rsidR="00437F8C">
        <w:t xml:space="preserve">he </w:t>
      </w:r>
      <w:r w:rsidR="000B1D41">
        <w:t>Pi</w:t>
      </w:r>
      <w:r w:rsidR="00437F8C">
        <w:t xml:space="preserve">camera </w:t>
      </w:r>
      <w:r w:rsidR="000B1D41">
        <w:t>M</w:t>
      </w:r>
      <w:r w:rsidR="00437F8C">
        <w:t>odule</w:t>
      </w:r>
      <w:bookmarkEnd w:id="37"/>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596288"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9">
                      <a:extLst>
                        <a:ext uri="{28A0092B-C50C-407E-A947-70E740481C1C}">
                          <a14:useLocalDpi xmlns:a14="http://schemas.microsoft.com/office/drawing/2010/main"/>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4236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0" cstate="print">
                            <a:extLst>
                              <a:ext uri="{28A0092B-C50C-407E-A947-70E740481C1C}">
                                <a14:useLocalDpi xmlns:a14="http://schemas.microsoft.com/office/drawing/2010/main"/>
                              </a:ext>
                            </a:extLst>
                          </a:blip>
                          <a:srcRect/>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1" cstate="print">
                            <a:extLst>
                              <a:ext uri="{28A0092B-C50C-407E-A947-70E740481C1C}">
                                <a14:useLocalDpi xmlns:a14="http://schemas.microsoft.com/office/drawing/2010/main"/>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2" cstate="print">
                            <a:extLst>
                              <a:ext uri="{28A0092B-C50C-407E-A947-70E740481C1C}">
                                <a14:useLocalDpi xmlns:a14="http://schemas.microsoft.com/office/drawing/2010/main"/>
                              </a:ext>
                            </a:extLst>
                          </a:blip>
                          <a:srcRect/>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50E4F71" id="Group 89" o:spid="_x0000_s1026" style="position:absolute;margin-left:-9.15pt;margin-top:1.05pt;width:327.35pt;height:21.7pt;z-index:251642368" coordsize="41572,2756"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">
                  <v:imagedata r:id="rId63" o:title=""/>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4"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">
                  <v:imagedata r:id="rId65" o:title=""/>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1302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6">
                            <a:extLst>
                              <a:ext uri="{28A0092B-C50C-407E-A947-70E740481C1C}">
                                <a14:useLocalDpi xmlns:a14="http://schemas.microsoft.com/office/drawing/2010/main"/>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7">
                            <a:extLst>
                              <a:ext uri="{28A0092B-C50C-407E-A947-70E740481C1C}">
                                <a14:useLocalDpi xmlns:a14="http://schemas.microsoft.com/office/drawing/2010/main"/>
                              </a:ext>
                            </a:extLst>
                          </a:blip>
                          <a:stretch>
                            <a:fillRect/>
                          </a:stretch>
                        </pic:blipFill>
                        <pic:spPr>
                          <a:xfrm>
                            <a:off x="0" y="0"/>
                            <a:ext cx="160020" cy="313690"/>
                          </a:xfrm>
                          <a:prstGeom prst="rect">
                            <a:avLst/>
                          </a:prstGeom>
                        </pic:spPr>
                      </pic:pic>
                    </wpg:wgp>
                  </a:graphicData>
                </a:graphic>
              </wp:anchor>
            </w:drawing>
          </mc:Choice>
          <mc:Fallback>
            <w:pict>
              <v:group w14:anchorId="7A3AF773" id="Group 87" o:spid="_x0000_s1026" style="position:absolute;margin-left:.3pt;margin-top:8.95pt;width:130pt;height:24.95pt;z-index:25171302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8"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9"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278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70">
                            <a:extLst>
                              <a:ext uri="{28A0092B-C50C-407E-A947-70E740481C1C}">
                                <a14:useLocalDpi xmlns:a14="http://schemas.microsoft.com/office/drawing/2010/main"/>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71">
                            <a:extLst>
                              <a:ext uri="{28A0092B-C50C-407E-A947-70E740481C1C}">
                                <a14:useLocalDpi xmlns:a14="http://schemas.microsoft.com/office/drawing/2010/main"/>
                              </a:ext>
                            </a:extLst>
                          </a:blip>
                          <a:stretch>
                            <a:fillRect/>
                          </a:stretch>
                        </pic:blipFill>
                        <pic:spPr>
                          <a:xfrm>
                            <a:off x="0" y="15073"/>
                            <a:ext cx="154940" cy="179705"/>
                          </a:xfrm>
                          <a:prstGeom prst="rect">
                            <a:avLst/>
                          </a:prstGeom>
                        </pic:spPr>
                      </pic:pic>
                    </wpg:wgp>
                  </a:graphicData>
                </a:graphic>
              </wp:anchor>
            </w:drawing>
          </mc:Choice>
          <mc:Fallback>
            <w:pict>
              <v:group w14:anchorId="6BF9D795" id="Group 94" o:spid="_x0000_s1026" style="position:absolute;margin-left:-2.55pt;margin-top:.75pt;width:213.45pt;height:16.1pt;z-index:25170278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2"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3"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404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4">
                            <a:extLst>
                              <a:ext uri="{28A0092B-C50C-407E-A947-70E740481C1C}">
                                <a14:useLocalDpi xmlns:a14="http://schemas.microsoft.com/office/drawing/2010/main"/>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5">
                            <a:extLst>
                              <a:ext uri="{28A0092B-C50C-407E-A947-70E740481C1C}">
                                <a14:useLocalDpi xmlns:a14="http://schemas.microsoft.com/office/drawing/2010/main"/>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671FF9" id="Group 97" o:spid="_x0000_s1026" style="position:absolute;margin-left:0;margin-top:0;width:202pt;height:23.1pt;z-index:251714048;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6"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7"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8"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8445EC" w:rsidRPr="001B1B45" w:rsidRDefault="008445EC" w:rsidP="001B1B45"/>
    <w:p w:rsidR="00CC2B09" w:rsidRDefault="00CC2B09" w:rsidP="00CC2B09">
      <w:pPr>
        <w:pStyle w:val="Heading5"/>
      </w:pPr>
      <w:r>
        <w:lastRenderedPageBreak/>
        <w:t>3.</w:t>
      </w:r>
      <w:r w:rsidR="00CC2ACF">
        <w:t>1</w:t>
      </w:r>
      <w:r>
        <w:t>.3.3.1 Test Table</w:t>
      </w:r>
    </w:p>
    <w:tbl>
      <w:tblPr>
        <w:tblStyle w:val="TableGrid"/>
        <w:tblW w:w="0" w:type="auto"/>
        <w:tblLook w:val="04A0" w:firstRow="1" w:lastRow="0" w:firstColumn="1" w:lastColumn="0" w:noHBand="0" w:noVBand="1"/>
      </w:tblPr>
      <w:tblGrid>
        <w:gridCol w:w="2215"/>
        <w:gridCol w:w="2346"/>
        <w:gridCol w:w="2215"/>
        <w:gridCol w:w="2240"/>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2625DF" w:rsidP="00CF3014">
            <w:r>
              <w:t>Only a video can be displayed</w:t>
            </w:r>
          </w:p>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w:t>
            </w:r>
            <w:r w:rsidR="00342746">
              <w:t xml:space="preserve">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2625DF" w:rsidP="00CF3014">
            <w:r>
              <w:rPr>
                <w:noProof/>
                <w:lang w:eastAsia="en-GB"/>
              </w:rPr>
              <w:drawing>
                <wp:anchor distT="0" distB="0" distL="114300" distR="114300" simplePos="0" relativeHeight="251777536" behindDoc="1" locked="0" layoutInCell="1" allowOverlap="1" wp14:anchorId="5D020068" wp14:editId="30D66DF9">
                  <wp:simplePos x="0" y="0"/>
                  <wp:positionH relativeFrom="column">
                    <wp:posOffset>-30480</wp:posOffset>
                  </wp:positionH>
                  <wp:positionV relativeFrom="paragraph">
                    <wp:posOffset>23495</wp:posOffset>
                  </wp:positionV>
                  <wp:extent cx="1343025" cy="2389505"/>
                  <wp:effectExtent l="0" t="0" r="9525" b="0"/>
                  <wp:wrapThrough wrapText="bothSides">
                    <wp:wrapPolygon edited="0">
                      <wp:start x="0" y="0"/>
                      <wp:lineTo x="0" y="21353"/>
                      <wp:lineTo x="21447" y="21353"/>
                      <wp:lineTo x="21447" y="0"/>
                      <wp:lineTo x="0" y="0"/>
                    </wp:wrapPolygon>
                  </wp:wrapThrough>
                  <wp:docPr id="115" name="Picture 11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34302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94" w:type="dxa"/>
          </w:tcPr>
          <w:p w:rsidR="00A0430A" w:rsidRDefault="00A0430A" w:rsidP="00CF3014">
            <w:r>
              <w:t>Yes the video cannot be displayed on the screen</w:t>
            </w:r>
          </w:p>
        </w:tc>
        <w:tc>
          <w:tcPr>
            <w:tcW w:w="2414" w:type="dxa"/>
          </w:tcPr>
          <w:p w:rsidR="00A0430A" w:rsidRDefault="00A0430A" w:rsidP="00D266CB">
            <w:r>
              <w:t>Yes, a video taken on the picamera can be displayed on the screen. The video feed is displayed on the screen until either the program is stopped from running, or the “q” key is</w:t>
            </w:r>
            <w:r w:rsidR="00342746">
              <w:t xml:space="preserve"> pressed.</w:t>
            </w:r>
          </w:p>
        </w:tc>
      </w:tr>
      <w:tr w:rsidR="00BC50C3" w:rsidTr="00A0430A">
        <w:tc>
          <w:tcPr>
            <w:tcW w:w="2393" w:type="dxa"/>
          </w:tcPr>
          <w:p w:rsidR="00BC50C3" w:rsidRDefault="00BC50C3" w:rsidP="00BC50C3">
            <w:r>
              <w:t>Does the program crash if the Picamera is not connected</w:t>
            </w:r>
          </w:p>
        </w:tc>
        <w:tc>
          <w:tcPr>
            <w:tcW w:w="2041" w:type="dxa"/>
          </w:tcPr>
          <w:p w:rsidR="002625DF" w:rsidRDefault="002625DF" w:rsidP="00CF3014">
            <w:r>
              <w:t>Input: program is run without picamera module plugged in</w:t>
            </w:r>
          </w:p>
          <w:p w:rsidR="00BC50C3" w:rsidRDefault="002625DF" w:rsidP="00CF3014">
            <w:r>
              <w:t>Output:</w:t>
            </w:r>
            <w:r w:rsidR="00631CAB">
              <w:t xml:space="preserve"> </w:t>
            </w:r>
            <w:r>
              <w:t>“Error: no camera module detected”</w:t>
            </w:r>
          </w:p>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w:t>
            </w:r>
            <w:r w:rsidR="00342746">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w:t>
            </w:r>
            <w:r w:rsidR="00342746">
              <w:t>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 xml:space="preserve">When the camera field of view is obstructed with either a piece of paper, a wall or any other object, it runs </w:t>
            </w:r>
            <w:r>
              <w:lastRenderedPageBreak/>
              <w:t>exactly as expected and does not crash</w:t>
            </w:r>
          </w:p>
        </w:tc>
        <w:tc>
          <w:tcPr>
            <w:tcW w:w="2394" w:type="dxa"/>
          </w:tcPr>
          <w:p w:rsidR="0011143C" w:rsidRDefault="0011143C" w:rsidP="0011143C">
            <w:r>
              <w:lastRenderedPageBreak/>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w:t>
            </w:r>
            <w:r w:rsidR="00342746">
              <w:t xml:space="preserve">ust </w:t>
            </w:r>
            <w:r w:rsidR="00342746">
              <w:lastRenderedPageBreak/>
              <w:t>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This is key for implementing the Picamera in the next prototype.</w:t>
      </w:r>
    </w:p>
    <w:p w:rsidR="00583699" w:rsidRPr="00583699" w:rsidRDefault="00CC2ACF" w:rsidP="00583699">
      <w:pPr>
        <w:pStyle w:val="Heading3"/>
      </w:pPr>
      <w:bookmarkStart w:id="38" w:name="_Toc5983109"/>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8"/>
    </w:p>
    <w:p w:rsidR="00583699" w:rsidRDefault="00CC2ACF" w:rsidP="00583699">
      <w:pPr>
        <w:pStyle w:val="Heading4"/>
      </w:pPr>
      <w:r>
        <w:t>3.1</w:t>
      </w:r>
      <w:r w:rsidR="00583699">
        <w:t>.4.1 Structure</w:t>
      </w:r>
    </w:p>
    <w:p w:rsidR="00583699" w:rsidRDefault="00583699" w:rsidP="00583699">
      <w:r>
        <w:t>This secti</w:t>
      </w:r>
      <w:r w:rsidR="008E0575">
        <w:t xml:space="preserve">on is going to be split up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79"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715072"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81" cstate="print">
                            <a:extLst>
                              <a:ext uri="{28A0092B-C50C-407E-A947-70E740481C1C}">
                                <a14:useLocalDpi xmlns:a14="http://schemas.microsoft.com/office/drawing/2010/main"/>
                              </a:ext>
                            </a:extLst>
                          </a:blip>
                          <a:srcRect/>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82">
                            <a:extLst>
                              <a:ext uri="{28A0092B-C50C-407E-A947-70E740481C1C}">
                                <a14:useLocalDpi xmlns:a14="http://schemas.microsoft.com/office/drawing/2010/main"/>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83" cstate="print">
                            <a:extLst>
                              <a:ext uri="{28A0092B-C50C-407E-A947-70E740481C1C}">
                                <a14:useLocalDpi xmlns:a14="http://schemas.microsoft.com/office/drawing/2010/main"/>
                              </a:ext>
                            </a:extLst>
                          </a:blip>
                          <a:srcRect/>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3FF780" id="Group 102" o:spid="_x0000_s1026" style="position:absolute;margin-left:-10.1pt;margin-top:18.5pt;width:165.7pt;height:81.9pt;z-index:251715072" coordsize="21043,1040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">
                  <v:imagedata r:id="rId85" o:title=""/>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">
                  <v:imagedata r:id="rId87" o:title=""/>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50676B" w:rsidP="009C17B0">
      <w:r>
        <w:rPr>
          <w:noProof/>
          <w:lang w:eastAsia="en-GB"/>
        </w:rPr>
        <w:drawing>
          <wp:anchor distT="0" distB="0" distL="114300" distR="114300" simplePos="0" relativeHeight="251719168" behindDoc="0" locked="0" layoutInCell="1" allowOverlap="1" wp14:anchorId="68630E2C" wp14:editId="3B239982">
            <wp:simplePos x="0" y="0"/>
            <wp:positionH relativeFrom="column">
              <wp:posOffset>415290</wp:posOffset>
            </wp:positionH>
            <wp:positionV relativeFrom="paragraph">
              <wp:posOffset>2819400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8" cstate="print">
                      <a:extLst>
                        <a:ext uri="{28A0092B-C50C-407E-A947-70E740481C1C}">
                          <a14:useLocalDpi xmlns:a14="http://schemas.microsoft.com/office/drawing/2010/main"/>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F02">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r>
        <w:t>The next section of code is constructing the argument parse and parsing the</w:t>
      </w:r>
      <w:r w:rsidR="00B2318D">
        <w:t xml:space="preserve"> </w:t>
      </w:r>
      <w:r w:rsidR="00B2318D">
        <w:lastRenderedPageBreak/>
        <w:t>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37248"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9">
                      <a:extLst>
                        <a:ext uri="{28A0092B-C50C-407E-A947-70E740481C1C}">
                          <a14:useLocalDpi xmlns:a14="http://schemas.microsoft.com/office/drawing/2010/main"/>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90"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57728"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91" cstate="print">
                      <a:extLst>
                        <a:ext uri="{28A0092B-C50C-407E-A947-70E740481C1C}">
                          <a14:useLocalDpi xmlns:a14="http://schemas.microsoft.com/office/drawing/2010/main"/>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EF1C18" w:rsidP="009C7FAE">
      <w:pPr>
        <w:rPr>
          <w:color w:val="00B050"/>
        </w:rPr>
      </w:pPr>
      <w:r>
        <w:rPr>
          <w:noProof/>
          <w:lang w:eastAsia="en-GB"/>
        </w:rPr>
        <w:drawing>
          <wp:anchor distT="0" distB="0" distL="114300" distR="114300" simplePos="0" relativeHeight="251661824" behindDoc="0" locked="0" layoutInCell="1" allowOverlap="1">
            <wp:simplePos x="0" y="0"/>
            <wp:positionH relativeFrom="column">
              <wp:posOffset>0</wp:posOffset>
            </wp:positionH>
            <wp:positionV relativeFrom="paragraph">
              <wp:posOffset>7620</wp:posOffset>
            </wp:positionV>
            <wp:extent cx="3616325" cy="1054100"/>
            <wp:effectExtent l="0" t="0" r="3175" b="0"/>
            <wp:wrapThrough wrapText="bothSides">
              <wp:wrapPolygon edited="0">
                <wp:start x="0" y="0"/>
                <wp:lineTo x="0" y="21080"/>
                <wp:lineTo x="21505" y="21080"/>
                <wp:lineTo x="2150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D0E5DA.tmp"/>
                    <pic:cNvPicPr/>
                  </pic:nvPicPr>
                  <pic:blipFill>
                    <a:blip r:embed="rId92">
                      <a:extLst>
                        <a:ext uri="{28A0092B-C50C-407E-A947-70E740481C1C}">
                          <a14:useLocalDpi xmlns:a14="http://schemas.microsoft.com/office/drawing/2010/main"/>
                        </a:ext>
                      </a:extLst>
                    </a:blip>
                    <a:stretch>
                      <a:fillRect/>
                    </a:stretch>
                  </pic:blipFill>
                  <pic:spPr>
                    <a:xfrm>
                      <a:off x="0" y="0"/>
                      <a:ext cx="3616325" cy="1054100"/>
                    </a:xfrm>
                    <a:prstGeom prst="rect">
                      <a:avLst/>
                    </a:prstGeom>
                  </pic:spPr>
                </pic:pic>
              </a:graphicData>
            </a:graphic>
            <wp14:sizeRelH relativeFrom="margin">
              <wp14:pctWidth>0</wp14:pctWidth>
            </wp14:sizeRelH>
            <wp14:sizeRelV relativeFrom="margin">
              <wp14:pctHeight>0</wp14:pctHeight>
            </wp14:sizeRelV>
          </wp:anchor>
        </w:drawing>
      </w:r>
    </w:p>
    <w:p w:rsidR="00B41336" w:rsidRDefault="00B41336" w:rsidP="009C7FAE"/>
    <w:p w:rsidR="00EF1C18" w:rsidRDefault="00EF1C18" w:rsidP="009C7FAE"/>
    <w:p w:rsidR="00EF1C18" w:rsidRDefault="00EF1C18" w:rsidP="009C7FAE"/>
    <w:p w:rsidR="003F3729" w:rsidRDefault="003F3729" w:rsidP="009C7FAE">
      <w:r>
        <w:rPr>
          <w:noProof/>
          <w:lang w:eastAsia="en-GB"/>
        </w:rPr>
        <w:drawing>
          <wp:anchor distT="0" distB="0" distL="114300" distR="114300" simplePos="0" relativeHeight="251603456"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93">
                      <a:extLst>
                        <a:ext uri="{28A0092B-C50C-407E-A947-70E740481C1C}">
                          <a14:useLocalDpi xmlns:a14="http://schemas.microsoft.com/office/drawing/2010/main"/>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t>
      </w:r>
      <w:r w:rsidR="00181532">
        <w:lastRenderedPageBreak/>
        <w:t xml:space="preserve">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w:t>
      </w:r>
      <w:r w:rsidR="00CC2ACF">
        <w:t>1</w:t>
      </w:r>
      <w:r w:rsidR="005D7C89">
        <w:t>.4.2.3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06528"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94">
                      <a:extLst>
                        <a:ext uri="{28A0092B-C50C-407E-A947-70E740481C1C}">
                          <a14:useLocalDpi xmlns:a14="http://schemas.microsoft.com/office/drawing/2010/main"/>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484C49" w:rsidP="005D7C89">
      <w:r>
        <w:rPr>
          <w:noProof/>
          <w:lang w:eastAsia="en-GB"/>
        </w:rPr>
        <w:drawing>
          <wp:anchor distT="0" distB="0" distL="114300" distR="114300" simplePos="0" relativeHeight="251738624" behindDoc="0" locked="0" layoutInCell="1" allowOverlap="1" wp14:anchorId="18556997" wp14:editId="1FC09150">
            <wp:simplePos x="0" y="0"/>
            <wp:positionH relativeFrom="column">
              <wp:posOffset>2442845</wp:posOffset>
            </wp:positionH>
            <wp:positionV relativeFrom="paragraph">
              <wp:posOffset>376555</wp:posOffset>
            </wp:positionV>
            <wp:extent cx="3636645" cy="997585"/>
            <wp:effectExtent l="0" t="0" r="1905" b="0"/>
            <wp:wrapThrough wrapText="bothSides">
              <wp:wrapPolygon edited="0">
                <wp:start x="0" y="0"/>
                <wp:lineTo x="0" y="21036"/>
                <wp:lineTo x="21498" y="21036"/>
                <wp:lineTo x="21498"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D0E605.tmp"/>
                    <pic:cNvPicPr/>
                  </pic:nvPicPr>
                  <pic:blipFill>
                    <a:blip r:embed="rId95">
                      <a:extLst>
                        <a:ext uri="{28A0092B-C50C-407E-A947-70E740481C1C}">
                          <a14:useLocalDpi xmlns:a14="http://schemas.microsoft.com/office/drawing/2010/main"/>
                        </a:ext>
                      </a:extLst>
                    </a:blip>
                    <a:stretch>
                      <a:fillRect/>
                    </a:stretch>
                  </pic:blipFill>
                  <pic:spPr>
                    <a:xfrm>
                      <a:off x="0" y="0"/>
                      <a:ext cx="3636645" cy="997585"/>
                    </a:xfrm>
                    <a:prstGeom prst="rect">
                      <a:avLst/>
                    </a:prstGeom>
                  </pic:spPr>
                </pic:pic>
              </a:graphicData>
            </a:graphic>
            <wp14:sizeRelH relativeFrom="margin">
              <wp14:pctWidth>0</wp14:pctWidth>
            </wp14:sizeRelH>
            <wp14:sizeRelV relativeFrom="margin">
              <wp14:pctHeight>0</wp14:pctHeight>
            </wp14:sizeRelV>
          </wp:anchor>
        </w:drawing>
      </w:r>
      <w:r w:rsidR="00025059">
        <w:rPr>
          <w:noProof/>
          <w:lang w:eastAsia="en-GB"/>
        </w:rPr>
        <w:drawing>
          <wp:anchor distT="0" distB="0" distL="114300" distR="114300" simplePos="0" relativeHeight="251586048"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96">
                      <a:extLst>
                        <a:ext uri="{28A0092B-C50C-407E-A947-70E740481C1C}">
                          <a14:useLocalDpi xmlns:a14="http://schemas.microsoft.com/office/drawing/2010/main"/>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rsidR="00025059">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0550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7">
                      <a:extLst>
                        <a:ext uri="{28A0092B-C50C-407E-A947-70E740481C1C}">
                          <a14:useLocalDpi xmlns:a14="http://schemas.microsoft.com/office/drawing/2010/main"/>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8"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140D3" w:rsidP="005D7C89">
      <w:r>
        <w:rPr>
          <w:noProof/>
          <w:lang w:eastAsia="en-GB"/>
        </w:rPr>
        <w:lastRenderedPageBreak/>
        <w:drawing>
          <wp:anchor distT="0" distB="0" distL="114300" distR="114300" simplePos="0" relativeHeight="251670016" behindDoc="0" locked="0" layoutInCell="1" allowOverlap="1">
            <wp:simplePos x="0" y="0"/>
            <wp:positionH relativeFrom="column">
              <wp:posOffset>2647401</wp:posOffset>
            </wp:positionH>
            <wp:positionV relativeFrom="paragraph">
              <wp:posOffset>216052</wp:posOffset>
            </wp:positionV>
            <wp:extent cx="2613025" cy="229870"/>
            <wp:effectExtent l="0" t="0" r="0" b="0"/>
            <wp:wrapThrough wrapText="bothSides">
              <wp:wrapPolygon edited="0">
                <wp:start x="0" y="0"/>
                <wp:lineTo x="0" y="19691"/>
                <wp:lineTo x="21416" y="19691"/>
                <wp:lineTo x="2141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D0D0D9.tmp"/>
                    <pic:cNvPicPr/>
                  </pic:nvPicPr>
                  <pic:blipFill>
                    <a:blip r:embed="rId99">
                      <a:extLst>
                        <a:ext uri="{28A0092B-C50C-407E-A947-70E740481C1C}">
                          <a14:useLocalDpi xmlns:a14="http://schemas.microsoft.com/office/drawing/2010/main"/>
                        </a:ext>
                      </a:extLst>
                    </a:blip>
                    <a:stretch>
                      <a:fillRect/>
                    </a:stretch>
                  </pic:blipFill>
                  <pic:spPr>
                    <a:xfrm>
                      <a:off x="0" y="0"/>
                      <a:ext cx="2613025" cy="2298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3088" behindDoc="0" locked="0" layoutInCell="1" allowOverlap="1">
            <wp:simplePos x="0" y="0"/>
            <wp:positionH relativeFrom="column">
              <wp:posOffset>2645969</wp:posOffset>
            </wp:positionH>
            <wp:positionV relativeFrom="paragraph">
              <wp:posOffset>482581</wp:posOffset>
            </wp:positionV>
            <wp:extent cx="3082925" cy="388620"/>
            <wp:effectExtent l="0" t="0" r="3175" b="0"/>
            <wp:wrapThrough wrapText="bothSides">
              <wp:wrapPolygon edited="0">
                <wp:start x="0" y="0"/>
                <wp:lineTo x="0" y="20118"/>
                <wp:lineTo x="21489" y="20118"/>
                <wp:lineTo x="21489"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D051C2.tmp"/>
                    <pic:cNvPicPr/>
                  </pic:nvPicPr>
                  <pic:blipFill>
                    <a:blip r:embed="rId100">
                      <a:extLst>
                        <a:ext uri="{28A0092B-C50C-407E-A947-70E740481C1C}">
                          <a14:useLocalDpi xmlns:a14="http://schemas.microsoft.com/office/drawing/2010/main"/>
                        </a:ext>
                      </a:extLst>
                    </a:blip>
                    <a:stretch>
                      <a:fillRect/>
                    </a:stretch>
                  </pic:blipFill>
                  <pic:spPr>
                    <a:xfrm>
                      <a:off x="0" y="0"/>
                      <a:ext cx="3082925" cy="388620"/>
                    </a:xfrm>
                    <a:prstGeom prst="rect">
                      <a:avLst/>
                    </a:prstGeom>
                  </pic:spPr>
                </pic:pic>
              </a:graphicData>
            </a:graphic>
            <wp14:sizeRelH relativeFrom="margin">
              <wp14:pctWidth>0</wp14:pctWidth>
            </wp14:sizeRelH>
            <wp14:sizeRelV relativeFrom="margin">
              <wp14:pctHeight>0</wp14:pctHeight>
            </wp14:sizeRelV>
          </wp:anchor>
        </w:drawing>
      </w:r>
      <w:r w:rsidR="006862F4">
        <w:rPr>
          <w:noProof/>
          <w:lang w:eastAsia="en-GB"/>
        </w:rPr>
        <w:drawing>
          <wp:anchor distT="0" distB="0" distL="114300" distR="114300" simplePos="0" relativeHeight="251584000" behindDoc="0" locked="0" layoutInCell="1" allowOverlap="1">
            <wp:simplePos x="0" y="0"/>
            <wp:positionH relativeFrom="column">
              <wp:posOffset>2371583</wp:posOffset>
            </wp:positionH>
            <wp:positionV relativeFrom="paragraph">
              <wp:posOffset>1365762</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101">
                      <a:extLst>
                        <a:ext uri="{28A0092B-C50C-407E-A947-70E740481C1C}">
                          <a14:useLocalDpi xmlns:a14="http://schemas.microsoft.com/office/drawing/2010/main"/>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rsidR="006862F4">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rsidR="006862F4">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352779" w:rsidP="005D7C89">
      <w:r>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40320"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102">
                      <a:extLst>
                        <a:ext uri="{28A0092B-C50C-407E-A947-70E740481C1C}">
                          <a14:useLocalDpi xmlns:a14="http://schemas.microsoft.com/office/drawing/2010/main"/>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2240"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103">
                      <a:extLst>
                        <a:ext uri="{28A0092B-C50C-407E-A947-70E740481C1C}">
                          <a14:useLocalDpi xmlns:a14="http://schemas.microsoft.com/office/drawing/2010/main"/>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6A3E08" w:rsidP="00EB466D">
      <w:r>
        <w:rPr>
          <w:noProof/>
          <w:lang w:eastAsia="en-GB"/>
        </w:rPr>
        <w:drawing>
          <wp:anchor distT="0" distB="0" distL="114300" distR="114300" simplePos="0" relativeHeight="251681280" behindDoc="0" locked="0" layoutInCell="1" allowOverlap="1">
            <wp:simplePos x="0" y="0"/>
            <wp:positionH relativeFrom="column">
              <wp:posOffset>3827780</wp:posOffset>
            </wp:positionH>
            <wp:positionV relativeFrom="paragraph">
              <wp:posOffset>1855688</wp:posOffset>
            </wp:positionV>
            <wp:extent cx="1788795" cy="268605"/>
            <wp:effectExtent l="0" t="0" r="1905" b="0"/>
            <wp:wrapThrough wrapText="bothSides">
              <wp:wrapPolygon edited="0">
                <wp:start x="0" y="0"/>
                <wp:lineTo x="0" y="19915"/>
                <wp:lineTo x="21393" y="19915"/>
                <wp:lineTo x="21393"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D0B7F2.tmp"/>
                    <pic:cNvPicPr/>
                  </pic:nvPicPr>
                  <pic:blipFill>
                    <a:blip r:embed="rId104">
                      <a:extLst>
                        <a:ext uri="{28A0092B-C50C-407E-A947-70E740481C1C}">
                          <a14:useLocalDpi xmlns:a14="http://schemas.microsoft.com/office/drawing/2010/main"/>
                        </a:ext>
                      </a:extLst>
                    </a:blip>
                    <a:stretch>
                      <a:fillRect/>
                    </a:stretch>
                  </pic:blipFill>
                  <pic:spPr>
                    <a:xfrm>
                      <a:off x="0" y="0"/>
                      <a:ext cx="1788795" cy="268605"/>
                    </a:xfrm>
                    <a:prstGeom prst="rect">
                      <a:avLst/>
                    </a:prstGeom>
                  </pic:spPr>
                </pic:pic>
              </a:graphicData>
            </a:graphic>
            <wp14:sizeRelH relativeFrom="margin">
              <wp14:pctWidth>0</wp14:pctWidth>
            </wp14:sizeRelH>
            <wp14:sizeRelV relativeFrom="margin">
              <wp14:pctHeight>0</wp14:pctHeight>
            </wp14:sizeRelV>
          </wp:anchor>
        </w:drawing>
      </w:r>
      <w:r w:rsidR="006140D3">
        <w:rPr>
          <w:noProof/>
          <w:lang w:eastAsia="en-GB"/>
        </w:rPr>
        <w:drawing>
          <wp:anchor distT="0" distB="0" distL="114300" distR="114300" simplePos="0" relativeHeight="251677184" behindDoc="0" locked="0" layoutInCell="1" allowOverlap="1">
            <wp:simplePos x="0" y="0"/>
            <wp:positionH relativeFrom="column">
              <wp:posOffset>2415540</wp:posOffset>
            </wp:positionH>
            <wp:positionV relativeFrom="paragraph">
              <wp:posOffset>40640</wp:posOffset>
            </wp:positionV>
            <wp:extent cx="3202940" cy="346710"/>
            <wp:effectExtent l="0" t="0" r="0" b="0"/>
            <wp:wrapThrough wrapText="bothSides">
              <wp:wrapPolygon edited="0">
                <wp:start x="0" y="0"/>
                <wp:lineTo x="0" y="20176"/>
                <wp:lineTo x="21454" y="20176"/>
                <wp:lineTo x="21454"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D0D8EB.tmp"/>
                    <pic:cNvPicPr/>
                  </pic:nvPicPr>
                  <pic:blipFill>
                    <a:blip r:embed="rId105">
                      <a:extLst>
                        <a:ext uri="{28A0092B-C50C-407E-A947-70E740481C1C}">
                          <a14:useLocalDpi xmlns:a14="http://schemas.microsoft.com/office/drawing/2010/main"/>
                        </a:ext>
                      </a:extLst>
                    </a:blip>
                    <a:stretch>
                      <a:fillRect/>
                    </a:stretch>
                  </pic:blipFill>
                  <pic:spPr>
                    <a:xfrm>
                      <a:off x="0" y="0"/>
                      <a:ext cx="3202940" cy="346710"/>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D2678A" w:rsidP="005D7C89">
      <w:r>
        <w:rPr>
          <w:noProof/>
          <w:lang w:eastAsia="en-GB"/>
        </w:rPr>
        <w:drawing>
          <wp:anchor distT="0" distB="0" distL="114300" distR="114300" simplePos="0" relativeHeight="251686400" behindDoc="0" locked="0" layoutInCell="1" allowOverlap="1">
            <wp:simplePos x="0" y="0"/>
            <wp:positionH relativeFrom="column">
              <wp:posOffset>3561801</wp:posOffset>
            </wp:positionH>
            <wp:positionV relativeFrom="paragraph">
              <wp:posOffset>1121391</wp:posOffset>
            </wp:positionV>
            <wp:extent cx="2009775" cy="395605"/>
            <wp:effectExtent l="0" t="0" r="9525" b="4445"/>
            <wp:wrapThrough wrapText="bothSides">
              <wp:wrapPolygon edited="0">
                <wp:start x="0" y="0"/>
                <wp:lineTo x="0" y="20803"/>
                <wp:lineTo x="21498" y="20803"/>
                <wp:lineTo x="2149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095E1.tmp"/>
                    <pic:cNvPicPr/>
                  </pic:nvPicPr>
                  <pic:blipFill>
                    <a:blip r:embed="rId106">
                      <a:extLst>
                        <a:ext uri="{28A0092B-C50C-407E-A947-70E740481C1C}">
                          <a14:useLocalDpi xmlns:a14="http://schemas.microsoft.com/office/drawing/2010/main"/>
                        </a:ext>
                      </a:extLst>
                    </a:blip>
                    <a:stretch>
                      <a:fillRect/>
                    </a:stretch>
                  </pic:blipFill>
                  <pic:spPr>
                    <a:xfrm>
                      <a:off x="0" y="0"/>
                      <a:ext cx="2009775" cy="395605"/>
                    </a:xfrm>
                    <a:prstGeom prst="rect">
                      <a:avLst/>
                    </a:prstGeom>
                  </pic:spPr>
                </pic:pic>
              </a:graphicData>
            </a:graphic>
            <wp14:sizeRelH relativeFrom="margin">
              <wp14:pctWidth>0</wp14:pctWidth>
            </wp14:sizeRelH>
            <wp14:sizeRelV relativeFrom="margin">
              <wp14:pctHeight>0</wp14:pctHeight>
            </wp14:sizeRelV>
          </wp:anchor>
        </w:drawing>
      </w:r>
      <w:r w:rsidR="00385421">
        <w:t xml:space="preserve">This line of code is then used to display the final image onto a separate frame. You may have noticed that </w:t>
      </w:r>
      <w:r w:rsidR="00123257">
        <w:t>three</w:t>
      </w:r>
      <w:r w:rsidR="00385421">
        <w:t xml:space="preserve"> separate frames are displayed in this project. This is done so that we can have our “normal” tab (the tab which just displays out camera feed and nothing else), our HSV mask (our video feed with the </w:t>
      </w:r>
      <w:r w:rsidR="00385421">
        <w:lastRenderedPageBreak/>
        <w:t>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894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107">
                      <a:extLst>
                        <a:ext uri="{28A0092B-C50C-407E-A947-70E740481C1C}">
                          <a14:useLocalDpi xmlns:a14="http://schemas.microsoft.com/office/drawing/2010/main"/>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08"/>
        <w:gridCol w:w="2051"/>
        <w:gridCol w:w="2329"/>
        <w:gridCol w:w="2328"/>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5707DF" w:rsidP="00562B25">
            <w:r>
              <w:t>Input: program is run</w:t>
            </w:r>
          </w:p>
          <w:p w:rsidR="005707DF" w:rsidRDefault="005707DF" w:rsidP="00562B25">
            <w:r>
              <w:t>Output: crash</w:t>
            </w:r>
          </w:p>
        </w:tc>
        <w:tc>
          <w:tcPr>
            <w:tcW w:w="2389" w:type="dxa"/>
          </w:tcPr>
          <w:p w:rsidR="0080665C" w:rsidRDefault="0080665C" w:rsidP="0080665C">
            <w:r>
              <w:t>Yes, the program runs without crashing as intended. The program should only crash if HSV (lower) values are h</w:t>
            </w:r>
            <w:r w:rsidR="00342746">
              <w:t>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the </w:t>
            </w:r>
            <w:r>
              <w:lastRenderedPageBreak/>
              <w:t>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drawing>
          <wp:anchor distT="0" distB="0" distL="114300" distR="114300" simplePos="0" relativeHeight="251697664"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108">
                      <a:extLst>
                        <a:ext uri="{28A0092B-C50C-407E-A947-70E740481C1C}">
                          <a14:useLocalDpi xmlns:a14="http://schemas.microsoft.com/office/drawing/2010/main"/>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r w:rsidR="00507241" w:rsidRPr="00507241">
        <w:t>AttributeError: 'NoneType' object has no attribute ‘</w:t>
      </w:r>
      <w:r w:rsidR="00507241">
        <w:t>picamera’ ”</w:t>
      </w:r>
      <w:r w:rsidR="00BC2FD6">
        <w:t>, which came up when I first ran my program. In order to find a solution, I googled what this error meant. This was my result.</w:t>
      </w:r>
      <w:r>
        <w:t xml:space="preserve"> (website in reference – “</w:t>
      </w:r>
      <w:hyperlink r:id="rId109"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were not linked and did not run as intended. I began reworking my solution and attempted to create a solution for my errors.</w:t>
      </w:r>
      <w:r>
        <w:t xml:space="preserve"> This was caused by me not declaring the picamera as “vs” (or video stream). This is what I corrected on line 28. “</w:t>
      </w:r>
      <w:r w:rsidRPr="00450B12">
        <w:t>vs = VideoStream(usePicamera=True).start()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04"/>
        <w:gridCol w:w="2052"/>
        <w:gridCol w:w="2337"/>
        <w:gridCol w:w="2323"/>
      </w:tblGrid>
      <w:tr w:rsidR="00FA080C" w:rsidTr="00F330F3">
        <w:tc>
          <w:tcPr>
            <w:tcW w:w="2304" w:type="dxa"/>
          </w:tcPr>
          <w:p w:rsidR="00FA080C" w:rsidRPr="00F45955" w:rsidRDefault="00FA080C" w:rsidP="00056E20">
            <w:pPr>
              <w:rPr>
                <w:b/>
              </w:rPr>
            </w:pPr>
            <w:r w:rsidRPr="00F45955">
              <w:rPr>
                <w:b/>
              </w:rPr>
              <w:t>Test</w:t>
            </w:r>
          </w:p>
        </w:tc>
        <w:tc>
          <w:tcPr>
            <w:tcW w:w="2052" w:type="dxa"/>
          </w:tcPr>
          <w:p w:rsidR="00FA080C" w:rsidRPr="00F45955" w:rsidRDefault="00FA080C" w:rsidP="00056E20">
            <w:pPr>
              <w:rPr>
                <w:b/>
              </w:rPr>
            </w:pPr>
            <w:r>
              <w:rPr>
                <w:b/>
              </w:rPr>
              <w:t>Test Data</w:t>
            </w:r>
          </w:p>
        </w:tc>
        <w:tc>
          <w:tcPr>
            <w:tcW w:w="2337" w:type="dxa"/>
          </w:tcPr>
          <w:p w:rsidR="00FA080C" w:rsidRPr="00F45955" w:rsidRDefault="00FA080C" w:rsidP="00056E20">
            <w:pPr>
              <w:rPr>
                <w:b/>
              </w:rPr>
            </w:pPr>
            <w:r w:rsidRPr="00F45955">
              <w:rPr>
                <w:b/>
              </w:rPr>
              <w:t>Expected Outcome</w:t>
            </w:r>
          </w:p>
        </w:tc>
        <w:tc>
          <w:tcPr>
            <w:tcW w:w="2323" w:type="dxa"/>
          </w:tcPr>
          <w:p w:rsidR="00FA080C" w:rsidRPr="00F45955" w:rsidRDefault="00FA080C" w:rsidP="00056E20">
            <w:pPr>
              <w:rPr>
                <w:b/>
              </w:rPr>
            </w:pPr>
            <w:r w:rsidRPr="00F45955">
              <w:rPr>
                <w:b/>
              </w:rPr>
              <w:t>Actual Outcome</w:t>
            </w:r>
          </w:p>
        </w:tc>
      </w:tr>
      <w:tr w:rsidR="00F330F3" w:rsidTr="00F330F3">
        <w:tc>
          <w:tcPr>
            <w:tcW w:w="2304" w:type="dxa"/>
          </w:tcPr>
          <w:p w:rsidR="00F330F3" w:rsidRDefault="00F330F3" w:rsidP="00F330F3">
            <w:r>
              <w:t>Does the program run without crashing</w:t>
            </w:r>
          </w:p>
        </w:tc>
        <w:tc>
          <w:tcPr>
            <w:tcW w:w="2052" w:type="dxa"/>
          </w:tcPr>
          <w:p w:rsidR="00F330F3" w:rsidRDefault="00F330F3" w:rsidP="00F330F3">
            <w:r>
              <w:t>Input: program is run</w:t>
            </w:r>
          </w:p>
          <w:p w:rsidR="00F330F3" w:rsidRDefault="00F330F3" w:rsidP="00F330F3">
            <w:r>
              <w:t>Output: “Error: No picamera module detected”</w:t>
            </w:r>
          </w:p>
        </w:tc>
        <w:tc>
          <w:tcPr>
            <w:tcW w:w="2337" w:type="dxa"/>
          </w:tcPr>
          <w:p w:rsidR="00F330F3" w:rsidRDefault="00F330F3" w:rsidP="00F330F3">
            <w:r>
              <w:t>Yes, the program runs without crashing as intended. The program should only crash if HSV (lower) values are higher than the HSV upper values</w:t>
            </w:r>
          </w:p>
        </w:tc>
        <w:tc>
          <w:tcPr>
            <w:tcW w:w="2323" w:type="dxa"/>
          </w:tcPr>
          <w:p w:rsidR="00F330F3" w:rsidRDefault="00F330F3" w:rsidP="00F330F3">
            <w:r>
              <w:t>No, the program does not run without crashing as the picamera module is not linked properly</w:t>
            </w:r>
          </w:p>
        </w:tc>
      </w:tr>
      <w:tr w:rsidR="00F330F3" w:rsidTr="00F330F3">
        <w:tc>
          <w:tcPr>
            <w:tcW w:w="2304" w:type="dxa"/>
          </w:tcPr>
          <w:p w:rsidR="00F330F3" w:rsidRDefault="00F330F3" w:rsidP="00F330F3">
            <w:r>
              <w:t>Can the video feed be displayed</w:t>
            </w:r>
          </w:p>
        </w:tc>
        <w:tc>
          <w:tcPr>
            <w:tcW w:w="2052" w:type="dxa"/>
          </w:tcPr>
          <w:p w:rsidR="00F330F3" w:rsidRDefault="00F330F3" w:rsidP="00F330F3">
            <w:r>
              <w:t>Input: program is run</w:t>
            </w:r>
          </w:p>
          <w:p w:rsidR="00F330F3" w:rsidRDefault="00F330F3" w:rsidP="00F330F3">
            <w:r>
              <w:lastRenderedPageBreak/>
              <w:t>Output: “Error: No picamera module detected”</w:t>
            </w:r>
          </w:p>
        </w:tc>
        <w:tc>
          <w:tcPr>
            <w:tcW w:w="2337" w:type="dxa"/>
          </w:tcPr>
          <w:p w:rsidR="00F330F3" w:rsidRDefault="00F330F3" w:rsidP="00F330F3">
            <w:r>
              <w:lastRenderedPageBreak/>
              <w:t xml:space="preserve">Yes, the video feed can be displayed. For this prototype it does not have to run smoothly </w:t>
            </w:r>
            <w:r>
              <w:lastRenderedPageBreak/>
              <w:t>as no optimisation has been made yet</w:t>
            </w:r>
          </w:p>
        </w:tc>
        <w:tc>
          <w:tcPr>
            <w:tcW w:w="2323" w:type="dxa"/>
          </w:tcPr>
          <w:p w:rsidR="00F330F3" w:rsidRDefault="00F330F3" w:rsidP="00F330F3">
            <w:r>
              <w:lastRenderedPageBreak/>
              <w:t xml:space="preserve">No, the video feed cannot be displayed as the pi camera module does not work with the </w:t>
            </w:r>
            <w:r>
              <w:lastRenderedPageBreak/>
              <w:t xml:space="preserve">code we have provided </w:t>
            </w:r>
            <w:r w:rsidRPr="00EB5C77">
              <w:rPr>
                <w:color w:val="FF0000"/>
              </w:rPr>
              <w:t>(END OF TESTING HERE)</w:t>
            </w:r>
          </w:p>
        </w:tc>
      </w:tr>
      <w:tr w:rsidR="00F330F3" w:rsidTr="00F330F3">
        <w:tc>
          <w:tcPr>
            <w:tcW w:w="2304" w:type="dxa"/>
          </w:tcPr>
          <w:p w:rsidR="00F330F3" w:rsidRDefault="00F330F3" w:rsidP="00F330F3">
            <w:r>
              <w:lastRenderedPageBreak/>
              <w:t>Does the program end when the “escape” key is pressed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program end when the “q” key is pressed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 xml:space="preserve">Does the program crash when any other keys are pressed </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program crash when the camera’s field of view is obstructed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 3 separate windows open</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 the GUI sliders work effectively</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Does the HSV mask work as intended</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r w:rsidR="00F330F3" w:rsidTr="00F330F3">
        <w:tc>
          <w:tcPr>
            <w:tcW w:w="2304" w:type="dxa"/>
          </w:tcPr>
          <w:p w:rsidR="00F330F3" w:rsidRDefault="00F330F3" w:rsidP="00F330F3">
            <w:r>
              <w:t>Is there a window which displays tracking of the tennis ball with a green box around it</w:t>
            </w:r>
          </w:p>
        </w:tc>
        <w:tc>
          <w:tcPr>
            <w:tcW w:w="2052" w:type="dxa"/>
          </w:tcPr>
          <w:p w:rsidR="00F330F3" w:rsidRDefault="00F330F3" w:rsidP="00F330F3"/>
        </w:tc>
        <w:tc>
          <w:tcPr>
            <w:tcW w:w="2337" w:type="dxa"/>
          </w:tcPr>
          <w:p w:rsidR="00F330F3" w:rsidRDefault="00F330F3" w:rsidP="00F330F3"/>
        </w:tc>
        <w:tc>
          <w:tcPr>
            <w:tcW w:w="2323" w:type="dxa"/>
          </w:tcPr>
          <w:p w:rsidR="00F330F3" w:rsidRDefault="00F330F3" w:rsidP="00F330F3"/>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7474C4" w:rsidP="000233E3">
      <w:r>
        <w:rPr>
          <w:noProof/>
          <w:lang w:eastAsia="en-GB"/>
        </w:rPr>
        <mc:AlternateContent>
          <mc:Choice Requires="wpg">
            <w:drawing>
              <wp:anchor distT="0" distB="0" distL="114300" distR="114300" simplePos="0" relativeHeight="251739648" behindDoc="0" locked="0" layoutInCell="1" allowOverlap="1">
                <wp:simplePos x="0" y="0"/>
                <wp:positionH relativeFrom="column">
                  <wp:posOffset>3705367</wp:posOffset>
                </wp:positionH>
                <wp:positionV relativeFrom="paragraph">
                  <wp:posOffset>4666132</wp:posOffset>
                </wp:positionV>
                <wp:extent cx="1770532" cy="859591"/>
                <wp:effectExtent l="0" t="0" r="1270" b="0"/>
                <wp:wrapThrough wrapText="bothSides">
                  <wp:wrapPolygon edited="0">
                    <wp:start x="0" y="0"/>
                    <wp:lineTo x="0" y="21073"/>
                    <wp:lineTo x="21383" y="21073"/>
                    <wp:lineTo x="21383" y="2874"/>
                    <wp:lineTo x="19059" y="0"/>
                    <wp:lineTo x="0" y="0"/>
                  </wp:wrapPolygon>
                </wp:wrapThrough>
                <wp:docPr id="138" name="Group 138"/>
                <wp:cNvGraphicFramePr/>
                <a:graphic xmlns:a="http://schemas.openxmlformats.org/drawingml/2006/main">
                  <a:graphicData uri="http://schemas.microsoft.com/office/word/2010/wordprocessingGroup">
                    <wpg:wgp>
                      <wpg:cNvGrpSpPr/>
                      <wpg:grpSpPr>
                        <a:xfrm>
                          <a:off x="0" y="0"/>
                          <a:ext cx="1770532" cy="859591"/>
                          <a:chOff x="0" y="0"/>
                          <a:chExt cx="1770532" cy="859591"/>
                        </a:xfrm>
                      </wpg:grpSpPr>
                      <pic:pic xmlns:pic="http://schemas.openxmlformats.org/drawingml/2006/picture">
                        <pic:nvPicPr>
                          <pic:cNvPr id="136" name="Picture 136"/>
                          <pic:cNvPicPr>
                            <a:picLocks noChangeAspect="1"/>
                          </pic:cNvPicPr>
                        </pic:nvPicPr>
                        <pic:blipFill>
                          <a:blip r:embed="rId110">
                            <a:extLst>
                              <a:ext uri="{28A0092B-C50C-407E-A947-70E740481C1C}">
                                <a14:useLocalDpi xmlns:a14="http://schemas.microsoft.com/office/drawing/2010/main"/>
                              </a:ext>
                            </a:extLst>
                          </a:blip>
                          <a:stretch>
                            <a:fillRect/>
                          </a:stretch>
                        </pic:blipFill>
                        <pic:spPr>
                          <a:xfrm>
                            <a:off x="20472" y="116006"/>
                            <a:ext cx="1750060" cy="743585"/>
                          </a:xfrm>
                          <a:prstGeom prst="rect">
                            <a:avLst/>
                          </a:prstGeom>
                        </pic:spPr>
                      </pic:pic>
                      <pic:pic xmlns:pic="http://schemas.openxmlformats.org/drawingml/2006/picture">
                        <pic:nvPicPr>
                          <pic:cNvPr id="137" name="Picture 137"/>
                          <pic:cNvPicPr>
                            <a:picLocks noChangeAspect="1"/>
                          </pic:cNvPicPr>
                        </pic:nvPicPr>
                        <pic:blipFill>
                          <a:blip r:embed="rId111">
                            <a:extLst>
                              <a:ext uri="{28A0092B-C50C-407E-A947-70E740481C1C}">
                                <a14:useLocalDpi xmlns:a14="http://schemas.microsoft.com/office/drawing/2010/main"/>
                              </a:ext>
                            </a:extLst>
                          </a:blip>
                          <a:stretch>
                            <a:fillRect/>
                          </a:stretch>
                        </pic:blipFill>
                        <pic:spPr>
                          <a:xfrm>
                            <a:off x="0" y="0"/>
                            <a:ext cx="1541780" cy="97155"/>
                          </a:xfrm>
                          <a:prstGeom prst="rect">
                            <a:avLst/>
                          </a:prstGeom>
                        </pic:spPr>
                      </pic:pic>
                    </wpg:wgp>
                  </a:graphicData>
                </a:graphic>
              </wp:anchor>
            </w:drawing>
          </mc:Choice>
          <mc:Fallback>
            <w:pict>
              <v:group w14:anchorId="79E9E4A4" id="Group 138" o:spid="_x0000_s1026" style="position:absolute;margin-left:291.75pt;margin-top:367.4pt;width:139.4pt;height:67.7pt;z-index:251739648" coordsize="17705,8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">
                <v:shape id="Picture 136" o:spid="_x0000_s1027" type="#_x0000_t75" style="position:absolute;left:204;top:1160;width:17501;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">
                  <v:imagedata r:id="rId112" o:title=""/>
                  <v:path arrowok="t"/>
                </v:shape>
                <v:shape id="Picture 137" o:spid="_x0000_s1028" type="#_x0000_t75" style="position:absolute;width:15417;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">
                  <v:imagedata r:id="rId113" o:title=""/>
                  <v:path arrowok="t"/>
                </v:shape>
                <w10:wrap type="through"/>
              </v:group>
            </w:pict>
          </mc:Fallback>
        </mc:AlternateContent>
      </w:r>
      <w:r w:rsidR="00461984">
        <w:rPr>
          <w:noProof/>
          <w:lang w:eastAsia="en-GB"/>
        </w:rPr>
        <w:drawing>
          <wp:anchor distT="0" distB="0" distL="114300" distR="114300" simplePos="0" relativeHeight="251695616"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14">
                      <a:extLst>
                        <a:ext uri="{28A0092B-C50C-407E-A947-70E740481C1C}">
                          <a14:useLocalDpi xmlns:a14="http://schemas.microsoft.com/office/drawing/2010/main"/>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As you can see this is the error, which was displayed. I first attempted to find a solution to this error online. This was one of the most relia</w:t>
      </w:r>
      <w:r w:rsidR="00461984">
        <w:t>ble results, which I came across (website in reference – “</w:t>
      </w:r>
      <w:hyperlink r:id="rId115" w:history="1">
        <w:r w:rsidR="00461984">
          <w:rPr>
            <w:rStyle w:val="Hyperlink"/>
          </w:rPr>
          <w:t>https://www.raspberrypi.org/forums/viewtopic.php?t=174375</w:t>
        </w:r>
      </w:hyperlink>
      <w:r w:rsidR="00461984">
        <w:t>”)</w:t>
      </w:r>
      <w:r w:rsidR="00BC2FD6">
        <w:t>.</w:t>
      </w:r>
      <w:r w:rsidR="00461984">
        <w:t xml:space="preserve"> I ran this line of code “</w:t>
      </w:r>
      <w:r w:rsidR="00461984" w:rsidRPr="00461984">
        <w:t>vcgencmd get_camera</w:t>
      </w:r>
      <w:r w:rsidR="00461984">
        <w:t xml:space="preserve">” and my result was exactly the same as shown above. I tried installing a fresh copy of Raspbian but this did not help me at all. I </w:t>
      </w:r>
      <w:r w:rsidR="007E5329">
        <w:t xml:space="preserve">unattached </w:t>
      </w:r>
      <w:r w:rsidR="00461984">
        <w:t xml:space="preserve">the </w:t>
      </w:r>
      <w:r w:rsidR="007E5329">
        <w:t xml:space="preserve">ribbon </w:t>
      </w:r>
      <w:r w:rsidR="00461984">
        <w:t>cable</w:t>
      </w:r>
      <w:r w:rsidR="007E5329">
        <w:t>, checked whether something looked broken, attached it back to the Raspberrypi</w:t>
      </w:r>
      <w:r w:rsidR="00461984">
        <w:t xml:space="preserve"> and again nothing changed. I tried setting “gpu_mem” to 128, however it was already set to this.</w:t>
      </w:r>
      <w:r w:rsidR="00BC2FD6">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rsidR="00461984">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w:t>
      </w:r>
      <w:r w:rsidR="00AB5820">
        <w:lastRenderedPageBreak/>
        <w:t xml:space="preserve">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A70BFC" w:rsidRDefault="000E4A62" w:rsidP="000233E3">
      <w:r>
        <w:t xml:space="preserve">First, I took out the unnecessary packages, which were used for the Picamera module. This would mean that I would get a large amount of syntax errors, allowing me to utilise syntax highlighting to my advantage. </w:t>
      </w:r>
      <w:r w:rsidR="005F09CB">
        <w:t xml:space="preserve">After removing all of the </w:t>
      </w:r>
      <w:r w:rsidR="005F56A9">
        <w:t>sections, which</w:t>
      </w:r>
      <w:r w:rsidR="005F09CB">
        <w:t xml:space="preserve"> previously used the picamera, I began replacing them with </w:t>
      </w:r>
      <w:r w:rsidR="005F56A9">
        <w:t>code, which</w:t>
      </w:r>
      <w:r w:rsidR="005F09CB">
        <w:t xml:space="preserve"> would work for a webcam instead. This </w:t>
      </w:r>
      <w:r w:rsidR="005F56A9">
        <w:t>was not</w:t>
      </w:r>
      <w:r w:rsidR="005F09CB">
        <w:t xml:space="preserve">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1400"/>
        <w:gridCol w:w="4633"/>
        <w:gridCol w:w="1532"/>
        <w:gridCol w:w="1451"/>
      </w:tblGrid>
      <w:tr w:rsidR="008619BB"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8619BB" w:rsidTr="00194195">
        <w:tc>
          <w:tcPr>
            <w:tcW w:w="2362" w:type="dxa"/>
          </w:tcPr>
          <w:p w:rsidR="00F73095" w:rsidRDefault="00F73095" w:rsidP="00194195">
            <w:r>
              <w:t>Does the program run without crashing</w:t>
            </w:r>
          </w:p>
        </w:tc>
        <w:tc>
          <w:tcPr>
            <w:tcW w:w="2102" w:type="dxa"/>
          </w:tcPr>
          <w:p w:rsidR="00F73095" w:rsidRDefault="009764D6" w:rsidP="00194195">
            <w:r>
              <w:t>Input: program is run</w:t>
            </w:r>
          </w:p>
          <w:p w:rsidR="009764D6" w:rsidRDefault="009764D6" w:rsidP="00194195">
            <w:r>
              <w:t>Output: program runs</w:t>
            </w:r>
          </w:p>
        </w:tc>
        <w:tc>
          <w:tcPr>
            <w:tcW w:w="2389" w:type="dxa"/>
          </w:tcPr>
          <w:p w:rsidR="00F73095" w:rsidRDefault="00F73095" w:rsidP="00194195">
            <w:r>
              <w:t>Yes, the program runs without crashing as intended. The program should only crash if HSV (lower) values are h</w:t>
            </w:r>
            <w:r w:rsidR="00342746">
              <w:t>igher than the HSV upper values</w:t>
            </w:r>
          </w:p>
        </w:tc>
        <w:tc>
          <w:tcPr>
            <w:tcW w:w="2389" w:type="dxa"/>
          </w:tcPr>
          <w:p w:rsidR="00F73095" w:rsidRDefault="00EB5C77" w:rsidP="00194195">
            <w:r>
              <w:t>Yes, the program ru</w:t>
            </w:r>
            <w:r w:rsidR="00342746">
              <w:t>ns without crashing as intended</w:t>
            </w:r>
          </w:p>
        </w:tc>
      </w:tr>
      <w:tr w:rsidR="008619BB" w:rsidTr="00194195">
        <w:tc>
          <w:tcPr>
            <w:tcW w:w="2362" w:type="dxa"/>
          </w:tcPr>
          <w:p w:rsidR="00F73095" w:rsidRDefault="00F73095" w:rsidP="00194195">
            <w:r>
              <w:t>Can the video feed be displayed</w:t>
            </w:r>
          </w:p>
        </w:tc>
        <w:tc>
          <w:tcPr>
            <w:tcW w:w="2102" w:type="dxa"/>
          </w:tcPr>
          <w:p w:rsidR="00F73095" w:rsidRDefault="00A61B2E" w:rsidP="00194195">
            <w:r>
              <w:rPr>
                <w:noProof/>
                <w:lang w:eastAsia="en-GB"/>
              </w:rPr>
              <w:drawing>
                <wp:inline distT="0" distB="0" distL="0" distR="0" wp14:anchorId="4278D151" wp14:editId="3002DFED">
                  <wp:extent cx="1569091" cy="116311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6" cstate="print">
                            <a:extLst>
                              <a:ext uri="{28A0092B-C50C-407E-A947-70E740481C1C}">
                                <a14:useLocalDpi xmlns:a14="http://schemas.microsoft.com/office/drawing/2010/main" val="0"/>
                              </a:ext>
                            </a:extLst>
                          </a:blip>
                          <a:srcRect l="31100" t="8417" r="40473" b="41729"/>
                          <a:stretch/>
                        </pic:blipFill>
                        <pic:spPr bwMode="auto">
                          <a:xfrm>
                            <a:off x="0" y="0"/>
                            <a:ext cx="1603032" cy="1188276"/>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F73095" w:rsidRDefault="00F73095" w:rsidP="00194195">
            <w:r>
              <w:t>Yes, the video feed can be displayed. For this prototype it does not have to run smoothly as no optimisation has been made yet</w:t>
            </w:r>
          </w:p>
        </w:tc>
        <w:tc>
          <w:tcPr>
            <w:tcW w:w="2389" w:type="dxa"/>
          </w:tcPr>
          <w:p w:rsidR="00F73095" w:rsidRDefault="00EB5C77" w:rsidP="00194195">
            <w:r>
              <w:t>Yes, a video feed can be displayed</w:t>
            </w:r>
          </w:p>
        </w:tc>
      </w:tr>
      <w:tr w:rsidR="008619BB" w:rsidTr="00194195">
        <w:tc>
          <w:tcPr>
            <w:tcW w:w="2362" w:type="dxa"/>
          </w:tcPr>
          <w:p w:rsidR="00194195" w:rsidRDefault="00F73095" w:rsidP="00194195">
            <w:r>
              <w:t>Does the program end when the “escape” key is pressed</w:t>
            </w:r>
          </w:p>
        </w:tc>
        <w:tc>
          <w:tcPr>
            <w:tcW w:w="2102" w:type="dxa"/>
          </w:tcPr>
          <w:p w:rsidR="00F73095" w:rsidRDefault="009764D6" w:rsidP="00194195">
            <w:r>
              <w:t>Input: “escape” key is pressed</w:t>
            </w:r>
          </w:p>
          <w:p w:rsidR="009764D6" w:rsidRDefault="009764D6" w:rsidP="00194195">
            <w:r>
              <w:t>Output: program stops running and all of the windows are closed</w:t>
            </w:r>
          </w:p>
        </w:tc>
        <w:tc>
          <w:tcPr>
            <w:tcW w:w="2389" w:type="dxa"/>
          </w:tcPr>
          <w:p w:rsidR="00F73095" w:rsidRDefault="00194195" w:rsidP="00194195">
            <w:r>
              <w:t xml:space="preserve">Yes, the program stops running when the “escape” key is pressed as it is supposed to be a way to stop the program from </w:t>
            </w:r>
            <w:r w:rsidR="00342746">
              <w:lastRenderedPageBreak/>
              <w:t>running with a single key press</w:t>
            </w:r>
          </w:p>
        </w:tc>
        <w:tc>
          <w:tcPr>
            <w:tcW w:w="2389" w:type="dxa"/>
          </w:tcPr>
          <w:p w:rsidR="00F73095" w:rsidRDefault="00194195" w:rsidP="00194195">
            <w:r>
              <w:lastRenderedPageBreak/>
              <w:t>Yes, the program stops running when the “escape” key is pressed</w:t>
            </w:r>
          </w:p>
        </w:tc>
      </w:tr>
      <w:tr w:rsidR="008619BB" w:rsidTr="00194195">
        <w:tc>
          <w:tcPr>
            <w:tcW w:w="2362" w:type="dxa"/>
          </w:tcPr>
          <w:p w:rsidR="00194195" w:rsidRDefault="00194195" w:rsidP="00194195">
            <w:r>
              <w:t>Does the program end when the “q” key is pressed</w:t>
            </w:r>
          </w:p>
        </w:tc>
        <w:tc>
          <w:tcPr>
            <w:tcW w:w="2102" w:type="dxa"/>
          </w:tcPr>
          <w:p w:rsidR="00194195" w:rsidRDefault="009764D6" w:rsidP="00194195">
            <w:r>
              <w:t>Input: “q” key is pressed</w:t>
            </w:r>
          </w:p>
          <w:p w:rsidR="009764D6" w:rsidRDefault="009764D6" w:rsidP="00194195">
            <w:r>
              <w:t>Output: no changes in program</w:t>
            </w:r>
          </w:p>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8619BB" w:rsidTr="00194195">
        <w:tc>
          <w:tcPr>
            <w:tcW w:w="2362" w:type="dxa"/>
          </w:tcPr>
          <w:p w:rsidR="00194195" w:rsidRDefault="00194195" w:rsidP="00194195">
            <w:r>
              <w:t xml:space="preserve">Does the program crash when any other keys are pressed </w:t>
            </w:r>
          </w:p>
        </w:tc>
        <w:tc>
          <w:tcPr>
            <w:tcW w:w="2102" w:type="dxa"/>
          </w:tcPr>
          <w:p w:rsidR="009764D6" w:rsidRDefault="009764D6" w:rsidP="009764D6">
            <w:r>
              <w:t>Input: a selection of random keys are pressed (other than “q” and “escape”) in a random order</w:t>
            </w:r>
          </w:p>
          <w:p w:rsidR="00194195" w:rsidRDefault="009764D6" w:rsidP="009764D6">
            <w:r>
              <w:t>Output: no changes in program</w:t>
            </w:r>
          </w:p>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8619BB" w:rsidTr="00194195">
        <w:tc>
          <w:tcPr>
            <w:tcW w:w="2362" w:type="dxa"/>
          </w:tcPr>
          <w:p w:rsidR="00194195" w:rsidRDefault="00194195" w:rsidP="00194195">
            <w:r>
              <w:t>Does the program crash when the camera’s field of view is obstructed</w:t>
            </w:r>
          </w:p>
        </w:tc>
        <w:tc>
          <w:tcPr>
            <w:tcW w:w="2102" w:type="dxa"/>
          </w:tcPr>
          <w:p w:rsidR="00194195" w:rsidRPr="008619BB" w:rsidRDefault="008619BB" w:rsidP="008619BB">
            <w:pPr>
              <w:rPr>
                <w:color w:val="FF0000"/>
              </w:rPr>
            </w:pPr>
            <w:r w:rsidRPr="008619BB">
              <w:rPr>
                <w:noProof/>
                <w:color w:val="FF0000"/>
                <w:lang w:eastAsia="en-GB"/>
              </w:rPr>
              <w:drawing>
                <wp:inline distT="0" distB="0" distL="0" distR="0" wp14:anchorId="579873D2" wp14:editId="156C0B1C">
                  <wp:extent cx="2805361" cy="914400"/>
                  <wp:effectExtent l="0" t="0" r="0" b="0"/>
                  <wp:docPr id="1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44357" cy="927111"/>
                          </a:xfrm>
                          <a:prstGeom prst="rect">
                            <a:avLst/>
                          </a:prstGeom>
                        </pic:spPr>
                      </pic:pic>
                    </a:graphicData>
                  </a:graphic>
                </wp:inline>
              </w:drawing>
            </w:r>
          </w:p>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r>
              <w:t>Partly. The program does not crash if the camera’s field of view is obstructed. However, if the program is already tracking an object and then the camera’s field of view is obstruct</w:t>
            </w:r>
            <w:r w:rsidR="00342746">
              <w:t>ed, then the program may crash</w:t>
            </w:r>
          </w:p>
        </w:tc>
      </w:tr>
      <w:tr w:rsidR="008619BB" w:rsidTr="00194195">
        <w:tc>
          <w:tcPr>
            <w:tcW w:w="2362" w:type="dxa"/>
          </w:tcPr>
          <w:p w:rsidR="00194195" w:rsidRDefault="00194195" w:rsidP="00194195">
            <w:r>
              <w:t>Do 3 separate windows open</w:t>
            </w:r>
          </w:p>
        </w:tc>
        <w:tc>
          <w:tcPr>
            <w:tcW w:w="2102" w:type="dxa"/>
          </w:tcPr>
          <w:p w:rsidR="00194195" w:rsidRDefault="004B57BB" w:rsidP="00194195">
            <w:r>
              <w:rPr>
                <w:noProof/>
                <w:lang w:eastAsia="en-GB"/>
              </w:rPr>
              <w:drawing>
                <wp:inline distT="0" distB="0" distL="0" distR="0" wp14:anchorId="59D568C3" wp14:editId="6B20ECE2">
                  <wp:extent cx="2777983" cy="1075334"/>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6" cstate="print">
                            <a:extLst>
                              <a:ext uri="{28A0092B-C50C-407E-A947-70E740481C1C}">
                                <a14:useLocalDpi xmlns:a14="http://schemas.microsoft.com/office/drawing/2010/main" val="0"/>
                              </a:ext>
                            </a:extLst>
                          </a:blip>
                          <a:srcRect t="8417"/>
                          <a:stretch/>
                        </pic:blipFill>
                        <pic:spPr bwMode="auto">
                          <a:xfrm>
                            <a:off x="0" y="0"/>
                            <a:ext cx="2807232" cy="1086656"/>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8619BB" w:rsidTr="00194195">
        <w:tc>
          <w:tcPr>
            <w:tcW w:w="2362" w:type="dxa"/>
          </w:tcPr>
          <w:p w:rsidR="00194195" w:rsidRDefault="00194195" w:rsidP="00194195">
            <w:r>
              <w:t>Do the GUI sliders work effectively</w:t>
            </w:r>
          </w:p>
        </w:tc>
        <w:tc>
          <w:tcPr>
            <w:tcW w:w="2102" w:type="dxa"/>
          </w:tcPr>
          <w:p w:rsidR="00194195" w:rsidRDefault="004B57BB" w:rsidP="001A5E95">
            <w:r>
              <w:rPr>
                <w:noProof/>
                <w:lang w:eastAsia="en-GB"/>
              </w:rPr>
              <w:drawing>
                <wp:anchor distT="0" distB="0" distL="114300" distR="114300" simplePos="0" relativeHeight="251778560" behindDoc="0" locked="0" layoutInCell="1" allowOverlap="1">
                  <wp:simplePos x="0" y="0"/>
                  <wp:positionH relativeFrom="column">
                    <wp:posOffset>3277</wp:posOffset>
                  </wp:positionH>
                  <wp:positionV relativeFrom="paragraph">
                    <wp:posOffset>1778</wp:posOffset>
                  </wp:positionV>
                  <wp:extent cx="846050" cy="1075055"/>
                  <wp:effectExtent l="0" t="0" r="0" b="0"/>
                  <wp:wrapThrough wrapText="bothSides">
                    <wp:wrapPolygon edited="0">
                      <wp:start x="0" y="0"/>
                      <wp:lineTo x="0" y="21051"/>
                      <wp:lineTo x="20919" y="21051"/>
                      <wp:lineTo x="20919"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8"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r w:rsidR="001A5E95" w:rsidRPr="008619BB">
              <w:rPr>
                <w:noProof/>
                <w:color w:val="FF0000"/>
                <w:lang w:eastAsia="en-GB"/>
              </w:rPr>
              <w:drawing>
                <wp:inline distT="0" distB="0" distL="0" distR="0" wp14:anchorId="610059EE" wp14:editId="6586EEA7">
                  <wp:extent cx="1772987" cy="577900"/>
                  <wp:effectExtent l="0" t="0" r="0"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1841366" cy="600188"/>
                          </a:xfrm>
                          <a:prstGeom prst="rect">
                            <a:avLst/>
                          </a:prstGeom>
                        </pic:spPr>
                      </pic:pic>
                    </a:graphicData>
                  </a:graphic>
                </wp:inline>
              </w:drawing>
            </w:r>
            <w:r>
              <w:t xml:space="preserve"> </w:t>
            </w:r>
          </w:p>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r>
              <w:t xml:space="preserve">Partly. The GUI sliders work effectively at setting the HSV upper and lower </w:t>
            </w:r>
            <w:r>
              <w:lastRenderedPageBreak/>
              <w:t>bounds for the mask however, if the lower HSV values are set to be greater than the higher, then the program crashes</w:t>
            </w:r>
          </w:p>
        </w:tc>
      </w:tr>
      <w:tr w:rsidR="008619BB" w:rsidTr="00194195">
        <w:tc>
          <w:tcPr>
            <w:tcW w:w="2362" w:type="dxa"/>
          </w:tcPr>
          <w:p w:rsidR="00194195" w:rsidRDefault="00194195" w:rsidP="00194195">
            <w:r>
              <w:lastRenderedPageBreak/>
              <w:t>Does the HSV mask work as intended</w:t>
            </w:r>
          </w:p>
        </w:tc>
        <w:tc>
          <w:tcPr>
            <w:tcW w:w="2102" w:type="dxa"/>
          </w:tcPr>
          <w:p w:rsidR="00194195" w:rsidRDefault="00A61B2E" w:rsidP="00194195">
            <w:r>
              <w:rPr>
                <w:noProof/>
                <w:lang w:eastAsia="en-GB"/>
              </w:rPr>
              <w:drawing>
                <wp:inline distT="0" distB="0" distL="0" distR="0" wp14:anchorId="2BFB0FC5" wp14:editId="5998B029">
                  <wp:extent cx="1550822" cy="1193996"/>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6" cstate="print">
                            <a:extLst>
                              <a:ext uri="{28A0092B-C50C-407E-A947-70E740481C1C}">
                                <a14:useLocalDpi xmlns:a14="http://schemas.microsoft.com/office/drawing/2010/main" val="0"/>
                              </a:ext>
                            </a:extLst>
                          </a:blip>
                          <a:srcRect t="8417" r="70236" b="37367"/>
                          <a:stretch/>
                        </pic:blipFill>
                        <pic:spPr bwMode="auto">
                          <a:xfrm>
                            <a:off x="0" y="0"/>
                            <a:ext cx="1574740" cy="1212411"/>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r>
              <w:t>Partly.</w:t>
            </w:r>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8619BB" w:rsidTr="00194195">
        <w:tc>
          <w:tcPr>
            <w:tcW w:w="2362" w:type="dxa"/>
          </w:tcPr>
          <w:p w:rsidR="00D36A98" w:rsidRDefault="00D36A98" w:rsidP="00194195">
            <w:r>
              <w:t>Does the program track the tennis ball effectively without crashing</w:t>
            </w:r>
          </w:p>
        </w:tc>
        <w:tc>
          <w:tcPr>
            <w:tcW w:w="2102" w:type="dxa"/>
          </w:tcPr>
          <w:p w:rsidR="00D36A98" w:rsidRDefault="00A61B2E" w:rsidP="00194195">
            <w:r>
              <w:rPr>
                <w:noProof/>
                <w:lang w:eastAsia="en-GB"/>
              </w:rPr>
              <w:drawing>
                <wp:anchor distT="0" distB="0" distL="114300" distR="114300" simplePos="0" relativeHeight="251780608" behindDoc="0" locked="0" layoutInCell="1" allowOverlap="1" wp14:anchorId="63076AF7" wp14:editId="2E9F75F9">
                  <wp:simplePos x="0" y="0"/>
                  <wp:positionH relativeFrom="column">
                    <wp:posOffset>-4445</wp:posOffset>
                  </wp:positionH>
                  <wp:positionV relativeFrom="paragraph">
                    <wp:posOffset>170180</wp:posOffset>
                  </wp:positionV>
                  <wp:extent cx="846050" cy="1075055"/>
                  <wp:effectExtent l="0" t="0" r="0" b="0"/>
                  <wp:wrapThrough wrapText="bothSides">
                    <wp:wrapPolygon edited="0">
                      <wp:start x="0" y="0"/>
                      <wp:lineTo x="0" y="21051"/>
                      <wp:lineTo x="20919" y="21051"/>
                      <wp:lineTo x="20919"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8"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p>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8619BB" w:rsidTr="00194195">
        <w:tc>
          <w:tcPr>
            <w:tcW w:w="2362" w:type="dxa"/>
          </w:tcPr>
          <w:p w:rsidR="00194195" w:rsidRDefault="00194195" w:rsidP="00194195">
            <w:r>
              <w:t xml:space="preserve">Is there a window which displays tracking of the tennis ball with a </w:t>
            </w:r>
            <w:r>
              <w:lastRenderedPageBreak/>
              <w:t>green box around it</w:t>
            </w:r>
          </w:p>
        </w:tc>
        <w:tc>
          <w:tcPr>
            <w:tcW w:w="2102" w:type="dxa"/>
          </w:tcPr>
          <w:p w:rsidR="00194195" w:rsidRDefault="00A61B2E" w:rsidP="00194195">
            <w:r>
              <w:rPr>
                <w:noProof/>
                <w:lang w:eastAsia="en-GB"/>
              </w:rPr>
              <w:lastRenderedPageBreak/>
              <w:drawing>
                <wp:anchor distT="0" distB="0" distL="114300" distR="114300" simplePos="0" relativeHeight="251782656" behindDoc="0" locked="0" layoutInCell="1" allowOverlap="1" wp14:anchorId="396BD614" wp14:editId="79009E38">
                  <wp:simplePos x="0" y="0"/>
                  <wp:positionH relativeFrom="column">
                    <wp:posOffset>-4445</wp:posOffset>
                  </wp:positionH>
                  <wp:positionV relativeFrom="paragraph">
                    <wp:posOffset>55042</wp:posOffset>
                  </wp:positionV>
                  <wp:extent cx="846050" cy="1075055"/>
                  <wp:effectExtent l="0" t="0" r="0" b="0"/>
                  <wp:wrapThrough wrapText="bothSides">
                    <wp:wrapPolygon edited="0">
                      <wp:start x="0" y="0"/>
                      <wp:lineTo x="0" y="21051"/>
                      <wp:lineTo x="20919" y="21051"/>
                      <wp:lineTo x="20919"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A4B396.tmp"/>
                          <pic:cNvPicPr/>
                        </pic:nvPicPr>
                        <pic:blipFill rotWithShape="1">
                          <a:blip r:embed="rId118" cstate="print">
                            <a:extLst>
                              <a:ext uri="{28A0092B-C50C-407E-A947-70E740481C1C}">
                                <a14:useLocalDpi xmlns:a14="http://schemas.microsoft.com/office/drawing/2010/main" val="0"/>
                              </a:ext>
                            </a:extLst>
                          </a:blip>
                          <a:srcRect l="69537" t="8417"/>
                          <a:stretch/>
                        </pic:blipFill>
                        <pic:spPr bwMode="auto">
                          <a:xfrm>
                            <a:off x="0" y="0"/>
                            <a:ext cx="846050" cy="1075055"/>
                          </a:xfrm>
                          <a:prstGeom prst="rect">
                            <a:avLst/>
                          </a:prstGeom>
                          <a:ln>
                            <a:noFill/>
                          </a:ln>
                          <a:extLst>
                            <a:ext uri="{53640926-AAD7-44D8-BBD7-CCE9431645EC}">
                              <a14:shadowObscured xmlns:a14="http://schemas.microsoft.com/office/drawing/2010/main"/>
                            </a:ext>
                          </a:extLst>
                        </pic:spPr>
                      </pic:pic>
                    </a:graphicData>
                  </a:graphic>
                </wp:anchor>
              </w:drawing>
            </w:r>
          </w:p>
        </w:tc>
        <w:tc>
          <w:tcPr>
            <w:tcW w:w="2389" w:type="dxa"/>
          </w:tcPr>
          <w:p w:rsidR="00194195" w:rsidRDefault="00194195" w:rsidP="00194195">
            <w:r>
              <w:t xml:space="preserve">Yes, there is a </w:t>
            </w:r>
            <w:r w:rsidR="00FA391A">
              <w:t>window, which</w:t>
            </w:r>
            <w:r>
              <w:t xml:space="preserve"> displays tracking of the tennis ball with a green box around it. </w:t>
            </w:r>
            <w:r>
              <w:lastRenderedPageBreak/>
              <w:t>This box does not change colour in this prototype, as</w:t>
            </w:r>
            <w:r w:rsidR="00342746">
              <w:t xml:space="preserve"> it is not intended on doing so</w:t>
            </w:r>
          </w:p>
        </w:tc>
        <w:tc>
          <w:tcPr>
            <w:tcW w:w="2389" w:type="dxa"/>
          </w:tcPr>
          <w:p w:rsidR="00194195" w:rsidRDefault="00A32E7F" w:rsidP="00194195">
            <w:r>
              <w:lastRenderedPageBreak/>
              <w:t xml:space="preserve">Yes, there is a separate </w:t>
            </w:r>
            <w:r w:rsidR="00FA391A">
              <w:t>window, which</w:t>
            </w:r>
            <w:r>
              <w:t xml:space="preserve"> displays tracking of the tennis </w:t>
            </w:r>
            <w:r>
              <w:lastRenderedPageBreak/>
              <w:t>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39" w:name="_Toc5983110"/>
      <w:r>
        <w:t>3.1.5 Prototype 5 – Bounce Detection</w:t>
      </w:r>
      <w:bookmarkEnd w:id="39"/>
    </w:p>
    <w:p w:rsidR="002872E4" w:rsidRDefault="002872E4" w:rsidP="002872E4">
      <w:pPr>
        <w:pStyle w:val="Heading4"/>
      </w:pPr>
      <w:r>
        <w:t>3.1.5.1 Structure</w:t>
      </w:r>
    </w:p>
    <w:p w:rsidR="002872E4" w:rsidRDefault="0078237F" w:rsidP="002872E4">
      <w:r>
        <w:t xml:space="preserve">This section will be split into </w:t>
      </w:r>
      <w:r w:rsidR="008F4147">
        <w:t>four</w:t>
      </w:r>
      <w:r>
        <w:t xml:space="preserve"> separate stages: </w:t>
      </w:r>
      <w:r w:rsidR="008F4147">
        <w:br/>
        <w:t>F</w:t>
      </w:r>
      <w:r>
        <w:t>inding the HSV values of the surface and storing them</w:t>
      </w:r>
      <w:r w:rsidR="008F4147">
        <w:t>.</w:t>
      </w:r>
      <w:r w:rsidR="005C5E23">
        <w:t xml:space="preserve"> </w:t>
      </w:r>
      <w:r w:rsidR="008F4147">
        <w:t>C</w:t>
      </w:r>
      <w:r w:rsidR="005C5E23">
        <w:t>reating a se</w:t>
      </w:r>
      <w:r w:rsidR="008F4147">
        <w:t>parate HSV mask for the surface.</w:t>
      </w:r>
      <w:r w:rsidR="005C5E23">
        <w:t xml:space="preserve"> </w:t>
      </w:r>
      <w:r w:rsidR="008F4147">
        <w:t>T</w:t>
      </w:r>
      <w:r w:rsidR="005C5E23">
        <w:t>racking the surface with a box around it and finding the coordinates of the box (displaying this in the tracking window)</w:t>
      </w:r>
      <w:r w:rsidR="008F4147">
        <w:t>.</w:t>
      </w:r>
      <w:r w:rsidR="005C5E23">
        <w:t xml:space="preserve"> </w:t>
      </w:r>
      <w:r w:rsidR="008F4147">
        <w:t>C</w:t>
      </w:r>
      <w:r w:rsidR="005C5E23">
        <w:t>reating a function for when the box tracking the tennis ball overlaps with the box tracking the surface and finally, implementing this function to change the colour of the box tracking the tennis ball from green to red (and reverting back to green when the boxes no longer overlap).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a way in order to create a function, which will be responsible for changing the colour of the box tracking the tennis ball to red when the coordinates of the box tracking the tennis ball overlaps with the box tracking the surface. I will first keep the box tracking the surface of a blue colour, changing this to invisible once I finalise all of the logic for the bounce detection function.</w:t>
      </w:r>
      <w:r w:rsidR="002B40A0">
        <w:t xml:space="preserve"> </w:t>
      </w:r>
    </w:p>
    <w:p w:rsidR="002B40A0" w:rsidRDefault="002B40A0" w:rsidP="002872E4">
      <w:r>
        <w:t>Testing and validation for this section should be relatively simple, as I have broken this section down very well in my design stage (2.7.2 Flowchart Breaking Down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A32E3F" w:rsidP="002872E4">
      <w:pPr>
        <w:pStyle w:val="Heading4"/>
      </w:pPr>
      <w:r w:rsidRPr="00C1375D">
        <w:rPr>
          <w:noProof/>
          <w:lang w:eastAsia="en-GB"/>
        </w:rPr>
        <w:lastRenderedPageBreak/>
        <w:drawing>
          <wp:anchor distT="0" distB="0" distL="114300" distR="114300" simplePos="0" relativeHeight="251727360" behindDoc="0" locked="0" layoutInCell="1" allowOverlap="1">
            <wp:simplePos x="0" y="0"/>
            <wp:positionH relativeFrom="column">
              <wp:posOffset>3333750</wp:posOffset>
            </wp:positionH>
            <wp:positionV relativeFrom="paragraph">
              <wp:posOffset>318632</wp:posOffset>
            </wp:positionV>
            <wp:extent cx="2392045" cy="2311400"/>
            <wp:effectExtent l="0" t="0" r="8255" b="0"/>
            <wp:wrapThrough wrapText="bothSides">
              <wp:wrapPolygon edited="0">
                <wp:start x="0" y="0"/>
                <wp:lineTo x="0" y="21363"/>
                <wp:lineTo x="21503" y="21363"/>
                <wp:lineTo x="21503" y="0"/>
                <wp:lineTo x="0" y="0"/>
              </wp:wrapPolygon>
            </wp:wrapThrough>
            <wp:docPr id="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239204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2E4">
        <w:t xml:space="preserve">3.1.5.2 Examples of Code (Annotated) </w:t>
      </w:r>
    </w:p>
    <w:p w:rsidR="002872E4" w:rsidRDefault="002735B4" w:rsidP="002735B4">
      <w:pPr>
        <w:pStyle w:val="Heading5"/>
      </w:pPr>
      <w:r>
        <w:t>3.1.5.2.1 HSV Values of Surface</w:t>
      </w:r>
    </w:p>
    <w:p w:rsidR="002735B4" w:rsidRDefault="00C1375D" w:rsidP="002735B4">
      <w:r>
        <w:t xml:space="preserve">First, I had to find the HSV values of the surface, which I was using. I decided to use a blue folder, which was available to me. </w:t>
      </w:r>
      <w:r w:rsidR="00880934">
        <w:t xml:space="preserve">This was convenient as the folder is of a light blue colour, so it </w:t>
      </w:r>
      <w:r w:rsidR="00FA17E3">
        <w:t>will not</w:t>
      </w:r>
      <w:r w:rsidR="00880934">
        <w:t xml:space="preserve"> clash with the HSV values of the tennis ball.</w:t>
      </w:r>
      <w:r w:rsidR="007E55B3">
        <w:t xml:space="preserve"> </w:t>
      </w:r>
    </w:p>
    <w:p w:rsidR="007E55B3" w:rsidRDefault="007E55B3" w:rsidP="002735B4">
      <w:r>
        <w:t xml:space="preserve">I found the ideal HSV upper and lower bounds of the surface. </w:t>
      </w:r>
      <w:r w:rsidR="00AD7FFD">
        <w:t xml:space="preserve">However, when the environment changed, I had to find new HSV values for the folder. This is a relatively simple task and takes little to no time. </w:t>
      </w:r>
    </w:p>
    <w:p w:rsidR="00AD7FFD" w:rsidRDefault="00A32E3F" w:rsidP="002735B4">
      <w:r w:rsidRPr="00A32E3F">
        <w:rPr>
          <w:noProof/>
          <w:lang w:eastAsia="en-GB"/>
        </w:rPr>
        <w:drawing>
          <wp:anchor distT="0" distB="0" distL="114300" distR="114300" simplePos="0" relativeHeight="251737600" behindDoc="0" locked="0" layoutInCell="1" allowOverlap="1">
            <wp:simplePos x="0" y="0"/>
            <wp:positionH relativeFrom="column">
              <wp:posOffset>1747879</wp:posOffset>
            </wp:positionH>
            <wp:positionV relativeFrom="paragraph">
              <wp:posOffset>251212</wp:posOffset>
            </wp:positionV>
            <wp:extent cx="2400935" cy="356870"/>
            <wp:effectExtent l="0" t="0" r="0" b="5080"/>
            <wp:wrapThrough wrapText="bothSides">
              <wp:wrapPolygon edited="0">
                <wp:start x="0" y="0"/>
                <wp:lineTo x="0" y="20754"/>
                <wp:lineTo x="21423" y="20754"/>
                <wp:lineTo x="21423" y="0"/>
                <wp:lineTo x="0" y="0"/>
              </wp:wrapPolygon>
            </wp:wrapThrough>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240093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6576" behindDoc="0" locked="0" layoutInCell="1" allowOverlap="1">
            <wp:simplePos x="0" y="0"/>
            <wp:positionH relativeFrom="column">
              <wp:posOffset>4118665</wp:posOffset>
            </wp:positionH>
            <wp:positionV relativeFrom="paragraph">
              <wp:posOffset>252343</wp:posOffset>
            </wp:positionV>
            <wp:extent cx="1635125" cy="2233930"/>
            <wp:effectExtent l="0" t="0" r="3175" b="0"/>
            <wp:wrapThrough wrapText="bothSides">
              <wp:wrapPolygon edited="0">
                <wp:start x="0" y="0"/>
                <wp:lineTo x="0" y="21367"/>
                <wp:lineTo x="21390" y="21367"/>
                <wp:lineTo x="21390"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BC529B.tmp"/>
                    <pic:cNvPicPr/>
                  </pic:nvPicPr>
                  <pic:blipFill>
                    <a:blip r:embed="rId121">
                      <a:extLst>
                        <a:ext uri="{28A0092B-C50C-407E-A947-70E740481C1C}">
                          <a14:useLocalDpi xmlns:a14="http://schemas.microsoft.com/office/drawing/2010/main"/>
                        </a:ext>
                      </a:extLst>
                    </a:blip>
                    <a:stretch>
                      <a:fillRect/>
                    </a:stretch>
                  </pic:blipFill>
                  <pic:spPr>
                    <a:xfrm>
                      <a:off x="0" y="0"/>
                      <a:ext cx="1635125" cy="2233930"/>
                    </a:xfrm>
                    <a:prstGeom prst="rect">
                      <a:avLst/>
                    </a:prstGeom>
                  </pic:spPr>
                </pic:pic>
              </a:graphicData>
            </a:graphic>
            <wp14:sizeRelH relativeFrom="margin">
              <wp14:pctWidth>0</wp14:pctWidth>
            </wp14:sizeRelH>
            <wp14:sizeRelV relativeFrom="margin">
              <wp14:pctHeight>0</wp14:pctHeight>
            </wp14:sizeRelV>
          </wp:anchor>
        </w:drawing>
      </w:r>
      <w:r w:rsidR="00AD7FFD">
        <w:t xml:space="preserve">I then stored these values </w:t>
      </w:r>
      <w:r>
        <w:t>in separate arrays</w:t>
      </w:r>
      <w:r w:rsidR="00AD7FFD">
        <w:t xml:space="preserve"> </w:t>
      </w:r>
      <w:r>
        <w:t xml:space="preserve">called “blueLower” and “blueUpper”. These values can be changed any time in the code quickly and easily. This allows me to begin building the second mask in the next section of bounce detection. The difference with using an array rather than GUI sliders to store HSV values is the implementation when I build the second mask. </w:t>
      </w:r>
    </w:p>
    <w:p w:rsidR="00C04A32" w:rsidRDefault="00E64AF6" w:rsidP="002735B4">
      <w:r w:rsidRPr="00C04A32">
        <w:rPr>
          <w:noProof/>
          <w:lang w:eastAsia="en-GB"/>
        </w:rPr>
        <w:drawing>
          <wp:anchor distT="0" distB="0" distL="114300" distR="114300" simplePos="0" relativeHeight="251721216" behindDoc="0" locked="0" layoutInCell="1" allowOverlap="1">
            <wp:simplePos x="0" y="0"/>
            <wp:positionH relativeFrom="column">
              <wp:posOffset>2510743</wp:posOffset>
            </wp:positionH>
            <wp:positionV relativeFrom="paragraph">
              <wp:posOffset>1048395</wp:posOffset>
            </wp:positionV>
            <wp:extent cx="3830320" cy="1917065"/>
            <wp:effectExtent l="0" t="0" r="0" b="6985"/>
            <wp:wrapThrough wrapText="bothSides">
              <wp:wrapPolygon edited="0">
                <wp:start x="0" y="0"/>
                <wp:lineTo x="0" y="21464"/>
                <wp:lineTo x="21485" y="21464"/>
                <wp:lineTo x="21485" y="0"/>
                <wp:lineTo x="0" y="0"/>
              </wp:wrapPolygon>
            </wp:wrapThrough>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383032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A32">
        <w:t>Next, we have to convert our frame into HSV as we have done previously in prototype 4. This has to be a separate function to the prior one, as we want to have two separate masks, one for tracking the contours of the surface and the other for tracking contours of the tennis ball. This will allow us to track these objects separately. In order to test that everything is working correctly, I will have an extra window for the second HSV mask and an extra window for tracking the surface. These windows will be removed when the prototype is complete.</w:t>
      </w:r>
      <w:r w:rsidR="00C04A32" w:rsidRPr="00C04A32">
        <w:rPr>
          <w:noProof/>
          <w:lang w:eastAsia="en-GB"/>
        </w:rPr>
        <w:t xml:space="preserve"> </w:t>
      </w:r>
      <w:r w:rsidR="00105120">
        <w:rPr>
          <w:noProof/>
          <w:lang w:eastAsia="en-GB"/>
        </w:rPr>
        <w:t>Here, you can see I convert the normal frame into HSV in the “frame2HSV”.</w:t>
      </w:r>
    </w:p>
    <w:p w:rsidR="00C1375D" w:rsidRDefault="006B1818" w:rsidP="002735B4">
      <w:r>
        <w:t>Both conversions for the first mask and the second mask are done side by side in order to keep the project well structured.</w:t>
      </w:r>
      <w:r w:rsidR="00791167">
        <w:t xml:space="preserve"> This section is relatively short as everything we use here is using already existing code. This shows a clear understanding of every section in prior prototypes.</w:t>
      </w:r>
    </w:p>
    <w:p w:rsidR="00C1375D" w:rsidRDefault="00C1375D" w:rsidP="002735B4"/>
    <w:p w:rsidR="002735B4" w:rsidRDefault="002735B4" w:rsidP="002735B4">
      <w:pPr>
        <w:pStyle w:val="Heading5"/>
      </w:pPr>
      <w:r>
        <w:lastRenderedPageBreak/>
        <w:t>3.1.5.2.2 HSV Mask for Surface</w:t>
      </w:r>
    </w:p>
    <w:p w:rsidR="002735B4" w:rsidRDefault="00E02892" w:rsidP="002735B4">
      <w:r w:rsidRPr="00E02892">
        <w:rPr>
          <w:noProof/>
          <w:lang w:eastAsia="en-GB"/>
        </w:rPr>
        <w:drawing>
          <wp:anchor distT="0" distB="0" distL="114300" distR="114300" simplePos="0" relativeHeight="251678208" behindDoc="0" locked="0" layoutInCell="1" allowOverlap="1">
            <wp:simplePos x="0" y="0"/>
            <wp:positionH relativeFrom="column">
              <wp:posOffset>6350</wp:posOffset>
            </wp:positionH>
            <wp:positionV relativeFrom="paragraph">
              <wp:posOffset>2301875</wp:posOffset>
            </wp:positionV>
            <wp:extent cx="3444875" cy="1091565"/>
            <wp:effectExtent l="0" t="0" r="3175" b="0"/>
            <wp:wrapThrough wrapText="bothSides">
              <wp:wrapPolygon edited="0">
                <wp:start x="0" y="0"/>
                <wp:lineTo x="0" y="21110"/>
                <wp:lineTo x="21500" y="21110"/>
                <wp:lineTo x="21500" y="0"/>
                <wp:lineTo x="0" y="0"/>
              </wp:wrapPolygon>
            </wp:wrapThrough>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3444875" cy="109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658752" behindDoc="0" locked="0" layoutInCell="1" allowOverlap="1">
                <wp:simplePos x="0" y="0"/>
                <wp:positionH relativeFrom="column">
                  <wp:posOffset>2209190</wp:posOffset>
                </wp:positionH>
                <wp:positionV relativeFrom="paragraph">
                  <wp:posOffset>4826</wp:posOffset>
                </wp:positionV>
                <wp:extent cx="4426281" cy="1901749"/>
                <wp:effectExtent l="0" t="0" r="0" b="3810"/>
                <wp:wrapThrough wrapText="bothSides">
                  <wp:wrapPolygon edited="0">
                    <wp:start x="0" y="0"/>
                    <wp:lineTo x="0" y="21427"/>
                    <wp:lineTo x="21476" y="21427"/>
                    <wp:lineTo x="21476" y="7575"/>
                    <wp:lineTo x="17943" y="6926"/>
                    <wp:lineTo x="17943"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4426281" cy="1901749"/>
                          <a:chOff x="0" y="0"/>
                          <a:chExt cx="4426281" cy="1901749"/>
                        </a:xfrm>
                      </wpg:grpSpPr>
                      <pic:pic xmlns:pic="http://schemas.openxmlformats.org/drawingml/2006/picture">
                        <pic:nvPicPr>
                          <pic:cNvPr id="129" name="Picture 4"/>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3653155" cy="688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4"/>
                          <pic:cNvPicPr>
                            <a:picLocks noChangeAspect="1"/>
                          </pic:cNvPicPr>
                        </pic:nvPicPr>
                        <pic:blipFill rotWithShape="1">
                          <a:blip r:embed="rId125" cstate="print">
                            <a:extLst>
                              <a:ext uri="{28A0092B-C50C-407E-A947-70E740481C1C}">
                                <a14:useLocalDpi xmlns:a14="http://schemas.microsoft.com/office/drawing/2010/main"/>
                              </a:ext>
                            </a:extLst>
                          </a:blip>
                          <a:srcRect/>
                          <a:stretch/>
                        </pic:blipFill>
                        <pic:spPr bwMode="auto">
                          <a:xfrm>
                            <a:off x="7316" y="687629"/>
                            <a:ext cx="4418965" cy="12141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997DA4" id="Group 67" o:spid="_x0000_s1026" style="position:absolute;margin-left:173.95pt;margin-top:.4pt;width:348.55pt;height:149.75pt;z-index:251658752" coordsize="44262,1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">
                <v:shape id="Picture 4" o:spid="_x0000_s1027" type="#_x0000_t75" style="position:absolute;width:36531;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">
                  <v:imagedata r:id="rId126" o:title=""/>
                  <v:path arrowok="t"/>
                </v:shape>
                <v:shape id="Picture 4" o:spid="_x0000_s1028" type="#_x0000_t75" style="position:absolute;left:73;top:6876;width:44189;height:1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">
                  <v:imagedata r:id="rId127" o:title=""/>
                  <v:path arrowok="t"/>
                </v:shape>
                <w10:wrap type="through"/>
              </v:group>
            </w:pict>
          </mc:Fallback>
        </mc:AlternateContent>
      </w:r>
      <w:r w:rsidR="00005EE4">
        <w:t xml:space="preserve">For this section, I used the previous </w:t>
      </w:r>
      <w:r w:rsidR="00BD7C64">
        <w:t>code for creating a HSV mask and reused this. You can see the “blurred2” function and “hsv2” function are used for blurring the frame and converting the frame from BGR to HSV. Then I resized the frame and created the second mask “mask2”</w:t>
      </w:r>
      <w:r w:rsidR="00163F09">
        <w:t xml:space="preserve">. Then this mask is displayed in a separate window “mask-folder”, which will be removed once the prototype is complete. </w:t>
      </w:r>
      <w:r w:rsidR="00BA167A">
        <w:t>As you can see, as we change the HSV values in the array, the second mask changes. This mask is more blurred and there is less static, meaning that it is easier to track the surface then.</w:t>
      </w:r>
    </w:p>
    <w:p w:rsidR="00252BE8" w:rsidRDefault="00D55E17" w:rsidP="002735B4">
      <w:r>
        <w:t>As you can see, the “mask-folder” displays the mask of the folder. As the HSV upper and lower bounds become more accurate, the tracking will become more accurate in the later stages of the prototype.</w:t>
      </w:r>
    </w:p>
    <w:p w:rsidR="002735B4" w:rsidRDefault="002735B4" w:rsidP="002735B4">
      <w:pPr>
        <w:pStyle w:val="Heading5"/>
      </w:pPr>
      <w:r>
        <w:t>3.1.5.2.3 Tracking the Surface</w:t>
      </w:r>
    </w:p>
    <w:p w:rsidR="00A6534A" w:rsidRDefault="006D2F8A" w:rsidP="002735B4">
      <w:r>
        <w:rPr>
          <w:noProof/>
          <w:lang w:eastAsia="en-GB"/>
        </w:rPr>
        <w:drawing>
          <wp:anchor distT="0" distB="0" distL="114300" distR="114300" simplePos="0" relativeHeight="251735552" behindDoc="0" locked="0" layoutInCell="1" allowOverlap="1" wp14:anchorId="7F530B29" wp14:editId="2FE0139D">
            <wp:simplePos x="0" y="0"/>
            <wp:positionH relativeFrom="column">
              <wp:posOffset>0</wp:posOffset>
            </wp:positionH>
            <wp:positionV relativeFrom="paragraph">
              <wp:posOffset>1952625</wp:posOffset>
            </wp:positionV>
            <wp:extent cx="2865755" cy="2146300"/>
            <wp:effectExtent l="0" t="0" r="0" b="6350"/>
            <wp:wrapThrough wrapText="bothSides">
              <wp:wrapPolygon edited="0">
                <wp:start x="0" y="0"/>
                <wp:lineTo x="0" y="21472"/>
                <wp:lineTo x="21394" y="21472"/>
                <wp:lineTo x="2139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D0D4E3.tmp"/>
                    <pic:cNvPicPr/>
                  </pic:nvPicPr>
                  <pic:blipFill>
                    <a:blip r:embed="rId128">
                      <a:extLst>
                        <a:ext uri="{28A0092B-C50C-407E-A947-70E740481C1C}">
                          <a14:useLocalDpi xmlns:a14="http://schemas.microsoft.com/office/drawing/2010/main"/>
                        </a:ext>
                      </a:extLst>
                    </a:blip>
                    <a:stretch>
                      <a:fillRect/>
                    </a:stretch>
                  </pic:blipFill>
                  <pic:spPr>
                    <a:xfrm>
                      <a:off x="0" y="0"/>
                      <a:ext cx="2865755" cy="2146300"/>
                    </a:xfrm>
                    <a:prstGeom prst="rect">
                      <a:avLst/>
                    </a:prstGeom>
                  </pic:spPr>
                </pic:pic>
              </a:graphicData>
            </a:graphic>
            <wp14:sizeRelH relativeFrom="margin">
              <wp14:pctWidth>0</wp14:pctWidth>
            </wp14:sizeRelH>
            <wp14:sizeRelV relativeFrom="margin">
              <wp14:pctHeight>0</wp14:pctHeight>
            </wp14:sizeRelV>
          </wp:anchor>
        </w:drawing>
      </w:r>
      <w:r w:rsidR="00EF1C18" w:rsidRPr="00EF1C18">
        <w:rPr>
          <w:noProof/>
          <w:lang w:eastAsia="en-GB"/>
        </w:rPr>
        <w:drawing>
          <wp:anchor distT="0" distB="0" distL="114300" distR="114300" simplePos="0" relativeHeight="251652608" behindDoc="0" locked="0" layoutInCell="1" allowOverlap="1" wp14:anchorId="490F707E" wp14:editId="705B72E1">
            <wp:simplePos x="0" y="0"/>
            <wp:positionH relativeFrom="column">
              <wp:posOffset>2579427</wp:posOffset>
            </wp:positionH>
            <wp:positionV relativeFrom="paragraph">
              <wp:posOffset>196964</wp:posOffset>
            </wp:positionV>
            <wp:extent cx="4638389" cy="1119116"/>
            <wp:effectExtent l="0" t="0" r="0" b="5080"/>
            <wp:wrapThrough wrapText="bothSides">
              <wp:wrapPolygon edited="0">
                <wp:start x="0" y="0"/>
                <wp:lineTo x="0" y="21330"/>
                <wp:lineTo x="21470" y="21330"/>
                <wp:lineTo x="21470" y="0"/>
                <wp:lineTo x="0" y="0"/>
              </wp:wrapPolygon>
            </wp:wrapThrough>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a:ext>
                      </a:extLst>
                    </a:blip>
                    <a:srcRect/>
                    <a:stretch/>
                  </pic:blipFill>
                  <pic:spPr bwMode="auto">
                    <a:xfrm>
                      <a:off x="0" y="0"/>
                      <a:ext cx="4659391" cy="1124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C18">
        <w:t xml:space="preserve">Similarly, we begin this section by reusing previous </w:t>
      </w:r>
      <w:r w:rsidR="008B4043">
        <w:t>code, which</w:t>
      </w:r>
      <w:r w:rsidR="00EF1C18">
        <w:t xml:space="preserve"> we used.</w:t>
      </w:r>
      <w:r w:rsidR="00372CCE">
        <w:t xml:space="preserve"> As you can see via my comments</w:t>
      </w:r>
      <w:r w:rsidR="006011D8">
        <w:t xml:space="preserve">, the tracking for the surface and the tracking for the tennis ball is very similar. </w:t>
      </w:r>
      <w:r w:rsidR="00372CCE">
        <w:t xml:space="preserve"> </w:t>
      </w:r>
      <w:r w:rsidR="006011D8">
        <w:t xml:space="preserve">The bounding rectangle for the surface is blue (BGR 255,0,0), which contrasts the green (BGR 0,255,0) of the bounding rectangle around the tennis ball. This will allow us to clearly distinguish which sections are working efficiently. </w:t>
      </w:r>
      <w:r w:rsidR="00D85278">
        <w:t>We then display both the tracking for the tennis ball and for the surface in separate windows. Finally, we print the fps at the end of the loop and when the escape key is pressed, the program stops running and all windows are destroyed.</w:t>
      </w:r>
    </w:p>
    <w:p w:rsidR="00EF1C18" w:rsidRDefault="00EF1C18" w:rsidP="002735B4"/>
    <w:p w:rsidR="00EF1C18" w:rsidRDefault="00003856" w:rsidP="002735B4">
      <w:r>
        <w:t>This is what the masks look like when the HSV upper and lower bounds are input correctly. Here we can also see the two bounding rectangles, effectively tracking the surface (with a blue rectangle) and the tennis</w:t>
      </w:r>
      <w:r w:rsidR="00CB0A45">
        <w:t xml:space="preserve"> ball (with a green rectangle).</w:t>
      </w:r>
      <w:r w:rsidR="006122B6">
        <w:t xml:space="preserve"> As you can see, the fps is very low, as we have multiple windows open, two of which are responsible for HSV masks and another two responsible for tracking objects using said HSV masks. This puts a lot of strain on the Raspberrypi and for this reason, at the end of this prototype, only two windows will open when the software is run. One of them will be the </w:t>
      </w:r>
      <w:r w:rsidR="00EC65F4">
        <w:t xml:space="preserve">“tracking” window </w:t>
      </w:r>
      <w:r w:rsidR="00EC65F4">
        <w:lastRenderedPageBreak/>
        <w:t>and the other one will be of the HSV mask for the tennis ball.</w:t>
      </w:r>
      <w:r w:rsidR="00196AD4">
        <w:t xml:space="preserve"> This will take a lot of the strain away from the Raspberrypi and significantly increasing the fps.</w:t>
      </w:r>
    </w:p>
    <w:p w:rsidR="00003856" w:rsidRDefault="00196AD4" w:rsidP="002735B4">
      <w:r w:rsidRPr="00EF1C18">
        <w:rPr>
          <w:noProof/>
          <w:lang w:eastAsia="en-GB"/>
        </w:rPr>
        <w:drawing>
          <wp:anchor distT="0" distB="0" distL="114300" distR="114300" simplePos="0" relativeHeight="251636224" behindDoc="0" locked="0" layoutInCell="1" allowOverlap="1" wp14:anchorId="1B193C9C" wp14:editId="3236EF22">
            <wp:simplePos x="0" y="0"/>
            <wp:positionH relativeFrom="column">
              <wp:posOffset>0</wp:posOffset>
            </wp:positionH>
            <wp:positionV relativeFrom="paragraph">
              <wp:posOffset>9525</wp:posOffset>
            </wp:positionV>
            <wp:extent cx="5226685" cy="2797810"/>
            <wp:effectExtent l="0" t="0" r="0" b="2540"/>
            <wp:wrapThrough wrapText="bothSides">
              <wp:wrapPolygon edited="0">
                <wp:start x="0" y="0"/>
                <wp:lineTo x="0" y="21473"/>
                <wp:lineTo x="21492" y="21473"/>
                <wp:lineTo x="21492" y="0"/>
                <wp:lineTo x="0" y="0"/>
              </wp:wrapPolygon>
            </wp:wrapThrough>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5226685" cy="279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856" w:rsidRDefault="00003856" w:rsidP="002735B4"/>
    <w:p w:rsidR="002735B4" w:rsidRDefault="002735B4" w:rsidP="002735B4">
      <w:pPr>
        <w:pStyle w:val="Heading5"/>
      </w:pPr>
      <w:r>
        <w:t>3.1.5.2.4 Overlapping Coordinates between Surface and Tennis Ball</w:t>
      </w:r>
      <w:r w:rsidR="008F4147">
        <w:t xml:space="preserve"> and Changing Colour of Box When Bounce Detected</w:t>
      </w:r>
    </w:p>
    <w:p w:rsidR="002735B4" w:rsidRDefault="006D42DD" w:rsidP="002735B4">
      <w:r>
        <w:rPr>
          <w:noProof/>
          <w:lang w:eastAsia="en-GB"/>
        </w:rPr>
        <w:drawing>
          <wp:anchor distT="0" distB="0" distL="114300" distR="114300" simplePos="0" relativeHeight="251740672" behindDoc="1" locked="0" layoutInCell="1" allowOverlap="1" wp14:anchorId="719775C8" wp14:editId="5A8E6C12">
            <wp:simplePos x="0" y="0"/>
            <wp:positionH relativeFrom="column">
              <wp:posOffset>0</wp:posOffset>
            </wp:positionH>
            <wp:positionV relativeFrom="paragraph">
              <wp:posOffset>733425</wp:posOffset>
            </wp:positionV>
            <wp:extent cx="2517775" cy="1432560"/>
            <wp:effectExtent l="0" t="0" r="0" b="0"/>
            <wp:wrapThrough wrapText="bothSides">
              <wp:wrapPolygon edited="0">
                <wp:start x="0" y="0"/>
                <wp:lineTo x="0" y="21255"/>
                <wp:lineTo x="21409" y="21255"/>
                <wp:lineTo x="21409"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3A4D.tmp"/>
                    <pic:cNvPicPr/>
                  </pic:nvPicPr>
                  <pic:blipFill>
                    <a:blip r:embed="rId131">
                      <a:extLst>
                        <a:ext uri="{28A0092B-C50C-407E-A947-70E740481C1C}">
                          <a14:useLocalDpi xmlns:a14="http://schemas.microsoft.com/office/drawing/2010/main"/>
                        </a:ext>
                      </a:extLst>
                    </a:blip>
                    <a:stretch>
                      <a:fillRect/>
                    </a:stretch>
                  </pic:blipFill>
                  <pic:spPr>
                    <a:xfrm>
                      <a:off x="0" y="0"/>
                      <a:ext cx="2517775" cy="1432560"/>
                    </a:xfrm>
                    <a:prstGeom prst="rect">
                      <a:avLst/>
                    </a:prstGeom>
                  </pic:spPr>
                </pic:pic>
              </a:graphicData>
            </a:graphic>
            <wp14:sizeRelH relativeFrom="page">
              <wp14:pctWidth>0</wp14:pctWidth>
            </wp14:sizeRelH>
            <wp14:sizeRelV relativeFrom="page">
              <wp14:pctHeight>0</wp14:pctHeight>
            </wp14:sizeRelV>
          </wp:anchor>
        </w:drawing>
      </w:r>
      <w:r w:rsidR="007E57ED">
        <w:t>This is where the difficulty in this prototype lies. Here we need to create a function, which is responsible for returning a message, when the two bounding rectangles overlap. First, I began by using my “x,y,w,h,x2,y2,w2,h2” variables, in order to decide the coordinates of the top left corner and bottom right corner of each bounding rectangle.</w:t>
      </w:r>
      <w:r>
        <w:t xml:space="preserve"> I began using simple maths to deduct a solution for this problem. This was relatively simple, however when implemented, I realised that this would not be a very effective method of displaying collision detection, as a “hit” would only be detected, if the bounding rectangle for the tennis ball was fully inside the bounding rectangle for the surface. I decided to first implement this function and test it.  </w:t>
      </w:r>
    </w:p>
    <w:p w:rsidR="00B63259" w:rsidRDefault="00B63259" w:rsidP="002735B4">
      <w:r w:rsidRPr="00B63259">
        <w:rPr>
          <w:noProof/>
          <w:lang w:eastAsia="en-GB"/>
        </w:rPr>
        <w:drawing>
          <wp:anchor distT="0" distB="0" distL="114300" distR="114300" simplePos="0" relativeHeight="251742720" behindDoc="1" locked="0" layoutInCell="1" allowOverlap="1" wp14:anchorId="6A44172C" wp14:editId="5139DBBC">
            <wp:simplePos x="0" y="0"/>
            <wp:positionH relativeFrom="column">
              <wp:posOffset>770890</wp:posOffset>
            </wp:positionH>
            <wp:positionV relativeFrom="paragraph">
              <wp:posOffset>503555</wp:posOffset>
            </wp:positionV>
            <wp:extent cx="3020695" cy="1439545"/>
            <wp:effectExtent l="0" t="0" r="8255" b="8255"/>
            <wp:wrapThrough wrapText="bothSides">
              <wp:wrapPolygon edited="0">
                <wp:start x="0" y="0"/>
                <wp:lineTo x="0" y="21438"/>
                <wp:lineTo x="21523" y="21438"/>
                <wp:lineTo x="21523" y="0"/>
                <wp:lineTo x="0" y="0"/>
              </wp:wrapPolygon>
            </wp:wrapThrough>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302069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4147">
        <w:rPr>
          <w:noProof/>
          <w:lang w:eastAsia="en-GB"/>
        </w:rPr>
        <w:drawing>
          <wp:anchor distT="0" distB="0" distL="114300" distR="114300" simplePos="0" relativeHeight="251741696" behindDoc="1" locked="0" layoutInCell="1" allowOverlap="1" wp14:anchorId="413D8AA5" wp14:editId="70FCB46E">
            <wp:simplePos x="0" y="0"/>
            <wp:positionH relativeFrom="column">
              <wp:posOffset>-2534920</wp:posOffset>
            </wp:positionH>
            <wp:positionV relativeFrom="paragraph">
              <wp:posOffset>92075</wp:posOffset>
            </wp:positionV>
            <wp:extent cx="3377565" cy="296545"/>
            <wp:effectExtent l="0" t="0" r="0" b="8255"/>
            <wp:wrapThrough wrapText="bothSides">
              <wp:wrapPolygon edited="0">
                <wp:start x="0" y="0"/>
                <wp:lineTo x="0" y="20814"/>
                <wp:lineTo x="21442" y="20814"/>
                <wp:lineTo x="21442"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1653.tmp"/>
                    <pic:cNvPicPr/>
                  </pic:nvPicPr>
                  <pic:blipFill>
                    <a:blip r:embed="rId133">
                      <a:extLst>
                        <a:ext uri="{28A0092B-C50C-407E-A947-70E740481C1C}">
                          <a14:useLocalDpi xmlns:a14="http://schemas.microsoft.com/office/drawing/2010/main"/>
                        </a:ext>
                      </a:extLst>
                    </a:blip>
                    <a:stretch>
                      <a:fillRect/>
                    </a:stretch>
                  </pic:blipFill>
                  <pic:spPr>
                    <a:xfrm>
                      <a:off x="0" y="0"/>
                      <a:ext cx="3377565" cy="296545"/>
                    </a:xfrm>
                    <a:prstGeom prst="rect">
                      <a:avLst/>
                    </a:prstGeom>
                  </pic:spPr>
                </pic:pic>
              </a:graphicData>
            </a:graphic>
            <wp14:sizeRelH relativeFrom="page">
              <wp14:pctWidth>0</wp14:pctWidth>
            </wp14:sizeRelH>
            <wp14:sizeRelV relativeFrom="page">
              <wp14:pctHeight>0</wp14:pctHeight>
            </wp14:sizeRelV>
          </wp:anchor>
        </w:drawing>
      </w:r>
      <w:r w:rsidR="008F4147">
        <w:t xml:space="preserve"> This is what the “if statement” looks like. This statement will not need to change, even if the “hitTest” function itself is changed after the testing.</w:t>
      </w:r>
      <w:r>
        <w:t xml:space="preserve"> This is what this is what this prototype looked like in the first iteration. As you can see, the box tracking the tennis ball does change colour to red when inside the blue bounding rectangle however, only when it was completely inside it. After completing testing, I decided to go back and rewrite this function again.</w:t>
      </w:r>
    </w:p>
    <w:p w:rsidR="00E4053F" w:rsidRDefault="00E4053F" w:rsidP="00E4053F">
      <w:pPr>
        <w:pStyle w:val="Heading5"/>
      </w:pPr>
      <w:r>
        <w:t>3.1.5.2.5 Making the Bounce Detection More Accurate</w:t>
      </w:r>
    </w:p>
    <w:p w:rsidR="00E4053F" w:rsidRDefault="00B63259" w:rsidP="00E4053F">
      <w:r>
        <w:t xml:space="preserve">In order to make this function more effective, I had to come up with another mathematical solution to the problem. I had to come up with a solution, which only required one side of either bounding </w:t>
      </w:r>
      <w:r w:rsidR="00FB568C">
        <w:rPr>
          <w:noProof/>
          <w:lang w:eastAsia="en-GB"/>
        </w:rPr>
        <w:lastRenderedPageBreak/>
        <w:drawing>
          <wp:anchor distT="0" distB="0" distL="114300" distR="114300" simplePos="0" relativeHeight="251743744" behindDoc="1" locked="0" layoutInCell="1" allowOverlap="1" wp14:anchorId="24CA36AE" wp14:editId="7CA07551">
            <wp:simplePos x="0" y="0"/>
            <wp:positionH relativeFrom="column">
              <wp:posOffset>3452495</wp:posOffset>
            </wp:positionH>
            <wp:positionV relativeFrom="paragraph">
              <wp:posOffset>184150</wp:posOffset>
            </wp:positionV>
            <wp:extent cx="2674620" cy="1350645"/>
            <wp:effectExtent l="0" t="0" r="0" b="1905"/>
            <wp:wrapThrough wrapText="bothSides">
              <wp:wrapPolygon edited="0">
                <wp:start x="0" y="0"/>
                <wp:lineTo x="0" y="21326"/>
                <wp:lineTo x="21385" y="21326"/>
                <wp:lineTo x="2138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87FE.tmp"/>
                    <pic:cNvPicPr/>
                  </pic:nvPicPr>
                  <pic:blipFill>
                    <a:blip r:embed="rId134">
                      <a:extLst>
                        <a:ext uri="{28A0092B-C50C-407E-A947-70E740481C1C}">
                          <a14:useLocalDpi xmlns:a14="http://schemas.microsoft.com/office/drawing/2010/main"/>
                        </a:ext>
                      </a:extLst>
                    </a:blip>
                    <a:stretch>
                      <a:fillRect/>
                    </a:stretch>
                  </pic:blipFill>
                  <pic:spPr>
                    <a:xfrm>
                      <a:off x="0" y="0"/>
                      <a:ext cx="2674620" cy="1350645"/>
                    </a:xfrm>
                    <a:prstGeom prst="rect">
                      <a:avLst/>
                    </a:prstGeom>
                  </pic:spPr>
                </pic:pic>
              </a:graphicData>
            </a:graphic>
            <wp14:sizeRelH relativeFrom="page">
              <wp14:pctWidth>0</wp14:pctWidth>
            </wp14:sizeRelH>
            <wp14:sizeRelV relativeFrom="page">
              <wp14:pctHeight>0</wp14:pctHeight>
            </wp14:sizeRelV>
          </wp:anchor>
        </w:drawing>
      </w:r>
      <w:r>
        <w:t>rectangle to overlap. I came up with a solution, which took into account every single side of each rectangle.</w:t>
      </w:r>
      <w:r w:rsidR="009C4104">
        <w:t xml:space="preserve"> I rewrote the function to look like this. The new solution was much more effective in theory so I decided to test this again, in order to see whether I made any logical mistakes.</w:t>
      </w:r>
      <w:r w:rsidR="009C4104" w:rsidRPr="009C4104">
        <w:rPr>
          <w:noProof/>
          <w:lang w:eastAsia="en-GB"/>
        </w:rPr>
        <w:t xml:space="preserve"> </w:t>
      </w:r>
    </w:p>
    <w:p w:rsidR="00FB568C" w:rsidRDefault="001D1C88" w:rsidP="00E4053F">
      <w:r w:rsidRPr="009C4104">
        <w:rPr>
          <w:noProof/>
          <w:lang w:eastAsia="en-GB"/>
        </w:rPr>
        <w:drawing>
          <wp:anchor distT="0" distB="0" distL="114300" distR="114300" simplePos="0" relativeHeight="251745792" behindDoc="1" locked="0" layoutInCell="1" allowOverlap="1" wp14:anchorId="5B3C15FA" wp14:editId="2B240225">
            <wp:simplePos x="0" y="0"/>
            <wp:positionH relativeFrom="column">
              <wp:posOffset>4435475</wp:posOffset>
            </wp:positionH>
            <wp:positionV relativeFrom="paragraph">
              <wp:posOffset>926465</wp:posOffset>
            </wp:positionV>
            <wp:extent cx="1325245" cy="1801495"/>
            <wp:effectExtent l="0" t="0" r="8255" b="8255"/>
            <wp:wrapThrough wrapText="bothSides">
              <wp:wrapPolygon edited="0">
                <wp:start x="0" y="0"/>
                <wp:lineTo x="0" y="21471"/>
                <wp:lineTo x="21424" y="21471"/>
                <wp:lineTo x="21424" y="0"/>
                <wp:lineTo x="0" y="0"/>
              </wp:wrapPolygon>
            </wp:wrapThrough>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132524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rPr>
          <w:noProof/>
          <w:lang w:eastAsia="en-GB"/>
        </w:rPr>
        <w:drawing>
          <wp:anchor distT="0" distB="0" distL="114300" distR="114300" simplePos="0" relativeHeight="251744768" behindDoc="1" locked="0" layoutInCell="1" allowOverlap="1" wp14:anchorId="4F1CA9AA" wp14:editId="19A5BD8B">
            <wp:simplePos x="0" y="0"/>
            <wp:positionH relativeFrom="column">
              <wp:posOffset>3097530</wp:posOffset>
            </wp:positionH>
            <wp:positionV relativeFrom="paragraph">
              <wp:posOffset>927735</wp:posOffset>
            </wp:positionV>
            <wp:extent cx="1337310" cy="1794510"/>
            <wp:effectExtent l="0" t="0" r="0" b="0"/>
            <wp:wrapThrough wrapText="bothSides">
              <wp:wrapPolygon edited="0">
                <wp:start x="0" y="0"/>
                <wp:lineTo x="0" y="21325"/>
                <wp:lineTo x="21231" y="21325"/>
                <wp:lineTo x="21231" y="0"/>
                <wp:lineTo x="0" y="0"/>
              </wp:wrapPolygon>
            </wp:wrapThrough>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1337310" cy="179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CC0">
        <w:t xml:space="preserve">As you can see, this solution was much more accurate. The bounding rectangle now changed colour from green to blue, even if the tennis ball was only slightly within the bounding rectangle of the surface. This was a huge success, as my product was now almost complete. </w:t>
      </w:r>
      <w:r w:rsidR="00E126F7">
        <w:t>All what was required</w:t>
      </w:r>
      <w:r w:rsidR="00053CC0">
        <w:t xml:space="preserve"> now was some optimisation and the solution would be complete.</w:t>
      </w:r>
    </w:p>
    <w:p w:rsidR="00FB568C" w:rsidRDefault="00FB568C" w:rsidP="00E4053F"/>
    <w:p w:rsidR="00FB568C" w:rsidRDefault="00FB568C" w:rsidP="00E4053F"/>
    <w:p w:rsidR="009C4104" w:rsidRDefault="009C4104" w:rsidP="00E4053F"/>
    <w:p w:rsidR="001D1C88" w:rsidRDefault="001D1C88" w:rsidP="00E4053F"/>
    <w:p w:rsidR="009C4104" w:rsidRDefault="009C4104" w:rsidP="00E4053F"/>
    <w:p w:rsidR="009C4104" w:rsidRPr="00E4053F" w:rsidRDefault="009C4104" w:rsidP="00E4053F"/>
    <w:p w:rsidR="002872E4" w:rsidRDefault="002735B4" w:rsidP="002872E4">
      <w:pPr>
        <w:pStyle w:val="Heading4"/>
      </w:pPr>
      <w:r>
        <w:t>3.1.5.3 Validation</w:t>
      </w:r>
    </w:p>
    <w:p w:rsidR="002735B4" w:rsidRDefault="002735B4" w:rsidP="002735B4"/>
    <w:p w:rsidR="002735B4" w:rsidRDefault="002735B4" w:rsidP="002735B4">
      <w:pPr>
        <w:pStyle w:val="Heading5"/>
      </w:pPr>
      <w:r>
        <w:t>3.1.5.3.1 Test Table (</w:t>
      </w:r>
      <w:r w:rsidR="00794A7F">
        <w:t>for first iteration of bounce detection</w:t>
      </w:r>
      <w:r>
        <w:t>)</w:t>
      </w:r>
    </w:p>
    <w:tbl>
      <w:tblPr>
        <w:tblStyle w:val="TableGrid"/>
        <w:tblW w:w="0" w:type="auto"/>
        <w:tblLook w:val="04A0" w:firstRow="1" w:lastRow="0" w:firstColumn="1" w:lastColumn="0" w:noHBand="0" w:noVBand="1"/>
      </w:tblPr>
      <w:tblGrid>
        <w:gridCol w:w="1455"/>
        <w:gridCol w:w="4477"/>
        <w:gridCol w:w="1580"/>
        <w:gridCol w:w="1504"/>
      </w:tblGrid>
      <w:tr w:rsidR="00686503" w:rsidTr="00ED5058">
        <w:tc>
          <w:tcPr>
            <w:tcW w:w="2362" w:type="dxa"/>
          </w:tcPr>
          <w:p w:rsidR="00794A7F" w:rsidRPr="00F45955" w:rsidRDefault="00794A7F" w:rsidP="00ED5058">
            <w:pPr>
              <w:rPr>
                <w:b/>
              </w:rPr>
            </w:pPr>
            <w:r w:rsidRPr="00F45955">
              <w:rPr>
                <w:b/>
              </w:rPr>
              <w:t>Test</w:t>
            </w:r>
          </w:p>
        </w:tc>
        <w:tc>
          <w:tcPr>
            <w:tcW w:w="2102" w:type="dxa"/>
          </w:tcPr>
          <w:p w:rsidR="00794A7F" w:rsidRPr="00F45955" w:rsidRDefault="00794A7F" w:rsidP="00ED5058">
            <w:pPr>
              <w:rPr>
                <w:b/>
              </w:rPr>
            </w:pPr>
            <w:r>
              <w:rPr>
                <w:b/>
              </w:rPr>
              <w:t>Test Data</w:t>
            </w:r>
          </w:p>
        </w:tc>
        <w:tc>
          <w:tcPr>
            <w:tcW w:w="2389" w:type="dxa"/>
          </w:tcPr>
          <w:p w:rsidR="00794A7F" w:rsidRPr="00F45955" w:rsidRDefault="00794A7F" w:rsidP="00ED5058">
            <w:pPr>
              <w:rPr>
                <w:b/>
              </w:rPr>
            </w:pPr>
            <w:r w:rsidRPr="00F45955">
              <w:rPr>
                <w:b/>
              </w:rPr>
              <w:t>Expected Outcome</w:t>
            </w:r>
          </w:p>
        </w:tc>
        <w:tc>
          <w:tcPr>
            <w:tcW w:w="2389" w:type="dxa"/>
          </w:tcPr>
          <w:p w:rsidR="00794A7F" w:rsidRPr="00F45955" w:rsidRDefault="00794A7F" w:rsidP="00ED5058">
            <w:pPr>
              <w:rPr>
                <w:b/>
              </w:rPr>
            </w:pPr>
            <w:r w:rsidRPr="00F45955">
              <w:rPr>
                <w:b/>
              </w:rPr>
              <w:t>Actual Outcome</w:t>
            </w:r>
          </w:p>
        </w:tc>
      </w:tr>
      <w:tr w:rsidR="00686503" w:rsidTr="00ED5058">
        <w:tc>
          <w:tcPr>
            <w:tcW w:w="2362" w:type="dxa"/>
          </w:tcPr>
          <w:p w:rsidR="00794A7F" w:rsidRDefault="00794A7F" w:rsidP="00ED5058">
            <w:r>
              <w:t>Does the program run without crashing</w:t>
            </w:r>
          </w:p>
        </w:tc>
        <w:tc>
          <w:tcPr>
            <w:tcW w:w="2102" w:type="dxa"/>
          </w:tcPr>
          <w:p w:rsidR="00794A7F" w:rsidRDefault="00D962F4" w:rsidP="00ED5058">
            <w:r>
              <w:t>Program runs successfully without crashing</w:t>
            </w:r>
          </w:p>
        </w:tc>
        <w:tc>
          <w:tcPr>
            <w:tcW w:w="2389" w:type="dxa"/>
          </w:tcPr>
          <w:p w:rsidR="00794A7F" w:rsidRDefault="00794A7F" w:rsidP="00ED5058">
            <w:r>
              <w:t>Yes, the program runs without crashing as intended. The program should only crash if HSV (lower) values are higher than the HSV upper values.</w:t>
            </w:r>
          </w:p>
        </w:tc>
        <w:tc>
          <w:tcPr>
            <w:tcW w:w="2389" w:type="dxa"/>
          </w:tcPr>
          <w:p w:rsidR="00794A7F" w:rsidRDefault="00794A7F" w:rsidP="00ED5058">
            <w:r>
              <w:t>Yes, the program runs without crashing as intended.</w:t>
            </w:r>
          </w:p>
        </w:tc>
      </w:tr>
      <w:tr w:rsidR="00686503" w:rsidTr="00ED5058">
        <w:tc>
          <w:tcPr>
            <w:tcW w:w="2362" w:type="dxa"/>
          </w:tcPr>
          <w:p w:rsidR="00794A7F" w:rsidRDefault="00794A7F" w:rsidP="00ED5058">
            <w:r>
              <w:t>Can the video feed be displayed</w:t>
            </w:r>
          </w:p>
        </w:tc>
        <w:tc>
          <w:tcPr>
            <w:tcW w:w="2102" w:type="dxa"/>
          </w:tcPr>
          <w:p w:rsidR="00794A7F" w:rsidRDefault="00D962F4" w:rsidP="00ED5058">
            <w:r>
              <w:t>Same as in previous prototypes</w:t>
            </w:r>
          </w:p>
        </w:tc>
        <w:tc>
          <w:tcPr>
            <w:tcW w:w="2389" w:type="dxa"/>
          </w:tcPr>
          <w:p w:rsidR="00794A7F" w:rsidRDefault="00794A7F" w:rsidP="00ED5058">
            <w:r>
              <w:t>Yes, the video feed can be displayed. For this prototype it does not have to run smoothly as no optimisation has been made yet</w:t>
            </w:r>
          </w:p>
        </w:tc>
        <w:tc>
          <w:tcPr>
            <w:tcW w:w="2389" w:type="dxa"/>
          </w:tcPr>
          <w:p w:rsidR="00794A7F" w:rsidRDefault="00794A7F" w:rsidP="00ED5058">
            <w:r>
              <w:t>Yes, a video feed can be displayed</w:t>
            </w:r>
          </w:p>
        </w:tc>
      </w:tr>
      <w:tr w:rsidR="00686503" w:rsidTr="00ED5058">
        <w:tc>
          <w:tcPr>
            <w:tcW w:w="2362" w:type="dxa"/>
          </w:tcPr>
          <w:p w:rsidR="00794A7F" w:rsidRDefault="00794A7F" w:rsidP="00ED5058">
            <w:r>
              <w:lastRenderedPageBreak/>
              <w:t>Does the program end when the “escape” key is pressed</w:t>
            </w:r>
          </w:p>
        </w:tc>
        <w:tc>
          <w:tcPr>
            <w:tcW w:w="2102" w:type="dxa"/>
          </w:tcPr>
          <w:p w:rsidR="00794A7F" w:rsidRDefault="00D962F4" w:rsidP="00ED5058">
            <w:r>
              <w:t>Input: “escape” key pressed</w:t>
            </w:r>
          </w:p>
          <w:p w:rsidR="00D962F4" w:rsidRDefault="00D962F4" w:rsidP="00ED5058">
            <w:r>
              <w:t>Output: program ends and all windows are closed</w:t>
            </w:r>
          </w:p>
        </w:tc>
        <w:tc>
          <w:tcPr>
            <w:tcW w:w="2389" w:type="dxa"/>
          </w:tcPr>
          <w:p w:rsidR="00794A7F" w:rsidRDefault="00794A7F" w:rsidP="00ED5058">
            <w:r>
              <w:t xml:space="preserve">Yes, the program stops running when the “escape” key is pressed as it is supposed to be a way to stop the program from </w:t>
            </w:r>
            <w:r w:rsidR="00342746">
              <w:t>running with a single key press</w:t>
            </w:r>
          </w:p>
        </w:tc>
        <w:tc>
          <w:tcPr>
            <w:tcW w:w="2389" w:type="dxa"/>
          </w:tcPr>
          <w:p w:rsidR="00794A7F" w:rsidRDefault="00794A7F" w:rsidP="00ED5058">
            <w:r>
              <w:t>Yes, the program stops running when the “escape” key is pressed</w:t>
            </w:r>
          </w:p>
        </w:tc>
      </w:tr>
      <w:tr w:rsidR="00686503" w:rsidTr="00ED5058">
        <w:tc>
          <w:tcPr>
            <w:tcW w:w="2362" w:type="dxa"/>
          </w:tcPr>
          <w:p w:rsidR="00794A7F" w:rsidRDefault="00794A7F" w:rsidP="00ED5058">
            <w:r>
              <w:t>Does the program end when the “q” key is pressed</w:t>
            </w:r>
          </w:p>
        </w:tc>
        <w:tc>
          <w:tcPr>
            <w:tcW w:w="2102" w:type="dxa"/>
          </w:tcPr>
          <w:p w:rsidR="00794A7F" w:rsidRDefault="00D962F4" w:rsidP="00ED5058">
            <w:r>
              <w:t>Input: “q” key is pressed</w:t>
            </w:r>
          </w:p>
          <w:p w:rsidR="00D962F4" w:rsidRDefault="00D962F4" w:rsidP="00ED5058">
            <w:r>
              <w:t>Output: no change in program</w:t>
            </w:r>
          </w:p>
        </w:tc>
        <w:tc>
          <w:tcPr>
            <w:tcW w:w="2389" w:type="dxa"/>
          </w:tcPr>
          <w:p w:rsidR="00794A7F" w:rsidRDefault="00794A7F" w:rsidP="00ED5058">
            <w:r>
              <w:t>No, the program does not stop running when the “q” key is pressed as it is not intended to do so</w:t>
            </w:r>
          </w:p>
        </w:tc>
        <w:tc>
          <w:tcPr>
            <w:tcW w:w="2389" w:type="dxa"/>
          </w:tcPr>
          <w:p w:rsidR="00794A7F" w:rsidRDefault="00794A7F" w:rsidP="00ED5058">
            <w:r>
              <w:t>No, the program does not stop running when the “q” key is pressed</w:t>
            </w:r>
          </w:p>
        </w:tc>
      </w:tr>
      <w:tr w:rsidR="00686503" w:rsidTr="00ED5058">
        <w:tc>
          <w:tcPr>
            <w:tcW w:w="2362" w:type="dxa"/>
          </w:tcPr>
          <w:p w:rsidR="00794A7F" w:rsidRDefault="00794A7F" w:rsidP="00ED5058">
            <w:r>
              <w:t xml:space="preserve">Does the program crash when any other keys are pressed </w:t>
            </w:r>
          </w:p>
        </w:tc>
        <w:tc>
          <w:tcPr>
            <w:tcW w:w="2102" w:type="dxa"/>
          </w:tcPr>
          <w:p w:rsidR="00D962F4" w:rsidRDefault="00D962F4" w:rsidP="00D962F4">
            <w:r>
              <w:t>Input: selection of random keys (other than “escape” and “q”) are pressed in a random order</w:t>
            </w:r>
          </w:p>
          <w:p w:rsidR="00794A7F" w:rsidRDefault="00D962F4" w:rsidP="00D962F4">
            <w:r>
              <w:t>Output: no change in program</w:t>
            </w:r>
          </w:p>
        </w:tc>
        <w:tc>
          <w:tcPr>
            <w:tcW w:w="2389" w:type="dxa"/>
          </w:tcPr>
          <w:p w:rsidR="00794A7F" w:rsidRDefault="00794A7F" w:rsidP="00ED5058">
            <w:r>
              <w:t>No the program does not crash when any other keys are pressed as it is not intended to do so</w:t>
            </w:r>
          </w:p>
        </w:tc>
        <w:tc>
          <w:tcPr>
            <w:tcW w:w="2389" w:type="dxa"/>
          </w:tcPr>
          <w:p w:rsidR="00794A7F" w:rsidRDefault="00794A7F" w:rsidP="00ED5058">
            <w:r>
              <w:t>No, the program does not crash when any other keys are pressed</w:t>
            </w:r>
          </w:p>
        </w:tc>
      </w:tr>
      <w:tr w:rsidR="00686503" w:rsidTr="00ED5058">
        <w:tc>
          <w:tcPr>
            <w:tcW w:w="2362" w:type="dxa"/>
          </w:tcPr>
          <w:p w:rsidR="00794A7F" w:rsidRDefault="00794A7F" w:rsidP="00ED5058">
            <w:r>
              <w:t>Does the program crash when the camera’s field of view is obstructed</w:t>
            </w:r>
          </w:p>
        </w:tc>
        <w:tc>
          <w:tcPr>
            <w:tcW w:w="2102" w:type="dxa"/>
          </w:tcPr>
          <w:p w:rsidR="00794A7F" w:rsidRDefault="00AB537B" w:rsidP="00ED5058">
            <w:r w:rsidRPr="008619BB">
              <w:rPr>
                <w:noProof/>
                <w:color w:val="FF0000"/>
                <w:lang w:eastAsia="en-GB"/>
              </w:rPr>
              <w:drawing>
                <wp:inline distT="0" distB="0" distL="0" distR="0" wp14:anchorId="37D9A6D5" wp14:editId="33E21B3C">
                  <wp:extent cx="2693148" cy="877824"/>
                  <wp:effectExtent l="0" t="0" r="0" b="0"/>
                  <wp:docPr id="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12487" cy="916722"/>
                          </a:xfrm>
                          <a:prstGeom prst="rect">
                            <a:avLst/>
                          </a:prstGeom>
                        </pic:spPr>
                      </pic:pic>
                    </a:graphicData>
                  </a:graphic>
                </wp:inline>
              </w:drawing>
            </w:r>
          </w:p>
        </w:tc>
        <w:tc>
          <w:tcPr>
            <w:tcW w:w="2389" w:type="dxa"/>
          </w:tcPr>
          <w:p w:rsidR="00794A7F" w:rsidRDefault="00794A7F" w:rsidP="00ED5058">
            <w:r>
              <w:t>No the program does not crash when the camera’s field of view is obstructed</w:t>
            </w:r>
          </w:p>
        </w:tc>
        <w:tc>
          <w:tcPr>
            <w:tcW w:w="2389" w:type="dxa"/>
          </w:tcPr>
          <w:p w:rsidR="00794A7F" w:rsidRDefault="00794A7F" w:rsidP="00ED5058">
            <w:r>
              <w:t>Partly. The program does not crash if the camera’s field of view is obstructed. However, if the program is already tracking an object and then the camera’s field of view is obstruct</w:t>
            </w:r>
            <w:r w:rsidR="00342746">
              <w:t>ed, then the program may crash</w:t>
            </w:r>
          </w:p>
        </w:tc>
      </w:tr>
      <w:tr w:rsidR="00686503" w:rsidTr="00ED5058">
        <w:tc>
          <w:tcPr>
            <w:tcW w:w="2362" w:type="dxa"/>
          </w:tcPr>
          <w:p w:rsidR="00794A7F" w:rsidRDefault="00794A7F" w:rsidP="00ED5058">
            <w:r>
              <w:lastRenderedPageBreak/>
              <w:t>Do 5 separate windows open</w:t>
            </w:r>
          </w:p>
        </w:tc>
        <w:tc>
          <w:tcPr>
            <w:tcW w:w="2102" w:type="dxa"/>
          </w:tcPr>
          <w:p w:rsidR="00794A7F" w:rsidRDefault="00D962F4" w:rsidP="00ED5058">
            <w:r w:rsidRPr="00B63259">
              <w:rPr>
                <w:noProof/>
                <w:lang w:eastAsia="en-GB"/>
              </w:rPr>
              <w:drawing>
                <wp:anchor distT="0" distB="0" distL="114300" distR="114300" simplePos="0" relativeHeight="251747840" behindDoc="1" locked="0" layoutInCell="1" allowOverlap="1" wp14:anchorId="3C5E584F" wp14:editId="0A6EB488">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Yes 5 separate windows open as intended</w:t>
            </w:r>
          </w:p>
        </w:tc>
        <w:tc>
          <w:tcPr>
            <w:tcW w:w="2389" w:type="dxa"/>
          </w:tcPr>
          <w:p w:rsidR="00794A7F" w:rsidRDefault="00794A7F" w:rsidP="00ED5058">
            <w:r>
              <w:t>Yes, 5 separate windows open as intended</w:t>
            </w:r>
          </w:p>
        </w:tc>
      </w:tr>
      <w:tr w:rsidR="00686503" w:rsidTr="00ED5058">
        <w:tc>
          <w:tcPr>
            <w:tcW w:w="2362" w:type="dxa"/>
          </w:tcPr>
          <w:p w:rsidR="00794A7F" w:rsidRDefault="00794A7F" w:rsidP="00ED5058">
            <w:r>
              <w:t>Do the GUI sliders work effectively</w:t>
            </w:r>
          </w:p>
        </w:tc>
        <w:tc>
          <w:tcPr>
            <w:tcW w:w="2102" w:type="dxa"/>
          </w:tcPr>
          <w:p w:rsidR="00794A7F" w:rsidRDefault="00D962F4" w:rsidP="00ED5058">
            <w:r w:rsidRPr="009C4104">
              <w:rPr>
                <w:noProof/>
                <w:lang w:eastAsia="en-GB"/>
              </w:rPr>
              <w:drawing>
                <wp:anchor distT="0" distB="0" distL="114300" distR="114300" simplePos="0" relativeHeight="251749888" behindDoc="1" locked="0" layoutInCell="1" allowOverlap="1" wp14:anchorId="0E3E964F" wp14:editId="12191451">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 xml:space="preserve">Yes the GUI sliders work effectively and set the HSV values for the mask as intended </w:t>
            </w:r>
          </w:p>
        </w:tc>
        <w:tc>
          <w:tcPr>
            <w:tcW w:w="2389" w:type="dxa"/>
          </w:tcPr>
          <w:p w:rsidR="00794A7F" w:rsidRDefault="00794A7F" w:rsidP="00ED5058">
            <w:r>
              <w:t>Partly. The GUI sliders work effectively at setting the HSV upper and lower bounds for the mask however, if the lower HSV values are set to be greater than the higher, then the program crashes</w:t>
            </w:r>
          </w:p>
        </w:tc>
      </w:tr>
      <w:tr w:rsidR="00686503" w:rsidTr="00ED5058">
        <w:tc>
          <w:tcPr>
            <w:tcW w:w="2362" w:type="dxa"/>
          </w:tcPr>
          <w:p w:rsidR="00794A7F" w:rsidRDefault="00794A7F" w:rsidP="00D962F4">
            <w:r>
              <w:t>Does the HSV mask work as intended</w:t>
            </w:r>
            <w:r w:rsidR="00D962F4">
              <w:t xml:space="preserve"> (for tennis ball and surface)</w:t>
            </w:r>
          </w:p>
        </w:tc>
        <w:tc>
          <w:tcPr>
            <w:tcW w:w="2102" w:type="dxa"/>
          </w:tcPr>
          <w:p w:rsidR="00794A7F" w:rsidRDefault="00D962F4" w:rsidP="00ED5058">
            <w:r>
              <w:rPr>
                <w:noProof/>
                <w:lang w:eastAsia="en-GB"/>
              </w:rPr>
              <w:drawing>
                <wp:inline distT="0" distB="0" distL="0" distR="0" wp14:anchorId="456BFDAA" wp14:editId="5AEF29A3">
                  <wp:extent cx="1937982" cy="1636050"/>
                  <wp:effectExtent l="0" t="0" r="5715"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9">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241D4BFA" wp14:editId="12F86FAB">
                  <wp:extent cx="1853208" cy="162408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0">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794A7F" w:rsidRDefault="00794A7F" w:rsidP="00ED5058">
            <w:r>
              <w:t>Yes, the HSV mask works as intended and can allow us to find the HSV upper and lower values for a specific object, in this case the tennis ball</w:t>
            </w:r>
          </w:p>
        </w:tc>
        <w:tc>
          <w:tcPr>
            <w:tcW w:w="2389" w:type="dxa"/>
          </w:tcPr>
          <w:p w:rsidR="00794A7F" w:rsidRDefault="00794A7F" w:rsidP="00ED5058">
            <w:r>
              <w:t xml:space="preserve">Partly.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686503" w:rsidTr="00ED5058">
        <w:tc>
          <w:tcPr>
            <w:tcW w:w="2362" w:type="dxa"/>
          </w:tcPr>
          <w:p w:rsidR="00794A7F" w:rsidRDefault="00794A7F" w:rsidP="00ED5058">
            <w:r>
              <w:lastRenderedPageBreak/>
              <w:t>Does the program track the tennis ball effectively without crashing</w:t>
            </w:r>
          </w:p>
        </w:tc>
        <w:tc>
          <w:tcPr>
            <w:tcW w:w="2102" w:type="dxa"/>
          </w:tcPr>
          <w:p w:rsidR="00794A7F" w:rsidRDefault="000527AC" w:rsidP="00ED5058">
            <w:r>
              <w:rPr>
                <w:noProof/>
                <w:lang w:eastAsia="en-GB"/>
              </w:rPr>
              <w:drawing>
                <wp:anchor distT="0" distB="0" distL="114300" distR="114300" simplePos="0" relativeHeight="251783680" behindDoc="0" locked="0" layoutInCell="1" allowOverlap="1">
                  <wp:simplePos x="0" y="0"/>
                  <wp:positionH relativeFrom="column">
                    <wp:posOffset>-15900</wp:posOffset>
                  </wp:positionH>
                  <wp:positionV relativeFrom="paragraph">
                    <wp:posOffset>29896</wp:posOffset>
                  </wp:positionV>
                  <wp:extent cx="675640" cy="907415"/>
                  <wp:effectExtent l="0" t="0" r="0" b="6985"/>
                  <wp:wrapThrough wrapText="bothSides">
                    <wp:wrapPolygon edited="0">
                      <wp:start x="0" y="0"/>
                      <wp:lineTo x="0" y="21313"/>
                      <wp:lineTo x="20707" y="21313"/>
                      <wp:lineTo x="20707"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D962F4" w:rsidRPr="009C4104">
              <w:rPr>
                <w:noProof/>
                <w:lang w:eastAsia="en-GB"/>
              </w:rPr>
              <w:drawing>
                <wp:anchor distT="0" distB="0" distL="114300" distR="114300" simplePos="0" relativeHeight="251753984" behindDoc="1" locked="0" layoutInCell="1" allowOverlap="1" wp14:anchorId="7E02DDCB" wp14:editId="4F03AF1A">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rPr>
                <w:noProof/>
                <w:lang w:eastAsia="en-GB"/>
              </w:rPr>
              <w:drawing>
                <wp:anchor distT="0" distB="0" distL="114300" distR="114300" simplePos="0" relativeHeight="251751936" behindDoc="1" locked="0" layoutInCell="1" allowOverlap="1" wp14:anchorId="5B616A1C" wp14:editId="4330A311">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Yes, the program tracks the tennis ball effectively without crashing as it is intended to do so</w:t>
            </w:r>
          </w:p>
        </w:tc>
        <w:tc>
          <w:tcPr>
            <w:tcW w:w="2389" w:type="dxa"/>
          </w:tcPr>
          <w:p w:rsidR="00794A7F" w:rsidRDefault="00794A7F" w:rsidP="00ED5058">
            <w:r>
              <w:t>Yes, the program can track an object effectively as intended</w:t>
            </w:r>
          </w:p>
        </w:tc>
      </w:tr>
      <w:tr w:rsidR="00686503" w:rsidTr="00ED5058">
        <w:tc>
          <w:tcPr>
            <w:tcW w:w="2362" w:type="dxa"/>
          </w:tcPr>
          <w:p w:rsidR="00794A7F" w:rsidRDefault="00794A7F" w:rsidP="00ED5058">
            <w:r>
              <w:t>Is there a window which displays tracking of the tennis ball with a green box around it</w:t>
            </w:r>
          </w:p>
        </w:tc>
        <w:tc>
          <w:tcPr>
            <w:tcW w:w="2102" w:type="dxa"/>
          </w:tcPr>
          <w:p w:rsidR="00794A7F" w:rsidRDefault="00D962F4" w:rsidP="00ED5058">
            <w:r w:rsidRPr="009C4104">
              <w:rPr>
                <w:noProof/>
                <w:lang w:eastAsia="en-GB"/>
              </w:rPr>
              <w:drawing>
                <wp:anchor distT="0" distB="0" distL="114300" distR="114300" simplePos="0" relativeHeight="251756032" behindDoc="1" locked="0" layoutInCell="1" allowOverlap="1" wp14:anchorId="280D90BE" wp14:editId="2B769288">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794A7F">
            <w:r>
              <w:t>Yes, there is a window, which displays tracking of the tennis ball with a green box around it. This box changes colour when a function returns a value</w:t>
            </w:r>
          </w:p>
        </w:tc>
        <w:tc>
          <w:tcPr>
            <w:tcW w:w="2389" w:type="dxa"/>
          </w:tcPr>
          <w:p w:rsidR="00794A7F" w:rsidRDefault="00794A7F" w:rsidP="00794A7F">
            <w:r>
              <w:t>Yes, there is a separate window, which displays tracking of the tennis ball with a green box around it. The box changes colour to red when the “hitTest” function returns True</w:t>
            </w:r>
          </w:p>
        </w:tc>
      </w:tr>
      <w:tr w:rsidR="00D962F4" w:rsidTr="00ED5058">
        <w:tc>
          <w:tcPr>
            <w:tcW w:w="2362" w:type="dxa"/>
          </w:tcPr>
          <w:p w:rsidR="00794A7F" w:rsidRDefault="00794A7F" w:rsidP="00ED5058">
            <w:r>
              <w:t>Is there a window which displays tracking of the surface with a blue box around it</w:t>
            </w:r>
          </w:p>
        </w:tc>
        <w:tc>
          <w:tcPr>
            <w:tcW w:w="2102" w:type="dxa"/>
          </w:tcPr>
          <w:p w:rsidR="00794A7F" w:rsidRDefault="00F03848" w:rsidP="00ED5058">
            <w:r>
              <w:rPr>
                <w:noProof/>
                <w:lang w:eastAsia="en-GB"/>
              </w:rPr>
              <w:drawing>
                <wp:inline distT="0" distB="0" distL="0" distR="0" wp14:anchorId="29749840" wp14:editId="7901A2DE">
                  <wp:extent cx="1947427" cy="1726442"/>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44">
                            <a:extLst>
                              <a:ext uri="{28A0092B-C50C-407E-A947-70E740481C1C}">
                                <a14:useLocalDpi xmlns:a14="http://schemas.microsoft.com/office/drawing/2010/main"/>
                              </a:ext>
                            </a:extLst>
                          </a:blip>
                          <a:stretch>
                            <a:fillRect/>
                          </a:stretch>
                        </pic:blipFill>
                        <pic:spPr>
                          <a:xfrm>
                            <a:off x="0" y="0"/>
                            <a:ext cx="1947466" cy="1726477"/>
                          </a:xfrm>
                          <a:prstGeom prst="rect">
                            <a:avLst/>
                          </a:prstGeom>
                        </pic:spPr>
                      </pic:pic>
                    </a:graphicData>
                  </a:graphic>
                </wp:inline>
              </w:drawing>
            </w:r>
          </w:p>
        </w:tc>
        <w:tc>
          <w:tcPr>
            <w:tcW w:w="2389" w:type="dxa"/>
          </w:tcPr>
          <w:p w:rsidR="00794A7F" w:rsidRDefault="00794A7F" w:rsidP="00794A7F">
            <w:r>
              <w:t>Yes, there is a window, which displays tracking of the surface with a blue box around it. This box is not visible in the tracking window</w:t>
            </w:r>
          </w:p>
        </w:tc>
        <w:tc>
          <w:tcPr>
            <w:tcW w:w="2389" w:type="dxa"/>
          </w:tcPr>
          <w:p w:rsidR="00794A7F" w:rsidRDefault="00794A7F" w:rsidP="00ED5058">
            <w:r>
              <w:t>Yes, there is a window, which displays tracking of the surface with a blue box around it. This box is not visible in the tracking window</w:t>
            </w:r>
          </w:p>
        </w:tc>
      </w:tr>
      <w:tr w:rsidR="00D962F4" w:rsidTr="00ED5058">
        <w:tc>
          <w:tcPr>
            <w:tcW w:w="2362" w:type="dxa"/>
          </w:tcPr>
          <w:p w:rsidR="00794A7F" w:rsidRDefault="00627F5E" w:rsidP="00ED5058">
            <w:r>
              <w:t>Does the bounce detection work accurately</w:t>
            </w:r>
          </w:p>
        </w:tc>
        <w:tc>
          <w:tcPr>
            <w:tcW w:w="2102" w:type="dxa"/>
          </w:tcPr>
          <w:p w:rsidR="00794A7F" w:rsidRDefault="00F03848" w:rsidP="00ED5058">
            <w:r w:rsidRPr="00B63259">
              <w:rPr>
                <w:noProof/>
                <w:lang w:eastAsia="en-GB"/>
              </w:rPr>
              <w:drawing>
                <wp:anchor distT="0" distB="0" distL="114300" distR="114300" simplePos="0" relativeHeight="251758080" behindDoc="1" locked="0" layoutInCell="1" allowOverlap="1" wp14:anchorId="7EC599D2" wp14:editId="7DAAF80F">
                  <wp:simplePos x="0" y="0"/>
                  <wp:positionH relativeFrom="column">
                    <wp:posOffset>1905</wp:posOffset>
                  </wp:positionH>
                  <wp:positionV relativeFrom="paragraph">
                    <wp:posOffset>3810</wp:posOffset>
                  </wp:positionV>
                  <wp:extent cx="2545080" cy="1212850"/>
                  <wp:effectExtent l="0" t="0" r="7620" b="6350"/>
                  <wp:wrapThrough wrapText="bothSides">
                    <wp:wrapPolygon edited="0">
                      <wp:start x="0" y="0"/>
                      <wp:lineTo x="0" y="21374"/>
                      <wp:lineTo x="21503" y="21374"/>
                      <wp:lineTo x="21503" y="0"/>
                      <wp:lineTo x="0" y="0"/>
                    </wp:wrapPolygon>
                  </wp:wrapThrough>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2545080" cy="121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627F5E" w:rsidP="00627F5E">
            <w:r>
              <w:t>Yes, the bounce detection works accurately and effectively as intended</w:t>
            </w:r>
          </w:p>
        </w:tc>
        <w:tc>
          <w:tcPr>
            <w:tcW w:w="2389" w:type="dxa"/>
          </w:tcPr>
          <w:p w:rsidR="00342746" w:rsidRDefault="00627F5E" w:rsidP="00ED5058">
            <w:r>
              <w:t xml:space="preserve">Party, the bounce detection works however, only if the </w:t>
            </w:r>
            <w:r w:rsidR="00342746">
              <w:t xml:space="preserve">bounding rectangle which tracks the tennis ball is fully inside of the bounding rectangle </w:t>
            </w:r>
            <w:r w:rsidR="00342746">
              <w:lastRenderedPageBreak/>
              <w:t>which tracks the surface</w:t>
            </w:r>
          </w:p>
        </w:tc>
      </w:tr>
      <w:tr w:rsidR="00D962F4" w:rsidTr="00ED5058">
        <w:tc>
          <w:tcPr>
            <w:tcW w:w="2362" w:type="dxa"/>
          </w:tcPr>
          <w:p w:rsidR="00342746" w:rsidRDefault="00342746" w:rsidP="00342746">
            <w:r>
              <w:lastRenderedPageBreak/>
              <w:t>Does the fps remain drop lower than 10</w:t>
            </w:r>
          </w:p>
        </w:tc>
        <w:tc>
          <w:tcPr>
            <w:tcW w:w="2102" w:type="dxa"/>
          </w:tcPr>
          <w:p w:rsidR="00342746" w:rsidRDefault="00686503" w:rsidP="00ED5058">
            <w:r w:rsidRPr="00686503">
              <w:rPr>
                <w:noProof/>
                <w:lang w:eastAsia="en-GB"/>
              </w:rPr>
              <w:drawing>
                <wp:inline distT="0" distB="0" distL="0" distR="0" wp14:anchorId="7FC17653" wp14:editId="3BE5595F">
                  <wp:extent cx="1331745" cy="1344305"/>
                  <wp:effectExtent l="0" t="0" r="1905" b="8255"/>
                  <wp:docPr id="1032"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1337329" cy="13499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342746" w:rsidRDefault="00342746" w:rsidP="00342746">
            <w:r>
              <w:t>Yes, the fps drops lower than 10, as there are more than 2 windows open in this iteration</w:t>
            </w:r>
          </w:p>
        </w:tc>
        <w:tc>
          <w:tcPr>
            <w:tcW w:w="2389" w:type="dxa"/>
          </w:tcPr>
          <w:p w:rsidR="00342746" w:rsidRDefault="00342746" w:rsidP="00ED5058">
            <w:r>
              <w:t>Yes, the fps drops lower than 10, as there are 5 windows open, two of which are responsible for being HSV mask and two more responsible for tracking an object. The fps remains around 6(</w:t>
            </w:r>
            <w:r w:rsidR="00D31AAF">
              <w:t>+/-</w:t>
            </w:r>
            <w:r>
              <w:t>)2</w:t>
            </w:r>
          </w:p>
        </w:tc>
      </w:tr>
    </w:tbl>
    <w:p w:rsidR="002735B4" w:rsidRDefault="002735B4" w:rsidP="002735B4"/>
    <w:p w:rsidR="002735B4" w:rsidRDefault="002735B4" w:rsidP="002735B4">
      <w:pPr>
        <w:pStyle w:val="Heading5"/>
      </w:pPr>
      <w:r>
        <w:t>3.1.5.3.2 Review and Changes Made (for the first iteration)</w:t>
      </w:r>
    </w:p>
    <w:p w:rsidR="00DA5C60" w:rsidRDefault="0074512D" w:rsidP="00DA5C60">
      <w:r>
        <w:t xml:space="preserve">For the first iteration, the only change made, was the function responsible for returning a Boolean value when a bounce is detected. This was done with relative ease, as both of these functions did not rely upon any new understanding of code but only mathematical logic. This </w:t>
      </w:r>
      <w:r w:rsidR="00DB524F">
        <w:t xml:space="preserve">solution was created by taking the edges of the bounding rectangles, which tracked the tennis ball and the surface, and creating a </w:t>
      </w:r>
      <w:r w:rsidR="008D308D">
        <w:t>function, which</w:t>
      </w:r>
      <w:r w:rsidR="00DB524F">
        <w:t xml:space="preserve"> returned a false value when these edges did not overlap, but returned a true value when one o</w:t>
      </w:r>
      <w:r w:rsidR="009833A9">
        <w:t xml:space="preserve">r more of the edges overlapped. </w:t>
      </w:r>
    </w:p>
    <w:p w:rsidR="009833A9" w:rsidRDefault="009833A9" w:rsidP="00DA5C60">
      <w:r>
        <w:t xml:space="preserve">This was an important iteration, as it helped me understand the importance of testing, as at first glance, I would have believed that my original function was satisfactory. However, after a short series of tests, I </w:t>
      </w:r>
      <w:r w:rsidR="0059565E">
        <w:t>concluded</w:t>
      </w:r>
      <w:r>
        <w:t xml:space="preserve"> that this function was far from accurate enough to publish as my final product.</w:t>
      </w:r>
    </w:p>
    <w:p w:rsidR="00946AD9" w:rsidRDefault="00946AD9" w:rsidP="00946AD9">
      <w:pPr>
        <w:pStyle w:val="Heading5"/>
      </w:pPr>
      <w:r>
        <w:t>3.1.5.3.3 Test Table (for the second iteration)</w:t>
      </w:r>
    </w:p>
    <w:tbl>
      <w:tblPr>
        <w:tblStyle w:val="TableGrid"/>
        <w:tblW w:w="0" w:type="auto"/>
        <w:tblLook w:val="04A0" w:firstRow="1" w:lastRow="0" w:firstColumn="1" w:lastColumn="0" w:noHBand="0" w:noVBand="1"/>
      </w:tblPr>
      <w:tblGrid>
        <w:gridCol w:w="1455"/>
        <w:gridCol w:w="4477"/>
        <w:gridCol w:w="1580"/>
        <w:gridCol w:w="1504"/>
      </w:tblGrid>
      <w:tr w:rsidR="00F6460D" w:rsidTr="00ED5058">
        <w:tc>
          <w:tcPr>
            <w:tcW w:w="2362" w:type="dxa"/>
          </w:tcPr>
          <w:p w:rsidR="00F6460D" w:rsidRPr="00F45955" w:rsidRDefault="00F6460D" w:rsidP="00ED5058">
            <w:pPr>
              <w:rPr>
                <w:b/>
              </w:rPr>
            </w:pPr>
            <w:r w:rsidRPr="00F45955">
              <w:rPr>
                <w:b/>
              </w:rPr>
              <w:t>Test</w:t>
            </w:r>
          </w:p>
        </w:tc>
        <w:tc>
          <w:tcPr>
            <w:tcW w:w="2102" w:type="dxa"/>
          </w:tcPr>
          <w:p w:rsidR="00F6460D" w:rsidRPr="00F45955" w:rsidRDefault="00F6460D" w:rsidP="00ED5058">
            <w:pPr>
              <w:rPr>
                <w:b/>
              </w:rPr>
            </w:pPr>
            <w:r>
              <w:rPr>
                <w:b/>
              </w:rPr>
              <w:t>Test Data</w:t>
            </w:r>
          </w:p>
        </w:tc>
        <w:tc>
          <w:tcPr>
            <w:tcW w:w="2389" w:type="dxa"/>
          </w:tcPr>
          <w:p w:rsidR="00F6460D" w:rsidRPr="00F45955" w:rsidRDefault="00F6460D" w:rsidP="00ED5058">
            <w:pPr>
              <w:rPr>
                <w:b/>
              </w:rPr>
            </w:pPr>
            <w:r w:rsidRPr="00F45955">
              <w:rPr>
                <w:b/>
              </w:rPr>
              <w:t>Expected Outcome</w:t>
            </w:r>
          </w:p>
        </w:tc>
        <w:tc>
          <w:tcPr>
            <w:tcW w:w="2389" w:type="dxa"/>
          </w:tcPr>
          <w:p w:rsidR="00F6460D" w:rsidRPr="00F45955" w:rsidRDefault="00F6460D" w:rsidP="00ED5058">
            <w:pPr>
              <w:rPr>
                <w:b/>
              </w:rPr>
            </w:pPr>
            <w:r w:rsidRPr="00F45955">
              <w:rPr>
                <w:b/>
              </w:rPr>
              <w:t>Actual Outcome</w:t>
            </w:r>
          </w:p>
        </w:tc>
      </w:tr>
      <w:tr w:rsidR="00F6460D" w:rsidTr="00ED5058">
        <w:tc>
          <w:tcPr>
            <w:tcW w:w="2362" w:type="dxa"/>
          </w:tcPr>
          <w:p w:rsidR="00F6460D" w:rsidRDefault="00F6460D" w:rsidP="00ED5058">
            <w:r>
              <w:t>Does the program run without crashing</w:t>
            </w:r>
          </w:p>
        </w:tc>
        <w:tc>
          <w:tcPr>
            <w:tcW w:w="2102" w:type="dxa"/>
          </w:tcPr>
          <w:p w:rsidR="00F6460D" w:rsidRDefault="00F6460D" w:rsidP="00ED5058">
            <w:r>
              <w:t>Program runs successfully without crashing</w:t>
            </w:r>
          </w:p>
        </w:tc>
        <w:tc>
          <w:tcPr>
            <w:tcW w:w="2389" w:type="dxa"/>
          </w:tcPr>
          <w:p w:rsidR="00F6460D" w:rsidRDefault="00F6460D" w:rsidP="00ED5058">
            <w:r>
              <w:t>Yes, the program runs without crashing as intended. The program should only crash if HSV (lower) values are higher than the HSV upper values.</w:t>
            </w:r>
          </w:p>
        </w:tc>
        <w:tc>
          <w:tcPr>
            <w:tcW w:w="2389" w:type="dxa"/>
          </w:tcPr>
          <w:p w:rsidR="00F6460D" w:rsidRDefault="00F6460D" w:rsidP="00ED5058">
            <w:r>
              <w:t>Yes, the program runs without crashing as intended.</w:t>
            </w:r>
          </w:p>
        </w:tc>
      </w:tr>
      <w:tr w:rsidR="00F6460D" w:rsidTr="00ED5058">
        <w:tc>
          <w:tcPr>
            <w:tcW w:w="2362" w:type="dxa"/>
          </w:tcPr>
          <w:p w:rsidR="00F6460D" w:rsidRDefault="00F6460D" w:rsidP="00ED5058">
            <w:r>
              <w:lastRenderedPageBreak/>
              <w:t>Can the video feed be displayed</w:t>
            </w:r>
          </w:p>
        </w:tc>
        <w:tc>
          <w:tcPr>
            <w:tcW w:w="2102" w:type="dxa"/>
          </w:tcPr>
          <w:p w:rsidR="00F6460D" w:rsidRDefault="00F6460D" w:rsidP="00ED5058">
            <w:r>
              <w:t>Same as in previous prototypes</w:t>
            </w:r>
          </w:p>
        </w:tc>
        <w:tc>
          <w:tcPr>
            <w:tcW w:w="2389" w:type="dxa"/>
          </w:tcPr>
          <w:p w:rsidR="00F6460D" w:rsidRDefault="00F6460D" w:rsidP="00ED5058">
            <w:r>
              <w:t>Yes, the video feed can be displayed. For this prototype it does not have to run smoothly as no optimisation has been made yet</w:t>
            </w:r>
          </w:p>
        </w:tc>
        <w:tc>
          <w:tcPr>
            <w:tcW w:w="2389" w:type="dxa"/>
          </w:tcPr>
          <w:p w:rsidR="00F6460D" w:rsidRDefault="00F6460D" w:rsidP="00ED5058">
            <w:r>
              <w:t>Yes, a video feed can be displayed</w:t>
            </w:r>
          </w:p>
        </w:tc>
      </w:tr>
      <w:tr w:rsidR="00F6460D" w:rsidTr="00ED5058">
        <w:tc>
          <w:tcPr>
            <w:tcW w:w="2362" w:type="dxa"/>
          </w:tcPr>
          <w:p w:rsidR="00F6460D" w:rsidRDefault="00F6460D" w:rsidP="00ED5058">
            <w:r>
              <w:t>Does the program end when the “escape” key is pressed</w:t>
            </w:r>
          </w:p>
        </w:tc>
        <w:tc>
          <w:tcPr>
            <w:tcW w:w="2102" w:type="dxa"/>
          </w:tcPr>
          <w:p w:rsidR="00F6460D" w:rsidRDefault="00F6460D" w:rsidP="00ED5058">
            <w:r>
              <w:t>Input: “escape” key pressed</w:t>
            </w:r>
          </w:p>
          <w:p w:rsidR="00F6460D" w:rsidRDefault="00F6460D" w:rsidP="00ED5058">
            <w:r>
              <w:t>Output: program ends and all windows are closed</w:t>
            </w:r>
          </w:p>
        </w:tc>
        <w:tc>
          <w:tcPr>
            <w:tcW w:w="2389" w:type="dxa"/>
          </w:tcPr>
          <w:p w:rsidR="00F6460D" w:rsidRDefault="00F6460D" w:rsidP="00ED5058">
            <w:r>
              <w:t>Yes, the program stops running when the “escape” key is pressed as it is supposed to be a way to stop the program from running with a single key press</w:t>
            </w:r>
          </w:p>
        </w:tc>
        <w:tc>
          <w:tcPr>
            <w:tcW w:w="2389" w:type="dxa"/>
          </w:tcPr>
          <w:p w:rsidR="00F6460D" w:rsidRDefault="00F6460D" w:rsidP="00ED5058">
            <w:r>
              <w:t>Yes, the program stops running when the “escape” key is pressed</w:t>
            </w:r>
          </w:p>
        </w:tc>
      </w:tr>
      <w:tr w:rsidR="00F6460D" w:rsidTr="00ED5058">
        <w:tc>
          <w:tcPr>
            <w:tcW w:w="2362" w:type="dxa"/>
          </w:tcPr>
          <w:p w:rsidR="00F6460D" w:rsidRDefault="00F6460D" w:rsidP="00ED5058">
            <w:r>
              <w:t>Does the program end when the “q” key is pressed</w:t>
            </w:r>
          </w:p>
        </w:tc>
        <w:tc>
          <w:tcPr>
            <w:tcW w:w="2102" w:type="dxa"/>
          </w:tcPr>
          <w:p w:rsidR="00F6460D" w:rsidRDefault="00F6460D" w:rsidP="00ED5058">
            <w:r>
              <w:t>Input: “q” key is pressed</w:t>
            </w:r>
          </w:p>
          <w:p w:rsidR="00F6460D" w:rsidRDefault="00F6460D" w:rsidP="00ED5058">
            <w:r>
              <w:t>Output: no change in program</w:t>
            </w:r>
          </w:p>
        </w:tc>
        <w:tc>
          <w:tcPr>
            <w:tcW w:w="2389" w:type="dxa"/>
          </w:tcPr>
          <w:p w:rsidR="00F6460D" w:rsidRDefault="00F6460D" w:rsidP="00ED5058">
            <w:r>
              <w:t>No, the program does not stop running when the “q” key is pressed as it is not intended to do so</w:t>
            </w:r>
          </w:p>
        </w:tc>
        <w:tc>
          <w:tcPr>
            <w:tcW w:w="2389" w:type="dxa"/>
          </w:tcPr>
          <w:p w:rsidR="00F6460D" w:rsidRDefault="00F6460D" w:rsidP="00ED5058">
            <w:r>
              <w:t>No, the program does not stop running when the “q” key is pressed</w:t>
            </w:r>
          </w:p>
        </w:tc>
      </w:tr>
      <w:tr w:rsidR="00F6460D" w:rsidTr="00ED5058">
        <w:tc>
          <w:tcPr>
            <w:tcW w:w="2362" w:type="dxa"/>
          </w:tcPr>
          <w:p w:rsidR="00F6460D" w:rsidRDefault="00F6460D" w:rsidP="00ED5058">
            <w:r>
              <w:t xml:space="preserve">Does the program crash when any other keys are pressed </w:t>
            </w:r>
          </w:p>
        </w:tc>
        <w:tc>
          <w:tcPr>
            <w:tcW w:w="2102" w:type="dxa"/>
          </w:tcPr>
          <w:p w:rsidR="00F6460D" w:rsidRDefault="00F6460D" w:rsidP="00ED5058">
            <w:r>
              <w:t>Input: selection of random keys (other than “escape” and “q”) are pressed in a random order</w:t>
            </w:r>
          </w:p>
          <w:p w:rsidR="00F6460D" w:rsidRDefault="00F6460D" w:rsidP="00ED5058">
            <w:r>
              <w:t>Output: no change in program</w:t>
            </w:r>
          </w:p>
        </w:tc>
        <w:tc>
          <w:tcPr>
            <w:tcW w:w="2389" w:type="dxa"/>
          </w:tcPr>
          <w:p w:rsidR="00F6460D" w:rsidRDefault="00F6460D" w:rsidP="00ED5058">
            <w:r>
              <w:t>No the program does not crash when any other keys are pressed as it is not intended to do so</w:t>
            </w:r>
          </w:p>
        </w:tc>
        <w:tc>
          <w:tcPr>
            <w:tcW w:w="2389" w:type="dxa"/>
          </w:tcPr>
          <w:p w:rsidR="00F6460D" w:rsidRDefault="00F6460D" w:rsidP="00ED5058">
            <w:r>
              <w:t>No, the program does not crash when any other keys are pressed</w:t>
            </w:r>
          </w:p>
        </w:tc>
      </w:tr>
      <w:tr w:rsidR="00F6460D" w:rsidTr="00ED5058">
        <w:tc>
          <w:tcPr>
            <w:tcW w:w="2362" w:type="dxa"/>
          </w:tcPr>
          <w:p w:rsidR="00F6460D" w:rsidRDefault="00F6460D" w:rsidP="00ED5058">
            <w:r>
              <w:t>Does the program crash when the camera’s field of view is obstructed</w:t>
            </w:r>
          </w:p>
        </w:tc>
        <w:tc>
          <w:tcPr>
            <w:tcW w:w="2102" w:type="dxa"/>
          </w:tcPr>
          <w:p w:rsidR="00F6460D" w:rsidRPr="00185566" w:rsidRDefault="00742C2A" w:rsidP="00ED5058">
            <w:pPr>
              <w:rPr>
                <w:color w:val="FF0000"/>
              </w:rPr>
            </w:pPr>
            <w:r w:rsidRPr="008619BB">
              <w:rPr>
                <w:noProof/>
                <w:color w:val="FF0000"/>
                <w:lang w:eastAsia="en-GB"/>
              </w:rPr>
              <w:drawing>
                <wp:inline distT="0" distB="0" distL="0" distR="0" wp14:anchorId="37D9A6D5" wp14:editId="33E21B3C">
                  <wp:extent cx="2693148" cy="877824"/>
                  <wp:effectExtent l="0" t="0" r="0" b="0"/>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22372" cy="919944"/>
                          </a:xfrm>
                          <a:prstGeom prst="rect">
                            <a:avLst/>
                          </a:prstGeom>
                        </pic:spPr>
                      </pic:pic>
                    </a:graphicData>
                  </a:graphic>
                </wp:inline>
              </w:drawing>
            </w:r>
          </w:p>
        </w:tc>
        <w:tc>
          <w:tcPr>
            <w:tcW w:w="2389" w:type="dxa"/>
          </w:tcPr>
          <w:p w:rsidR="00F6460D" w:rsidRDefault="00F6460D" w:rsidP="00ED5058">
            <w:r>
              <w:t>No the program does not crash when the camera’s field of view is obstructed</w:t>
            </w:r>
          </w:p>
        </w:tc>
        <w:tc>
          <w:tcPr>
            <w:tcW w:w="2389" w:type="dxa"/>
          </w:tcPr>
          <w:p w:rsidR="00F6460D" w:rsidRDefault="00F6460D" w:rsidP="00ED5058">
            <w:r>
              <w:t xml:space="preserve">Partly. The program does not crash if the camera’s field of view is obstructed. However, if the program is already tracking an object and then the </w:t>
            </w:r>
            <w:r>
              <w:lastRenderedPageBreak/>
              <w:t>camera’s field of view is obstructed, then the program may crash</w:t>
            </w:r>
          </w:p>
        </w:tc>
      </w:tr>
      <w:tr w:rsidR="00F6460D" w:rsidTr="00ED5058">
        <w:tc>
          <w:tcPr>
            <w:tcW w:w="2362" w:type="dxa"/>
          </w:tcPr>
          <w:p w:rsidR="00F6460D" w:rsidRDefault="00F6460D" w:rsidP="00ED5058">
            <w:r>
              <w:lastRenderedPageBreak/>
              <w:t>Do 5 separate windows open</w:t>
            </w:r>
          </w:p>
        </w:tc>
        <w:tc>
          <w:tcPr>
            <w:tcW w:w="2102" w:type="dxa"/>
          </w:tcPr>
          <w:p w:rsidR="00F6460D" w:rsidRDefault="00F6460D" w:rsidP="00ED5058">
            <w:r w:rsidRPr="00B63259">
              <w:rPr>
                <w:noProof/>
                <w:lang w:eastAsia="en-GB"/>
              </w:rPr>
              <w:drawing>
                <wp:anchor distT="0" distB="0" distL="114300" distR="114300" simplePos="0" relativeHeight="251760128" behindDoc="1" locked="0" layoutInCell="1" allowOverlap="1" wp14:anchorId="2A5FFA55" wp14:editId="3F136965">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5 separate windows open as intended</w:t>
            </w:r>
          </w:p>
        </w:tc>
        <w:tc>
          <w:tcPr>
            <w:tcW w:w="2389" w:type="dxa"/>
          </w:tcPr>
          <w:p w:rsidR="00F6460D" w:rsidRDefault="00F6460D" w:rsidP="00ED5058">
            <w:r>
              <w:t>Yes, 5 separate windows open as intended</w:t>
            </w:r>
          </w:p>
        </w:tc>
      </w:tr>
      <w:tr w:rsidR="00F6460D" w:rsidTr="00ED5058">
        <w:tc>
          <w:tcPr>
            <w:tcW w:w="2362" w:type="dxa"/>
          </w:tcPr>
          <w:p w:rsidR="00F6460D" w:rsidRDefault="00F6460D" w:rsidP="00ED5058">
            <w:r>
              <w:t>Do the GUI sliders work effectively</w:t>
            </w:r>
          </w:p>
        </w:tc>
        <w:tc>
          <w:tcPr>
            <w:tcW w:w="2102" w:type="dxa"/>
          </w:tcPr>
          <w:p w:rsidR="00F6460D" w:rsidRDefault="00F6460D" w:rsidP="00ED5058">
            <w:r w:rsidRPr="009C4104">
              <w:rPr>
                <w:noProof/>
                <w:lang w:eastAsia="en-GB"/>
              </w:rPr>
              <w:drawing>
                <wp:anchor distT="0" distB="0" distL="114300" distR="114300" simplePos="0" relativeHeight="251761152" behindDoc="1" locked="0" layoutInCell="1" allowOverlap="1" wp14:anchorId="66BF0B5A" wp14:editId="4A23565C">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 xml:space="preserve">Yes the GUI sliders work effectively and set the HSV values for the mask as intended </w:t>
            </w:r>
          </w:p>
        </w:tc>
        <w:tc>
          <w:tcPr>
            <w:tcW w:w="2389" w:type="dxa"/>
          </w:tcPr>
          <w:p w:rsidR="00F6460D" w:rsidRDefault="00F6460D" w:rsidP="00ED5058">
            <w:r>
              <w:t>Partly. The GUI sliders work effectively at setting the HSV upper and lower bounds for the mask however, if the lower HSV values are set to be greater than the higher, then the program crashes</w:t>
            </w:r>
          </w:p>
        </w:tc>
      </w:tr>
      <w:tr w:rsidR="00F6460D" w:rsidTr="00ED5058">
        <w:tc>
          <w:tcPr>
            <w:tcW w:w="2362" w:type="dxa"/>
          </w:tcPr>
          <w:p w:rsidR="00F6460D" w:rsidRDefault="00F6460D" w:rsidP="00ED5058">
            <w:r>
              <w:t>Does the HSV mask work as intended (for tennis ball and surface)</w:t>
            </w:r>
          </w:p>
        </w:tc>
        <w:tc>
          <w:tcPr>
            <w:tcW w:w="2102" w:type="dxa"/>
          </w:tcPr>
          <w:p w:rsidR="00F6460D" w:rsidRDefault="00F6460D" w:rsidP="00ED5058">
            <w:r>
              <w:rPr>
                <w:noProof/>
                <w:lang w:eastAsia="en-GB"/>
              </w:rPr>
              <w:drawing>
                <wp:inline distT="0" distB="0" distL="0" distR="0" wp14:anchorId="48B4D905" wp14:editId="5CF6673C">
                  <wp:extent cx="1937982" cy="1636050"/>
                  <wp:effectExtent l="0" t="0" r="571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9">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73E36181" wp14:editId="7520839A">
                  <wp:extent cx="1853208" cy="16240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0">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F6460D" w:rsidRDefault="00F6460D" w:rsidP="00ED5058">
            <w:r>
              <w:t>Yes, the HSV mask works as intended and can allow us to find the HSV upper and lower values for a specific object, in this case the tennis ball</w:t>
            </w:r>
          </w:p>
        </w:tc>
        <w:tc>
          <w:tcPr>
            <w:tcW w:w="2389" w:type="dxa"/>
          </w:tcPr>
          <w:p w:rsidR="00F6460D" w:rsidRDefault="00F6460D" w:rsidP="00ED5058">
            <w:r>
              <w:t xml:space="preserve">Partly. The HSV mask works as intended and can allow us to find the HSV values of a tennis ball. However, if the HSV values are set too high or too low, not detecting anything in the mask, the program will crash as it is trying to track </w:t>
            </w:r>
            <w:r>
              <w:lastRenderedPageBreak/>
              <w:t xml:space="preserve">something but it cannot track anything </w:t>
            </w:r>
          </w:p>
        </w:tc>
      </w:tr>
      <w:tr w:rsidR="00F6460D" w:rsidTr="00ED5058">
        <w:tc>
          <w:tcPr>
            <w:tcW w:w="2362" w:type="dxa"/>
          </w:tcPr>
          <w:p w:rsidR="00F6460D" w:rsidRDefault="00F6460D" w:rsidP="00ED5058">
            <w:r>
              <w:lastRenderedPageBreak/>
              <w:t>Does the program track the tennis ball effectively without crashing</w:t>
            </w:r>
          </w:p>
        </w:tc>
        <w:tc>
          <w:tcPr>
            <w:tcW w:w="2102" w:type="dxa"/>
          </w:tcPr>
          <w:p w:rsidR="00F6460D" w:rsidRDefault="00185566" w:rsidP="00ED5058">
            <w:r>
              <w:rPr>
                <w:noProof/>
                <w:lang w:eastAsia="en-GB"/>
              </w:rPr>
              <w:drawing>
                <wp:anchor distT="0" distB="0" distL="114300" distR="114300" simplePos="0" relativeHeight="251784704" behindDoc="0" locked="0" layoutInCell="1" allowOverlap="1">
                  <wp:simplePos x="0" y="0"/>
                  <wp:positionH relativeFrom="column">
                    <wp:posOffset>-1270</wp:posOffset>
                  </wp:positionH>
                  <wp:positionV relativeFrom="paragraph">
                    <wp:posOffset>304</wp:posOffset>
                  </wp:positionV>
                  <wp:extent cx="675640" cy="907415"/>
                  <wp:effectExtent l="0" t="0" r="0" b="6985"/>
                  <wp:wrapThrough wrapText="bothSides">
                    <wp:wrapPolygon edited="0">
                      <wp:start x="0" y="0"/>
                      <wp:lineTo x="0" y="21313"/>
                      <wp:lineTo x="20707" y="21313"/>
                      <wp:lineTo x="20707" y="0"/>
                      <wp:lineTo x="0" y="0"/>
                    </wp:wrapPolygon>
                  </wp:wrapThrough>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F6460D" w:rsidRPr="009C4104">
              <w:rPr>
                <w:noProof/>
                <w:lang w:eastAsia="en-GB"/>
              </w:rPr>
              <w:drawing>
                <wp:anchor distT="0" distB="0" distL="114300" distR="114300" simplePos="0" relativeHeight="251763200" behindDoc="1" locked="0" layoutInCell="1" allowOverlap="1" wp14:anchorId="7B65A0F4" wp14:editId="04DCB425">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460D" w:rsidRPr="009C4104">
              <w:rPr>
                <w:noProof/>
                <w:lang w:eastAsia="en-GB"/>
              </w:rPr>
              <w:drawing>
                <wp:anchor distT="0" distB="0" distL="114300" distR="114300" simplePos="0" relativeHeight="251762176" behindDoc="1" locked="0" layoutInCell="1" allowOverlap="1" wp14:anchorId="21F79A87" wp14:editId="32EFF187">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 program tracks the tennis ball effectively without crashing as it is intended to do so</w:t>
            </w:r>
          </w:p>
        </w:tc>
        <w:tc>
          <w:tcPr>
            <w:tcW w:w="2389" w:type="dxa"/>
          </w:tcPr>
          <w:p w:rsidR="00F6460D" w:rsidRDefault="00F6460D" w:rsidP="00ED5058">
            <w:r>
              <w:t>Yes, the program can track an object effectively as intended</w:t>
            </w:r>
          </w:p>
        </w:tc>
      </w:tr>
      <w:tr w:rsidR="00F6460D" w:rsidTr="00ED5058">
        <w:tc>
          <w:tcPr>
            <w:tcW w:w="2362" w:type="dxa"/>
          </w:tcPr>
          <w:p w:rsidR="00F6460D" w:rsidRDefault="00F6460D" w:rsidP="00ED5058">
            <w:r>
              <w:t>Is there a window which displays tracking of the tennis ball with a green box around it</w:t>
            </w:r>
          </w:p>
        </w:tc>
        <w:tc>
          <w:tcPr>
            <w:tcW w:w="2102" w:type="dxa"/>
          </w:tcPr>
          <w:p w:rsidR="00F6460D" w:rsidRDefault="00F6460D" w:rsidP="00ED5058">
            <w:r w:rsidRPr="009C4104">
              <w:rPr>
                <w:noProof/>
                <w:lang w:eastAsia="en-GB"/>
              </w:rPr>
              <w:drawing>
                <wp:anchor distT="0" distB="0" distL="114300" distR="114300" simplePos="0" relativeHeight="251764224" behindDoc="1" locked="0" layoutInCell="1" allowOverlap="1" wp14:anchorId="728EA439" wp14:editId="653F170A">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there is a window, which displays tracking of the tennis ball with a green box around it. This box changes colour when a function returns a value</w:t>
            </w:r>
          </w:p>
        </w:tc>
        <w:tc>
          <w:tcPr>
            <w:tcW w:w="2389" w:type="dxa"/>
          </w:tcPr>
          <w:p w:rsidR="00F6460D" w:rsidRDefault="00F6460D" w:rsidP="00ED5058">
            <w:r>
              <w:t>Yes, there is a separate window, which displays tracking of the tennis ball with a green box around it. The box changes colour to red when the “hitTest” function returns True</w:t>
            </w:r>
          </w:p>
        </w:tc>
      </w:tr>
      <w:tr w:rsidR="00F6460D" w:rsidTr="00ED5058">
        <w:tc>
          <w:tcPr>
            <w:tcW w:w="2362" w:type="dxa"/>
          </w:tcPr>
          <w:p w:rsidR="00F6460D" w:rsidRDefault="00F6460D" w:rsidP="00ED5058">
            <w:r>
              <w:t>Is there a window which displays tracking of the surface with a blue box around it</w:t>
            </w:r>
          </w:p>
        </w:tc>
        <w:tc>
          <w:tcPr>
            <w:tcW w:w="2102" w:type="dxa"/>
          </w:tcPr>
          <w:p w:rsidR="00F6460D" w:rsidRDefault="00F6460D" w:rsidP="00ED5058">
            <w:r>
              <w:rPr>
                <w:noProof/>
                <w:lang w:eastAsia="en-GB"/>
              </w:rPr>
              <w:drawing>
                <wp:inline distT="0" distB="0" distL="0" distR="0" wp14:anchorId="4063D00C" wp14:editId="50312809">
                  <wp:extent cx="1947427" cy="1726442"/>
                  <wp:effectExtent l="0" t="0" r="0" b="762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44">
                            <a:extLst>
                              <a:ext uri="{28A0092B-C50C-407E-A947-70E740481C1C}">
                                <a14:useLocalDpi xmlns:a14="http://schemas.microsoft.com/office/drawing/2010/main"/>
                              </a:ext>
                            </a:extLst>
                          </a:blip>
                          <a:stretch>
                            <a:fillRect/>
                          </a:stretch>
                        </pic:blipFill>
                        <pic:spPr>
                          <a:xfrm>
                            <a:off x="0" y="0"/>
                            <a:ext cx="1947466" cy="1726477"/>
                          </a:xfrm>
                          <a:prstGeom prst="rect">
                            <a:avLst/>
                          </a:prstGeom>
                        </pic:spPr>
                      </pic:pic>
                    </a:graphicData>
                  </a:graphic>
                </wp:inline>
              </w:drawing>
            </w:r>
          </w:p>
        </w:tc>
        <w:tc>
          <w:tcPr>
            <w:tcW w:w="2389" w:type="dxa"/>
          </w:tcPr>
          <w:p w:rsidR="00F6460D" w:rsidRDefault="00F6460D" w:rsidP="00ED5058">
            <w:r>
              <w:t>Yes, there is a window, which displays tracking of the surface with a blue box around it. This box is not visible in the tracking window</w:t>
            </w:r>
          </w:p>
        </w:tc>
        <w:tc>
          <w:tcPr>
            <w:tcW w:w="2389" w:type="dxa"/>
          </w:tcPr>
          <w:p w:rsidR="00F6460D" w:rsidRDefault="00F6460D" w:rsidP="00ED5058">
            <w:r>
              <w:t>Yes, there is a window, which displays tracking of the surface with a blue box around it. This box is not visible in the tracking window</w:t>
            </w:r>
          </w:p>
        </w:tc>
      </w:tr>
      <w:tr w:rsidR="00F6460D" w:rsidTr="00ED5058">
        <w:tc>
          <w:tcPr>
            <w:tcW w:w="2362" w:type="dxa"/>
          </w:tcPr>
          <w:p w:rsidR="00F6460D" w:rsidRDefault="00F6460D" w:rsidP="00ED5058">
            <w:r>
              <w:t>Does the bounce detection work accurately</w:t>
            </w:r>
          </w:p>
        </w:tc>
        <w:tc>
          <w:tcPr>
            <w:tcW w:w="2102" w:type="dxa"/>
          </w:tcPr>
          <w:p w:rsidR="00F6460D" w:rsidRDefault="00F6460D" w:rsidP="00ED5058">
            <w:r w:rsidRPr="00F6460D">
              <w:rPr>
                <w:noProof/>
                <w:lang w:eastAsia="en-GB"/>
              </w:rPr>
              <w:drawing>
                <wp:anchor distT="0" distB="0" distL="114300" distR="114300" simplePos="0" relativeHeight="251767296" behindDoc="1" locked="0" layoutInCell="1" allowOverlap="1" wp14:anchorId="63AC61C0" wp14:editId="672EF610">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rPr>
                <w:noProof/>
                <w:lang w:eastAsia="en-GB"/>
              </w:rPr>
              <w:drawing>
                <wp:anchor distT="0" distB="0" distL="114300" distR="114300" simplePos="0" relativeHeight="251766272" behindDoc="1" locked="0" layoutInCell="1" allowOverlap="1" wp14:anchorId="6A80A57E" wp14:editId="6459CA22">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 bounce detection works accurately and effectively as intended</w:t>
            </w:r>
          </w:p>
        </w:tc>
        <w:tc>
          <w:tcPr>
            <w:tcW w:w="2389" w:type="dxa"/>
          </w:tcPr>
          <w:p w:rsidR="00F6460D" w:rsidRDefault="00F6460D" w:rsidP="00F6460D">
            <w:r>
              <w:t>Yes, the bounce detection works accurately and exactly as intended.</w:t>
            </w:r>
          </w:p>
        </w:tc>
      </w:tr>
      <w:tr w:rsidR="00F6460D" w:rsidTr="00ED5058">
        <w:tc>
          <w:tcPr>
            <w:tcW w:w="2362" w:type="dxa"/>
          </w:tcPr>
          <w:p w:rsidR="00F6460D" w:rsidRDefault="00F6460D" w:rsidP="00ED5058">
            <w:r>
              <w:lastRenderedPageBreak/>
              <w:t>Does the fps remain drop lower than 10</w:t>
            </w:r>
          </w:p>
        </w:tc>
        <w:tc>
          <w:tcPr>
            <w:tcW w:w="2102" w:type="dxa"/>
          </w:tcPr>
          <w:p w:rsidR="00F6460D" w:rsidRDefault="00F6460D" w:rsidP="00ED5058">
            <w:r w:rsidRPr="00686503">
              <w:rPr>
                <w:noProof/>
                <w:lang w:eastAsia="en-GB"/>
              </w:rPr>
              <w:drawing>
                <wp:inline distT="0" distB="0" distL="0" distR="0" wp14:anchorId="7A2CEC45" wp14:editId="28711299">
                  <wp:extent cx="1891428" cy="1909267"/>
                  <wp:effectExtent l="0" t="0" r="0" b="0"/>
                  <wp:docPr id="1029"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1912476" cy="19305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F6460D" w:rsidRDefault="00F6460D" w:rsidP="00ED5058">
            <w:r>
              <w:t>Yes, the fps drops lower than 10, as there are more than 2 windows open in this iteration</w:t>
            </w:r>
          </w:p>
        </w:tc>
        <w:tc>
          <w:tcPr>
            <w:tcW w:w="2389" w:type="dxa"/>
          </w:tcPr>
          <w:p w:rsidR="00F6460D" w:rsidRDefault="00F6460D" w:rsidP="00ED5058">
            <w:r>
              <w:t>Yes, the fps drops lower than 10, as there are 5 windows open, two of which are responsible for being HSV mask and two more responsible for tracking an object. The fps remains around 6(+/-)2</w:t>
            </w:r>
          </w:p>
        </w:tc>
      </w:tr>
    </w:tbl>
    <w:p w:rsidR="00211EF8" w:rsidRDefault="00211EF8" w:rsidP="00211EF8">
      <w:pPr>
        <w:pStyle w:val="Heading5"/>
      </w:pPr>
      <w:r>
        <w:t xml:space="preserve">3.1.5.3.4 Final Review and Changes Made </w:t>
      </w:r>
    </w:p>
    <w:p w:rsidR="00377C2B" w:rsidRDefault="00E35FE4" w:rsidP="00377C2B">
      <w:r>
        <w:t xml:space="preserve">This prototype was a very effective way of solidifying my newfound level of understanding Python. This prototype did not require any new knowledge of code, which made it so much easier and quicker, when in reality it was one of the more difficult prototypes. This displayed how much my understanding of Python had improved since I started this project. </w:t>
      </w:r>
    </w:p>
    <w:p w:rsidR="00E35FE4" w:rsidRPr="00377C2B" w:rsidRDefault="00E35FE4" w:rsidP="00377C2B">
      <w:r>
        <w:t>The final changes for my solution consisted of removing a large amount of white space from my code, while also removing the lines of code necessary for displaying my second HSV mask, my original frame and the tracking of my surface. The lines of code necessary for displaying the HSV mask for my surface I did not delete however, I commented them out, as these lines may be useful in the future, if I decide to use this product in a different light space, and I wasn’t to make sure I can easily find the HSV values for the surface.</w:t>
      </w:r>
      <w:r w:rsidR="00582D02">
        <w:t xml:space="preserve"> This resulted in a very significant improvement in terms of optimisation, as my fps shot up to a constant rate over 15. </w:t>
      </w:r>
    </w:p>
    <w:p w:rsidR="003466A8" w:rsidRDefault="00F73F5B" w:rsidP="00D54858">
      <w:pPr>
        <w:pStyle w:val="Heading1"/>
      </w:pPr>
      <w:bookmarkStart w:id="40" w:name="_Toc5983111"/>
      <w:r>
        <w:t xml:space="preserve">4 </w:t>
      </w:r>
      <w:r w:rsidR="003466A8">
        <w:t>Evaluation</w:t>
      </w:r>
      <w:bookmarkEnd w:id="40"/>
    </w:p>
    <w:p w:rsidR="0069792E" w:rsidRDefault="0069792E" w:rsidP="003950D0">
      <w:pPr>
        <w:pStyle w:val="Heading2"/>
      </w:pPr>
      <w:bookmarkStart w:id="41" w:name="_Toc5983112"/>
      <w:r>
        <w:t>4.1 Testing</w:t>
      </w:r>
      <w:bookmarkEnd w:id="41"/>
    </w:p>
    <w:tbl>
      <w:tblPr>
        <w:tblStyle w:val="TableGrid"/>
        <w:tblW w:w="0" w:type="auto"/>
        <w:tblLook w:val="04A0" w:firstRow="1" w:lastRow="0" w:firstColumn="1" w:lastColumn="0" w:noHBand="0" w:noVBand="1"/>
      </w:tblPr>
      <w:tblGrid>
        <w:gridCol w:w="1400"/>
        <w:gridCol w:w="4633"/>
        <w:gridCol w:w="1532"/>
        <w:gridCol w:w="1451"/>
      </w:tblGrid>
      <w:tr w:rsidR="00063631" w:rsidTr="0038795B">
        <w:tc>
          <w:tcPr>
            <w:tcW w:w="2362" w:type="dxa"/>
          </w:tcPr>
          <w:p w:rsidR="00063631" w:rsidRPr="00F45955" w:rsidRDefault="00063631" w:rsidP="0038795B">
            <w:pPr>
              <w:rPr>
                <w:b/>
              </w:rPr>
            </w:pPr>
            <w:r w:rsidRPr="00F45955">
              <w:rPr>
                <w:b/>
              </w:rPr>
              <w:t>Test</w:t>
            </w:r>
          </w:p>
        </w:tc>
        <w:tc>
          <w:tcPr>
            <w:tcW w:w="2102" w:type="dxa"/>
          </w:tcPr>
          <w:p w:rsidR="00063631" w:rsidRPr="00F45955" w:rsidRDefault="00063631" w:rsidP="0038795B">
            <w:pPr>
              <w:rPr>
                <w:b/>
              </w:rPr>
            </w:pPr>
            <w:r>
              <w:rPr>
                <w:b/>
              </w:rPr>
              <w:t>Test Data</w:t>
            </w:r>
          </w:p>
        </w:tc>
        <w:tc>
          <w:tcPr>
            <w:tcW w:w="2389" w:type="dxa"/>
          </w:tcPr>
          <w:p w:rsidR="00063631" w:rsidRPr="00F45955" w:rsidRDefault="00063631" w:rsidP="0038795B">
            <w:pPr>
              <w:rPr>
                <w:b/>
              </w:rPr>
            </w:pPr>
            <w:r w:rsidRPr="00F45955">
              <w:rPr>
                <w:b/>
              </w:rPr>
              <w:t>Expected Outcome</w:t>
            </w:r>
          </w:p>
        </w:tc>
        <w:tc>
          <w:tcPr>
            <w:tcW w:w="2389" w:type="dxa"/>
          </w:tcPr>
          <w:p w:rsidR="00063631" w:rsidRPr="00F45955" w:rsidRDefault="00063631" w:rsidP="0038795B">
            <w:pPr>
              <w:rPr>
                <w:b/>
              </w:rPr>
            </w:pPr>
            <w:r w:rsidRPr="00F45955">
              <w:rPr>
                <w:b/>
              </w:rPr>
              <w:t>Actual Outcome</w:t>
            </w:r>
          </w:p>
        </w:tc>
      </w:tr>
      <w:tr w:rsidR="00063631" w:rsidTr="0038795B">
        <w:tc>
          <w:tcPr>
            <w:tcW w:w="2362" w:type="dxa"/>
          </w:tcPr>
          <w:p w:rsidR="00063631" w:rsidRDefault="00063631" w:rsidP="0038795B">
            <w:r>
              <w:t>Does the program run without crashing</w:t>
            </w:r>
          </w:p>
        </w:tc>
        <w:tc>
          <w:tcPr>
            <w:tcW w:w="2102" w:type="dxa"/>
          </w:tcPr>
          <w:p w:rsidR="00063631" w:rsidRDefault="00063631" w:rsidP="0038795B">
            <w:r>
              <w:t>Program runs successfully without crashing</w:t>
            </w:r>
          </w:p>
        </w:tc>
        <w:tc>
          <w:tcPr>
            <w:tcW w:w="2389" w:type="dxa"/>
          </w:tcPr>
          <w:p w:rsidR="00063631" w:rsidRDefault="00063631" w:rsidP="0038795B">
            <w:r>
              <w:t>Yes, the program runs without crashing as intended. The program should only crash if HSV (lower) values are higher than the HSV upper values.</w:t>
            </w:r>
          </w:p>
        </w:tc>
        <w:tc>
          <w:tcPr>
            <w:tcW w:w="2389" w:type="dxa"/>
          </w:tcPr>
          <w:p w:rsidR="00063631" w:rsidRDefault="00063631" w:rsidP="0038795B">
            <w:r>
              <w:t>Yes, the program runs without crashing as intended.</w:t>
            </w:r>
          </w:p>
        </w:tc>
      </w:tr>
      <w:tr w:rsidR="00063631" w:rsidTr="0038795B">
        <w:tc>
          <w:tcPr>
            <w:tcW w:w="2362" w:type="dxa"/>
          </w:tcPr>
          <w:p w:rsidR="00063631" w:rsidRDefault="00063631" w:rsidP="0038795B">
            <w:r>
              <w:lastRenderedPageBreak/>
              <w:t>Can the video feed be displayed</w:t>
            </w:r>
          </w:p>
        </w:tc>
        <w:tc>
          <w:tcPr>
            <w:tcW w:w="2102" w:type="dxa"/>
          </w:tcPr>
          <w:p w:rsidR="00063631" w:rsidRDefault="00063631" w:rsidP="0038795B">
            <w:r>
              <w:t>Same as in previous prototypes</w:t>
            </w:r>
          </w:p>
        </w:tc>
        <w:tc>
          <w:tcPr>
            <w:tcW w:w="2389" w:type="dxa"/>
          </w:tcPr>
          <w:p w:rsidR="00063631" w:rsidRDefault="00063631" w:rsidP="0038795B">
            <w:r>
              <w:t>Yes, the video feed can be displayed. For this prototype it does not have to run smoothly as no optimisation has been made yet</w:t>
            </w:r>
          </w:p>
        </w:tc>
        <w:tc>
          <w:tcPr>
            <w:tcW w:w="2389" w:type="dxa"/>
          </w:tcPr>
          <w:p w:rsidR="00063631" w:rsidRDefault="00063631" w:rsidP="0038795B">
            <w:r>
              <w:t>Yes, a video feed can be displayed</w:t>
            </w:r>
          </w:p>
        </w:tc>
      </w:tr>
      <w:tr w:rsidR="00063631" w:rsidTr="0038795B">
        <w:tc>
          <w:tcPr>
            <w:tcW w:w="2362" w:type="dxa"/>
          </w:tcPr>
          <w:p w:rsidR="00063631" w:rsidRDefault="00063631" w:rsidP="0038795B">
            <w:r>
              <w:t>Does the program end when the “escape” key is pressed</w:t>
            </w:r>
          </w:p>
        </w:tc>
        <w:tc>
          <w:tcPr>
            <w:tcW w:w="2102" w:type="dxa"/>
          </w:tcPr>
          <w:p w:rsidR="00063631" w:rsidRDefault="00063631" w:rsidP="0038795B">
            <w:r>
              <w:t>Input: “escape” key pressed</w:t>
            </w:r>
          </w:p>
          <w:p w:rsidR="00063631" w:rsidRDefault="00063631" w:rsidP="0038795B">
            <w:r>
              <w:t>Output: program ends and all windows are closed</w:t>
            </w:r>
          </w:p>
        </w:tc>
        <w:tc>
          <w:tcPr>
            <w:tcW w:w="2389" w:type="dxa"/>
          </w:tcPr>
          <w:p w:rsidR="00063631" w:rsidRDefault="00063631" w:rsidP="0038795B">
            <w:r>
              <w:t>Yes, the program stops running when the “escape” key is pressed as it is supposed to be a way to stop the program from running with a single key press</w:t>
            </w:r>
          </w:p>
        </w:tc>
        <w:tc>
          <w:tcPr>
            <w:tcW w:w="2389" w:type="dxa"/>
          </w:tcPr>
          <w:p w:rsidR="00063631" w:rsidRDefault="00063631" w:rsidP="0038795B">
            <w:r>
              <w:t>Yes, the program stops running when the “escape” key is pressed</w:t>
            </w:r>
          </w:p>
        </w:tc>
      </w:tr>
      <w:tr w:rsidR="00063631" w:rsidTr="0038795B">
        <w:tc>
          <w:tcPr>
            <w:tcW w:w="2362" w:type="dxa"/>
          </w:tcPr>
          <w:p w:rsidR="00063631" w:rsidRDefault="00063631" w:rsidP="0038795B">
            <w:r>
              <w:t>Does the program end when the “q” key is pressed</w:t>
            </w:r>
          </w:p>
        </w:tc>
        <w:tc>
          <w:tcPr>
            <w:tcW w:w="2102" w:type="dxa"/>
          </w:tcPr>
          <w:p w:rsidR="00063631" w:rsidRDefault="00063631" w:rsidP="0038795B">
            <w:r>
              <w:t>Input: “q” key is pressed</w:t>
            </w:r>
          </w:p>
          <w:p w:rsidR="00063631" w:rsidRDefault="00063631" w:rsidP="0038795B">
            <w:r>
              <w:t>Output: no change in program</w:t>
            </w:r>
          </w:p>
        </w:tc>
        <w:tc>
          <w:tcPr>
            <w:tcW w:w="2389" w:type="dxa"/>
          </w:tcPr>
          <w:p w:rsidR="00063631" w:rsidRDefault="00063631" w:rsidP="0038795B">
            <w:r>
              <w:t>No, the program does not stop running when the “q” key is pressed as it is not intended to do so</w:t>
            </w:r>
          </w:p>
        </w:tc>
        <w:tc>
          <w:tcPr>
            <w:tcW w:w="2389" w:type="dxa"/>
          </w:tcPr>
          <w:p w:rsidR="00063631" w:rsidRDefault="00063631" w:rsidP="0038795B">
            <w:r>
              <w:t>No, the program does not stop running when the “q” key is pressed</w:t>
            </w:r>
          </w:p>
        </w:tc>
      </w:tr>
      <w:tr w:rsidR="00063631" w:rsidTr="0038795B">
        <w:tc>
          <w:tcPr>
            <w:tcW w:w="2362" w:type="dxa"/>
          </w:tcPr>
          <w:p w:rsidR="00063631" w:rsidRDefault="00063631" w:rsidP="0038795B">
            <w:r>
              <w:t xml:space="preserve">Does the program crash when any other keys are pressed </w:t>
            </w:r>
          </w:p>
        </w:tc>
        <w:tc>
          <w:tcPr>
            <w:tcW w:w="2102" w:type="dxa"/>
          </w:tcPr>
          <w:p w:rsidR="00063631" w:rsidRDefault="00063631" w:rsidP="0038795B">
            <w:r>
              <w:t>Input: selection of random keys (other than “escape” and “q”) are pressed in a random order</w:t>
            </w:r>
          </w:p>
          <w:p w:rsidR="00063631" w:rsidRDefault="00063631" w:rsidP="0038795B">
            <w:r>
              <w:t>Output: no change in program</w:t>
            </w:r>
          </w:p>
        </w:tc>
        <w:tc>
          <w:tcPr>
            <w:tcW w:w="2389" w:type="dxa"/>
          </w:tcPr>
          <w:p w:rsidR="00063631" w:rsidRDefault="00063631" w:rsidP="0038795B">
            <w:r>
              <w:t>No the program does not crash when any other keys are pressed as it is not intended to do so</w:t>
            </w:r>
          </w:p>
        </w:tc>
        <w:tc>
          <w:tcPr>
            <w:tcW w:w="2389" w:type="dxa"/>
          </w:tcPr>
          <w:p w:rsidR="00063631" w:rsidRDefault="00063631" w:rsidP="0038795B">
            <w:r>
              <w:t>No, the program does not crash when any other keys are pressed</w:t>
            </w:r>
          </w:p>
        </w:tc>
      </w:tr>
      <w:tr w:rsidR="00063631" w:rsidTr="0038795B">
        <w:tc>
          <w:tcPr>
            <w:tcW w:w="2362" w:type="dxa"/>
          </w:tcPr>
          <w:p w:rsidR="00063631" w:rsidRDefault="00063631" w:rsidP="0038795B">
            <w:r>
              <w:t>Does the program crash when the camera’s field of view is obstructed</w:t>
            </w:r>
          </w:p>
        </w:tc>
        <w:tc>
          <w:tcPr>
            <w:tcW w:w="2102" w:type="dxa"/>
          </w:tcPr>
          <w:p w:rsidR="00063631" w:rsidRPr="002F65BB" w:rsidRDefault="00E02336" w:rsidP="0038795B">
            <w:pPr>
              <w:rPr>
                <w:color w:val="FF0000"/>
              </w:rPr>
            </w:pPr>
            <w:r w:rsidRPr="008619BB">
              <w:rPr>
                <w:noProof/>
                <w:color w:val="FF0000"/>
                <w:lang w:eastAsia="en-GB"/>
              </w:rPr>
              <w:drawing>
                <wp:inline distT="0" distB="0" distL="0" distR="0" wp14:anchorId="610059EE" wp14:editId="6586EEA7">
                  <wp:extent cx="2805361" cy="914400"/>
                  <wp:effectExtent l="0" t="0" r="0" b="0"/>
                  <wp:docPr id="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a:srcRect l="1185" t="79302" r="71286" b="4065"/>
                          <a:stretch/>
                        </pic:blipFill>
                        <pic:spPr>
                          <a:xfrm>
                            <a:off x="0" y="0"/>
                            <a:ext cx="2844357" cy="927111"/>
                          </a:xfrm>
                          <a:prstGeom prst="rect">
                            <a:avLst/>
                          </a:prstGeom>
                        </pic:spPr>
                      </pic:pic>
                    </a:graphicData>
                  </a:graphic>
                </wp:inline>
              </w:drawing>
            </w:r>
          </w:p>
        </w:tc>
        <w:tc>
          <w:tcPr>
            <w:tcW w:w="2389" w:type="dxa"/>
          </w:tcPr>
          <w:p w:rsidR="00063631" w:rsidRDefault="004924E7" w:rsidP="0038795B">
            <w:r>
              <w:t>Partly</w:t>
            </w:r>
          </w:p>
        </w:tc>
        <w:tc>
          <w:tcPr>
            <w:tcW w:w="2389" w:type="dxa"/>
          </w:tcPr>
          <w:p w:rsidR="00063631" w:rsidRDefault="00063631" w:rsidP="0038795B">
            <w:r>
              <w:t xml:space="preserve">Partly. The program does not crash if the camera’s field of view is obstructed. However, if the program is already tracking an </w:t>
            </w:r>
            <w:r>
              <w:lastRenderedPageBreak/>
              <w:t>object and then the camera’s field of view is obstructed, then the program may crash</w:t>
            </w:r>
          </w:p>
        </w:tc>
      </w:tr>
      <w:tr w:rsidR="00063631" w:rsidTr="0038795B">
        <w:tc>
          <w:tcPr>
            <w:tcW w:w="2362" w:type="dxa"/>
          </w:tcPr>
          <w:p w:rsidR="00063631" w:rsidRDefault="00063631" w:rsidP="0038795B">
            <w:r>
              <w:lastRenderedPageBreak/>
              <w:t>Do 5 separate windows open</w:t>
            </w:r>
          </w:p>
        </w:tc>
        <w:tc>
          <w:tcPr>
            <w:tcW w:w="2102" w:type="dxa"/>
          </w:tcPr>
          <w:p w:rsidR="00063631" w:rsidRPr="002F65BB" w:rsidRDefault="00E02336" w:rsidP="0038795B">
            <w:pPr>
              <w:rPr>
                <w:color w:val="FF0000"/>
              </w:rPr>
            </w:pPr>
            <w:r w:rsidRPr="00E02336">
              <w:rPr>
                <w:noProof/>
                <w:color w:val="FF0000"/>
                <w:lang w:eastAsia="en-GB"/>
              </w:rPr>
              <w:drawing>
                <wp:inline distT="0" distB="0" distL="0" distR="0" wp14:anchorId="1EB741C7" wp14:editId="20F1C4CD">
                  <wp:extent cx="2311603" cy="1748333"/>
                  <wp:effectExtent l="0" t="0" r="0" b="4445"/>
                  <wp:docPr id="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9"/>
                          <a:srcRect r="59669" b="43453"/>
                          <a:stretch/>
                        </pic:blipFill>
                        <pic:spPr bwMode="auto">
                          <a:xfrm>
                            <a:off x="0" y="0"/>
                            <a:ext cx="2311603" cy="1748333"/>
                          </a:xfrm>
                          <a:prstGeom prst="rect">
                            <a:avLst/>
                          </a:prstGeom>
                          <a:ln>
                            <a:noFill/>
                          </a:ln>
                          <a:extLst>
                            <a:ext uri="{53640926-AAD7-44D8-BBD7-CCE9431645EC}">
                              <a14:shadowObscured xmlns:a14="http://schemas.microsoft.com/office/drawing/2010/main"/>
                            </a:ext>
                          </a:extLst>
                        </pic:spPr>
                      </pic:pic>
                    </a:graphicData>
                  </a:graphic>
                </wp:inline>
              </w:drawing>
            </w:r>
            <w:r w:rsidRPr="00E02336">
              <w:rPr>
                <w:noProof/>
                <w:color w:val="FF0000"/>
                <w:lang w:eastAsia="en-GB"/>
              </w:rPr>
              <w:drawing>
                <wp:inline distT="0" distB="0" distL="0" distR="0" wp14:anchorId="230DE0A2" wp14:editId="3E097817">
                  <wp:extent cx="2311400" cy="1667865"/>
                  <wp:effectExtent l="0" t="0" r="0" b="8890"/>
                  <wp:docPr id="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0"/>
                          <a:srcRect r="59672" b="46056"/>
                          <a:stretch/>
                        </pic:blipFill>
                        <pic:spPr bwMode="auto">
                          <a:xfrm>
                            <a:off x="0" y="0"/>
                            <a:ext cx="2311400" cy="1667865"/>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063631" w:rsidRDefault="002508E6" w:rsidP="002508E6">
            <w:r>
              <w:t>No, only 2 separate windows open</w:t>
            </w:r>
          </w:p>
        </w:tc>
        <w:tc>
          <w:tcPr>
            <w:tcW w:w="2389" w:type="dxa"/>
          </w:tcPr>
          <w:p w:rsidR="00063631" w:rsidRDefault="002508E6" w:rsidP="002508E6">
            <w:r>
              <w:t>No, only 2 separate windows open. One window is the tracking window and the other is the HSV mask for the tennis ball</w:t>
            </w:r>
          </w:p>
        </w:tc>
      </w:tr>
      <w:tr w:rsidR="00063631" w:rsidTr="0038795B">
        <w:tc>
          <w:tcPr>
            <w:tcW w:w="2362" w:type="dxa"/>
          </w:tcPr>
          <w:p w:rsidR="00063631" w:rsidRDefault="00063631" w:rsidP="0038795B">
            <w:r>
              <w:t>Do the GUI sliders work effectively</w:t>
            </w:r>
          </w:p>
        </w:tc>
        <w:tc>
          <w:tcPr>
            <w:tcW w:w="2102" w:type="dxa"/>
          </w:tcPr>
          <w:p w:rsidR="00063631" w:rsidRDefault="00063631" w:rsidP="0038795B">
            <w:r w:rsidRPr="009C4104">
              <w:rPr>
                <w:noProof/>
                <w:lang w:eastAsia="en-GB"/>
              </w:rPr>
              <w:drawing>
                <wp:anchor distT="0" distB="0" distL="114300" distR="114300" simplePos="0" relativeHeight="251770368" behindDoc="1" locked="0" layoutInCell="1" allowOverlap="1" wp14:anchorId="46DED97C" wp14:editId="6E4A4947">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 xml:space="preserve">Yes the GUI sliders work effectively and set the HSV values for the mask as intended </w:t>
            </w:r>
          </w:p>
        </w:tc>
        <w:tc>
          <w:tcPr>
            <w:tcW w:w="2389" w:type="dxa"/>
          </w:tcPr>
          <w:p w:rsidR="00063631" w:rsidRDefault="00063631" w:rsidP="0038795B">
            <w:r>
              <w:t>Partly. The GUI sliders work effectively at setting the HSV upper and lower bounds for the mask however, if the lower HSV values are set to be greater than the higher, then the program crashes</w:t>
            </w:r>
          </w:p>
        </w:tc>
      </w:tr>
      <w:tr w:rsidR="00063631" w:rsidTr="0038795B">
        <w:tc>
          <w:tcPr>
            <w:tcW w:w="2362" w:type="dxa"/>
          </w:tcPr>
          <w:p w:rsidR="00063631" w:rsidRDefault="00063631" w:rsidP="0038795B">
            <w:r>
              <w:lastRenderedPageBreak/>
              <w:t>Does the HSV mask work as intended (for tennis ball and surface)</w:t>
            </w:r>
          </w:p>
        </w:tc>
        <w:tc>
          <w:tcPr>
            <w:tcW w:w="2102" w:type="dxa"/>
          </w:tcPr>
          <w:p w:rsidR="00063631" w:rsidRDefault="00063631" w:rsidP="0038795B">
            <w:r>
              <w:rPr>
                <w:noProof/>
                <w:lang w:eastAsia="en-GB"/>
              </w:rPr>
              <w:drawing>
                <wp:inline distT="0" distB="0" distL="0" distR="0" wp14:anchorId="1C42D346" wp14:editId="4AAFF44E">
                  <wp:extent cx="1937982" cy="1636050"/>
                  <wp:effectExtent l="0" t="0" r="5715"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9">
                            <a:extLst>
                              <a:ext uri="{28A0092B-C50C-407E-A947-70E740481C1C}">
                                <a14:useLocalDpi xmlns:a14="http://schemas.microsoft.com/office/drawing/2010/main"/>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5B3C1FF0" wp14:editId="2CA21E98">
                  <wp:extent cx="1853208" cy="1624084"/>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40">
                            <a:extLst>
                              <a:ext uri="{28A0092B-C50C-407E-A947-70E740481C1C}">
                                <a14:useLocalDpi xmlns:a14="http://schemas.microsoft.com/office/drawing/2010/main"/>
                              </a:ext>
                            </a:extLst>
                          </a:blip>
                          <a:stretch>
                            <a:fillRect/>
                          </a:stretch>
                        </pic:blipFill>
                        <pic:spPr>
                          <a:xfrm>
                            <a:off x="0" y="0"/>
                            <a:ext cx="1856201" cy="1626707"/>
                          </a:xfrm>
                          <a:prstGeom prst="rect">
                            <a:avLst/>
                          </a:prstGeom>
                        </pic:spPr>
                      </pic:pic>
                    </a:graphicData>
                  </a:graphic>
                </wp:inline>
              </w:drawing>
            </w:r>
          </w:p>
        </w:tc>
        <w:tc>
          <w:tcPr>
            <w:tcW w:w="2389" w:type="dxa"/>
          </w:tcPr>
          <w:p w:rsidR="00063631" w:rsidRDefault="00063631" w:rsidP="0038795B">
            <w:r>
              <w:t>Yes, the HSV mask works as intended and can allow us to find the HSV upper and lower values for a specific object, in this case the tennis ball</w:t>
            </w:r>
          </w:p>
        </w:tc>
        <w:tc>
          <w:tcPr>
            <w:tcW w:w="2389" w:type="dxa"/>
          </w:tcPr>
          <w:p w:rsidR="00063631" w:rsidRDefault="00063631" w:rsidP="0038795B">
            <w:r>
              <w:t xml:space="preserve">Partly.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063631" w:rsidTr="0038795B">
        <w:tc>
          <w:tcPr>
            <w:tcW w:w="2362" w:type="dxa"/>
          </w:tcPr>
          <w:p w:rsidR="00063631" w:rsidRDefault="00063631" w:rsidP="0038795B">
            <w:r>
              <w:t>Does the program track the tennis ball effectively without crashing</w:t>
            </w:r>
          </w:p>
        </w:tc>
        <w:tc>
          <w:tcPr>
            <w:tcW w:w="2102" w:type="dxa"/>
          </w:tcPr>
          <w:p w:rsidR="00063631" w:rsidRDefault="00DD509C" w:rsidP="0038795B">
            <w:r>
              <w:rPr>
                <w:noProof/>
                <w:lang w:eastAsia="en-GB"/>
              </w:rPr>
              <w:drawing>
                <wp:anchor distT="0" distB="0" distL="114300" distR="114300" simplePos="0" relativeHeight="251785728" behindDoc="0" locked="0" layoutInCell="1" allowOverlap="1">
                  <wp:simplePos x="0" y="0"/>
                  <wp:positionH relativeFrom="column">
                    <wp:posOffset>10820</wp:posOffset>
                  </wp:positionH>
                  <wp:positionV relativeFrom="paragraph">
                    <wp:posOffset>20040</wp:posOffset>
                  </wp:positionV>
                  <wp:extent cx="675640" cy="907415"/>
                  <wp:effectExtent l="0" t="0" r="0" b="6985"/>
                  <wp:wrapThrough wrapText="bothSides">
                    <wp:wrapPolygon edited="0">
                      <wp:start x="0" y="0"/>
                      <wp:lineTo x="0" y="21313"/>
                      <wp:lineTo x="20707" y="21313"/>
                      <wp:lineTo x="20707" y="0"/>
                      <wp:lineTo x="0" y="0"/>
                    </wp:wrapPolygon>
                  </wp:wrapThrough>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5640" cy="907415"/>
                          </a:xfrm>
                          <a:prstGeom prst="rect">
                            <a:avLst/>
                          </a:prstGeom>
                        </pic:spPr>
                      </pic:pic>
                    </a:graphicData>
                  </a:graphic>
                </wp:anchor>
              </w:drawing>
            </w:r>
            <w:r w:rsidR="00063631" w:rsidRPr="009C4104">
              <w:rPr>
                <w:noProof/>
                <w:lang w:eastAsia="en-GB"/>
              </w:rPr>
              <w:drawing>
                <wp:anchor distT="0" distB="0" distL="114300" distR="114300" simplePos="0" relativeHeight="251772416" behindDoc="1" locked="0" layoutInCell="1" allowOverlap="1" wp14:anchorId="7DFD82B4" wp14:editId="018C394B">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631" w:rsidRPr="009C4104">
              <w:rPr>
                <w:noProof/>
                <w:lang w:eastAsia="en-GB"/>
              </w:rPr>
              <w:drawing>
                <wp:anchor distT="0" distB="0" distL="114300" distR="114300" simplePos="0" relativeHeight="251771392" behindDoc="1" locked="0" layoutInCell="1" allowOverlap="1" wp14:anchorId="7B7E9622" wp14:editId="425296C8">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 program tracks the tennis ball effectively without crashing as it is intended to do so</w:t>
            </w:r>
          </w:p>
        </w:tc>
        <w:tc>
          <w:tcPr>
            <w:tcW w:w="2389" w:type="dxa"/>
          </w:tcPr>
          <w:p w:rsidR="00063631" w:rsidRDefault="00063631" w:rsidP="0038795B">
            <w:r>
              <w:t>Yes, the program can track an object effectively as intended</w:t>
            </w:r>
          </w:p>
        </w:tc>
      </w:tr>
      <w:tr w:rsidR="00063631" w:rsidTr="0038795B">
        <w:tc>
          <w:tcPr>
            <w:tcW w:w="2362" w:type="dxa"/>
          </w:tcPr>
          <w:p w:rsidR="00063631" w:rsidRDefault="00063631" w:rsidP="0038795B">
            <w:r>
              <w:t>Is there a window which displays tracking of the tennis ball with a green box around it</w:t>
            </w:r>
          </w:p>
        </w:tc>
        <w:tc>
          <w:tcPr>
            <w:tcW w:w="2102" w:type="dxa"/>
          </w:tcPr>
          <w:p w:rsidR="00063631" w:rsidRDefault="00063631" w:rsidP="0038795B">
            <w:r w:rsidRPr="009C4104">
              <w:rPr>
                <w:noProof/>
                <w:lang w:eastAsia="en-GB"/>
              </w:rPr>
              <w:drawing>
                <wp:anchor distT="0" distB="0" distL="114300" distR="114300" simplePos="0" relativeHeight="251773440" behindDoc="1" locked="0" layoutInCell="1" allowOverlap="1" wp14:anchorId="4BFBCADB" wp14:editId="15A204B5">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there is a window, which displays tracking of the tennis ball with a green box around it. This box changes colour when a function returns a value</w:t>
            </w:r>
          </w:p>
        </w:tc>
        <w:tc>
          <w:tcPr>
            <w:tcW w:w="2389" w:type="dxa"/>
          </w:tcPr>
          <w:p w:rsidR="00063631" w:rsidRDefault="00063631" w:rsidP="0038795B">
            <w:r>
              <w:t>Yes, there is a separate window, which displays tracking of the tennis ball with a green box around it. The box changes colour to red when the “hitTest” function returns True</w:t>
            </w:r>
          </w:p>
        </w:tc>
      </w:tr>
      <w:tr w:rsidR="00063631" w:rsidTr="0038795B">
        <w:tc>
          <w:tcPr>
            <w:tcW w:w="2362" w:type="dxa"/>
          </w:tcPr>
          <w:p w:rsidR="00063631" w:rsidRDefault="00063631" w:rsidP="0038795B">
            <w:r>
              <w:lastRenderedPageBreak/>
              <w:t>Is there a window which displays tracking of the surface with a blue box around it</w:t>
            </w:r>
          </w:p>
        </w:tc>
        <w:tc>
          <w:tcPr>
            <w:tcW w:w="2102" w:type="dxa"/>
          </w:tcPr>
          <w:p w:rsidR="00063631" w:rsidRDefault="00E62784" w:rsidP="0038795B">
            <w:r>
              <w:t>No window is displayed</w:t>
            </w:r>
          </w:p>
        </w:tc>
        <w:tc>
          <w:tcPr>
            <w:tcW w:w="2389" w:type="dxa"/>
          </w:tcPr>
          <w:p w:rsidR="00063631" w:rsidRDefault="004008ED" w:rsidP="004008ED">
            <w:r>
              <w:t xml:space="preserve">No, there is no window displaying the tracking of the surface, the surface is still tracked but this is not displayed </w:t>
            </w:r>
          </w:p>
        </w:tc>
        <w:tc>
          <w:tcPr>
            <w:tcW w:w="2389" w:type="dxa"/>
          </w:tcPr>
          <w:p w:rsidR="00063631" w:rsidRDefault="004008ED" w:rsidP="0038795B">
            <w:r>
              <w:t>No, there is no window displaying the tracking of the surface. Only the tracking of the tennis ball and the HSV mask of the tennis ball is displayed.</w:t>
            </w:r>
          </w:p>
        </w:tc>
      </w:tr>
      <w:tr w:rsidR="00063631" w:rsidTr="0038795B">
        <w:tc>
          <w:tcPr>
            <w:tcW w:w="2362" w:type="dxa"/>
          </w:tcPr>
          <w:p w:rsidR="00063631" w:rsidRDefault="00063631" w:rsidP="0038795B">
            <w:r>
              <w:t>Does the bounce detection work accurately</w:t>
            </w:r>
          </w:p>
        </w:tc>
        <w:tc>
          <w:tcPr>
            <w:tcW w:w="2102" w:type="dxa"/>
          </w:tcPr>
          <w:p w:rsidR="00063631" w:rsidRDefault="00063631" w:rsidP="0038795B">
            <w:r w:rsidRPr="00F6460D">
              <w:rPr>
                <w:noProof/>
                <w:lang w:eastAsia="en-GB"/>
              </w:rPr>
              <w:drawing>
                <wp:anchor distT="0" distB="0" distL="114300" distR="114300" simplePos="0" relativeHeight="251775488" behindDoc="1" locked="0" layoutInCell="1" allowOverlap="1" wp14:anchorId="7DFA4281" wp14:editId="04D6525E">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rPr>
                <w:noProof/>
                <w:lang w:eastAsia="en-GB"/>
              </w:rPr>
              <w:drawing>
                <wp:anchor distT="0" distB="0" distL="114300" distR="114300" simplePos="0" relativeHeight="251774464" behindDoc="1" locked="0" layoutInCell="1" allowOverlap="1" wp14:anchorId="2D228B3C" wp14:editId="21444149">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38795B">
            <w:r>
              <w:t>Yes, the bounce detection works accurately and effectively as intended</w:t>
            </w:r>
          </w:p>
        </w:tc>
        <w:tc>
          <w:tcPr>
            <w:tcW w:w="2389" w:type="dxa"/>
          </w:tcPr>
          <w:p w:rsidR="00063631" w:rsidRDefault="00063631" w:rsidP="0038795B">
            <w:r>
              <w:t>Yes, the bounce detection works accurately and exactly as intended.</w:t>
            </w:r>
          </w:p>
        </w:tc>
      </w:tr>
      <w:tr w:rsidR="00063631" w:rsidTr="0038795B">
        <w:tc>
          <w:tcPr>
            <w:tcW w:w="2362" w:type="dxa"/>
          </w:tcPr>
          <w:p w:rsidR="00063631" w:rsidRDefault="00063631" w:rsidP="0038795B">
            <w:r>
              <w:t>Does the fps remain drop lower than 10</w:t>
            </w:r>
          </w:p>
        </w:tc>
        <w:tc>
          <w:tcPr>
            <w:tcW w:w="2102" w:type="dxa"/>
          </w:tcPr>
          <w:p w:rsidR="00063631" w:rsidRPr="00540994" w:rsidRDefault="00E02336" w:rsidP="0038795B">
            <w:pPr>
              <w:rPr>
                <w:color w:val="FF0000"/>
              </w:rPr>
            </w:pPr>
            <w:r w:rsidRPr="00E02336">
              <w:rPr>
                <w:noProof/>
                <w:color w:val="FF0000"/>
                <w:lang w:eastAsia="en-GB"/>
              </w:rPr>
              <w:drawing>
                <wp:inline distT="0" distB="0" distL="0" distR="0" wp14:anchorId="3451E55B" wp14:editId="3EE78647">
                  <wp:extent cx="1609344" cy="1338642"/>
                  <wp:effectExtent l="0" t="0" r="0" b="0"/>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1"/>
                          <a:srcRect t="77368" r="85322"/>
                          <a:stretch/>
                        </pic:blipFill>
                        <pic:spPr bwMode="auto">
                          <a:xfrm>
                            <a:off x="0" y="0"/>
                            <a:ext cx="1627752" cy="1353954"/>
                          </a:xfrm>
                          <a:prstGeom prst="rect">
                            <a:avLst/>
                          </a:prstGeom>
                          <a:ln>
                            <a:noFill/>
                          </a:ln>
                          <a:extLst>
                            <a:ext uri="{53640926-AAD7-44D8-BBD7-CCE9431645EC}">
                              <a14:shadowObscured xmlns:a14="http://schemas.microsoft.com/office/drawing/2010/main"/>
                            </a:ext>
                          </a:extLst>
                        </pic:spPr>
                      </pic:pic>
                    </a:graphicData>
                  </a:graphic>
                </wp:inline>
              </w:drawing>
            </w:r>
          </w:p>
        </w:tc>
        <w:tc>
          <w:tcPr>
            <w:tcW w:w="2389" w:type="dxa"/>
          </w:tcPr>
          <w:p w:rsidR="00063631" w:rsidRDefault="00063631" w:rsidP="00063631">
            <w:r>
              <w:t>No, the fps does not drop lower than 10</w:t>
            </w:r>
          </w:p>
        </w:tc>
        <w:tc>
          <w:tcPr>
            <w:tcW w:w="2389" w:type="dxa"/>
          </w:tcPr>
          <w:p w:rsidR="00063631" w:rsidRDefault="00063631" w:rsidP="00063631">
            <w:r>
              <w:t>No, the fps does not drop lower than 10. The fps remains at a constant level of around 15</w:t>
            </w:r>
          </w:p>
        </w:tc>
      </w:tr>
    </w:tbl>
    <w:p w:rsidR="003950D0" w:rsidRDefault="0069792E" w:rsidP="003950D0">
      <w:pPr>
        <w:pStyle w:val="Heading2"/>
      </w:pPr>
      <w:bookmarkStart w:id="42" w:name="_Toc5983113"/>
      <w:r>
        <w:t>4.2</w:t>
      </w:r>
      <w:r w:rsidR="00F73F5B">
        <w:t xml:space="preserve"> </w:t>
      </w:r>
      <w:r w:rsidR="003950D0">
        <w:t>Success Criteria</w:t>
      </w:r>
      <w:bookmarkEnd w:id="42"/>
    </w:p>
    <w:tbl>
      <w:tblPr>
        <w:tblStyle w:val="TableGrid"/>
        <w:tblW w:w="0" w:type="auto"/>
        <w:tblLook w:val="04A0" w:firstRow="1" w:lastRow="0" w:firstColumn="1" w:lastColumn="0" w:noHBand="0" w:noVBand="1"/>
      </w:tblPr>
      <w:tblGrid>
        <w:gridCol w:w="2291"/>
        <w:gridCol w:w="2449"/>
        <w:gridCol w:w="2626"/>
        <w:gridCol w:w="1650"/>
      </w:tblGrid>
      <w:tr w:rsidR="00446266" w:rsidTr="001931A7">
        <w:trPr>
          <w:trHeight w:val="150"/>
        </w:trPr>
        <w:tc>
          <w:tcPr>
            <w:tcW w:w="2291" w:type="dxa"/>
          </w:tcPr>
          <w:p w:rsidR="00446266" w:rsidRPr="002E783F" w:rsidRDefault="00446266" w:rsidP="001931A7">
            <w:pPr>
              <w:rPr>
                <w:b/>
              </w:rPr>
            </w:pPr>
            <w:r w:rsidRPr="002E783F">
              <w:rPr>
                <w:b/>
              </w:rPr>
              <w:t>Criteria</w:t>
            </w:r>
          </w:p>
        </w:tc>
        <w:tc>
          <w:tcPr>
            <w:tcW w:w="2449" w:type="dxa"/>
          </w:tcPr>
          <w:p w:rsidR="00446266" w:rsidRPr="002E783F" w:rsidRDefault="00446266" w:rsidP="001931A7">
            <w:pPr>
              <w:rPr>
                <w:b/>
              </w:rPr>
            </w:pPr>
            <w:r w:rsidRPr="002E783F">
              <w:rPr>
                <w:b/>
              </w:rPr>
              <w:t>Explanation of Criteria</w:t>
            </w:r>
          </w:p>
        </w:tc>
        <w:tc>
          <w:tcPr>
            <w:tcW w:w="2626" w:type="dxa"/>
          </w:tcPr>
          <w:p w:rsidR="00446266" w:rsidRPr="002E783F" w:rsidRDefault="00446266" w:rsidP="001931A7">
            <w:pPr>
              <w:rPr>
                <w:b/>
              </w:rPr>
            </w:pPr>
            <w:r w:rsidRPr="002E783F">
              <w:rPr>
                <w:b/>
              </w:rPr>
              <w:t>How Criteria is Met</w:t>
            </w:r>
          </w:p>
        </w:tc>
        <w:tc>
          <w:tcPr>
            <w:tcW w:w="1650" w:type="dxa"/>
          </w:tcPr>
          <w:p w:rsidR="00446266" w:rsidRPr="002E783F" w:rsidRDefault="00446266" w:rsidP="001931A7">
            <w:pPr>
              <w:rPr>
                <w:b/>
              </w:rPr>
            </w:pPr>
            <w:r>
              <w:rPr>
                <w:b/>
              </w:rPr>
              <w:t>Is The Criteria Met</w:t>
            </w:r>
          </w:p>
        </w:tc>
      </w:tr>
      <w:tr w:rsidR="00446266" w:rsidTr="001931A7">
        <w:tc>
          <w:tcPr>
            <w:tcW w:w="2291" w:type="dxa"/>
          </w:tcPr>
          <w:p w:rsidR="00446266" w:rsidRDefault="00446266" w:rsidP="001931A7">
            <w:r>
              <w:t>1) The program needs to understand where the ball is in the field of view</w:t>
            </w:r>
          </w:p>
        </w:tc>
        <w:tc>
          <w:tcPr>
            <w:tcW w:w="2449" w:type="dxa"/>
          </w:tcPr>
          <w:p w:rsidR="00446266" w:rsidRDefault="00446266" w:rsidP="001931A7">
            <w:r>
              <w:t xml:space="preserve">The program must be able to recognise the ball if it is in its field of view, and if it is where bouts it is in each frame. </w:t>
            </w:r>
          </w:p>
        </w:tc>
        <w:tc>
          <w:tcPr>
            <w:tcW w:w="2626" w:type="dxa"/>
          </w:tcPr>
          <w:p w:rsidR="00446266" w:rsidRDefault="00446266" w:rsidP="001931A7">
            <w:r>
              <w:t>I will implement this by allowing the program to understand the HSV colour of the ball, and how it changes in differently lit environments.</w:t>
            </w:r>
          </w:p>
        </w:tc>
        <w:tc>
          <w:tcPr>
            <w:tcW w:w="1650" w:type="dxa"/>
          </w:tcPr>
          <w:p w:rsidR="00446266" w:rsidRDefault="00446266" w:rsidP="001931A7">
            <w:r>
              <w:t xml:space="preserve">Yes </w:t>
            </w:r>
          </w:p>
        </w:tc>
      </w:tr>
      <w:tr w:rsidR="00446266" w:rsidTr="001931A7">
        <w:tc>
          <w:tcPr>
            <w:tcW w:w="2291" w:type="dxa"/>
          </w:tcPr>
          <w:p w:rsidR="00446266" w:rsidRDefault="00446266" w:rsidP="001931A7">
            <w:r>
              <w:t>2) The program needs to understand when the ball bounces</w:t>
            </w:r>
          </w:p>
        </w:tc>
        <w:tc>
          <w:tcPr>
            <w:tcW w:w="2449" w:type="dxa"/>
          </w:tcPr>
          <w:p w:rsidR="00446266" w:rsidRDefault="00446266" w:rsidP="001931A7">
            <w:r>
              <w:t>The program must be able to understand whether the ball bounces and recognise when this occurs.</w:t>
            </w:r>
          </w:p>
        </w:tc>
        <w:tc>
          <w:tcPr>
            <w:tcW w:w="2626" w:type="dxa"/>
          </w:tcPr>
          <w:p w:rsidR="00446266" w:rsidRDefault="00446266" w:rsidP="001931A7">
            <w:r>
              <w:t xml:space="preserve">I will implement this by allowing the program to recognise, when the tennis ball connects with the surface. This will be done via hit detection. I will track the HSV values of the tennis ball with a box and the surface HSV </w:t>
            </w:r>
            <w:r>
              <w:lastRenderedPageBreak/>
              <w:t>values with another box. When the boxes overlap, a bounce will be detected.</w:t>
            </w:r>
          </w:p>
        </w:tc>
        <w:tc>
          <w:tcPr>
            <w:tcW w:w="1650" w:type="dxa"/>
          </w:tcPr>
          <w:p w:rsidR="00446266" w:rsidRDefault="00446266" w:rsidP="001931A7">
            <w:r>
              <w:lastRenderedPageBreak/>
              <w:t>Yes</w:t>
            </w:r>
          </w:p>
        </w:tc>
      </w:tr>
      <w:tr w:rsidR="00446266" w:rsidTr="001931A7">
        <w:tc>
          <w:tcPr>
            <w:tcW w:w="2291" w:type="dxa"/>
          </w:tcPr>
          <w:p w:rsidR="00446266" w:rsidRDefault="00446266" w:rsidP="001931A7">
            <w:r>
              <w:t>3) The program needs to track the ball</w:t>
            </w:r>
          </w:p>
        </w:tc>
        <w:tc>
          <w:tcPr>
            <w:tcW w:w="2449" w:type="dxa"/>
          </w:tcPr>
          <w:p w:rsidR="00446266" w:rsidRDefault="00446266" w:rsidP="001931A7">
            <w:r>
              <w:t>The program needs to be able to track the ball in its field of view.</w:t>
            </w:r>
          </w:p>
        </w:tc>
        <w:tc>
          <w:tcPr>
            <w:tcW w:w="2626" w:type="dxa"/>
          </w:tcPr>
          <w:p w:rsidR="00446266" w:rsidRDefault="00446266" w:rsidP="001931A7">
            <w:r>
              <w:t xml:space="preserve">I will implement this by using probability, after eliminating the false positives. This will be done by observing the location of the ball in each frame via tracking the HSV values of the tennis ball. </w:t>
            </w:r>
          </w:p>
        </w:tc>
        <w:tc>
          <w:tcPr>
            <w:tcW w:w="1650" w:type="dxa"/>
          </w:tcPr>
          <w:p w:rsidR="00446266" w:rsidRDefault="00446266" w:rsidP="001931A7">
            <w:r>
              <w:t>Yes</w:t>
            </w:r>
          </w:p>
        </w:tc>
      </w:tr>
      <w:tr w:rsidR="00446266" w:rsidTr="001931A7">
        <w:tc>
          <w:tcPr>
            <w:tcW w:w="2291" w:type="dxa"/>
          </w:tcPr>
          <w:p w:rsidR="00446266" w:rsidRDefault="00446266" w:rsidP="001931A7">
            <w:r>
              <w:t>4) The program needs to eliminate false positives</w:t>
            </w:r>
          </w:p>
        </w:tc>
        <w:tc>
          <w:tcPr>
            <w:tcW w:w="2449" w:type="dxa"/>
          </w:tcPr>
          <w:p w:rsidR="00446266" w:rsidRDefault="00446266" w:rsidP="001931A7">
            <w:r>
              <w:t>The program needs to be able to distinguish between false positives and true positives via probability, and eliminate the false positives.</w:t>
            </w:r>
          </w:p>
        </w:tc>
        <w:tc>
          <w:tcPr>
            <w:tcW w:w="2626" w:type="dxa"/>
          </w:tcPr>
          <w:p w:rsidR="00446266" w:rsidRDefault="00446266" w:rsidP="001931A7">
            <w:r>
              <w:t>I will implement this by using probability of potential ball candidates in each frame (size of the largest HSV contours detected) to allow me to understand which candidates are true positives.</w:t>
            </w:r>
          </w:p>
        </w:tc>
        <w:tc>
          <w:tcPr>
            <w:tcW w:w="1650" w:type="dxa"/>
          </w:tcPr>
          <w:p w:rsidR="00446266" w:rsidRDefault="00446266" w:rsidP="001931A7">
            <w:r>
              <w:t>Yes</w:t>
            </w:r>
          </w:p>
        </w:tc>
      </w:tr>
      <w:tr w:rsidR="00446266" w:rsidTr="001931A7">
        <w:tc>
          <w:tcPr>
            <w:tcW w:w="2291" w:type="dxa"/>
          </w:tcPr>
          <w:p w:rsidR="00446266" w:rsidRDefault="00446266" w:rsidP="001931A7">
            <w:r>
              <w:t>5) The whole project needs to be suitable for both genders</w:t>
            </w:r>
          </w:p>
        </w:tc>
        <w:tc>
          <w:tcPr>
            <w:tcW w:w="2449" w:type="dxa"/>
          </w:tcPr>
          <w:p w:rsidR="00446266" w:rsidRDefault="00446266" w:rsidP="001931A7">
            <w:r>
              <w:t>The project needs to be simple, easy to use and suitable for both genders</w:t>
            </w:r>
          </w:p>
        </w:tc>
        <w:tc>
          <w:tcPr>
            <w:tcW w:w="2626" w:type="dxa"/>
          </w:tcPr>
          <w:p w:rsidR="00446266" w:rsidRDefault="00446266" w:rsidP="001931A7">
            <w:r>
              <w:t>I will implement this by keeping by project as easy to understand as possible for someone without any knowledge of computing. I shall also keep the colours and style based around white, grey and black.</w:t>
            </w:r>
          </w:p>
        </w:tc>
        <w:tc>
          <w:tcPr>
            <w:tcW w:w="1650" w:type="dxa"/>
          </w:tcPr>
          <w:p w:rsidR="00446266" w:rsidRDefault="00446266" w:rsidP="001931A7">
            <w:r>
              <w:t>Yes</w:t>
            </w:r>
          </w:p>
        </w:tc>
      </w:tr>
      <w:tr w:rsidR="00446266" w:rsidTr="001931A7">
        <w:tc>
          <w:tcPr>
            <w:tcW w:w="2291" w:type="dxa"/>
          </w:tcPr>
          <w:p w:rsidR="00446266" w:rsidRDefault="00446266" w:rsidP="001931A7">
            <w:r>
              <w:t>6) The project needs to be suitable for ages between 15-16</w:t>
            </w:r>
          </w:p>
        </w:tc>
        <w:tc>
          <w:tcPr>
            <w:tcW w:w="2449" w:type="dxa"/>
          </w:tcPr>
          <w:p w:rsidR="00446266" w:rsidRDefault="00446266" w:rsidP="001931A7">
            <w:r>
              <w:t>The project needs to be ergonomic for users and suitable for a wide variety of children/ teenagers of different ages</w:t>
            </w:r>
          </w:p>
        </w:tc>
        <w:tc>
          <w:tcPr>
            <w:tcW w:w="2626" w:type="dxa"/>
          </w:tcPr>
          <w:p w:rsidR="00446266" w:rsidRDefault="00446266" w:rsidP="001931A7">
            <w:r>
              <w:t>I will do this by keeping my product slick, easy to use and exciting. This will be achieved by not undermining the potential, which this technology can achieve.</w:t>
            </w:r>
          </w:p>
        </w:tc>
        <w:tc>
          <w:tcPr>
            <w:tcW w:w="1650" w:type="dxa"/>
          </w:tcPr>
          <w:p w:rsidR="00446266" w:rsidRDefault="00446266" w:rsidP="001931A7">
            <w:r>
              <w:t>Yes</w:t>
            </w:r>
          </w:p>
        </w:tc>
      </w:tr>
      <w:tr w:rsidR="00446266" w:rsidTr="001931A7">
        <w:tc>
          <w:tcPr>
            <w:tcW w:w="2291" w:type="dxa"/>
          </w:tcPr>
          <w:p w:rsidR="00446266" w:rsidRDefault="00446266" w:rsidP="001931A7">
            <w:r>
              <w:t>7) The project needs to be relatively simple to use</w:t>
            </w:r>
          </w:p>
        </w:tc>
        <w:tc>
          <w:tcPr>
            <w:tcW w:w="2449" w:type="dxa"/>
          </w:tcPr>
          <w:p w:rsidR="00446266" w:rsidRDefault="00446266" w:rsidP="001931A7">
            <w:r>
              <w:t>The project needs to be simple to use and understand by my users, as my stakeholders will be children aged 15-16. Simultaneously, this shouldn’t patronise them</w:t>
            </w:r>
          </w:p>
        </w:tc>
        <w:tc>
          <w:tcPr>
            <w:tcW w:w="2626" w:type="dxa"/>
          </w:tcPr>
          <w:p w:rsidR="00446266" w:rsidRDefault="00446266" w:rsidP="001931A7">
            <w:r>
              <w:t>I will do this by keeping my user interface simple and easy to understand. In order for the user to fully understand the program they will be using, I will write a short instruction list, explaining how the project works and how to use it.</w:t>
            </w:r>
          </w:p>
        </w:tc>
        <w:tc>
          <w:tcPr>
            <w:tcW w:w="1650" w:type="dxa"/>
          </w:tcPr>
          <w:p w:rsidR="00446266" w:rsidRDefault="00446266" w:rsidP="001931A7">
            <w:r>
              <w:t>Yes</w:t>
            </w:r>
          </w:p>
        </w:tc>
      </w:tr>
    </w:tbl>
    <w:p w:rsidR="00446266" w:rsidRPr="00446266" w:rsidRDefault="00446266" w:rsidP="00446266"/>
    <w:p w:rsidR="0069792E" w:rsidRDefault="0069792E" w:rsidP="00D16106">
      <w:pPr>
        <w:pStyle w:val="Heading3"/>
      </w:pPr>
      <w:bookmarkStart w:id="43" w:name="_Toc5983114"/>
      <w:r>
        <w:t>4.2.1 Successfully Met Succes</w:t>
      </w:r>
      <w:r w:rsidR="00ED5058">
        <w:t>s Criteria</w:t>
      </w:r>
      <w:bookmarkEnd w:id="43"/>
    </w:p>
    <w:p w:rsidR="00BA0FDB" w:rsidRDefault="00BA0FDB" w:rsidP="00BA0FDB">
      <w:r>
        <w:t>I believe that all of my success criteria is met successfully with my final product. This can be broken down into seven stages.</w:t>
      </w:r>
    </w:p>
    <w:p w:rsidR="00944549" w:rsidRDefault="00944549" w:rsidP="00BA0FDB">
      <w:r>
        <w:rPr>
          <w:noProof/>
          <w:lang w:eastAsia="en-GB"/>
        </w:rPr>
        <w:lastRenderedPageBreak/>
        <w:drawing>
          <wp:anchor distT="0" distB="0" distL="114300" distR="114300" simplePos="0" relativeHeight="251786752" behindDoc="0" locked="0" layoutInCell="1" allowOverlap="1">
            <wp:simplePos x="0" y="0"/>
            <wp:positionH relativeFrom="margin">
              <wp:align>right</wp:align>
            </wp:positionH>
            <wp:positionV relativeFrom="paragraph">
              <wp:posOffset>942975</wp:posOffset>
            </wp:positionV>
            <wp:extent cx="5731510" cy="2987675"/>
            <wp:effectExtent l="0" t="0" r="2540" b="3175"/>
            <wp:wrapThrough wrapText="bothSides">
              <wp:wrapPolygon edited="0">
                <wp:start x="0" y="0"/>
                <wp:lineTo x="0" y="21485"/>
                <wp:lineTo x="21538" y="21485"/>
                <wp:lineTo x="21538"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A4C822.tmp"/>
                    <pic:cNvPicPr/>
                  </pic:nvPicPr>
                  <pic:blipFill>
                    <a:blip r:embed="rId152">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anchor>
        </w:drawing>
      </w:r>
      <w:r w:rsidR="00F65B30">
        <w:t xml:space="preserve">The first stage is for the program to understand where the tennis ball is in its field of view. This is successfully met within my fourth prototype and throughout, continuing to the final solution. </w:t>
      </w:r>
      <w:r>
        <w:t>This is achieved by creating a HSV mask, for which the upper and lower bounds can be adjusted by my GUI sliders. These sliders are clearly labelled also display the numerical values (next to the labels). The instructions on how to use these GUI sliders are explained clearly in my “Instructions” document.</w:t>
      </w:r>
    </w:p>
    <w:p w:rsidR="0004201B" w:rsidRDefault="00944549" w:rsidP="00BA0FDB">
      <w:pPr>
        <w:rPr>
          <w:noProof/>
          <w:lang w:eastAsia="en-GB"/>
        </w:rPr>
      </w:pPr>
      <w:r>
        <w:t>Then, the program needs to understand and display when a bounce is detected. This is done clearly by changing the colour of the bounding rectangle, which tracks the tennis ball from green to red, when the tennis ball is exposed to the designated surface.</w:t>
      </w:r>
      <w:r w:rsidR="00F26AA3">
        <w:t xml:space="preserve"> This is again explained clearly in the “Instructions” document (displayed above).</w:t>
      </w:r>
      <w:r w:rsidR="0004201B" w:rsidRPr="0004201B">
        <w:rPr>
          <w:noProof/>
          <w:lang w:eastAsia="en-GB"/>
        </w:rPr>
        <w:t xml:space="preserve"> </w:t>
      </w:r>
    </w:p>
    <w:p w:rsidR="0004201B" w:rsidRDefault="0004201B" w:rsidP="00BA0FDB">
      <w:r w:rsidRPr="0004201B">
        <w:rPr>
          <w:noProof/>
          <w:lang w:eastAsia="en-GB"/>
        </w:rPr>
        <w:drawing>
          <wp:anchor distT="0" distB="0" distL="114300" distR="114300" simplePos="0" relativeHeight="251789824" behindDoc="1" locked="0" layoutInCell="1" allowOverlap="1" wp14:anchorId="07AB06CE" wp14:editId="4730B14A">
            <wp:simplePos x="0" y="0"/>
            <wp:positionH relativeFrom="column">
              <wp:posOffset>1337945</wp:posOffset>
            </wp:positionH>
            <wp:positionV relativeFrom="paragraph">
              <wp:posOffset>8255</wp:posOffset>
            </wp:positionV>
            <wp:extent cx="1325245" cy="1801495"/>
            <wp:effectExtent l="0" t="0" r="8255" b="8255"/>
            <wp:wrapThrough wrapText="bothSides">
              <wp:wrapPolygon edited="0">
                <wp:start x="0" y="0"/>
                <wp:lineTo x="0" y="21471"/>
                <wp:lineTo x="21424" y="21471"/>
                <wp:lineTo x="21424" y="0"/>
                <wp:lineTo x="0" y="0"/>
              </wp:wrapPolygon>
            </wp:wrapThrough>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132524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01B">
        <w:rPr>
          <w:noProof/>
          <w:lang w:eastAsia="en-GB"/>
        </w:rPr>
        <w:drawing>
          <wp:anchor distT="0" distB="0" distL="114300" distR="114300" simplePos="0" relativeHeight="251788800" behindDoc="1" locked="0" layoutInCell="1" allowOverlap="1" wp14:anchorId="032A1AC2" wp14:editId="015125E6">
            <wp:simplePos x="0" y="0"/>
            <wp:positionH relativeFrom="column">
              <wp:posOffset>0</wp:posOffset>
            </wp:positionH>
            <wp:positionV relativeFrom="paragraph">
              <wp:posOffset>23902</wp:posOffset>
            </wp:positionV>
            <wp:extent cx="1337310" cy="1794510"/>
            <wp:effectExtent l="0" t="0" r="0" b="0"/>
            <wp:wrapThrough wrapText="bothSides">
              <wp:wrapPolygon edited="0">
                <wp:start x="0" y="0"/>
                <wp:lineTo x="0" y="21325"/>
                <wp:lineTo x="21231" y="21325"/>
                <wp:lineTo x="21231" y="0"/>
                <wp:lineTo x="0" y="0"/>
              </wp:wrapPolygon>
            </wp:wrapThrough>
            <wp:docPr id="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1337310" cy="179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201B" w:rsidRDefault="0004201B" w:rsidP="00BA0FDB"/>
    <w:p w:rsidR="0004201B" w:rsidRDefault="0004201B" w:rsidP="00BA0FDB"/>
    <w:p w:rsidR="00F65B30" w:rsidRDefault="00F65B30" w:rsidP="00BA0FDB"/>
    <w:p w:rsidR="0004201B" w:rsidRDefault="0004201B" w:rsidP="00BA0FDB"/>
    <w:p w:rsidR="0004201B" w:rsidRDefault="0004201B" w:rsidP="00BA0FDB"/>
    <w:p w:rsidR="0004201B" w:rsidRDefault="0004201B" w:rsidP="00BA0FDB"/>
    <w:p w:rsidR="0004201B" w:rsidRDefault="00B3757A" w:rsidP="00BA0FDB">
      <w:r>
        <w:t xml:space="preserve">The next stage of the success criteria is for the program to be able to accurately tack the tennis ball. As you can see from the images above, this is achieved successfully. </w:t>
      </w:r>
      <w:r w:rsidR="00BD0D77">
        <w:t>The tracking of the tennis ball is very self-explanatory however, I still explain how this works in the “Instructions” document, in order to ensure that my user understands exactly how this program works.</w:t>
      </w:r>
    </w:p>
    <w:p w:rsidR="005C19C9" w:rsidRDefault="005C19C9" w:rsidP="00BA0FDB">
      <w:r>
        <w:t xml:space="preserve">Linking to the previous stage of the success criteria, the program needs to eliminate false positives, in order to accurately track the tennis ball. This is met by only tracking the largest HSV contours in my program. </w:t>
      </w:r>
      <w:r w:rsidR="00FA7491">
        <w:t>By using this and the GUI sliders, to set the HSV upper and lower bounds to be as accurate as possible, we can track the tennis ball effectively, as all other false positives are eliminated. This is assisted by blurring th</w:t>
      </w:r>
      <w:r w:rsidR="00B52C13">
        <w:t xml:space="preserve">e frame and removing the static (3.1.4). </w:t>
      </w:r>
    </w:p>
    <w:p w:rsidR="00630149" w:rsidRDefault="00630149" w:rsidP="00BA0FDB">
      <w:r>
        <w:lastRenderedPageBreak/>
        <w:t>The following criteria, is for the project to be easy to use and suitable for both genders. I achieved this by keeping the colour scheme non-biased to both genders. My colour scheme was black, white, grey, green and red. This keeps the product looking professional, while simultaneously remaining exciting. This effectively represents how the software and hardware work in a professional and effective way, while still being extremely exciting in the accomplishments of the computer vision.</w:t>
      </w:r>
      <w:r w:rsidR="001F57E6">
        <w:t xml:space="preserve"> This directly meets the next success criteria, which is for the project to be suitable for an age range of 15-16 years old. I believe that this is successfully met by the complexity of my project, as well</w:t>
      </w:r>
      <w:r w:rsidR="00CA6B80">
        <w:t xml:space="preserve"> as the “Instructions” document, as this document clearly explains how to use the project, while not patronising the user.</w:t>
      </w:r>
    </w:p>
    <w:p w:rsidR="00B13969" w:rsidRPr="00BA0FDB" w:rsidRDefault="00B13969" w:rsidP="00BA0FDB">
      <w:r>
        <w:t>My final success criteria, is for my project to remain relatively simple to use. I believe that this is achieved</w:t>
      </w:r>
      <w:r w:rsidR="00F13264">
        <w:t xml:space="preserve"> by keeping the </w:t>
      </w:r>
      <w:r w:rsidR="007721FA">
        <w:t>user interface self-explanatory however, the “Instructions” document makes this even easier to understand. This also allows the user to fully utilise all of the functions of the program.</w:t>
      </w:r>
    </w:p>
    <w:p w:rsidR="00ED5058" w:rsidRDefault="00ED5058" w:rsidP="00D16106">
      <w:pPr>
        <w:pStyle w:val="Heading3"/>
      </w:pPr>
      <w:bookmarkStart w:id="44" w:name="_Toc5983115"/>
      <w:r>
        <w:t xml:space="preserve">4.2.2 Partially Met </w:t>
      </w:r>
      <w:r w:rsidR="00BA0FDB">
        <w:t xml:space="preserve">or Unmet </w:t>
      </w:r>
      <w:r>
        <w:t>Success Criteria</w:t>
      </w:r>
      <w:bookmarkEnd w:id="44"/>
      <w:r>
        <w:t xml:space="preserve"> </w:t>
      </w:r>
    </w:p>
    <w:p w:rsidR="008C0090" w:rsidRDefault="008C0090" w:rsidP="008C0090">
      <w:r>
        <w:t>None of my success criteria was partially met or unmet. This is a great relief, as I believe this will leave my stakeholders satisfied. I will conduct an interview with a selection of 15-16 year olds from my computer science teachers year 11 class, in order to understand whether there are any other criteria, which they would like to be met in the future.</w:t>
      </w:r>
    </w:p>
    <w:p w:rsidR="008C0090" w:rsidRDefault="008C0090" w:rsidP="008C0090">
      <w:pPr>
        <w:pStyle w:val="Heading3"/>
      </w:pPr>
      <w:r>
        <w:t xml:space="preserve"> </w:t>
      </w:r>
      <w:bookmarkStart w:id="45" w:name="_Toc5983116"/>
      <w:r>
        <w:t>4.2.3 Stakeholder Interview for Success Criteria</w:t>
      </w:r>
      <w:bookmarkEnd w:id="45"/>
    </w:p>
    <w:p w:rsidR="00FB604D" w:rsidRPr="00FB604D" w:rsidRDefault="00FB604D" w:rsidP="00FB604D">
      <w:r>
        <w:t>This interview was conducted after I explained to a selection of three students from Mr Dring’s class</w:t>
      </w:r>
      <w:r w:rsidR="00BD56FF">
        <w:t>, how the project works and allowed them to read the “Instructions” document. I then allowed them all to test out my project and see how it worked</w:t>
      </w:r>
      <w:r>
        <w:t>.</w:t>
      </w:r>
    </w:p>
    <w:p w:rsidR="00473FC5" w:rsidRPr="00D65E85" w:rsidRDefault="008C0090" w:rsidP="00D65E85">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Pr>
          <w:rFonts w:ascii="Segoe UI" w:eastAsia="Times New Roman" w:hAnsi="Segoe UI" w:cs="Segoe UI"/>
          <w:color w:val="24292E"/>
          <w:sz w:val="21"/>
          <w:szCs w:val="21"/>
          <w:lang w:eastAsia="en-GB"/>
        </w:rPr>
        <w:br/>
      </w:r>
      <w:r w:rsidR="0049125C">
        <w:rPr>
          <w:rFonts w:ascii="Segoe UI" w:eastAsia="Times New Roman" w:hAnsi="Segoe UI" w:cs="Segoe UI"/>
          <w:color w:val="24292E"/>
          <w:sz w:val="21"/>
          <w:szCs w:val="21"/>
          <w:lang w:eastAsia="en-GB"/>
        </w:rPr>
        <w:t xml:space="preserve">Student 1 – I think this project tends to a more </w:t>
      </w:r>
      <w:r w:rsidR="00D65E85">
        <w:rPr>
          <w:rFonts w:ascii="Segoe UI" w:eastAsia="Times New Roman" w:hAnsi="Segoe UI" w:cs="Segoe UI"/>
          <w:color w:val="24292E"/>
          <w:sz w:val="21"/>
          <w:szCs w:val="21"/>
          <w:lang w:eastAsia="en-GB"/>
        </w:rPr>
        <w:t>student-based</w:t>
      </w:r>
      <w:r w:rsidR="0049125C">
        <w:rPr>
          <w:rFonts w:ascii="Segoe UI" w:eastAsia="Times New Roman" w:hAnsi="Segoe UI" w:cs="Segoe UI"/>
          <w:color w:val="24292E"/>
          <w:sz w:val="21"/>
          <w:szCs w:val="21"/>
          <w:lang w:eastAsia="en-GB"/>
        </w:rPr>
        <w:t xml:space="preserve"> audience. So age ranges of 14-25 I guess.</w:t>
      </w:r>
      <w:r w:rsidR="0049125C">
        <w:rPr>
          <w:rFonts w:ascii="Segoe UI" w:eastAsia="Times New Roman" w:hAnsi="Segoe UI" w:cs="Segoe UI"/>
          <w:color w:val="24292E"/>
          <w:sz w:val="21"/>
          <w:szCs w:val="21"/>
          <w:lang w:eastAsia="en-GB"/>
        </w:rPr>
        <w:br/>
        <w:t xml:space="preserve">Student 2 </w:t>
      </w:r>
      <w:r w:rsidR="00473FC5">
        <w:rPr>
          <w:rFonts w:ascii="Segoe UI" w:eastAsia="Times New Roman" w:hAnsi="Segoe UI" w:cs="Segoe UI"/>
          <w:color w:val="24292E"/>
          <w:sz w:val="21"/>
          <w:szCs w:val="21"/>
          <w:lang w:eastAsia="en-GB"/>
        </w:rPr>
        <w:t>–</w:t>
      </w:r>
      <w:r w:rsidR="0049125C">
        <w:rPr>
          <w:rFonts w:ascii="Segoe UI" w:eastAsia="Times New Roman" w:hAnsi="Segoe UI" w:cs="Segoe UI"/>
          <w:color w:val="24292E"/>
          <w:sz w:val="21"/>
          <w:szCs w:val="21"/>
          <w:lang w:eastAsia="en-GB"/>
        </w:rPr>
        <w:t xml:space="preserve"> </w:t>
      </w:r>
      <w:r w:rsidR="00473FC5">
        <w:rPr>
          <w:rFonts w:ascii="Segoe UI" w:eastAsia="Times New Roman" w:hAnsi="Segoe UI" w:cs="Segoe UI"/>
          <w:color w:val="24292E"/>
          <w:sz w:val="21"/>
          <w:szCs w:val="21"/>
          <w:lang w:eastAsia="en-GB"/>
        </w:rPr>
        <w:t>Any age range after the age of 14 probably. The software is very easy to use</w:t>
      </w:r>
      <w:r w:rsidR="00D65E85">
        <w:rPr>
          <w:rFonts w:ascii="Segoe UI" w:eastAsia="Times New Roman" w:hAnsi="Segoe UI" w:cs="Segoe UI"/>
          <w:color w:val="24292E"/>
          <w:sz w:val="21"/>
          <w:szCs w:val="21"/>
          <w:lang w:eastAsia="en-GB"/>
        </w:rPr>
        <w:t>.</w:t>
      </w:r>
      <w:r w:rsidR="00D65E85">
        <w:rPr>
          <w:rFonts w:ascii="Segoe UI" w:eastAsia="Times New Roman" w:hAnsi="Segoe UI" w:cs="Segoe UI"/>
          <w:color w:val="24292E"/>
          <w:sz w:val="21"/>
          <w:szCs w:val="21"/>
          <w:lang w:eastAsia="en-GB"/>
        </w:rPr>
        <w:br/>
        <w:t>Student 3 – Yeah this is probably best suited for students.</w:t>
      </w:r>
    </w:p>
    <w:p w:rsidR="00022A26" w:rsidRPr="00022A26" w:rsidRDefault="008C0090" w:rsidP="00022A26">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project?</w:t>
      </w:r>
      <w:r w:rsidRPr="002E783F">
        <w:rPr>
          <w:rFonts w:ascii="Segoe UI" w:eastAsia="Times New Roman" w:hAnsi="Segoe UI" w:cs="Segoe UI"/>
          <w:b/>
          <w:color w:val="24292E"/>
          <w:sz w:val="21"/>
          <w:szCs w:val="21"/>
          <w:lang w:eastAsia="en-GB"/>
        </w:rPr>
        <w:br/>
      </w:r>
      <w:r w:rsidR="00022A26">
        <w:rPr>
          <w:rFonts w:ascii="Segoe UI" w:eastAsia="Times New Roman" w:hAnsi="Segoe UI" w:cs="Segoe UI"/>
          <w:color w:val="24292E"/>
          <w:sz w:val="21"/>
          <w:szCs w:val="21"/>
          <w:lang w:eastAsia="en-GB"/>
        </w:rPr>
        <w:t>Student 1 – The only thing I found a bit confusing is how the hue lower and upper slider worked. After you explained that this represents the blue, green and red (BGR) colour range, it was obvious.</w:t>
      </w:r>
      <w:r w:rsidR="00022A26">
        <w:rPr>
          <w:rFonts w:ascii="Segoe UI" w:eastAsia="Times New Roman" w:hAnsi="Segoe UI" w:cs="Segoe UI"/>
          <w:color w:val="24292E"/>
          <w:sz w:val="21"/>
          <w:szCs w:val="21"/>
          <w:lang w:eastAsia="en-GB"/>
        </w:rPr>
        <w:br/>
        <w:t>Student 2 – The instructions were very clear and well explained so I didn’t struggle understanding anything.</w:t>
      </w:r>
      <w:r w:rsidR="00022A26">
        <w:rPr>
          <w:rFonts w:ascii="Segoe UI" w:eastAsia="Times New Roman" w:hAnsi="Segoe UI" w:cs="Segoe UI"/>
          <w:color w:val="24292E"/>
          <w:sz w:val="21"/>
          <w:szCs w:val="21"/>
          <w:lang w:eastAsia="en-GB"/>
        </w:rPr>
        <w:br/>
        <w:t xml:space="preserve">Student 3 – Same as what “Student 1” said to be honest. </w:t>
      </w:r>
    </w:p>
    <w:p w:rsidR="008C0090" w:rsidRPr="00FF612C" w:rsidRDefault="008C0090"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00022A26">
        <w:rPr>
          <w:rFonts w:ascii="Segoe UI" w:eastAsia="Times New Roman" w:hAnsi="Segoe UI" w:cs="Segoe UI"/>
          <w:color w:val="24292E"/>
          <w:sz w:val="21"/>
          <w:szCs w:val="21"/>
          <w:lang w:eastAsia="en-GB"/>
        </w:rPr>
        <w:t>Student 1,2 and 3 - No</w:t>
      </w:r>
    </w:p>
    <w:p w:rsidR="008C0090" w:rsidRPr="00FF612C" w:rsidRDefault="008C0090"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Do you </w:t>
      </w:r>
      <w:r w:rsidR="00D65E85">
        <w:rPr>
          <w:rFonts w:ascii="Segoe UI" w:eastAsia="Times New Roman" w:hAnsi="Segoe UI" w:cs="Segoe UI"/>
          <w:b/>
          <w:color w:val="24292E"/>
          <w:sz w:val="21"/>
          <w:szCs w:val="21"/>
          <w:lang w:eastAsia="en-GB"/>
        </w:rPr>
        <w:t>believe the instructions require any more additions</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D65E85">
        <w:rPr>
          <w:rFonts w:ascii="Segoe UI" w:eastAsia="Times New Roman" w:hAnsi="Segoe UI" w:cs="Segoe UI"/>
          <w:color w:val="24292E"/>
          <w:sz w:val="21"/>
          <w:szCs w:val="21"/>
          <w:lang w:eastAsia="en-GB"/>
        </w:rPr>
        <w:t>Student 1 – You could probably explain how the hue sliders works a bit more. Other than that no.</w:t>
      </w:r>
      <w:r w:rsidR="00D65E85">
        <w:rPr>
          <w:rFonts w:ascii="Segoe UI" w:eastAsia="Times New Roman" w:hAnsi="Segoe UI" w:cs="Segoe UI"/>
          <w:color w:val="24292E"/>
          <w:sz w:val="21"/>
          <w:szCs w:val="21"/>
          <w:lang w:eastAsia="en-GB"/>
        </w:rPr>
        <w:br/>
        <w:t>Student 2 – No, I think the instructions are very clear.</w:t>
      </w:r>
      <w:r w:rsidR="00D65E85">
        <w:rPr>
          <w:rFonts w:ascii="Segoe UI" w:eastAsia="Times New Roman" w:hAnsi="Segoe UI" w:cs="Segoe UI"/>
          <w:color w:val="24292E"/>
          <w:sz w:val="21"/>
          <w:szCs w:val="21"/>
          <w:lang w:eastAsia="en-GB"/>
        </w:rPr>
        <w:br/>
        <w:t xml:space="preserve">Student 3 – Yeah, you could explain the hue sliders a bit more, but </w:t>
      </w:r>
      <w:r w:rsidR="00D108D1">
        <w:rPr>
          <w:rFonts w:ascii="Segoe UI" w:eastAsia="Times New Roman" w:hAnsi="Segoe UI" w:cs="Segoe UI"/>
          <w:color w:val="24292E"/>
          <w:sz w:val="21"/>
          <w:szCs w:val="21"/>
          <w:lang w:eastAsia="en-GB"/>
        </w:rPr>
        <w:t>that is</w:t>
      </w:r>
      <w:r w:rsidR="00D65E85">
        <w:rPr>
          <w:rFonts w:ascii="Segoe UI" w:eastAsia="Times New Roman" w:hAnsi="Segoe UI" w:cs="Segoe UI"/>
          <w:color w:val="24292E"/>
          <w:sz w:val="21"/>
          <w:szCs w:val="21"/>
          <w:lang w:eastAsia="en-GB"/>
        </w:rPr>
        <w:t xml:space="preserve"> it.</w:t>
      </w:r>
    </w:p>
    <w:p w:rsidR="008C0090" w:rsidRPr="00FF612C" w:rsidRDefault="00CA392D" w:rsidP="008C0090">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lastRenderedPageBreak/>
        <w:t>Does this project inspire you to study computer science post GCSE</w:t>
      </w:r>
      <w:r w:rsidR="008C0090" w:rsidRPr="002E783F">
        <w:rPr>
          <w:rFonts w:ascii="Segoe UI" w:eastAsia="Times New Roman" w:hAnsi="Segoe UI" w:cs="Segoe UI"/>
          <w:b/>
          <w:color w:val="24292E"/>
          <w:sz w:val="21"/>
          <w:szCs w:val="21"/>
          <w:lang w:eastAsia="en-GB"/>
        </w:rPr>
        <w:t>?</w:t>
      </w:r>
      <w:r w:rsidR="008C0090" w:rsidRPr="00FF612C">
        <w:rPr>
          <w:rFonts w:ascii="Segoe UI" w:eastAsia="Times New Roman" w:hAnsi="Segoe UI" w:cs="Segoe UI"/>
          <w:color w:val="24292E"/>
          <w:sz w:val="21"/>
          <w:szCs w:val="21"/>
          <w:lang w:eastAsia="en-GB"/>
        </w:rPr>
        <w:br/>
      </w:r>
      <w:r>
        <w:rPr>
          <w:rFonts w:ascii="Segoe UI" w:eastAsia="Times New Roman" w:hAnsi="Segoe UI" w:cs="Segoe UI"/>
          <w:color w:val="24292E"/>
          <w:sz w:val="21"/>
          <w:szCs w:val="21"/>
          <w:lang w:eastAsia="en-GB"/>
        </w:rPr>
        <w:t>Student 1 – Definitely, I think it is really cool that A-level students get to create something like this for their course work.</w:t>
      </w:r>
      <w:r>
        <w:rPr>
          <w:rFonts w:ascii="Segoe UI" w:eastAsia="Times New Roman" w:hAnsi="Segoe UI" w:cs="Segoe UI"/>
          <w:color w:val="24292E"/>
          <w:sz w:val="21"/>
          <w:szCs w:val="21"/>
          <w:lang w:eastAsia="en-GB"/>
        </w:rPr>
        <w:br/>
        <w:t>Student 2 – I was already planning on studying computer science at A-level and studying a degree in it. However, I think this is inspirational for students like me to find out the level of understanding (of computer science) which we can gain during our A-level.</w:t>
      </w:r>
      <w:r w:rsidR="001915F4">
        <w:rPr>
          <w:rFonts w:ascii="Segoe UI" w:eastAsia="Times New Roman" w:hAnsi="Segoe UI" w:cs="Segoe UI"/>
          <w:color w:val="24292E"/>
          <w:sz w:val="21"/>
          <w:szCs w:val="21"/>
          <w:lang w:eastAsia="en-GB"/>
        </w:rPr>
        <w:br/>
        <w:t xml:space="preserve">Student 3 – Yeah, it does tempt me a bit. I just </w:t>
      </w:r>
      <w:r w:rsidR="000F0EBE">
        <w:rPr>
          <w:rFonts w:ascii="Segoe UI" w:eastAsia="Times New Roman" w:hAnsi="Segoe UI" w:cs="Segoe UI"/>
          <w:color w:val="24292E"/>
          <w:sz w:val="21"/>
          <w:szCs w:val="21"/>
          <w:lang w:eastAsia="en-GB"/>
        </w:rPr>
        <w:t>do not</w:t>
      </w:r>
      <w:r w:rsidR="001915F4">
        <w:rPr>
          <w:rFonts w:ascii="Segoe UI" w:eastAsia="Times New Roman" w:hAnsi="Segoe UI" w:cs="Segoe UI"/>
          <w:color w:val="24292E"/>
          <w:sz w:val="21"/>
          <w:szCs w:val="21"/>
          <w:lang w:eastAsia="en-GB"/>
        </w:rPr>
        <w:t xml:space="preserve"> ever see myself making anything near this level.</w:t>
      </w:r>
    </w:p>
    <w:p w:rsidR="00724724" w:rsidRPr="00724724" w:rsidRDefault="00E236F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 xml:space="preserve">Are there any </w:t>
      </w:r>
      <w:r w:rsidR="004A522F">
        <w:rPr>
          <w:rFonts w:ascii="Segoe UI" w:eastAsia="Times New Roman" w:hAnsi="Segoe UI" w:cs="Segoe UI"/>
          <w:b/>
          <w:color w:val="24292E"/>
          <w:sz w:val="21"/>
          <w:szCs w:val="21"/>
          <w:lang w:eastAsia="en-GB"/>
        </w:rPr>
        <w:t>things, which</w:t>
      </w:r>
      <w:r>
        <w:rPr>
          <w:rFonts w:ascii="Segoe UI" w:eastAsia="Times New Roman" w:hAnsi="Segoe UI" w:cs="Segoe UI"/>
          <w:b/>
          <w:color w:val="24292E"/>
          <w:sz w:val="21"/>
          <w:szCs w:val="21"/>
          <w:lang w:eastAsia="en-GB"/>
        </w:rPr>
        <w:t xml:space="preserve"> you would like to be added in the future of this project</w:t>
      </w:r>
      <w:r w:rsidR="008C0090" w:rsidRPr="002E783F">
        <w:rPr>
          <w:rFonts w:ascii="Segoe UI" w:eastAsia="Times New Roman" w:hAnsi="Segoe UI" w:cs="Segoe UI"/>
          <w:b/>
          <w:color w:val="24292E"/>
          <w:sz w:val="21"/>
          <w:szCs w:val="21"/>
          <w:lang w:eastAsia="en-GB"/>
        </w:rPr>
        <w:t>?</w:t>
      </w:r>
      <w:r w:rsidR="008C0090"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0E39C0">
        <w:rPr>
          <w:rFonts w:ascii="Segoe UI" w:eastAsia="Times New Roman" w:hAnsi="Segoe UI" w:cs="Segoe UI"/>
          <w:color w:val="24292E"/>
          <w:sz w:val="21"/>
          <w:szCs w:val="21"/>
          <w:lang w:eastAsia="en-GB"/>
        </w:rPr>
        <w:t>It would be cool if you could make this portable and use it outside. Then it could be used for real tennis games.</w:t>
      </w:r>
      <w:r w:rsidR="00724724">
        <w:rPr>
          <w:rFonts w:ascii="Segoe UI" w:eastAsia="Times New Roman" w:hAnsi="Segoe UI" w:cs="Segoe UI"/>
          <w:color w:val="24292E"/>
          <w:sz w:val="21"/>
          <w:szCs w:val="21"/>
          <w:lang w:eastAsia="en-GB"/>
        </w:rPr>
        <w:br/>
        <w:t xml:space="preserve">Student 2 – </w:t>
      </w:r>
      <w:r w:rsidR="00A75981">
        <w:rPr>
          <w:rFonts w:ascii="Segoe UI" w:eastAsia="Times New Roman" w:hAnsi="Segoe UI" w:cs="Segoe UI"/>
          <w:color w:val="24292E"/>
          <w:sz w:val="21"/>
          <w:szCs w:val="21"/>
          <w:lang w:eastAsia="en-GB"/>
        </w:rPr>
        <w:t xml:space="preserve">“Student 1”’s suggestion is </w:t>
      </w:r>
      <w:r w:rsidR="005D762F">
        <w:rPr>
          <w:rFonts w:ascii="Segoe UI" w:eastAsia="Times New Roman" w:hAnsi="Segoe UI" w:cs="Segoe UI"/>
          <w:color w:val="24292E"/>
          <w:sz w:val="21"/>
          <w:szCs w:val="21"/>
          <w:lang w:eastAsia="en-GB"/>
        </w:rPr>
        <w:t>great</w:t>
      </w:r>
      <w:r w:rsidR="0077229D">
        <w:rPr>
          <w:rFonts w:ascii="Segoe UI" w:eastAsia="Times New Roman" w:hAnsi="Segoe UI" w:cs="Segoe UI"/>
          <w:color w:val="24292E"/>
          <w:sz w:val="21"/>
          <w:szCs w:val="21"/>
          <w:lang w:eastAsia="en-GB"/>
        </w:rPr>
        <w:t>. I would have to agree.</w:t>
      </w:r>
      <w:r w:rsidR="00724724">
        <w:rPr>
          <w:rFonts w:ascii="Segoe UI" w:eastAsia="Times New Roman" w:hAnsi="Segoe UI" w:cs="Segoe UI"/>
          <w:color w:val="24292E"/>
          <w:sz w:val="21"/>
          <w:szCs w:val="21"/>
          <w:lang w:eastAsia="en-GB"/>
        </w:rPr>
        <w:br/>
        <w:t xml:space="preserve">Student 3 – </w:t>
      </w:r>
      <w:r w:rsidR="003D1686">
        <w:rPr>
          <w:rFonts w:ascii="Segoe UI" w:eastAsia="Times New Roman" w:hAnsi="Segoe UI" w:cs="Segoe UI"/>
          <w:color w:val="24292E"/>
          <w:sz w:val="21"/>
          <w:szCs w:val="21"/>
          <w:lang w:eastAsia="en-GB"/>
        </w:rPr>
        <w:t>Yeah, same</w:t>
      </w:r>
      <w:r w:rsidR="00891B62">
        <w:rPr>
          <w:rFonts w:ascii="Segoe UI" w:eastAsia="Times New Roman" w:hAnsi="Segoe UI" w:cs="Segoe UI"/>
          <w:color w:val="24292E"/>
          <w:sz w:val="21"/>
          <w:szCs w:val="21"/>
          <w:lang w:eastAsia="en-GB"/>
        </w:rPr>
        <w:t>.</w:t>
      </w:r>
    </w:p>
    <w:p w:rsidR="008C0090" w:rsidRPr="00724724" w:rsidRDefault="008C009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00F916FB">
        <w:rPr>
          <w:rFonts w:ascii="Segoe UI" w:eastAsia="Times New Roman" w:hAnsi="Segoe UI" w:cs="Segoe UI"/>
          <w:b/>
          <w:color w:val="24292E"/>
          <w:sz w:val="21"/>
          <w:szCs w:val="21"/>
          <w:lang w:eastAsia="en-GB"/>
        </w:rPr>
        <w:t xml:space="preserve"> in the future</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F916FB">
        <w:rPr>
          <w:rFonts w:ascii="Segoe UI" w:eastAsia="Times New Roman" w:hAnsi="Segoe UI" w:cs="Segoe UI"/>
          <w:color w:val="24292E"/>
          <w:sz w:val="21"/>
          <w:szCs w:val="21"/>
          <w:lang w:eastAsia="en-GB"/>
        </w:rPr>
        <w:t xml:space="preserve">Tennis clubs could use this to detect whether a ball bounced in or not could probably use this. </w:t>
      </w:r>
      <w:r w:rsidR="00724724">
        <w:rPr>
          <w:rFonts w:ascii="Segoe UI" w:eastAsia="Times New Roman" w:hAnsi="Segoe UI" w:cs="Segoe UI"/>
          <w:color w:val="24292E"/>
          <w:sz w:val="21"/>
          <w:szCs w:val="21"/>
          <w:lang w:eastAsia="en-GB"/>
        </w:rPr>
        <w:br/>
        <w:t xml:space="preserve">Student 2 – </w:t>
      </w:r>
      <w:r w:rsidR="00C532DA">
        <w:rPr>
          <w:rFonts w:ascii="Segoe UI" w:eastAsia="Times New Roman" w:hAnsi="Segoe UI" w:cs="Segoe UI"/>
          <w:color w:val="24292E"/>
          <w:sz w:val="21"/>
          <w:szCs w:val="21"/>
          <w:lang w:eastAsia="en-GB"/>
        </w:rPr>
        <w:t>This could definitely be used to make cool YouTube videos or something like that.</w:t>
      </w:r>
      <w:r w:rsidR="00724724">
        <w:rPr>
          <w:rFonts w:ascii="Segoe UI" w:eastAsia="Times New Roman" w:hAnsi="Segoe UI" w:cs="Segoe UI"/>
          <w:color w:val="24292E"/>
          <w:sz w:val="21"/>
          <w:szCs w:val="21"/>
          <w:lang w:eastAsia="en-GB"/>
        </w:rPr>
        <w:br/>
        <w:t xml:space="preserve">Student 3 – </w:t>
      </w:r>
      <w:r w:rsidR="00C532DA">
        <w:rPr>
          <w:rFonts w:ascii="Segoe UI" w:eastAsia="Times New Roman" w:hAnsi="Segoe UI" w:cs="Segoe UI"/>
          <w:color w:val="24292E"/>
          <w:sz w:val="21"/>
          <w:szCs w:val="21"/>
          <w:lang w:eastAsia="en-GB"/>
        </w:rPr>
        <w:t xml:space="preserve">I think this could be a really good demonstration for GCSE students, as an example of A-level </w:t>
      </w:r>
      <w:r w:rsidR="009E2656">
        <w:rPr>
          <w:rFonts w:ascii="Segoe UI" w:eastAsia="Times New Roman" w:hAnsi="Segoe UI" w:cs="Segoe UI"/>
          <w:color w:val="24292E"/>
          <w:sz w:val="21"/>
          <w:szCs w:val="21"/>
          <w:lang w:eastAsia="en-GB"/>
        </w:rPr>
        <w:t>projects, which</w:t>
      </w:r>
      <w:r w:rsidR="00C532DA">
        <w:rPr>
          <w:rFonts w:ascii="Segoe UI" w:eastAsia="Times New Roman" w:hAnsi="Segoe UI" w:cs="Segoe UI"/>
          <w:color w:val="24292E"/>
          <w:sz w:val="21"/>
          <w:szCs w:val="21"/>
          <w:lang w:eastAsia="en-GB"/>
        </w:rPr>
        <w:t xml:space="preserve"> they could make for their course work.</w:t>
      </w:r>
    </w:p>
    <w:p w:rsidR="008C0090" w:rsidRPr="00724724" w:rsidRDefault="0093682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Have you heard of Hawk-Eye</w:t>
      </w:r>
      <w:r w:rsidR="008C0090" w:rsidRPr="002A0643">
        <w:rPr>
          <w:rFonts w:ascii="Segoe UI" w:eastAsia="Times New Roman" w:hAnsi="Segoe UI" w:cs="Segoe UI"/>
          <w:b/>
          <w:color w:val="24292E"/>
          <w:sz w:val="21"/>
          <w:szCs w:val="21"/>
          <w:lang w:eastAsia="en-GB"/>
        </w:rPr>
        <w:t>?</w:t>
      </w:r>
      <w:r w:rsidR="008C0090">
        <w:rPr>
          <w:rFonts w:ascii="Segoe UI" w:eastAsia="Times New Roman" w:hAnsi="Segoe UI" w:cs="Segoe UI"/>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6E1C6B">
        <w:rPr>
          <w:rFonts w:ascii="Segoe UI" w:eastAsia="Times New Roman" w:hAnsi="Segoe UI" w:cs="Segoe UI"/>
          <w:color w:val="24292E"/>
          <w:sz w:val="21"/>
          <w:szCs w:val="21"/>
          <w:lang w:eastAsia="en-GB"/>
        </w:rPr>
        <w:t xml:space="preserve">Yeah </w:t>
      </w:r>
      <w:r w:rsidR="000B5572">
        <w:rPr>
          <w:rFonts w:ascii="Segoe UI" w:eastAsia="Times New Roman" w:hAnsi="Segoe UI" w:cs="Segoe UI"/>
          <w:color w:val="24292E"/>
          <w:sz w:val="21"/>
          <w:szCs w:val="21"/>
          <w:lang w:eastAsia="en-GB"/>
        </w:rPr>
        <w:t>it is</w:t>
      </w:r>
      <w:r w:rsidR="006E1C6B">
        <w:rPr>
          <w:rFonts w:ascii="Segoe UI" w:eastAsia="Times New Roman" w:hAnsi="Segoe UI" w:cs="Segoe UI"/>
          <w:color w:val="24292E"/>
          <w:sz w:val="21"/>
          <w:szCs w:val="21"/>
          <w:lang w:eastAsia="en-GB"/>
        </w:rPr>
        <w:t xml:space="preserve"> the tracking used in sports, but more commonly known for tennis.</w:t>
      </w:r>
      <w:r w:rsidR="00724724">
        <w:rPr>
          <w:rFonts w:ascii="Segoe UI" w:eastAsia="Times New Roman" w:hAnsi="Segoe UI" w:cs="Segoe UI"/>
          <w:color w:val="24292E"/>
          <w:sz w:val="21"/>
          <w:szCs w:val="21"/>
          <w:lang w:eastAsia="en-GB"/>
        </w:rPr>
        <w:br/>
        <w:t xml:space="preserve">Student 2 – </w:t>
      </w:r>
      <w:r w:rsidR="006E1C6B">
        <w:rPr>
          <w:rFonts w:ascii="Segoe UI" w:eastAsia="Times New Roman" w:hAnsi="Segoe UI" w:cs="Segoe UI"/>
          <w:color w:val="24292E"/>
          <w:sz w:val="21"/>
          <w:szCs w:val="21"/>
          <w:lang w:eastAsia="en-GB"/>
        </w:rPr>
        <w:t>Yeah the tennis one.</w:t>
      </w:r>
      <w:r w:rsidR="00724724">
        <w:rPr>
          <w:rFonts w:ascii="Segoe UI" w:eastAsia="Times New Roman" w:hAnsi="Segoe UI" w:cs="Segoe UI"/>
          <w:color w:val="24292E"/>
          <w:sz w:val="21"/>
          <w:szCs w:val="21"/>
          <w:lang w:eastAsia="en-GB"/>
        </w:rPr>
        <w:br/>
        <w:t xml:space="preserve">Student 3 – </w:t>
      </w:r>
      <w:r w:rsidR="006E1C6B">
        <w:rPr>
          <w:rFonts w:ascii="Segoe UI" w:eastAsia="Times New Roman" w:hAnsi="Segoe UI" w:cs="Segoe UI"/>
          <w:color w:val="24292E"/>
          <w:sz w:val="21"/>
          <w:szCs w:val="21"/>
          <w:lang w:eastAsia="en-GB"/>
        </w:rPr>
        <w:t>Never heard of it really.</w:t>
      </w:r>
    </w:p>
    <w:p w:rsidR="008C0090" w:rsidRPr="00724724" w:rsidRDefault="00730BD2"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How easy was it to tell that a bounce was detected</w:t>
      </w:r>
      <w:r w:rsidR="008C0090" w:rsidRPr="002E783F">
        <w:rPr>
          <w:rFonts w:ascii="Segoe UI" w:eastAsia="Times New Roman" w:hAnsi="Segoe UI" w:cs="Segoe UI"/>
          <w:b/>
          <w:color w:val="24292E"/>
          <w:sz w:val="21"/>
          <w:szCs w:val="21"/>
          <w:lang w:eastAsia="en-GB"/>
        </w:rPr>
        <w:t>?</w:t>
      </w:r>
      <w:r w:rsidR="008C0090" w:rsidRPr="002E783F">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w:t>
      </w:r>
      <w:r w:rsidR="00F5249F">
        <w:rPr>
          <w:rFonts w:ascii="Segoe UI" w:eastAsia="Times New Roman" w:hAnsi="Segoe UI" w:cs="Segoe UI"/>
          <w:color w:val="24292E"/>
          <w:sz w:val="21"/>
          <w:szCs w:val="21"/>
          <w:lang w:eastAsia="en-GB"/>
        </w:rPr>
        <w:t>1, 2 and 3</w:t>
      </w:r>
      <w:r w:rsidR="00724724">
        <w:rPr>
          <w:rFonts w:ascii="Segoe UI" w:eastAsia="Times New Roman" w:hAnsi="Segoe UI" w:cs="Segoe UI"/>
          <w:color w:val="24292E"/>
          <w:sz w:val="21"/>
          <w:szCs w:val="21"/>
          <w:lang w:eastAsia="en-GB"/>
        </w:rPr>
        <w:t xml:space="preserve"> – </w:t>
      </w:r>
      <w:r w:rsidR="00644D17">
        <w:rPr>
          <w:rFonts w:ascii="Segoe UI" w:eastAsia="Times New Roman" w:hAnsi="Segoe UI" w:cs="Segoe UI"/>
          <w:color w:val="24292E"/>
          <w:sz w:val="21"/>
          <w:szCs w:val="21"/>
          <w:lang w:eastAsia="en-GB"/>
        </w:rPr>
        <w:t xml:space="preserve">Yeah, it was </w:t>
      </w:r>
      <w:r w:rsidR="00F5249F">
        <w:rPr>
          <w:rFonts w:ascii="Segoe UI" w:eastAsia="Times New Roman" w:hAnsi="Segoe UI" w:cs="Segoe UI"/>
          <w:color w:val="24292E"/>
          <w:sz w:val="21"/>
          <w:szCs w:val="21"/>
          <w:lang w:eastAsia="en-GB"/>
        </w:rPr>
        <w:t>clearly explained in the Instructions and already self-explanatory.</w:t>
      </w:r>
    </w:p>
    <w:p w:rsidR="008C0090" w:rsidRPr="00724724" w:rsidRDefault="008C0090" w:rsidP="00724724">
      <w:pPr>
        <w:numPr>
          <w:ilvl w:val="0"/>
          <w:numId w:val="7"/>
        </w:numPr>
        <w:shd w:val="clear" w:color="auto" w:fill="FFFFFF"/>
        <w:spacing w:after="240" w:line="240" w:lineRule="auto"/>
        <w:rPr>
          <w:rFonts w:ascii="Segoe UI" w:eastAsia="Times New Roman" w:hAnsi="Segoe UI" w:cs="Segoe UI"/>
          <w:color w:val="24292E"/>
          <w:sz w:val="21"/>
          <w:szCs w:val="21"/>
          <w:lang w:eastAsia="en-GB"/>
        </w:rPr>
      </w:pPr>
      <w:r w:rsidRPr="007D52A1">
        <w:rPr>
          <w:rFonts w:ascii="Segoe UI" w:eastAsia="Times New Roman" w:hAnsi="Segoe UI" w:cs="Segoe UI"/>
          <w:b/>
          <w:color w:val="24292E"/>
          <w:sz w:val="21"/>
          <w:szCs w:val="21"/>
          <w:lang w:eastAsia="en-GB"/>
        </w:rPr>
        <w:t xml:space="preserve">Would you like to use a </w:t>
      </w:r>
      <w:r w:rsidR="007D52A1" w:rsidRPr="007D52A1">
        <w:rPr>
          <w:rFonts w:ascii="Segoe UI" w:eastAsia="Times New Roman" w:hAnsi="Segoe UI" w:cs="Segoe UI"/>
          <w:b/>
          <w:color w:val="24292E"/>
          <w:sz w:val="21"/>
          <w:szCs w:val="21"/>
          <w:lang w:eastAsia="en-GB"/>
        </w:rPr>
        <w:t>voice-operated</w:t>
      </w:r>
      <w:r w:rsidRPr="007D52A1">
        <w:rPr>
          <w:rFonts w:ascii="Segoe UI" w:eastAsia="Times New Roman" w:hAnsi="Segoe UI" w:cs="Segoe UI"/>
          <w:b/>
          <w:color w:val="24292E"/>
          <w:sz w:val="21"/>
          <w:szCs w:val="21"/>
          <w:lang w:eastAsia="en-GB"/>
        </w:rPr>
        <w:t xml:space="preserve"> system for this p</w:t>
      </w:r>
      <w:r w:rsidR="007D52A1">
        <w:rPr>
          <w:rFonts w:ascii="Segoe UI" w:eastAsia="Times New Roman" w:hAnsi="Segoe UI" w:cs="Segoe UI"/>
          <w:b/>
          <w:color w:val="24292E"/>
          <w:sz w:val="21"/>
          <w:szCs w:val="21"/>
          <w:lang w:eastAsia="en-GB"/>
        </w:rPr>
        <w:t>roduct in the future</w:t>
      </w:r>
      <w:r w:rsidRPr="007D52A1">
        <w:rPr>
          <w:rFonts w:ascii="Segoe UI" w:eastAsia="Times New Roman" w:hAnsi="Segoe UI" w:cs="Segoe UI"/>
          <w:b/>
          <w:color w:val="24292E"/>
          <w:sz w:val="21"/>
          <w:szCs w:val="21"/>
          <w:lang w:eastAsia="en-GB"/>
        </w:rPr>
        <w:t>?</w:t>
      </w:r>
      <w:r w:rsidRPr="007D52A1">
        <w:rPr>
          <w:rFonts w:ascii="Segoe UI" w:eastAsia="Times New Roman" w:hAnsi="Segoe UI" w:cs="Segoe UI"/>
          <w:b/>
          <w:color w:val="24292E"/>
          <w:sz w:val="21"/>
          <w:szCs w:val="21"/>
          <w:lang w:eastAsia="en-GB"/>
        </w:rPr>
        <w:br/>
      </w:r>
      <w:r w:rsidR="00724724">
        <w:rPr>
          <w:rFonts w:ascii="Segoe UI" w:eastAsia="Times New Roman" w:hAnsi="Segoe UI" w:cs="Segoe UI"/>
          <w:color w:val="24292E"/>
          <w:sz w:val="21"/>
          <w:szCs w:val="21"/>
          <w:lang w:eastAsia="en-GB"/>
        </w:rPr>
        <w:t xml:space="preserve">Student 1 – </w:t>
      </w:r>
      <w:r w:rsidR="008255D2">
        <w:rPr>
          <w:rFonts w:ascii="Segoe UI" w:eastAsia="Times New Roman" w:hAnsi="Segoe UI" w:cs="Segoe UI"/>
          <w:color w:val="24292E"/>
          <w:sz w:val="21"/>
          <w:szCs w:val="21"/>
          <w:lang w:eastAsia="en-GB"/>
        </w:rPr>
        <w:t>It would be cool however, I do not think it would work with this style of software very well.</w:t>
      </w:r>
      <w:r w:rsidR="00724724">
        <w:rPr>
          <w:rFonts w:ascii="Segoe UI" w:eastAsia="Times New Roman" w:hAnsi="Segoe UI" w:cs="Segoe UI"/>
          <w:color w:val="24292E"/>
          <w:sz w:val="21"/>
          <w:szCs w:val="21"/>
          <w:lang w:eastAsia="en-GB"/>
        </w:rPr>
        <w:br/>
        <w:t xml:space="preserve">Student 2 – </w:t>
      </w:r>
      <w:r w:rsidR="00173131">
        <w:rPr>
          <w:rFonts w:ascii="Segoe UI" w:eastAsia="Times New Roman" w:hAnsi="Segoe UI" w:cs="Segoe UI"/>
          <w:color w:val="24292E"/>
          <w:sz w:val="21"/>
          <w:szCs w:val="21"/>
          <w:lang w:eastAsia="en-GB"/>
        </w:rPr>
        <w:t xml:space="preserve">I do not think it would be very beneficial in this product. However, this would still be </w:t>
      </w:r>
      <w:r w:rsidR="00C15A52">
        <w:rPr>
          <w:rFonts w:ascii="Segoe UI" w:eastAsia="Times New Roman" w:hAnsi="Segoe UI" w:cs="Segoe UI"/>
          <w:color w:val="24292E"/>
          <w:sz w:val="21"/>
          <w:szCs w:val="21"/>
          <w:lang w:eastAsia="en-GB"/>
        </w:rPr>
        <w:t>cool</w:t>
      </w:r>
      <w:r w:rsidR="00173131">
        <w:rPr>
          <w:rFonts w:ascii="Segoe UI" w:eastAsia="Times New Roman" w:hAnsi="Segoe UI" w:cs="Segoe UI"/>
          <w:color w:val="24292E"/>
          <w:sz w:val="21"/>
          <w:szCs w:val="21"/>
          <w:lang w:eastAsia="en-GB"/>
        </w:rPr>
        <w:t>.</w:t>
      </w:r>
      <w:r w:rsidR="00724724">
        <w:rPr>
          <w:rFonts w:ascii="Segoe UI" w:eastAsia="Times New Roman" w:hAnsi="Segoe UI" w:cs="Segoe UI"/>
          <w:color w:val="24292E"/>
          <w:sz w:val="21"/>
          <w:szCs w:val="21"/>
          <w:lang w:eastAsia="en-GB"/>
        </w:rPr>
        <w:br/>
        <w:t>Student 3 – Yeah that would be cool.</w:t>
      </w:r>
    </w:p>
    <w:p w:rsidR="00165236" w:rsidRDefault="00165236" w:rsidP="00165236">
      <w:r>
        <w:t>This interview gave me an insight of future implementation, as well as how effective I met both my success criteria and how successful my usability was.</w:t>
      </w:r>
    </w:p>
    <w:p w:rsidR="0024355F" w:rsidRDefault="0069792E" w:rsidP="0024355F">
      <w:pPr>
        <w:pStyle w:val="Heading2"/>
      </w:pPr>
      <w:bookmarkStart w:id="46" w:name="_Toc5983117"/>
      <w:r>
        <w:t>4.3</w:t>
      </w:r>
      <w:r w:rsidR="00F73F5B">
        <w:t xml:space="preserve"> </w:t>
      </w:r>
      <w:r w:rsidR="00ED5058">
        <w:t>Usability Features</w:t>
      </w:r>
      <w:bookmarkEnd w:id="46"/>
    </w:p>
    <w:tbl>
      <w:tblPr>
        <w:tblStyle w:val="TableGrid"/>
        <w:tblW w:w="0" w:type="auto"/>
        <w:tblLook w:val="04A0" w:firstRow="1" w:lastRow="0" w:firstColumn="1" w:lastColumn="0" w:noHBand="0" w:noVBand="1"/>
      </w:tblPr>
      <w:tblGrid>
        <w:gridCol w:w="3005"/>
        <w:gridCol w:w="3005"/>
        <w:gridCol w:w="3006"/>
      </w:tblGrid>
      <w:tr w:rsidR="0024355F" w:rsidTr="0024355F">
        <w:tc>
          <w:tcPr>
            <w:tcW w:w="3005" w:type="dxa"/>
          </w:tcPr>
          <w:p w:rsidR="0024355F" w:rsidRPr="0024355F" w:rsidRDefault="0024355F" w:rsidP="0024355F">
            <w:pPr>
              <w:rPr>
                <w:b/>
              </w:rPr>
            </w:pPr>
            <w:r w:rsidRPr="0024355F">
              <w:rPr>
                <w:b/>
              </w:rPr>
              <w:t>Usability Features</w:t>
            </w:r>
          </w:p>
        </w:tc>
        <w:tc>
          <w:tcPr>
            <w:tcW w:w="3005" w:type="dxa"/>
          </w:tcPr>
          <w:p w:rsidR="0024355F" w:rsidRPr="0024355F" w:rsidRDefault="0024355F" w:rsidP="0024355F">
            <w:pPr>
              <w:rPr>
                <w:b/>
              </w:rPr>
            </w:pPr>
            <w:r w:rsidRPr="0024355F">
              <w:rPr>
                <w:b/>
              </w:rPr>
              <w:t>Were These Features Met</w:t>
            </w:r>
          </w:p>
        </w:tc>
        <w:tc>
          <w:tcPr>
            <w:tcW w:w="3006" w:type="dxa"/>
          </w:tcPr>
          <w:p w:rsidR="0024355F" w:rsidRPr="0024355F" w:rsidRDefault="0024355F" w:rsidP="0024355F">
            <w:pPr>
              <w:rPr>
                <w:b/>
              </w:rPr>
            </w:pPr>
            <w:r w:rsidRPr="0024355F">
              <w:rPr>
                <w:b/>
              </w:rPr>
              <w:t>How Were They Met</w:t>
            </w:r>
          </w:p>
        </w:tc>
      </w:tr>
      <w:tr w:rsidR="0024355F" w:rsidTr="0024355F">
        <w:tc>
          <w:tcPr>
            <w:tcW w:w="3005" w:type="dxa"/>
          </w:tcPr>
          <w:p w:rsidR="0024355F" w:rsidRDefault="0024355F" w:rsidP="0024355F">
            <w:r>
              <w:t>Tracking a tennis ball with a green bounding rectangle</w:t>
            </w:r>
          </w:p>
        </w:tc>
        <w:tc>
          <w:tcPr>
            <w:tcW w:w="3005" w:type="dxa"/>
          </w:tcPr>
          <w:p w:rsidR="0024355F" w:rsidRDefault="0024355F" w:rsidP="0024355F">
            <w:r>
              <w:t>Yes</w:t>
            </w:r>
          </w:p>
        </w:tc>
        <w:tc>
          <w:tcPr>
            <w:tcW w:w="3006" w:type="dxa"/>
          </w:tcPr>
          <w:p w:rsidR="0024355F" w:rsidRDefault="0024355F" w:rsidP="0024355F">
            <w:r>
              <w:t xml:space="preserve">This success criterion was met as the tennis ball can be tracked if the HSV upper and </w:t>
            </w:r>
            <w:r>
              <w:lastRenderedPageBreak/>
              <w:t>lower bounds are input accurately. This allows the tennis ball to be tracked with a green bounding rectangle</w:t>
            </w:r>
          </w:p>
        </w:tc>
      </w:tr>
      <w:tr w:rsidR="0024355F" w:rsidTr="0024355F">
        <w:tc>
          <w:tcPr>
            <w:tcW w:w="3005" w:type="dxa"/>
          </w:tcPr>
          <w:p w:rsidR="0024355F" w:rsidRDefault="0024355F" w:rsidP="0024355F">
            <w:r>
              <w:lastRenderedPageBreak/>
              <w:t>Tracking tennis ball with a red bounding rectangle when a bounce is detected</w:t>
            </w:r>
          </w:p>
        </w:tc>
        <w:tc>
          <w:tcPr>
            <w:tcW w:w="3005" w:type="dxa"/>
          </w:tcPr>
          <w:p w:rsidR="0024355F" w:rsidRDefault="0024355F" w:rsidP="0024355F">
            <w:r>
              <w:t>Yes</w:t>
            </w:r>
          </w:p>
        </w:tc>
        <w:tc>
          <w:tcPr>
            <w:tcW w:w="3006" w:type="dxa"/>
          </w:tcPr>
          <w:p w:rsidR="0024355F" w:rsidRDefault="0024355F" w:rsidP="0024355F">
            <w:r>
              <w:t>The green bounding rectangle changes colour to red, when a bounce is detected. This occurs when the tennis ball is exposed to the designated surface</w:t>
            </w:r>
          </w:p>
        </w:tc>
      </w:tr>
      <w:tr w:rsidR="0024355F" w:rsidTr="0024355F">
        <w:tc>
          <w:tcPr>
            <w:tcW w:w="3005" w:type="dxa"/>
          </w:tcPr>
          <w:p w:rsidR="0024355F" w:rsidRDefault="0024355F" w:rsidP="0024355F">
            <w:r>
              <w:t>Is an fps counter displayed</w:t>
            </w:r>
          </w:p>
        </w:tc>
        <w:tc>
          <w:tcPr>
            <w:tcW w:w="3005" w:type="dxa"/>
          </w:tcPr>
          <w:p w:rsidR="0024355F" w:rsidRDefault="0024355F" w:rsidP="0024355F">
            <w:r>
              <w:t>Yes</w:t>
            </w:r>
          </w:p>
        </w:tc>
        <w:tc>
          <w:tcPr>
            <w:tcW w:w="3006" w:type="dxa"/>
          </w:tcPr>
          <w:p w:rsidR="0024355F" w:rsidRDefault="0024355F" w:rsidP="0024355F">
            <w:r>
              <w:t>An fps counter is displayed in the message box, when the program starts running. The fps is no longer displayed when the program stops running</w:t>
            </w:r>
          </w:p>
        </w:tc>
      </w:tr>
      <w:tr w:rsidR="0024355F" w:rsidTr="0024355F">
        <w:tc>
          <w:tcPr>
            <w:tcW w:w="3005" w:type="dxa"/>
          </w:tcPr>
          <w:p w:rsidR="0024355F" w:rsidRDefault="005B7D4C" w:rsidP="0024355F">
            <w:r>
              <w:t>Does the fps remain constantly above 10</w:t>
            </w:r>
          </w:p>
        </w:tc>
        <w:tc>
          <w:tcPr>
            <w:tcW w:w="3005" w:type="dxa"/>
          </w:tcPr>
          <w:p w:rsidR="0024355F" w:rsidRDefault="005B7D4C" w:rsidP="0024355F">
            <w:r>
              <w:t>Yes</w:t>
            </w:r>
          </w:p>
        </w:tc>
        <w:tc>
          <w:tcPr>
            <w:tcW w:w="3006" w:type="dxa"/>
          </w:tcPr>
          <w:p w:rsidR="0024355F" w:rsidRDefault="005B7D4C" w:rsidP="0024355F">
            <w:r>
              <w:t>The fps remains at a constant rate around 15.</w:t>
            </w:r>
          </w:p>
        </w:tc>
      </w:tr>
      <w:tr w:rsidR="005B7D4C" w:rsidTr="0024355F">
        <w:tc>
          <w:tcPr>
            <w:tcW w:w="3005" w:type="dxa"/>
          </w:tcPr>
          <w:p w:rsidR="005B7D4C" w:rsidRDefault="005B7D4C" w:rsidP="0024355F">
            <w:r>
              <w:t>Is the UI simple to understand</w:t>
            </w:r>
          </w:p>
        </w:tc>
        <w:tc>
          <w:tcPr>
            <w:tcW w:w="3005" w:type="dxa"/>
          </w:tcPr>
          <w:p w:rsidR="005B7D4C" w:rsidRDefault="005B7D4C" w:rsidP="0024355F">
            <w:r>
              <w:t>Yes</w:t>
            </w:r>
          </w:p>
        </w:tc>
        <w:tc>
          <w:tcPr>
            <w:tcW w:w="3006" w:type="dxa"/>
          </w:tcPr>
          <w:p w:rsidR="005B7D4C" w:rsidRDefault="005B7D4C" w:rsidP="005B7D4C">
            <w:r>
              <w:t xml:space="preserve">The GUI sliders are labelled appropriately, displaying the values, which are input. The instructions, which I present to the user, allow them to easily understand the user interface accordingly. </w:t>
            </w:r>
          </w:p>
        </w:tc>
      </w:tr>
      <w:tr w:rsidR="00547A92" w:rsidTr="0024355F">
        <w:tc>
          <w:tcPr>
            <w:tcW w:w="3005" w:type="dxa"/>
          </w:tcPr>
          <w:p w:rsidR="00547A92" w:rsidRDefault="00547A92" w:rsidP="0024355F">
            <w:r>
              <w:t>Black, green, grey, white and red colour scheme</w:t>
            </w:r>
          </w:p>
        </w:tc>
        <w:tc>
          <w:tcPr>
            <w:tcW w:w="3005" w:type="dxa"/>
          </w:tcPr>
          <w:p w:rsidR="00547A92" w:rsidRDefault="00547A92" w:rsidP="0024355F">
            <w:r>
              <w:t>Yes</w:t>
            </w:r>
          </w:p>
        </w:tc>
        <w:tc>
          <w:tcPr>
            <w:tcW w:w="3006" w:type="dxa"/>
          </w:tcPr>
          <w:p w:rsidR="00547A92" w:rsidRDefault="00547A92" w:rsidP="005B7D4C">
            <w:r>
              <w:t xml:space="preserve">The user interface </w:t>
            </w:r>
            <w:r w:rsidR="00DD3BE5">
              <w:t>follows the designated colour scheme, designed to adapt to fit towards my stakeholders</w:t>
            </w:r>
          </w:p>
        </w:tc>
      </w:tr>
      <w:tr w:rsidR="00DD3BE5" w:rsidTr="0024355F">
        <w:tc>
          <w:tcPr>
            <w:tcW w:w="3005" w:type="dxa"/>
          </w:tcPr>
          <w:p w:rsidR="00DD3BE5" w:rsidRDefault="00D57CC1" w:rsidP="00D57CC1">
            <w:r>
              <w:t xml:space="preserve">Only one object can be tracked and displayed at a time </w:t>
            </w:r>
          </w:p>
        </w:tc>
        <w:tc>
          <w:tcPr>
            <w:tcW w:w="3005" w:type="dxa"/>
          </w:tcPr>
          <w:p w:rsidR="00DD3BE5" w:rsidRDefault="00D57CC1" w:rsidP="0024355F">
            <w:r>
              <w:t>Yes</w:t>
            </w:r>
          </w:p>
        </w:tc>
        <w:tc>
          <w:tcPr>
            <w:tcW w:w="3006" w:type="dxa"/>
          </w:tcPr>
          <w:p w:rsidR="00DD3BE5" w:rsidRDefault="00D57CC1" w:rsidP="00D57CC1">
            <w:r>
              <w:t>Only one object can be tracked at a time (other than the designated surface). This is met by tracking the largest contours of the HSV values of the tennis ball.</w:t>
            </w:r>
          </w:p>
        </w:tc>
      </w:tr>
      <w:tr w:rsidR="006D7897" w:rsidTr="0024355F">
        <w:tc>
          <w:tcPr>
            <w:tcW w:w="3005" w:type="dxa"/>
          </w:tcPr>
          <w:p w:rsidR="006D7897" w:rsidRDefault="006D7897" w:rsidP="00D57CC1">
            <w:r>
              <w:t>One designated surface</w:t>
            </w:r>
          </w:p>
        </w:tc>
        <w:tc>
          <w:tcPr>
            <w:tcW w:w="3005" w:type="dxa"/>
          </w:tcPr>
          <w:p w:rsidR="006D7897" w:rsidRDefault="006D7897" w:rsidP="0024355F">
            <w:r>
              <w:t>Yes</w:t>
            </w:r>
          </w:p>
        </w:tc>
        <w:tc>
          <w:tcPr>
            <w:tcW w:w="3006" w:type="dxa"/>
          </w:tcPr>
          <w:p w:rsidR="006D7897" w:rsidRDefault="006D7897" w:rsidP="006D7897">
            <w:r>
              <w:t>Only one designated surface can be used for bounce detection. In my project, I used a blue piece of card however, the HSV values of any surface can be entered into the program, if the code is adjusted, based on the light environment.</w:t>
            </w:r>
          </w:p>
        </w:tc>
      </w:tr>
      <w:tr w:rsidR="006D7897" w:rsidTr="0024355F">
        <w:tc>
          <w:tcPr>
            <w:tcW w:w="3005" w:type="dxa"/>
          </w:tcPr>
          <w:p w:rsidR="006D7897" w:rsidRDefault="004E6CB0" w:rsidP="00D57CC1">
            <w:r>
              <w:t>Program doesn’t crash when it runs</w:t>
            </w:r>
          </w:p>
        </w:tc>
        <w:tc>
          <w:tcPr>
            <w:tcW w:w="3005" w:type="dxa"/>
          </w:tcPr>
          <w:p w:rsidR="006D7897" w:rsidRDefault="004E6CB0" w:rsidP="0024355F">
            <w:r>
              <w:t>Partly</w:t>
            </w:r>
          </w:p>
        </w:tc>
        <w:tc>
          <w:tcPr>
            <w:tcW w:w="3006" w:type="dxa"/>
          </w:tcPr>
          <w:p w:rsidR="006D7897" w:rsidRDefault="004E6CB0" w:rsidP="004E6CB0">
            <w:r>
              <w:t xml:space="preserve">The program does not crash when it runs, unless the light environment changes abruptly, or the lower HSV bounds are set to be greater than the upper HSV bounds. This should not occur </w:t>
            </w:r>
            <w:r>
              <w:lastRenderedPageBreak/>
              <w:t>however, as in the instructions, it is clearly stated not to do this.</w:t>
            </w:r>
          </w:p>
        </w:tc>
      </w:tr>
    </w:tbl>
    <w:p w:rsidR="0024355F" w:rsidRPr="0024355F" w:rsidRDefault="0024355F" w:rsidP="0024355F"/>
    <w:p w:rsidR="00ED5058" w:rsidRDefault="00ED5058" w:rsidP="00D16106">
      <w:pPr>
        <w:pStyle w:val="Heading3"/>
      </w:pPr>
      <w:bookmarkStart w:id="47" w:name="_Toc5983118"/>
      <w:r>
        <w:t>4.3.1 Successful Usability Features</w:t>
      </w:r>
      <w:bookmarkEnd w:id="47"/>
    </w:p>
    <w:p w:rsidR="0024355F" w:rsidRPr="0024355F" w:rsidRDefault="003F7835" w:rsidP="0024355F">
      <w:r>
        <w:t xml:space="preserve">The tennis ball can be successfully tracked with </w:t>
      </w:r>
      <w:r w:rsidR="001931A7">
        <w:t xml:space="preserve">a green bounding rectangle. This bounding rectangle changes colour from green to red when a bounce is detected. An fps counter is displayed in the message box, which remains at a constant rate of around 15 fps. </w:t>
      </w:r>
      <w:r w:rsidR="00B77DA0">
        <w:t>Only one object can be tracked at a time</w:t>
      </w:r>
      <w:r w:rsidR="00C43587">
        <w:t xml:space="preserve"> and there can only be one designated surface at a time. The user interface is relatively simple to understand, paired together with the instructions, </w:t>
      </w:r>
      <w:r w:rsidR="00D33583">
        <w:t>which allows</w:t>
      </w:r>
      <w:r w:rsidR="00C43587">
        <w:t xml:space="preserve"> the user to understand the program clearly. </w:t>
      </w:r>
      <w:r w:rsidR="00106145">
        <w:t>The colour scheme matches how it was designed to be, as this was adapted to fit my stakeholders.</w:t>
      </w:r>
    </w:p>
    <w:p w:rsidR="00ED5058" w:rsidRDefault="00ED5058" w:rsidP="00D16106">
      <w:pPr>
        <w:pStyle w:val="Heading3"/>
      </w:pPr>
      <w:bookmarkStart w:id="48" w:name="_Toc5983119"/>
      <w:r>
        <w:t>4.3.2 Partially Successful</w:t>
      </w:r>
      <w:r w:rsidR="00B77DA0">
        <w:t xml:space="preserve"> and Unsuccessful</w:t>
      </w:r>
      <w:r>
        <w:t xml:space="preserve"> Usability Features</w:t>
      </w:r>
      <w:bookmarkEnd w:id="48"/>
    </w:p>
    <w:p w:rsidR="00770C45" w:rsidRDefault="00770C45" w:rsidP="00770C45">
      <w:r>
        <w:t xml:space="preserve">There is only one </w:t>
      </w:r>
      <w:r w:rsidR="00B56856">
        <w:t>criterion, which</w:t>
      </w:r>
      <w:r>
        <w:t xml:space="preserve"> is partly met</w:t>
      </w:r>
      <w:r w:rsidR="00A309F1">
        <w:t xml:space="preserve">. This is that the program is not supposed to crash when it runs. </w:t>
      </w:r>
      <w:r w:rsidR="00886EE9">
        <w:t>This is successfully met, if the user follows all of the instructions displayed to them, unless the light environment changes extreme</w:t>
      </w:r>
      <w:r w:rsidR="00475D59">
        <w:t>ly and</w:t>
      </w:r>
      <w:r w:rsidR="00886EE9">
        <w:t xml:space="preserve"> abruptly. </w:t>
      </w:r>
      <w:r w:rsidR="00EC57D1">
        <w:t>The program will also crash if the HSV lower bounds are set to be greater than the upper bounds. This can be easily adapted in the future, by creating a separate function, which is responsible for returning nothing if there are no HSV contours and if the HSV lower bounds are set to be greater than the upper bounds.</w:t>
      </w:r>
    </w:p>
    <w:p w:rsidR="00496419" w:rsidRDefault="00496419" w:rsidP="00770C45">
      <w:r>
        <w:t>There are no success criteria, which are not met at all. This is significant, as it shows that the project was extremely successful, suggesting that my stakeholders would be satisfied with the final product, which they are presented with. In this case, the reaction my main stakeholder, Tom Smith, was displayed in an interview (4.3.3).</w:t>
      </w:r>
    </w:p>
    <w:p w:rsidR="00496419" w:rsidRDefault="00496419" w:rsidP="00496419">
      <w:pPr>
        <w:pStyle w:val="Heading3"/>
      </w:pPr>
      <w:bookmarkStart w:id="49" w:name="_Toc5983120"/>
      <w:r>
        <w:t>4.3.3 Final Stakeholder Interview</w:t>
      </w:r>
      <w:bookmarkEnd w:id="49"/>
    </w:p>
    <w:p w:rsidR="009A78CF" w:rsidRPr="009A78CF" w:rsidRDefault="009A78CF" w:rsidP="009A78CF">
      <w:r>
        <w:t>In this interview, I presented Tom with my final product, the instructions</w:t>
      </w:r>
      <w:r w:rsidR="00B72469">
        <w:t>, the usability features</w:t>
      </w:r>
      <w:r>
        <w:t xml:space="preserve"> and the success criteria. This interview allowed me to understand a clear response to my finished product, as well as presenting myself with the limitations and ways to deal with these limitations in the future.</w:t>
      </w:r>
    </w:p>
    <w:p w:rsidR="008D2723" w:rsidRPr="00FF612C" w:rsidRDefault="008D2723" w:rsidP="008D2723">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w:t>
      </w:r>
      <w:r w:rsidR="005B6926">
        <w:rPr>
          <w:rFonts w:ascii="Segoe UI" w:eastAsia="Times New Roman" w:hAnsi="Segoe UI" w:cs="Segoe UI"/>
          <w:b/>
          <w:color w:val="24292E"/>
          <w:sz w:val="21"/>
          <w:szCs w:val="21"/>
          <w:lang w:eastAsia="en-GB"/>
        </w:rPr>
        <w:t>are your first impressions of the finished product</w:t>
      </w:r>
      <w:r w:rsidRPr="002E783F">
        <w:rPr>
          <w:rFonts w:ascii="Segoe UI" w:eastAsia="Times New Roman" w:hAnsi="Segoe UI" w:cs="Segoe UI"/>
          <w:b/>
          <w:color w:val="24292E"/>
          <w:sz w:val="21"/>
          <w:szCs w:val="21"/>
          <w:lang w:eastAsia="en-GB"/>
        </w:rPr>
        <w:t>?</w:t>
      </w:r>
      <w:r w:rsidR="00FD0EA3">
        <w:rPr>
          <w:rFonts w:ascii="Segoe UI" w:eastAsia="Times New Roman" w:hAnsi="Segoe UI" w:cs="Segoe UI"/>
          <w:b/>
          <w:color w:val="24292E"/>
          <w:sz w:val="21"/>
          <w:szCs w:val="21"/>
          <w:lang w:eastAsia="en-GB"/>
        </w:rPr>
        <w:br/>
      </w:r>
      <w:r w:rsidR="00085BDF">
        <w:rPr>
          <w:rFonts w:ascii="Segoe UI" w:eastAsia="Times New Roman" w:hAnsi="Segoe UI" w:cs="Segoe UI"/>
          <w:color w:val="24292E"/>
          <w:sz w:val="21"/>
          <w:szCs w:val="21"/>
          <w:lang w:eastAsia="en-GB"/>
        </w:rPr>
        <w:t>I think it is absolutely amazing! This is exactly what I wanted the final product to be. It matches very closely to the design you presented in our previous interviews.</w:t>
      </w:r>
      <w:r>
        <w:rPr>
          <w:rFonts w:ascii="Segoe UI" w:eastAsia="Times New Roman" w:hAnsi="Segoe UI" w:cs="Segoe UI"/>
          <w:color w:val="24292E"/>
          <w:sz w:val="21"/>
          <w:szCs w:val="21"/>
          <w:lang w:eastAsia="en-GB"/>
        </w:rPr>
        <w:br/>
      </w:r>
    </w:p>
    <w:p w:rsidR="008D2723" w:rsidRPr="00FF612C"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Are there any features, with which you are not satisfied</w:t>
      </w:r>
      <w:r w:rsidR="008D2723" w:rsidRPr="002E783F">
        <w:rPr>
          <w:rFonts w:ascii="Segoe UI" w:eastAsia="Times New Roman" w:hAnsi="Segoe UI" w:cs="Segoe UI"/>
          <w:b/>
          <w:color w:val="24292E"/>
          <w:sz w:val="21"/>
          <w:szCs w:val="21"/>
          <w:lang w:eastAsia="en-GB"/>
        </w:rPr>
        <w:t>?</w:t>
      </w:r>
      <w:r>
        <w:rPr>
          <w:rFonts w:ascii="Segoe UI" w:eastAsia="Times New Roman" w:hAnsi="Segoe UI" w:cs="Segoe UI"/>
          <w:b/>
          <w:color w:val="24292E"/>
          <w:sz w:val="21"/>
          <w:szCs w:val="21"/>
          <w:lang w:eastAsia="en-GB"/>
        </w:rPr>
        <w:br/>
      </w:r>
      <w:r w:rsidR="008E30F7">
        <w:rPr>
          <w:rFonts w:ascii="Segoe UI" w:eastAsia="Times New Roman" w:hAnsi="Segoe UI" w:cs="Segoe UI"/>
          <w:color w:val="24292E"/>
          <w:sz w:val="21"/>
          <w:szCs w:val="21"/>
          <w:lang w:eastAsia="en-GB"/>
        </w:rPr>
        <w:t>Not at all. This product is very satisfactory.</w:t>
      </w:r>
    </w:p>
    <w:p w:rsidR="008D2723" w:rsidRPr="008D2723" w:rsidRDefault="008D2723" w:rsidP="00AA21B6">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8D2723">
        <w:rPr>
          <w:rFonts w:ascii="Segoe UI" w:eastAsia="Times New Roman" w:hAnsi="Segoe UI" w:cs="Segoe UI"/>
          <w:b/>
          <w:color w:val="24292E"/>
          <w:sz w:val="21"/>
          <w:szCs w:val="21"/>
          <w:lang w:eastAsia="en-GB"/>
        </w:rPr>
        <w:t xml:space="preserve">Do you </w:t>
      </w:r>
      <w:r w:rsidR="00FD0EA3">
        <w:rPr>
          <w:rFonts w:ascii="Segoe UI" w:eastAsia="Times New Roman" w:hAnsi="Segoe UI" w:cs="Segoe UI"/>
          <w:b/>
          <w:color w:val="24292E"/>
          <w:sz w:val="21"/>
          <w:szCs w:val="21"/>
          <w:lang w:eastAsia="en-GB"/>
        </w:rPr>
        <w:t>believe that the instructions are detailed enough?</w:t>
      </w:r>
      <w:r w:rsidRPr="008D2723">
        <w:rPr>
          <w:rFonts w:ascii="Segoe UI" w:eastAsia="Times New Roman" w:hAnsi="Segoe UI" w:cs="Segoe UI"/>
          <w:b/>
          <w:color w:val="24292E"/>
          <w:sz w:val="21"/>
          <w:szCs w:val="21"/>
          <w:lang w:eastAsia="en-GB"/>
        </w:rPr>
        <w:br/>
      </w:r>
      <w:r w:rsidR="00774E54">
        <w:rPr>
          <w:rFonts w:ascii="Segoe UI" w:eastAsia="Times New Roman" w:hAnsi="Segoe UI" w:cs="Segoe UI"/>
          <w:color w:val="24292E"/>
          <w:sz w:val="21"/>
          <w:szCs w:val="21"/>
          <w:lang w:eastAsia="en-GB"/>
        </w:rPr>
        <w:t>Yes. Personally, after reading the instructions and observing the user interface for a few seconds, I knew exactly how to use the program.</w:t>
      </w:r>
    </w:p>
    <w:p w:rsidR="008D2723"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 you believe that the user interface is easy to understand</w:t>
      </w:r>
      <w:r w:rsidR="008D2723" w:rsidRPr="002E783F">
        <w:rPr>
          <w:rFonts w:ascii="Segoe UI" w:eastAsia="Times New Roman" w:hAnsi="Segoe UI" w:cs="Segoe UI"/>
          <w:b/>
          <w:color w:val="24292E"/>
          <w:sz w:val="21"/>
          <w:szCs w:val="21"/>
          <w:lang w:eastAsia="en-GB"/>
        </w:rPr>
        <w:t>?</w:t>
      </w:r>
      <w:r w:rsidR="008D2723" w:rsidRPr="00FF612C">
        <w:rPr>
          <w:rFonts w:ascii="Segoe UI" w:eastAsia="Times New Roman" w:hAnsi="Segoe UI" w:cs="Segoe UI"/>
          <w:color w:val="24292E"/>
          <w:sz w:val="21"/>
          <w:szCs w:val="21"/>
          <w:lang w:eastAsia="en-GB"/>
        </w:rPr>
        <w:br/>
      </w:r>
      <w:r w:rsidR="00B97748">
        <w:rPr>
          <w:rFonts w:ascii="Segoe UI" w:eastAsia="Times New Roman" w:hAnsi="Segoe UI" w:cs="Segoe UI"/>
          <w:color w:val="24292E"/>
          <w:sz w:val="21"/>
          <w:szCs w:val="21"/>
          <w:lang w:eastAsia="en-GB"/>
        </w:rPr>
        <w:t>Yes, most definitely.</w:t>
      </w:r>
    </w:p>
    <w:p w:rsidR="006B1C3A" w:rsidRPr="00FF612C" w:rsidRDefault="006B1C3A"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What are the limitations of this project currently?</w:t>
      </w:r>
      <w:r>
        <w:rPr>
          <w:rFonts w:ascii="Segoe UI" w:eastAsia="Times New Roman" w:hAnsi="Segoe UI" w:cs="Segoe UI"/>
          <w:color w:val="24292E"/>
          <w:sz w:val="21"/>
          <w:szCs w:val="21"/>
          <w:lang w:eastAsia="en-GB"/>
        </w:rPr>
        <w:br/>
      </w:r>
      <w:r w:rsidR="00D73C89">
        <w:rPr>
          <w:rFonts w:ascii="Segoe UI" w:eastAsia="Times New Roman" w:hAnsi="Segoe UI" w:cs="Segoe UI"/>
          <w:color w:val="24292E"/>
          <w:sz w:val="21"/>
          <w:szCs w:val="21"/>
          <w:lang w:eastAsia="en-GB"/>
        </w:rPr>
        <w:t xml:space="preserve">I think the only limitations are the fact that this product is not portable, and is not suitable for an outdoor environment. However, considering the financial resources </w:t>
      </w:r>
      <w:r w:rsidR="00D73C89">
        <w:rPr>
          <w:rFonts w:ascii="Segoe UI" w:eastAsia="Times New Roman" w:hAnsi="Segoe UI" w:cs="Segoe UI"/>
          <w:color w:val="24292E"/>
          <w:sz w:val="21"/>
          <w:szCs w:val="21"/>
          <w:lang w:eastAsia="en-GB"/>
        </w:rPr>
        <w:lastRenderedPageBreak/>
        <w:t xml:space="preserve">available to you, I </w:t>
      </w:r>
      <w:r w:rsidR="00B2426F">
        <w:rPr>
          <w:rFonts w:ascii="Segoe UI" w:eastAsia="Times New Roman" w:hAnsi="Segoe UI" w:cs="Segoe UI"/>
          <w:color w:val="24292E"/>
          <w:sz w:val="21"/>
          <w:szCs w:val="21"/>
          <w:lang w:eastAsia="en-GB"/>
        </w:rPr>
        <w:t>do not</w:t>
      </w:r>
      <w:r w:rsidR="00D73C89">
        <w:rPr>
          <w:rFonts w:ascii="Segoe UI" w:eastAsia="Times New Roman" w:hAnsi="Segoe UI" w:cs="Segoe UI"/>
          <w:color w:val="24292E"/>
          <w:sz w:val="21"/>
          <w:szCs w:val="21"/>
          <w:lang w:eastAsia="en-GB"/>
        </w:rPr>
        <w:t xml:space="preserve"> believe you could have accomplished a project more successful than the one you have.</w:t>
      </w:r>
    </w:p>
    <w:p w:rsidR="008D2723" w:rsidRDefault="008D272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w:t>
      </w:r>
      <w:r w:rsidR="00FD0EA3">
        <w:rPr>
          <w:rFonts w:ascii="Segoe UI" w:eastAsia="Times New Roman" w:hAnsi="Segoe UI" w:cs="Segoe UI"/>
          <w:b/>
          <w:color w:val="24292E"/>
          <w:sz w:val="21"/>
          <w:szCs w:val="21"/>
          <w:lang w:eastAsia="en-GB"/>
        </w:rPr>
        <w:t xml:space="preserve"> features do you think would be useful to implement in the future</w:t>
      </w:r>
      <w:r w:rsidRPr="002E783F">
        <w:rPr>
          <w:rFonts w:ascii="Segoe UI" w:eastAsia="Times New Roman" w:hAnsi="Segoe UI" w:cs="Segoe UI"/>
          <w:b/>
          <w:color w:val="24292E"/>
          <w:sz w:val="21"/>
          <w:szCs w:val="21"/>
          <w:lang w:eastAsia="en-GB"/>
        </w:rPr>
        <w:t>?</w:t>
      </w:r>
      <w:r w:rsidRPr="002E783F">
        <w:rPr>
          <w:rFonts w:ascii="Segoe UI" w:eastAsia="Times New Roman" w:hAnsi="Segoe UI" w:cs="Segoe UI"/>
          <w:b/>
          <w:color w:val="24292E"/>
          <w:sz w:val="21"/>
          <w:szCs w:val="21"/>
          <w:lang w:eastAsia="en-GB"/>
        </w:rPr>
        <w:br/>
      </w:r>
      <w:r w:rsidR="009E2FA5">
        <w:rPr>
          <w:rFonts w:ascii="Segoe UI" w:eastAsia="Times New Roman" w:hAnsi="Segoe UI" w:cs="Segoe UI"/>
          <w:color w:val="24292E"/>
          <w:sz w:val="21"/>
          <w:szCs w:val="21"/>
          <w:lang w:eastAsia="en-GB"/>
        </w:rPr>
        <w:t>I think it would be cool if you could make this project portable and suitable for an outdoor environment.</w:t>
      </w:r>
    </w:p>
    <w:p w:rsidR="008D2723" w:rsidRDefault="008D272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sidR="001E5052">
        <w:rPr>
          <w:rFonts w:ascii="Segoe UI" w:eastAsia="Times New Roman" w:hAnsi="Segoe UI" w:cs="Segoe UI"/>
          <w:color w:val="24292E"/>
          <w:sz w:val="21"/>
          <w:szCs w:val="21"/>
          <w:lang w:eastAsia="en-GB"/>
        </w:rPr>
        <w:t>Definitely. I believe that tennis clubs, like mine, would extremely benefit if they had a product like this, observing the tennis court, detecting whether the ball bounces inside or outside the court.</w:t>
      </w:r>
    </w:p>
    <w:p w:rsidR="008D2723" w:rsidRPr="00EF6D75" w:rsidRDefault="00FD0EA3"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 you think you can make interesting videos with the finished product</w:t>
      </w:r>
      <w:r w:rsidR="008D2723" w:rsidRPr="002A0643">
        <w:rPr>
          <w:rFonts w:ascii="Segoe UI" w:eastAsia="Times New Roman" w:hAnsi="Segoe UI" w:cs="Segoe UI"/>
          <w:b/>
          <w:color w:val="24292E"/>
          <w:sz w:val="21"/>
          <w:szCs w:val="21"/>
          <w:lang w:eastAsia="en-GB"/>
        </w:rPr>
        <w:t>?</w:t>
      </w:r>
      <w:r w:rsidR="008D2723">
        <w:rPr>
          <w:rFonts w:ascii="Segoe UI" w:eastAsia="Times New Roman" w:hAnsi="Segoe UI" w:cs="Segoe UI"/>
          <w:color w:val="24292E"/>
          <w:sz w:val="21"/>
          <w:szCs w:val="21"/>
          <w:lang w:eastAsia="en-GB"/>
        </w:rPr>
        <w:br/>
      </w:r>
      <w:r w:rsidR="000C2E96">
        <w:rPr>
          <w:rFonts w:ascii="Segoe UI" w:eastAsia="Times New Roman" w:hAnsi="Segoe UI" w:cs="Segoe UI"/>
          <w:color w:val="24292E"/>
          <w:sz w:val="21"/>
          <w:szCs w:val="21"/>
          <w:lang w:eastAsia="en-GB"/>
        </w:rPr>
        <w:t xml:space="preserve">Definitely. I would love to have a product like this, to </w:t>
      </w:r>
      <w:r w:rsidR="00A5329C">
        <w:rPr>
          <w:rFonts w:ascii="Segoe UI" w:eastAsia="Times New Roman" w:hAnsi="Segoe UI" w:cs="Segoe UI"/>
          <w:color w:val="24292E"/>
          <w:sz w:val="21"/>
          <w:szCs w:val="21"/>
          <w:lang w:eastAsia="en-GB"/>
        </w:rPr>
        <w:t>make videos of me playing tennis, or even just playing around with the product itself.</w:t>
      </w:r>
    </w:p>
    <w:p w:rsidR="008D2723" w:rsidRPr="00581E02" w:rsidRDefault="0028624B" w:rsidP="008D2723">
      <w:pPr>
        <w:numPr>
          <w:ilvl w:val="0"/>
          <w:numId w:val="9"/>
        </w:numPr>
        <w:shd w:val="clear" w:color="auto" w:fill="FFFFFF"/>
        <w:spacing w:after="240" w:line="240" w:lineRule="auto"/>
        <w:rPr>
          <w:rFonts w:ascii="Segoe UI" w:eastAsia="Times New Roman" w:hAnsi="Segoe UI" w:cs="Segoe UI"/>
          <w:color w:val="24292E"/>
          <w:sz w:val="21"/>
          <w:szCs w:val="21"/>
          <w:lang w:eastAsia="en-GB"/>
        </w:rPr>
      </w:pPr>
      <w:r>
        <w:rPr>
          <w:rFonts w:ascii="Segoe UI" w:eastAsia="Times New Roman" w:hAnsi="Segoe UI" w:cs="Segoe UI"/>
          <w:b/>
          <w:color w:val="24292E"/>
          <w:sz w:val="21"/>
          <w:szCs w:val="21"/>
          <w:lang w:eastAsia="en-GB"/>
        </w:rPr>
        <w:t>Does the finished product inspire you to study A-level computer science</w:t>
      </w:r>
      <w:r w:rsidR="008D2723" w:rsidRPr="002E783F">
        <w:rPr>
          <w:rFonts w:ascii="Segoe UI" w:eastAsia="Times New Roman" w:hAnsi="Segoe UI" w:cs="Segoe UI"/>
          <w:b/>
          <w:color w:val="24292E"/>
          <w:sz w:val="21"/>
          <w:szCs w:val="21"/>
          <w:lang w:eastAsia="en-GB"/>
        </w:rPr>
        <w:t>?</w:t>
      </w:r>
      <w:r w:rsidR="008D2723" w:rsidRPr="002E783F">
        <w:rPr>
          <w:rFonts w:ascii="Segoe UI" w:eastAsia="Times New Roman" w:hAnsi="Segoe UI" w:cs="Segoe UI"/>
          <w:b/>
          <w:color w:val="24292E"/>
          <w:sz w:val="21"/>
          <w:szCs w:val="21"/>
          <w:lang w:eastAsia="en-GB"/>
        </w:rPr>
        <w:br/>
      </w:r>
      <w:r w:rsidR="007A5B85">
        <w:rPr>
          <w:rFonts w:ascii="Segoe UI" w:eastAsia="Times New Roman" w:hAnsi="Segoe UI" w:cs="Segoe UI"/>
          <w:color w:val="24292E"/>
          <w:sz w:val="21"/>
          <w:szCs w:val="21"/>
          <w:lang w:eastAsia="en-GB"/>
        </w:rPr>
        <w:t xml:space="preserve">Most definitely. I am already planning </w:t>
      </w:r>
      <w:r w:rsidR="004829FD">
        <w:rPr>
          <w:rFonts w:ascii="Segoe UI" w:eastAsia="Times New Roman" w:hAnsi="Segoe UI" w:cs="Segoe UI"/>
          <w:color w:val="24292E"/>
          <w:sz w:val="21"/>
          <w:szCs w:val="21"/>
          <w:lang w:eastAsia="en-GB"/>
        </w:rPr>
        <w:t>to study</w:t>
      </w:r>
      <w:r w:rsidR="007A5B85">
        <w:rPr>
          <w:rFonts w:ascii="Segoe UI" w:eastAsia="Times New Roman" w:hAnsi="Segoe UI" w:cs="Segoe UI"/>
          <w:color w:val="24292E"/>
          <w:sz w:val="21"/>
          <w:szCs w:val="21"/>
          <w:lang w:eastAsia="en-GB"/>
        </w:rPr>
        <w:t xml:space="preserve"> </w:t>
      </w:r>
      <w:r w:rsidR="008B4042">
        <w:rPr>
          <w:rFonts w:ascii="Segoe UI" w:eastAsia="Times New Roman" w:hAnsi="Segoe UI" w:cs="Segoe UI"/>
          <w:color w:val="24292E"/>
          <w:sz w:val="21"/>
          <w:szCs w:val="21"/>
          <w:lang w:eastAsia="en-GB"/>
        </w:rPr>
        <w:t xml:space="preserve">computer science at A-level </w:t>
      </w:r>
      <w:r w:rsidR="004829FD">
        <w:rPr>
          <w:rFonts w:ascii="Segoe UI" w:eastAsia="Times New Roman" w:hAnsi="Segoe UI" w:cs="Segoe UI"/>
          <w:color w:val="24292E"/>
          <w:sz w:val="21"/>
          <w:szCs w:val="21"/>
          <w:lang w:eastAsia="en-GB"/>
        </w:rPr>
        <w:t>however;</w:t>
      </w:r>
      <w:r w:rsidR="008B4042">
        <w:rPr>
          <w:rFonts w:ascii="Segoe UI" w:eastAsia="Times New Roman" w:hAnsi="Segoe UI" w:cs="Segoe UI"/>
          <w:color w:val="24292E"/>
          <w:sz w:val="21"/>
          <w:szCs w:val="21"/>
          <w:lang w:eastAsia="en-GB"/>
        </w:rPr>
        <w:t xml:space="preserve"> this project is </w:t>
      </w:r>
      <w:r w:rsidR="004829FD">
        <w:rPr>
          <w:rFonts w:ascii="Segoe UI" w:eastAsia="Times New Roman" w:hAnsi="Segoe UI" w:cs="Segoe UI"/>
          <w:color w:val="24292E"/>
          <w:sz w:val="21"/>
          <w:szCs w:val="21"/>
          <w:lang w:eastAsia="en-GB"/>
        </w:rPr>
        <w:t>inspiring</w:t>
      </w:r>
      <w:r w:rsidR="008B4042">
        <w:rPr>
          <w:rFonts w:ascii="Segoe UI" w:eastAsia="Times New Roman" w:hAnsi="Segoe UI" w:cs="Segoe UI"/>
          <w:color w:val="24292E"/>
          <w:sz w:val="21"/>
          <w:szCs w:val="21"/>
          <w:lang w:eastAsia="en-GB"/>
        </w:rPr>
        <w:t>, as it shows that when I am doing my computer science course work, I will try to create something as complexed as this.</w:t>
      </w:r>
    </w:p>
    <w:p w:rsidR="008D2723" w:rsidRPr="008D2723" w:rsidRDefault="0028624B" w:rsidP="008D2723">
      <w:pPr>
        <w:numPr>
          <w:ilvl w:val="0"/>
          <w:numId w:val="9"/>
        </w:numPr>
        <w:shd w:val="clear" w:color="auto" w:fill="FFFFFF"/>
        <w:spacing w:after="240" w:line="240" w:lineRule="auto"/>
      </w:pPr>
      <w:r>
        <w:rPr>
          <w:rFonts w:ascii="Segoe UI" w:eastAsia="Times New Roman" w:hAnsi="Segoe UI" w:cs="Segoe UI"/>
          <w:b/>
          <w:color w:val="24292E"/>
          <w:sz w:val="21"/>
          <w:szCs w:val="21"/>
          <w:lang w:eastAsia="en-GB"/>
        </w:rPr>
        <w:t>Do you believe that this project was a success, based on the success criteria</w:t>
      </w:r>
      <w:r w:rsidR="008D2723" w:rsidRPr="002E783F">
        <w:rPr>
          <w:rFonts w:ascii="Segoe UI" w:eastAsia="Times New Roman" w:hAnsi="Segoe UI" w:cs="Segoe UI"/>
          <w:b/>
          <w:color w:val="24292E"/>
          <w:sz w:val="21"/>
          <w:szCs w:val="21"/>
          <w:lang w:eastAsia="en-GB"/>
        </w:rPr>
        <w:t>?</w:t>
      </w:r>
      <w:r w:rsidR="008D2723" w:rsidRPr="002E783F">
        <w:rPr>
          <w:rFonts w:ascii="Segoe UI" w:eastAsia="Times New Roman" w:hAnsi="Segoe UI" w:cs="Segoe UI"/>
          <w:b/>
          <w:color w:val="24292E"/>
          <w:sz w:val="21"/>
          <w:szCs w:val="21"/>
          <w:lang w:eastAsia="en-GB"/>
        </w:rPr>
        <w:br/>
      </w:r>
      <w:r w:rsidR="001473E6">
        <w:t>Yes. This is an extremely successful final product.</w:t>
      </w:r>
    </w:p>
    <w:p w:rsidR="003950D0" w:rsidRDefault="0069792E" w:rsidP="003950D0">
      <w:pPr>
        <w:pStyle w:val="Heading2"/>
      </w:pPr>
      <w:bookmarkStart w:id="50" w:name="_Toc5983121"/>
      <w:r>
        <w:t>4.4</w:t>
      </w:r>
      <w:r w:rsidR="00F73F5B">
        <w:t xml:space="preserve"> </w:t>
      </w:r>
      <w:r w:rsidR="00526FE6">
        <w:t>Limitations</w:t>
      </w:r>
      <w:bookmarkEnd w:id="50"/>
    </w:p>
    <w:p w:rsidR="00D16106" w:rsidRDefault="00D16106" w:rsidP="00D16106">
      <w:pPr>
        <w:pStyle w:val="Heading3"/>
      </w:pPr>
      <w:bookmarkStart w:id="51" w:name="_Toc5983122"/>
      <w:r>
        <w:t>4.4.1 Limitations of the Solution</w:t>
      </w:r>
      <w:bookmarkEnd w:id="51"/>
    </w:p>
    <w:p w:rsidR="00B72469" w:rsidRDefault="00B72469" w:rsidP="00B72469">
      <w:r>
        <w:t>The limitations of my final product can be decomposed into two separate sections. The limitations of the usability and the limiting features.</w:t>
      </w:r>
      <w:r w:rsidR="00A26230">
        <w:t xml:space="preserve"> There are only two limitations of my usability, which the fact that the program can crash if the lighting of the environment is changed abruptly, as well as the fact that the program can crash if the lower bounds for the HSV values are set to be greater than the upper bounds.</w:t>
      </w:r>
    </w:p>
    <w:p w:rsidR="00C457D9" w:rsidRPr="00B72469" w:rsidRDefault="00C457D9" w:rsidP="00B72469">
      <w:r>
        <w:t>The limiting features consist of the fact that my final product is not portable and is not suitable for an outdoor environment. These limitations are based more on my current available financial resources, than my ability to create a solution, which is suitable to fit these requirements. All of these limitations can be potentially addressed in the future if I can collect enough funding for this new solution.</w:t>
      </w:r>
    </w:p>
    <w:p w:rsidR="00D16106" w:rsidRDefault="00D16106" w:rsidP="00D16106">
      <w:pPr>
        <w:pStyle w:val="Heading3"/>
      </w:pPr>
      <w:bookmarkStart w:id="52" w:name="_Toc5983123"/>
      <w:r>
        <w:t>4.4.2 Dealing with Limitations in the Future</w:t>
      </w:r>
      <w:bookmarkEnd w:id="52"/>
    </w:p>
    <w:p w:rsidR="00A26230" w:rsidRDefault="00A26230" w:rsidP="00A26230">
      <w:r>
        <w:t>The limitations for the usability of the program can be easily addressed in the future, with relatively simple validation. I will address these limitations by creating a function, which is responsible for returning nothing, if no HSV contours are detected, or if the lower HSV bounds are set to be greater than the upper. I can also display a message box, if the user sets the HSV lower bounds to be greater than the upper bounds.</w:t>
      </w:r>
    </w:p>
    <w:p w:rsidR="0088425D" w:rsidRPr="00A26230" w:rsidRDefault="0088425D" w:rsidP="00A26230">
      <w:r>
        <w:t xml:space="preserve">The </w:t>
      </w:r>
      <w:r w:rsidR="00806AAB">
        <w:t>limiting features can</w:t>
      </w:r>
      <w:r>
        <w:t xml:space="preserve"> be addressed in the future</w:t>
      </w:r>
      <w:r w:rsidR="00806AAB">
        <w:t xml:space="preserve">, if I can collect the necessary funds, in order to get a waterproof camera, which can be connected to the Raspberrypi via Bluetooth. This is the only way to address these limiting features, as there is no other way I can make my current hardware combination suited to an outdoor environment. </w:t>
      </w:r>
    </w:p>
    <w:p w:rsidR="00D54858" w:rsidRDefault="00F73F5B" w:rsidP="000D7742">
      <w:pPr>
        <w:pStyle w:val="Heading2"/>
      </w:pPr>
      <w:bookmarkStart w:id="53" w:name="_Toc5983124"/>
      <w:r>
        <w:lastRenderedPageBreak/>
        <w:t>4.</w:t>
      </w:r>
      <w:r w:rsidR="00526FE6">
        <w:t>5</w:t>
      </w:r>
      <w:r>
        <w:t xml:space="preserve"> </w:t>
      </w:r>
      <w:r w:rsidR="00526FE6">
        <w:t>Future Maintenance</w:t>
      </w:r>
      <w:bookmarkEnd w:id="53"/>
    </w:p>
    <w:p w:rsidR="00592B00" w:rsidRDefault="00592B00" w:rsidP="000D7742">
      <w:r>
        <w:t xml:space="preserve">In the future, I could improve my object tracking by creating a function, which tracks the path of the tennis ball and detects if a change in the path was unnatural. This could then be used to detect when a tennis ball is hit with a tennis racket. </w:t>
      </w:r>
      <w:r w:rsidR="0049011C">
        <w:t>This can be done by using an evolutionary artificial intelligence, which learns a regular, natural path of a tennis ball by observing hundreds of tennis games. Similarly, it can learn the when the path of the tennis ball changes in an unnatural way</w:t>
      </w:r>
      <w:r w:rsidR="0030187E">
        <w:t>. This could then be linked with bounce detection, in order to create a more accurate bounce detection function</w:t>
      </w:r>
      <w:r>
        <w:t xml:space="preserve">. </w:t>
      </w:r>
      <w:r w:rsidR="00A64FD5">
        <w:t xml:space="preserve">The only other future maintenance, which is required, is regularly updating all of my libraries, in order to keep my program working effectively. </w:t>
      </w:r>
    </w:p>
    <w:p w:rsidR="000D7742" w:rsidRPr="000D7742" w:rsidRDefault="00592B00" w:rsidP="000D7742">
      <w:r>
        <w:t>All of the other future maintenanc</w:t>
      </w:r>
      <w:bookmarkStart w:id="54" w:name="_GoBack"/>
      <w:bookmarkEnd w:id="54"/>
      <w:r>
        <w:t xml:space="preserve">e, I have addressed in the rest of my evaluation section. </w:t>
      </w:r>
    </w:p>
    <w:sectPr w:rsidR="000D7742" w:rsidRPr="000D7742" w:rsidSect="003A4F63">
      <w:headerReference w:type="default" r:id="rId153"/>
      <w:footerReference w:type="default" r:id="rId154"/>
      <w:headerReference w:type="first" r:id="rId1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31A7" w:rsidRDefault="001931A7" w:rsidP="003A4F63">
      <w:pPr>
        <w:spacing w:after="0" w:line="240" w:lineRule="auto"/>
      </w:pPr>
      <w:r>
        <w:separator/>
      </w:r>
    </w:p>
  </w:endnote>
  <w:endnote w:type="continuationSeparator" w:id="0">
    <w:p w:rsidR="001931A7" w:rsidRDefault="001931A7"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1A7" w:rsidRDefault="001931A7">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109E1">
          <w:rPr>
            <w:noProof/>
          </w:rPr>
          <w:t>69</w:t>
        </w:r>
        <w:r>
          <w:rPr>
            <w:noProof/>
          </w:rPr>
          <w:fldChar w:fldCharType="end"/>
        </w:r>
        <w:r w:rsidR="00A109E1">
          <w:rPr>
            <w:noProof/>
          </w:rPr>
          <w:t xml:space="preserve"> of 69</w:t>
        </w:r>
        <w:r>
          <w:rPr>
            <w:noProof/>
          </w:rPr>
          <w:tab/>
        </w:r>
        <w:r w:rsidRPr="00D15DFF">
          <w:rPr>
            <w:noProof/>
          </w:rPr>
          <w:t>AI Computer Vision</w:t>
        </w:r>
      </w:sdtContent>
    </w:sdt>
  </w:p>
  <w:p w:rsidR="001931A7" w:rsidRDefault="001931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31A7" w:rsidRDefault="001931A7" w:rsidP="003A4F63">
      <w:pPr>
        <w:spacing w:after="0" w:line="240" w:lineRule="auto"/>
      </w:pPr>
      <w:r>
        <w:separator/>
      </w:r>
    </w:p>
  </w:footnote>
  <w:footnote w:type="continuationSeparator" w:id="0">
    <w:p w:rsidR="001931A7" w:rsidRDefault="001931A7"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1A7" w:rsidRDefault="001931A7" w:rsidP="00D15DFF">
    <w:pPr>
      <w:pStyle w:val="Header"/>
    </w:pPr>
    <w:r>
      <w:t>Centre Number: 48317</w:t>
    </w:r>
    <w:r>
      <w:tab/>
    </w:r>
    <w:r>
      <w:tab/>
      <w:t xml:space="preserve">Candidate Number: 2769 </w:t>
    </w:r>
  </w:p>
  <w:p w:rsidR="001931A7" w:rsidRDefault="001931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31A7" w:rsidRDefault="001931A7">
    <w:pPr>
      <w:pStyle w:val="Header"/>
    </w:pPr>
    <w:r>
      <w:t>Centre Number: 48317</w:t>
    </w:r>
  </w:p>
  <w:p w:rsidR="001931A7" w:rsidRDefault="001931A7">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C1C1D"/>
    <w:multiLevelType w:val="hybridMultilevel"/>
    <w:tmpl w:val="6B169980"/>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2DD242A"/>
    <w:multiLevelType w:val="hybridMultilevel"/>
    <w:tmpl w:val="1B4A61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965861"/>
    <w:multiLevelType w:val="hybridMultilevel"/>
    <w:tmpl w:val="7BC806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78A36B1"/>
    <w:multiLevelType w:val="hybridMultilevel"/>
    <w:tmpl w:val="B94AD68A"/>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2"/>
  </w:num>
  <w:num w:numId="4">
    <w:abstractNumId w:val="7"/>
  </w:num>
  <w:num w:numId="5">
    <w:abstractNumId w:val="5"/>
  </w:num>
  <w:num w:numId="6">
    <w:abstractNumId w:val="3"/>
  </w:num>
  <w:num w:numId="7">
    <w:abstractNumId w:val="0"/>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F63"/>
    <w:rsid w:val="00003856"/>
    <w:rsid w:val="00005D5E"/>
    <w:rsid w:val="00005EE4"/>
    <w:rsid w:val="00007971"/>
    <w:rsid w:val="00017D0A"/>
    <w:rsid w:val="000208C3"/>
    <w:rsid w:val="00021FAA"/>
    <w:rsid w:val="00022A26"/>
    <w:rsid w:val="000233E3"/>
    <w:rsid w:val="00025059"/>
    <w:rsid w:val="00027EDD"/>
    <w:rsid w:val="00033070"/>
    <w:rsid w:val="00033F02"/>
    <w:rsid w:val="0004201B"/>
    <w:rsid w:val="00044CDD"/>
    <w:rsid w:val="0004524E"/>
    <w:rsid w:val="000527AC"/>
    <w:rsid w:val="00053140"/>
    <w:rsid w:val="00053CC0"/>
    <w:rsid w:val="00056E20"/>
    <w:rsid w:val="00062015"/>
    <w:rsid w:val="00063631"/>
    <w:rsid w:val="00072554"/>
    <w:rsid w:val="000759DF"/>
    <w:rsid w:val="00075B01"/>
    <w:rsid w:val="00080728"/>
    <w:rsid w:val="00082E40"/>
    <w:rsid w:val="00085BDF"/>
    <w:rsid w:val="00087E5B"/>
    <w:rsid w:val="00090243"/>
    <w:rsid w:val="00094DA2"/>
    <w:rsid w:val="000A0784"/>
    <w:rsid w:val="000A1171"/>
    <w:rsid w:val="000A47E0"/>
    <w:rsid w:val="000A793B"/>
    <w:rsid w:val="000B1D41"/>
    <w:rsid w:val="000B4525"/>
    <w:rsid w:val="000B53E7"/>
    <w:rsid w:val="000B5572"/>
    <w:rsid w:val="000B651F"/>
    <w:rsid w:val="000C13C2"/>
    <w:rsid w:val="000C1879"/>
    <w:rsid w:val="000C2E96"/>
    <w:rsid w:val="000C525F"/>
    <w:rsid w:val="000C6016"/>
    <w:rsid w:val="000D7742"/>
    <w:rsid w:val="000D7B0B"/>
    <w:rsid w:val="000E39C0"/>
    <w:rsid w:val="000E4A62"/>
    <w:rsid w:val="000E554A"/>
    <w:rsid w:val="000F0EBE"/>
    <w:rsid w:val="000F19EC"/>
    <w:rsid w:val="000F2067"/>
    <w:rsid w:val="000F4738"/>
    <w:rsid w:val="000F4E34"/>
    <w:rsid w:val="000F51E7"/>
    <w:rsid w:val="001018F7"/>
    <w:rsid w:val="00104EF1"/>
    <w:rsid w:val="00105120"/>
    <w:rsid w:val="00106145"/>
    <w:rsid w:val="0011143C"/>
    <w:rsid w:val="001117DE"/>
    <w:rsid w:val="00114220"/>
    <w:rsid w:val="00115B24"/>
    <w:rsid w:val="00123257"/>
    <w:rsid w:val="00127A3E"/>
    <w:rsid w:val="00131268"/>
    <w:rsid w:val="001407E7"/>
    <w:rsid w:val="00143925"/>
    <w:rsid w:val="001473E6"/>
    <w:rsid w:val="00155BB6"/>
    <w:rsid w:val="001603D4"/>
    <w:rsid w:val="00162D0B"/>
    <w:rsid w:val="00163788"/>
    <w:rsid w:val="00163F09"/>
    <w:rsid w:val="00165236"/>
    <w:rsid w:val="001655FA"/>
    <w:rsid w:val="0017053A"/>
    <w:rsid w:val="00171821"/>
    <w:rsid w:val="00172F57"/>
    <w:rsid w:val="00173131"/>
    <w:rsid w:val="001762B4"/>
    <w:rsid w:val="00181532"/>
    <w:rsid w:val="00181BAD"/>
    <w:rsid w:val="001823F9"/>
    <w:rsid w:val="00185566"/>
    <w:rsid w:val="001915F4"/>
    <w:rsid w:val="00192116"/>
    <w:rsid w:val="001930D9"/>
    <w:rsid w:val="001931A7"/>
    <w:rsid w:val="00193CB2"/>
    <w:rsid w:val="00194195"/>
    <w:rsid w:val="00194237"/>
    <w:rsid w:val="00195624"/>
    <w:rsid w:val="00196AD4"/>
    <w:rsid w:val="001A3125"/>
    <w:rsid w:val="001A5E95"/>
    <w:rsid w:val="001A6563"/>
    <w:rsid w:val="001B03CC"/>
    <w:rsid w:val="001B1B45"/>
    <w:rsid w:val="001B3FAB"/>
    <w:rsid w:val="001B442B"/>
    <w:rsid w:val="001C20D3"/>
    <w:rsid w:val="001D1C88"/>
    <w:rsid w:val="001D3325"/>
    <w:rsid w:val="001D6B4E"/>
    <w:rsid w:val="001E1188"/>
    <w:rsid w:val="001E2AA9"/>
    <w:rsid w:val="001E3F7F"/>
    <w:rsid w:val="001E5052"/>
    <w:rsid w:val="001F57C1"/>
    <w:rsid w:val="001F57E6"/>
    <w:rsid w:val="001F61A8"/>
    <w:rsid w:val="001F7955"/>
    <w:rsid w:val="001F7D14"/>
    <w:rsid w:val="002015F3"/>
    <w:rsid w:val="00201D87"/>
    <w:rsid w:val="0020215F"/>
    <w:rsid w:val="00211EF8"/>
    <w:rsid w:val="0021280A"/>
    <w:rsid w:val="00215315"/>
    <w:rsid w:val="00223562"/>
    <w:rsid w:val="002237D9"/>
    <w:rsid w:val="0022488B"/>
    <w:rsid w:val="00231D26"/>
    <w:rsid w:val="00242608"/>
    <w:rsid w:val="0024355F"/>
    <w:rsid w:val="00246D3F"/>
    <w:rsid w:val="00247696"/>
    <w:rsid w:val="002508E6"/>
    <w:rsid w:val="00252BE8"/>
    <w:rsid w:val="002625DF"/>
    <w:rsid w:val="002628C7"/>
    <w:rsid w:val="00263815"/>
    <w:rsid w:val="002645F4"/>
    <w:rsid w:val="00265936"/>
    <w:rsid w:val="00267800"/>
    <w:rsid w:val="002735B4"/>
    <w:rsid w:val="00277958"/>
    <w:rsid w:val="002811CF"/>
    <w:rsid w:val="00281F43"/>
    <w:rsid w:val="00282EAB"/>
    <w:rsid w:val="0028624B"/>
    <w:rsid w:val="002872E4"/>
    <w:rsid w:val="00290E46"/>
    <w:rsid w:val="00293221"/>
    <w:rsid w:val="002967BC"/>
    <w:rsid w:val="002A0643"/>
    <w:rsid w:val="002A234E"/>
    <w:rsid w:val="002B40A0"/>
    <w:rsid w:val="002B6BE8"/>
    <w:rsid w:val="002B71BA"/>
    <w:rsid w:val="002B7B4A"/>
    <w:rsid w:val="002C08E7"/>
    <w:rsid w:val="002C62F4"/>
    <w:rsid w:val="002D1634"/>
    <w:rsid w:val="002D4309"/>
    <w:rsid w:val="002E783F"/>
    <w:rsid w:val="002E797C"/>
    <w:rsid w:val="002F47C1"/>
    <w:rsid w:val="002F65BB"/>
    <w:rsid w:val="0030187E"/>
    <w:rsid w:val="00302C71"/>
    <w:rsid w:val="00305B66"/>
    <w:rsid w:val="00306DDA"/>
    <w:rsid w:val="00311E96"/>
    <w:rsid w:val="00312598"/>
    <w:rsid w:val="0031483D"/>
    <w:rsid w:val="00314B7D"/>
    <w:rsid w:val="003168C2"/>
    <w:rsid w:val="00316ADB"/>
    <w:rsid w:val="00321A98"/>
    <w:rsid w:val="003258C6"/>
    <w:rsid w:val="0033190B"/>
    <w:rsid w:val="00335E0A"/>
    <w:rsid w:val="00342746"/>
    <w:rsid w:val="00342A1F"/>
    <w:rsid w:val="00345652"/>
    <w:rsid w:val="00345996"/>
    <w:rsid w:val="003466A8"/>
    <w:rsid w:val="003502EF"/>
    <w:rsid w:val="00352779"/>
    <w:rsid w:val="00353AD4"/>
    <w:rsid w:val="00355CD2"/>
    <w:rsid w:val="00356739"/>
    <w:rsid w:val="003613FF"/>
    <w:rsid w:val="00361A0F"/>
    <w:rsid w:val="00372CCE"/>
    <w:rsid w:val="00373269"/>
    <w:rsid w:val="0037550C"/>
    <w:rsid w:val="00377C2B"/>
    <w:rsid w:val="00385421"/>
    <w:rsid w:val="0038795B"/>
    <w:rsid w:val="00387BC5"/>
    <w:rsid w:val="003900D8"/>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1686"/>
    <w:rsid w:val="003D6D8C"/>
    <w:rsid w:val="003E09F5"/>
    <w:rsid w:val="003E3B9A"/>
    <w:rsid w:val="003E77E6"/>
    <w:rsid w:val="003F3729"/>
    <w:rsid w:val="003F7835"/>
    <w:rsid w:val="004008ED"/>
    <w:rsid w:val="00402483"/>
    <w:rsid w:val="00403D99"/>
    <w:rsid w:val="00405A9A"/>
    <w:rsid w:val="004060CF"/>
    <w:rsid w:val="00407CB5"/>
    <w:rsid w:val="00414DB4"/>
    <w:rsid w:val="00415F61"/>
    <w:rsid w:val="00420F42"/>
    <w:rsid w:val="00422609"/>
    <w:rsid w:val="00424971"/>
    <w:rsid w:val="004253B0"/>
    <w:rsid w:val="00427442"/>
    <w:rsid w:val="004347BB"/>
    <w:rsid w:val="0043494D"/>
    <w:rsid w:val="00435CA5"/>
    <w:rsid w:val="00436D93"/>
    <w:rsid w:val="00437617"/>
    <w:rsid w:val="00437F8C"/>
    <w:rsid w:val="004405B0"/>
    <w:rsid w:val="0044388B"/>
    <w:rsid w:val="00446266"/>
    <w:rsid w:val="00450B12"/>
    <w:rsid w:val="00461984"/>
    <w:rsid w:val="00466A4A"/>
    <w:rsid w:val="00470FF7"/>
    <w:rsid w:val="00473FC5"/>
    <w:rsid w:val="004748B7"/>
    <w:rsid w:val="00475D59"/>
    <w:rsid w:val="00480AE2"/>
    <w:rsid w:val="004829FD"/>
    <w:rsid w:val="00483EDB"/>
    <w:rsid w:val="00484C49"/>
    <w:rsid w:val="00486D98"/>
    <w:rsid w:val="004873CB"/>
    <w:rsid w:val="00487C39"/>
    <w:rsid w:val="0049011C"/>
    <w:rsid w:val="0049125C"/>
    <w:rsid w:val="004924E7"/>
    <w:rsid w:val="00492FFB"/>
    <w:rsid w:val="00494668"/>
    <w:rsid w:val="00496419"/>
    <w:rsid w:val="004A2CC4"/>
    <w:rsid w:val="004A522F"/>
    <w:rsid w:val="004B0398"/>
    <w:rsid w:val="004B23B3"/>
    <w:rsid w:val="004B3B75"/>
    <w:rsid w:val="004B53EB"/>
    <w:rsid w:val="004B57BB"/>
    <w:rsid w:val="004C32E3"/>
    <w:rsid w:val="004C3A32"/>
    <w:rsid w:val="004C5985"/>
    <w:rsid w:val="004C758B"/>
    <w:rsid w:val="004D6B21"/>
    <w:rsid w:val="004E45A1"/>
    <w:rsid w:val="004E4E44"/>
    <w:rsid w:val="004E531A"/>
    <w:rsid w:val="004E693F"/>
    <w:rsid w:val="004E6CB0"/>
    <w:rsid w:val="004F1DA9"/>
    <w:rsid w:val="004F7148"/>
    <w:rsid w:val="005010D2"/>
    <w:rsid w:val="0050676B"/>
    <w:rsid w:val="00507241"/>
    <w:rsid w:val="00507F5F"/>
    <w:rsid w:val="00510EE7"/>
    <w:rsid w:val="00513410"/>
    <w:rsid w:val="00513B02"/>
    <w:rsid w:val="005241E8"/>
    <w:rsid w:val="00526A87"/>
    <w:rsid w:val="00526FE6"/>
    <w:rsid w:val="00527102"/>
    <w:rsid w:val="00535263"/>
    <w:rsid w:val="00536A8E"/>
    <w:rsid w:val="00540994"/>
    <w:rsid w:val="005441A7"/>
    <w:rsid w:val="00544F18"/>
    <w:rsid w:val="00547A30"/>
    <w:rsid w:val="00547A92"/>
    <w:rsid w:val="00553972"/>
    <w:rsid w:val="00554C70"/>
    <w:rsid w:val="0055657E"/>
    <w:rsid w:val="00561D54"/>
    <w:rsid w:val="00562B25"/>
    <w:rsid w:val="00562DF6"/>
    <w:rsid w:val="00562FAE"/>
    <w:rsid w:val="0056320B"/>
    <w:rsid w:val="0056662C"/>
    <w:rsid w:val="005707DF"/>
    <w:rsid w:val="00572A69"/>
    <w:rsid w:val="005747CB"/>
    <w:rsid w:val="00576D95"/>
    <w:rsid w:val="00581E02"/>
    <w:rsid w:val="00582D02"/>
    <w:rsid w:val="00583699"/>
    <w:rsid w:val="00583E20"/>
    <w:rsid w:val="00585BF9"/>
    <w:rsid w:val="00592B00"/>
    <w:rsid w:val="00592D1E"/>
    <w:rsid w:val="0059565E"/>
    <w:rsid w:val="00597279"/>
    <w:rsid w:val="005A146C"/>
    <w:rsid w:val="005A5609"/>
    <w:rsid w:val="005A7452"/>
    <w:rsid w:val="005B55D7"/>
    <w:rsid w:val="005B6926"/>
    <w:rsid w:val="005B7D4C"/>
    <w:rsid w:val="005B7EED"/>
    <w:rsid w:val="005C00CB"/>
    <w:rsid w:val="005C19C9"/>
    <w:rsid w:val="005C5E23"/>
    <w:rsid w:val="005C623A"/>
    <w:rsid w:val="005C7BF6"/>
    <w:rsid w:val="005D06D5"/>
    <w:rsid w:val="005D08E2"/>
    <w:rsid w:val="005D3B08"/>
    <w:rsid w:val="005D5A8C"/>
    <w:rsid w:val="005D6D2B"/>
    <w:rsid w:val="005D762F"/>
    <w:rsid w:val="005D7C89"/>
    <w:rsid w:val="005D7D28"/>
    <w:rsid w:val="005E7DD4"/>
    <w:rsid w:val="005F09CB"/>
    <w:rsid w:val="005F431D"/>
    <w:rsid w:val="005F56A9"/>
    <w:rsid w:val="005F6F3C"/>
    <w:rsid w:val="006011D8"/>
    <w:rsid w:val="006122B6"/>
    <w:rsid w:val="006140D3"/>
    <w:rsid w:val="00614B83"/>
    <w:rsid w:val="00615C6F"/>
    <w:rsid w:val="00617C0E"/>
    <w:rsid w:val="006217BC"/>
    <w:rsid w:val="00623B85"/>
    <w:rsid w:val="006243F2"/>
    <w:rsid w:val="00624D98"/>
    <w:rsid w:val="00625207"/>
    <w:rsid w:val="00627F5E"/>
    <w:rsid w:val="00630149"/>
    <w:rsid w:val="00631A90"/>
    <w:rsid w:val="00631CAB"/>
    <w:rsid w:val="00631FCA"/>
    <w:rsid w:val="00637794"/>
    <w:rsid w:val="00637995"/>
    <w:rsid w:val="00643B88"/>
    <w:rsid w:val="00644D17"/>
    <w:rsid w:val="00653BB3"/>
    <w:rsid w:val="00661737"/>
    <w:rsid w:val="00661F8F"/>
    <w:rsid w:val="00663F31"/>
    <w:rsid w:val="00664820"/>
    <w:rsid w:val="006862F4"/>
    <w:rsid w:val="006863C1"/>
    <w:rsid w:val="00686503"/>
    <w:rsid w:val="00686FE5"/>
    <w:rsid w:val="0069109B"/>
    <w:rsid w:val="00693894"/>
    <w:rsid w:val="00694A72"/>
    <w:rsid w:val="00695CB0"/>
    <w:rsid w:val="0069666E"/>
    <w:rsid w:val="0069792E"/>
    <w:rsid w:val="006A3E08"/>
    <w:rsid w:val="006A4926"/>
    <w:rsid w:val="006A7D08"/>
    <w:rsid w:val="006B1193"/>
    <w:rsid w:val="006B1818"/>
    <w:rsid w:val="006B1C3A"/>
    <w:rsid w:val="006B34F1"/>
    <w:rsid w:val="006B35CE"/>
    <w:rsid w:val="006B4436"/>
    <w:rsid w:val="006C1552"/>
    <w:rsid w:val="006C484A"/>
    <w:rsid w:val="006C7C30"/>
    <w:rsid w:val="006D2F8A"/>
    <w:rsid w:val="006D42DD"/>
    <w:rsid w:val="006D6854"/>
    <w:rsid w:val="006D7897"/>
    <w:rsid w:val="006E0968"/>
    <w:rsid w:val="006E1C6B"/>
    <w:rsid w:val="006E2363"/>
    <w:rsid w:val="006E2C41"/>
    <w:rsid w:val="006E58D2"/>
    <w:rsid w:val="006E7255"/>
    <w:rsid w:val="006E7F16"/>
    <w:rsid w:val="006F0972"/>
    <w:rsid w:val="00700319"/>
    <w:rsid w:val="00703017"/>
    <w:rsid w:val="0071526A"/>
    <w:rsid w:val="00724724"/>
    <w:rsid w:val="00725830"/>
    <w:rsid w:val="007272D4"/>
    <w:rsid w:val="00730521"/>
    <w:rsid w:val="00730BD2"/>
    <w:rsid w:val="00732008"/>
    <w:rsid w:val="007344AF"/>
    <w:rsid w:val="007414C0"/>
    <w:rsid w:val="00742C2A"/>
    <w:rsid w:val="00743B38"/>
    <w:rsid w:val="0074512D"/>
    <w:rsid w:val="007474C4"/>
    <w:rsid w:val="00750BDC"/>
    <w:rsid w:val="00754060"/>
    <w:rsid w:val="00756E0A"/>
    <w:rsid w:val="00760DC7"/>
    <w:rsid w:val="007617E5"/>
    <w:rsid w:val="00765DE9"/>
    <w:rsid w:val="00766E53"/>
    <w:rsid w:val="00766F36"/>
    <w:rsid w:val="00770C45"/>
    <w:rsid w:val="00772007"/>
    <w:rsid w:val="007721FA"/>
    <w:rsid w:val="0077229D"/>
    <w:rsid w:val="00773F65"/>
    <w:rsid w:val="00774346"/>
    <w:rsid w:val="00774E54"/>
    <w:rsid w:val="00775278"/>
    <w:rsid w:val="0078001D"/>
    <w:rsid w:val="0078237F"/>
    <w:rsid w:val="0078599D"/>
    <w:rsid w:val="00791167"/>
    <w:rsid w:val="007919B1"/>
    <w:rsid w:val="00794A7F"/>
    <w:rsid w:val="00795E49"/>
    <w:rsid w:val="007977D5"/>
    <w:rsid w:val="007A5AA4"/>
    <w:rsid w:val="007A5B85"/>
    <w:rsid w:val="007B6907"/>
    <w:rsid w:val="007C0590"/>
    <w:rsid w:val="007C25C6"/>
    <w:rsid w:val="007C75C3"/>
    <w:rsid w:val="007D52A1"/>
    <w:rsid w:val="007E5329"/>
    <w:rsid w:val="007E55B3"/>
    <w:rsid w:val="007E57ED"/>
    <w:rsid w:val="007E69C7"/>
    <w:rsid w:val="007E75E6"/>
    <w:rsid w:val="007F7546"/>
    <w:rsid w:val="00806081"/>
    <w:rsid w:val="0080665C"/>
    <w:rsid w:val="00806AAB"/>
    <w:rsid w:val="008117C6"/>
    <w:rsid w:val="00813B7A"/>
    <w:rsid w:val="00824D79"/>
    <w:rsid w:val="00825583"/>
    <w:rsid w:val="008255D2"/>
    <w:rsid w:val="008328F6"/>
    <w:rsid w:val="00836E96"/>
    <w:rsid w:val="00837A5B"/>
    <w:rsid w:val="00837DDC"/>
    <w:rsid w:val="008445EC"/>
    <w:rsid w:val="0084526F"/>
    <w:rsid w:val="00850273"/>
    <w:rsid w:val="00852730"/>
    <w:rsid w:val="00854D30"/>
    <w:rsid w:val="00854E57"/>
    <w:rsid w:val="00855223"/>
    <w:rsid w:val="008619BB"/>
    <w:rsid w:val="00872953"/>
    <w:rsid w:val="00880934"/>
    <w:rsid w:val="00884169"/>
    <w:rsid w:val="0088425D"/>
    <w:rsid w:val="008842B1"/>
    <w:rsid w:val="00886EE9"/>
    <w:rsid w:val="00887636"/>
    <w:rsid w:val="00891B62"/>
    <w:rsid w:val="008968C3"/>
    <w:rsid w:val="008A352A"/>
    <w:rsid w:val="008B4042"/>
    <w:rsid w:val="008B4043"/>
    <w:rsid w:val="008B4A5A"/>
    <w:rsid w:val="008B5DF7"/>
    <w:rsid w:val="008C0090"/>
    <w:rsid w:val="008C0196"/>
    <w:rsid w:val="008C28CF"/>
    <w:rsid w:val="008C3F15"/>
    <w:rsid w:val="008C51C8"/>
    <w:rsid w:val="008D2723"/>
    <w:rsid w:val="008D308D"/>
    <w:rsid w:val="008D77E4"/>
    <w:rsid w:val="008E0575"/>
    <w:rsid w:val="008E0B45"/>
    <w:rsid w:val="008E30F7"/>
    <w:rsid w:val="008E42B0"/>
    <w:rsid w:val="008F0457"/>
    <w:rsid w:val="008F0720"/>
    <w:rsid w:val="008F4147"/>
    <w:rsid w:val="008F4B59"/>
    <w:rsid w:val="008F5E70"/>
    <w:rsid w:val="008F7D2E"/>
    <w:rsid w:val="00901BF2"/>
    <w:rsid w:val="00904406"/>
    <w:rsid w:val="00906601"/>
    <w:rsid w:val="00912E65"/>
    <w:rsid w:val="0091575F"/>
    <w:rsid w:val="00927459"/>
    <w:rsid w:val="00931066"/>
    <w:rsid w:val="00931B76"/>
    <w:rsid w:val="009350AC"/>
    <w:rsid w:val="00936820"/>
    <w:rsid w:val="00937025"/>
    <w:rsid w:val="00942BC5"/>
    <w:rsid w:val="00944549"/>
    <w:rsid w:val="00946AD9"/>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64D6"/>
    <w:rsid w:val="0097783B"/>
    <w:rsid w:val="00982681"/>
    <w:rsid w:val="009833A9"/>
    <w:rsid w:val="0098400B"/>
    <w:rsid w:val="00985FAB"/>
    <w:rsid w:val="009869FB"/>
    <w:rsid w:val="00986BD7"/>
    <w:rsid w:val="009873AF"/>
    <w:rsid w:val="00990405"/>
    <w:rsid w:val="009925DE"/>
    <w:rsid w:val="00992829"/>
    <w:rsid w:val="00993921"/>
    <w:rsid w:val="0099460E"/>
    <w:rsid w:val="009A78CF"/>
    <w:rsid w:val="009B0E08"/>
    <w:rsid w:val="009B12C1"/>
    <w:rsid w:val="009B174B"/>
    <w:rsid w:val="009B1D05"/>
    <w:rsid w:val="009B6DC6"/>
    <w:rsid w:val="009C17B0"/>
    <w:rsid w:val="009C291D"/>
    <w:rsid w:val="009C4104"/>
    <w:rsid w:val="009C5ACA"/>
    <w:rsid w:val="009C67E9"/>
    <w:rsid w:val="009C76E9"/>
    <w:rsid w:val="009C7FAE"/>
    <w:rsid w:val="009D564E"/>
    <w:rsid w:val="009D7662"/>
    <w:rsid w:val="009E1648"/>
    <w:rsid w:val="009E2656"/>
    <w:rsid w:val="009E2FA5"/>
    <w:rsid w:val="009E36AC"/>
    <w:rsid w:val="009E71B3"/>
    <w:rsid w:val="009F3B93"/>
    <w:rsid w:val="00A01135"/>
    <w:rsid w:val="00A03055"/>
    <w:rsid w:val="00A0430A"/>
    <w:rsid w:val="00A05D92"/>
    <w:rsid w:val="00A10485"/>
    <w:rsid w:val="00A109E1"/>
    <w:rsid w:val="00A11069"/>
    <w:rsid w:val="00A122E2"/>
    <w:rsid w:val="00A13B1A"/>
    <w:rsid w:val="00A14DDD"/>
    <w:rsid w:val="00A24C0E"/>
    <w:rsid w:val="00A26230"/>
    <w:rsid w:val="00A26C14"/>
    <w:rsid w:val="00A309F1"/>
    <w:rsid w:val="00A32E3F"/>
    <w:rsid w:val="00A32E7F"/>
    <w:rsid w:val="00A36EF4"/>
    <w:rsid w:val="00A373F5"/>
    <w:rsid w:val="00A424F9"/>
    <w:rsid w:val="00A45952"/>
    <w:rsid w:val="00A51397"/>
    <w:rsid w:val="00A5329C"/>
    <w:rsid w:val="00A61329"/>
    <w:rsid w:val="00A61839"/>
    <w:rsid w:val="00A61B2E"/>
    <w:rsid w:val="00A64FD5"/>
    <w:rsid w:val="00A6534A"/>
    <w:rsid w:val="00A66C08"/>
    <w:rsid w:val="00A67450"/>
    <w:rsid w:val="00A70BFC"/>
    <w:rsid w:val="00A70D1F"/>
    <w:rsid w:val="00A75981"/>
    <w:rsid w:val="00A83D7C"/>
    <w:rsid w:val="00A852E6"/>
    <w:rsid w:val="00A8728E"/>
    <w:rsid w:val="00A903DC"/>
    <w:rsid w:val="00A91DCF"/>
    <w:rsid w:val="00A92D8B"/>
    <w:rsid w:val="00A97D8D"/>
    <w:rsid w:val="00AA1942"/>
    <w:rsid w:val="00AA47AD"/>
    <w:rsid w:val="00AA78BF"/>
    <w:rsid w:val="00AB537B"/>
    <w:rsid w:val="00AB5820"/>
    <w:rsid w:val="00AB686F"/>
    <w:rsid w:val="00AC2F23"/>
    <w:rsid w:val="00AD2D57"/>
    <w:rsid w:val="00AD6D3C"/>
    <w:rsid w:val="00AD7FFD"/>
    <w:rsid w:val="00AE1D31"/>
    <w:rsid w:val="00AE79E3"/>
    <w:rsid w:val="00AF0277"/>
    <w:rsid w:val="00AF5788"/>
    <w:rsid w:val="00B01F62"/>
    <w:rsid w:val="00B03BB5"/>
    <w:rsid w:val="00B040D1"/>
    <w:rsid w:val="00B13969"/>
    <w:rsid w:val="00B1768D"/>
    <w:rsid w:val="00B2318D"/>
    <w:rsid w:val="00B2366D"/>
    <w:rsid w:val="00B2426F"/>
    <w:rsid w:val="00B24926"/>
    <w:rsid w:val="00B24C9B"/>
    <w:rsid w:val="00B31A3F"/>
    <w:rsid w:val="00B34417"/>
    <w:rsid w:val="00B35863"/>
    <w:rsid w:val="00B35B5A"/>
    <w:rsid w:val="00B3757A"/>
    <w:rsid w:val="00B37B9A"/>
    <w:rsid w:val="00B41336"/>
    <w:rsid w:val="00B459B2"/>
    <w:rsid w:val="00B47C77"/>
    <w:rsid w:val="00B52C13"/>
    <w:rsid w:val="00B54B0C"/>
    <w:rsid w:val="00B55EC0"/>
    <w:rsid w:val="00B56856"/>
    <w:rsid w:val="00B6167D"/>
    <w:rsid w:val="00B63259"/>
    <w:rsid w:val="00B63DEC"/>
    <w:rsid w:val="00B671D6"/>
    <w:rsid w:val="00B67BE9"/>
    <w:rsid w:val="00B67FDA"/>
    <w:rsid w:val="00B71AB1"/>
    <w:rsid w:val="00B72294"/>
    <w:rsid w:val="00B72469"/>
    <w:rsid w:val="00B75DAF"/>
    <w:rsid w:val="00B77675"/>
    <w:rsid w:val="00B77DA0"/>
    <w:rsid w:val="00B845D4"/>
    <w:rsid w:val="00B84722"/>
    <w:rsid w:val="00B85F4C"/>
    <w:rsid w:val="00B913F7"/>
    <w:rsid w:val="00B935E6"/>
    <w:rsid w:val="00B948DD"/>
    <w:rsid w:val="00B96007"/>
    <w:rsid w:val="00B97748"/>
    <w:rsid w:val="00BA0FDB"/>
    <w:rsid w:val="00BA167A"/>
    <w:rsid w:val="00BA3D7B"/>
    <w:rsid w:val="00BB03EA"/>
    <w:rsid w:val="00BB22F7"/>
    <w:rsid w:val="00BB27B0"/>
    <w:rsid w:val="00BB3B93"/>
    <w:rsid w:val="00BC0EDC"/>
    <w:rsid w:val="00BC29E0"/>
    <w:rsid w:val="00BC2FD6"/>
    <w:rsid w:val="00BC32ED"/>
    <w:rsid w:val="00BC50C3"/>
    <w:rsid w:val="00BC5872"/>
    <w:rsid w:val="00BD0D77"/>
    <w:rsid w:val="00BD56FF"/>
    <w:rsid w:val="00BD7C64"/>
    <w:rsid w:val="00BE0C54"/>
    <w:rsid w:val="00BF033F"/>
    <w:rsid w:val="00BF037A"/>
    <w:rsid w:val="00BF0871"/>
    <w:rsid w:val="00BF0BE3"/>
    <w:rsid w:val="00BF4642"/>
    <w:rsid w:val="00BF4BF8"/>
    <w:rsid w:val="00BF4C48"/>
    <w:rsid w:val="00C003C7"/>
    <w:rsid w:val="00C02E0A"/>
    <w:rsid w:val="00C03CE6"/>
    <w:rsid w:val="00C04A32"/>
    <w:rsid w:val="00C11C17"/>
    <w:rsid w:val="00C12E7D"/>
    <w:rsid w:val="00C13492"/>
    <w:rsid w:val="00C1375D"/>
    <w:rsid w:val="00C14F3D"/>
    <w:rsid w:val="00C15A52"/>
    <w:rsid w:val="00C27CEF"/>
    <w:rsid w:val="00C31BE0"/>
    <w:rsid w:val="00C32E31"/>
    <w:rsid w:val="00C3314D"/>
    <w:rsid w:val="00C4002C"/>
    <w:rsid w:val="00C402B8"/>
    <w:rsid w:val="00C43587"/>
    <w:rsid w:val="00C457D9"/>
    <w:rsid w:val="00C52C76"/>
    <w:rsid w:val="00C532DA"/>
    <w:rsid w:val="00C54DAC"/>
    <w:rsid w:val="00C56CB1"/>
    <w:rsid w:val="00C56E6E"/>
    <w:rsid w:val="00C6287E"/>
    <w:rsid w:val="00C6682A"/>
    <w:rsid w:val="00C83EE8"/>
    <w:rsid w:val="00C8400C"/>
    <w:rsid w:val="00C87BAE"/>
    <w:rsid w:val="00CA0C82"/>
    <w:rsid w:val="00CA11C8"/>
    <w:rsid w:val="00CA392D"/>
    <w:rsid w:val="00CA6B80"/>
    <w:rsid w:val="00CA7F81"/>
    <w:rsid w:val="00CB0A45"/>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08D1"/>
    <w:rsid w:val="00D11ECE"/>
    <w:rsid w:val="00D15134"/>
    <w:rsid w:val="00D15DFF"/>
    <w:rsid w:val="00D16106"/>
    <w:rsid w:val="00D22ECC"/>
    <w:rsid w:val="00D23382"/>
    <w:rsid w:val="00D266CB"/>
    <w:rsid w:val="00D2678A"/>
    <w:rsid w:val="00D31AAF"/>
    <w:rsid w:val="00D33088"/>
    <w:rsid w:val="00D33583"/>
    <w:rsid w:val="00D351FA"/>
    <w:rsid w:val="00D358F4"/>
    <w:rsid w:val="00D36A98"/>
    <w:rsid w:val="00D40726"/>
    <w:rsid w:val="00D40F19"/>
    <w:rsid w:val="00D41C7F"/>
    <w:rsid w:val="00D43EC2"/>
    <w:rsid w:val="00D44D8C"/>
    <w:rsid w:val="00D46879"/>
    <w:rsid w:val="00D50BFA"/>
    <w:rsid w:val="00D53860"/>
    <w:rsid w:val="00D53E6D"/>
    <w:rsid w:val="00D54858"/>
    <w:rsid w:val="00D5595A"/>
    <w:rsid w:val="00D55E17"/>
    <w:rsid w:val="00D55FD6"/>
    <w:rsid w:val="00D562A6"/>
    <w:rsid w:val="00D57CC1"/>
    <w:rsid w:val="00D64AF4"/>
    <w:rsid w:val="00D65E85"/>
    <w:rsid w:val="00D73C89"/>
    <w:rsid w:val="00D7600C"/>
    <w:rsid w:val="00D774A4"/>
    <w:rsid w:val="00D85278"/>
    <w:rsid w:val="00D922C5"/>
    <w:rsid w:val="00D93532"/>
    <w:rsid w:val="00D94A2E"/>
    <w:rsid w:val="00D962F4"/>
    <w:rsid w:val="00DA278D"/>
    <w:rsid w:val="00DA3AB4"/>
    <w:rsid w:val="00DA5C60"/>
    <w:rsid w:val="00DB09BF"/>
    <w:rsid w:val="00DB1EBD"/>
    <w:rsid w:val="00DB2716"/>
    <w:rsid w:val="00DB524F"/>
    <w:rsid w:val="00DD182A"/>
    <w:rsid w:val="00DD3BE5"/>
    <w:rsid w:val="00DD452A"/>
    <w:rsid w:val="00DD509C"/>
    <w:rsid w:val="00DD6486"/>
    <w:rsid w:val="00DE1132"/>
    <w:rsid w:val="00DE2FE2"/>
    <w:rsid w:val="00DE31B0"/>
    <w:rsid w:val="00DE3B3C"/>
    <w:rsid w:val="00DE4860"/>
    <w:rsid w:val="00DF0813"/>
    <w:rsid w:val="00DF4FDA"/>
    <w:rsid w:val="00E004B9"/>
    <w:rsid w:val="00E02336"/>
    <w:rsid w:val="00E02892"/>
    <w:rsid w:val="00E126F7"/>
    <w:rsid w:val="00E13A0B"/>
    <w:rsid w:val="00E16CF2"/>
    <w:rsid w:val="00E173C9"/>
    <w:rsid w:val="00E236F0"/>
    <w:rsid w:val="00E25238"/>
    <w:rsid w:val="00E301D1"/>
    <w:rsid w:val="00E3281A"/>
    <w:rsid w:val="00E35FE4"/>
    <w:rsid w:val="00E36D15"/>
    <w:rsid w:val="00E4053F"/>
    <w:rsid w:val="00E41C8F"/>
    <w:rsid w:val="00E446CD"/>
    <w:rsid w:val="00E461F2"/>
    <w:rsid w:val="00E5106E"/>
    <w:rsid w:val="00E52AF5"/>
    <w:rsid w:val="00E530FA"/>
    <w:rsid w:val="00E56295"/>
    <w:rsid w:val="00E62784"/>
    <w:rsid w:val="00E63393"/>
    <w:rsid w:val="00E64AF6"/>
    <w:rsid w:val="00E724E9"/>
    <w:rsid w:val="00E743AC"/>
    <w:rsid w:val="00E746A2"/>
    <w:rsid w:val="00E773D1"/>
    <w:rsid w:val="00E802A0"/>
    <w:rsid w:val="00E85F4E"/>
    <w:rsid w:val="00E87AD1"/>
    <w:rsid w:val="00E92BC3"/>
    <w:rsid w:val="00EA0573"/>
    <w:rsid w:val="00EA2E15"/>
    <w:rsid w:val="00EB0F55"/>
    <w:rsid w:val="00EB466D"/>
    <w:rsid w:val="00EB5C77"/>
    <w:rsid w:val="00EB6418"/>
    <w:rsid w:val="00EB7AD8"/>
    <w:rsid w:val="00EC57D1"/>
    <w:rsid w:val="00EC65F4"/>
    <w:rsid w:val="00ED5058"/>
    <w:rsid w:val="00EE2B13"/>
    <w:rsid w:val="00EE327F"/>
    <w:rsid w:val="00EE79DC"/>
    <w:rsid w:val="00EF1C18"/>
    <w:rsid w:val="00EF49A9"/>
    <w:rsid w:val="00EF5920"/>
    <w:rsid w:val="00EF699C"/>
    <w:rsid w:val="00EF6D75"/>
    <w:rsid w:val="00F03848"/>
    <w:rsid w:val="00F039E6"/>
    <w:rsid w:val="00F03B15"/>
    <w:rsid w:val="00F041B8"/>
    <w:rsid w:val="00F07D5E"/>
    <w:rsid w:val="00F101D5"/>
    <w:rsid w:val="00F13264"/>
    <w:rsid w:val="00F258D0"/>
    <w:rsid w:val="00F26AA3"/>
    <w:rsid w:val="00F2716E"/>
    <w:rsid w:val="00F330F3"/>
    <w:rsid w:val="00F34F1B"/>
    <w:rsid w:val="00F3672A"/>
    <w:rsid w:val="00F36BCF"/>
    <w:rsid w:val="00F408FB"/>
    <w:rsid w:val="00F4128A"/>
    <w:rsid w:val="00F42C72"/>
    <w:rsid w:val="00F42D6F"/>
    <w:rsid w:val="00F45955"/>
    <w:rsid w:val="00F45B37"/>
    <w:rsid w:val="00F5249F"/>
    <w:rsid w:val="00F5389E"/>
    <w:rsid w:val="00F6460D"/>
    <w:rsid w:val="00F64FD5"/>
    <w:rsid w:val="00F65B30"/>
    <w:rsid w:val="00F66302"/>
    <w:rsid w:val="00F66920"/>
    <w:rsid w:val="00F67DD1"/>
    <w:rsid w:val="00F71111"/>
    <w:rsid w:val="00F71168"/>
    <w:rsid w:val="00F73095"/>
    <w:rsid w:val="00F73F5B"/>
    <w:rsid w:val="00F764EE"/>
    <w:rsid w:val="00F77814"/>
    <w:rsid w:val="00F80546"/>
    <w:rsid w:val="00F8482F"/>
    <w:rsid w:val="00F84D0D"/>
    <w:rsid w:val="00F90F91"/>
    <w:rsid w:val="00F916FB"/>
    <w:rsid w:val="00F91B41"/>
    <w:rsid w:val="00F92D9D"/>
    <w:rsid w:val="00F97F2A"/>
    <w:rsid w:val="00FA080C"/>
    <w:rsid w:val="00FA17E3"/>
    <w:rsid w:val="00FA391A"/>
    <w:rsid w:val="00FA50F6"/>
    <w:rsid w:val="00FA7491"/>
    <w:rsid w:val="00FB4887"/>
    <w:rsid w:val="00FB568C"/>
    <w:rsid w:val="00FB604D"/>
    <w:rsid w:val="00FC053A"/>
    <w:rsid w:val="00FC183C"/>
    <w:rsid w:val="00FC3C3B"/>
    <w:rsid w:val="00FD0EA3"/>
    <w:rsid w:val="00FD18F2"/>
    <w:rsid w:val="00FD303C"/>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E73540C"/>
  <w15:docId w15:val="{06936FC1-5B69-4B7D-A21C-AF36FBCD4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46AD9"/>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46AD9"/>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3.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01.png"/><Relationship Id="rId107" Type="http://schemas.openxmlformats.org/officeDocument/2006/relationships/image" Target="media/image73.tmp"/><Relationship Id="rId11" Type="http://schemas.openxmlformats.org/officeDocument/2006/relationships/hyperlink" Target="https://youtu.be/iRlWw8GD0xc" TargetMode="External"/><Relationship Id="rId32" Type="http://schemas.openxmlformats.org/officeDocument/2006/relationships/image" Target="media/image22.tmp"/><Relationship Id="rId53" Type="http://schemas.openxmlformats.org/officeDocument/2006/relationships/image" Target="media/image35.tmp"/><Relationship Id="rId74" Type="http://schemas.openxmlformats.org/officeDocument/2006/relationships/image" Target="media/image48.tmp"/><Relationship Id="rId128" Type="http://schemas.openxmlformats.org/officeDocument/2006/relationships/image" Target="media/image88.tmp"/><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2.tmp"/><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80.png"/><Relationship Id="rId139" Type="http://schemas.openxmlformats.org/officeDocument/2006/relationships/image" Target="media/image102.tmp"/><Relationship Id="rId80" Type="http://schemas.openxmlformats.org/officeDocument/2006/relationships/image" Target="media/image50.tmp"/><Relationship Id="rId85" Type="http://schemas.openxmlformats.org/officeDocument/2006/relationships/image" Target="media/image64.png"/><Relationship Id="rId150" Type="http://schemas.openxmlformats.org/officeDocument/2006/relationships/image" Target="media/image113.png"/><Relationship Id="rId155" Type="http://schemas.openxmlformats.org/officeDocument/2006/relationships/header" Target="head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tmp"/><Relationship Id="rId38" Type="http://schemas.microsoft.com/office/2007/relationships/diagramDrawing" Target="diagrams/drawing1.xml"/><Relationship Id="rId59" Type="http://schemas.openxmlformats.org/officeDocument/2006/relationships/image" Target="media/image40.tmp"/><Relationship Id="rId103" Type="http://schemas.openxmlformats.org/officeDocument/2006/relationships/image" Target="media/image69.tmp"/><Relationship Id="rId108" Type="http://schemas.openxmlformats.org/officeDocument/2006/relationships/image" Target="media/image74.tmp"/><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36.tmp"/><Relationship Id="rId70" Type="http://schemas.openxmlformats.org/officeDocument/2006/relationships/image" Target="media/image46.tmp"/><Relationship Id="rId75" Type="http://schemas.openxmlformats.org/officeDocument/2006/relationships/image" Target="media/image49.tmp"/><Relationship Id="rId91" Type="http://schemas.openxmlformats.org/officeDocument/2006/relationships/image" Target="media/image58.tmp"/><Relationship Id="rId96" Type="http://schemas.openxmlformats.org/officeDocument/2006/relationships/image" Target="media/image63.tmp"/><Relationship Id="rId140" Type="http://schemas.openxmlformats.org/officeDocument/2006/relationships/image" Target="media/image103.tmp"/><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2.jpeg"/><Relationship Id="rId114" Type="http://schemas.openxmlformats.org/officeDocument/2006/relationships/image" Target="media/image77.tmp"/><Relationship Id="rId119" Type="http://schemas.openxmlformats.org/officeDocument/2006/relationships/image" Target="media/image81.png"/><Relationship Id="rId44" Type="http://schemas.openxmlformats.org/officeDocument/2006/relationships/image" Target="media/image29.tmp"/><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1.png"/><Relationship Id="rId86" Type="http://schemas.openxmlformats.org/officeDocument/2006/relationships/image" Target="media/image65.png"/><Relationship Id="rId130" Type="http://schemas.openxmlformats.org/officeDocument/2006/relationships/image" Target="media/image91.png"/><Relationship Id="rId135" Type="http://schemas.openxmlformats.org/officeDocument/2006/relationships/image" Target="media/image96.png"/><Relationship Id="rId151" Type="http://schemas.openxmlformats.org/officeDocument/2006/relationships/image" Target="media/image114.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tmp"/><Relationship Id="rId109" Type="http://schemas.openxmlformats.org/officeDocument/2006/relationships/hyperlink" Target="https://www.pyimagesearch.com/2016/12/26/opencv-resolving-nonetype-errors/" TargetMode="External"/><Relationship Id="rId34" Type="http://schemas.openxmlformats.org/officeDocument/2006/relationships/diagramData" Target="diagrams/data1.xml"/><Relationship Id="rId50" Type="http://schemas.openxmlformats.org/officeDocument/2006/relationships/image" Target="media/image33.tmp"/><Relationship Id="rId55" Type="http://schemas.openxmlformats.org/officeDocument/2006/relationships/image" Target="media/image37.tmp"/><Relationship Id="rId76" Type="http://schemas.openxmlformats.org/officeDocument/2006/relationships/image" Target="media/image57.png"/><Relationship Id="rId97" Type="http://schemas.openxmlformats.org/officeDocument/2006/relationships/image" Target="media/image64.tmp"/><Relationship Id="rId104" Type="http://schemas.openxmlformats.org/officeDocument/2006/relationships/image" Target="media/image70.tmp"/><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7.tmp"/><Relationship Id="rId92" Type="http://schemas.openxmlformats.org/officeDocument/2006/relationships/image" Target="media/image59.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pyimagesearch.com/2015/09/14/ball-tracking-with-opencv/" TargetMode="External"/><Relationship Id="rId66" Type="http://schemas.openxmlformats.org/officeDocument/2006/relationships/image" Target="media/image44.tmp"/><Relationship Id="rId87" Type="http://schemas.openxmlformats.org/officeDocument/2006/relationships/image" Target="media/image66.png"/><Relationship Id="rId110" Type="http://schemas.openxmlformats.org/officeDocument/2006/relationships/image" Target="media/image75.tmp"/><Relationship Id="rId115" Type="http://schemas.openxmlformats.org/officeDocument/2006/relationships/hyperlink" Target="https://www.raspberrypi.org/forums/viewtopic.php?t=174375" TargetMode="External"/><Relationship Id="rId131" Type="http://schemas.openxmlformats.org/officeDocument/2006/relationships/image" Target="media/image92.tmp"/><Relationship Id="rId136" Type="http://schemas.openxmlformats.org/officeDocument/2006/relationships/image" Target="media/image97.png"/><Relationship Id="rId157" Type="http://schemas.openxmlformats.org/officeDocument/2006/relationships/theme" Target="theme/theme1.xml"/><Relationship Id="rId61" Type="http://schemas.openxmlformats.org/officeDocument/2006/relationships/image" Target="media/image42.tmp"/><Relationship Id="rId82" Type="http://schemas.openxmlformats.org/officeDocument/2006/relationships/image" Target="media/image52.tmp"/><Relationship Id="rId152" Type="http://schemas.openxmlformats.org/officeDocument/2006/relationships/image" Target="media/image115.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image" Target="media/image38.tmp"/><Relationship Id="rId77" Type="http://schemas.openxmlformats.org/officeDocument/2006/relationships/image" Target="media/image58.png"/><Relationship Id="rId100" Type="http://schemas.openxmlformats.org/officeDocument/2006/relationships/image" Target="media/image66.tmp"/><Relationship Id="rId105" Type="http://schemas.openxmlformats.org/officeDocument/2006/relationships/image" Target="media/image71.tmp"/><Relationship Id="rId126" Type="http://schemas.openxmlformats.org/officeDocument/2006/relationships/image" Target="media/image98.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4.tmp"/><Relationship Id="rId72" Type="http://schemas.openxmlformats.org/officeDocument/2006/relationships/image" Target="media/image53.png"/><Relationship Id="rId93" Type="http://schemas.openxmlformats.org/officeDocument/2006/relationships/image" Target="media/image60.tmp"/><Relationship Id="rId98" Type="http://schemas.openxmlformats.org/officeDocument/2006/relationships/hyperlink" Target="https://stackoverflow.com/questions/43761004/fps-how-to-divide-count-by-time-function-to-determine-fps" TargetMode="External"/><Relationship Id="rId121" Type="http://schemas.openxmlformats.org/officeDocument/2006/relationships/image" Target="media/image83.tmp"/><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pyimagesearch.com/2015/03/30/accessing-the-raspberry-pi-camera-with-opencv-and-python/" TargetMode="External"/><Relationship Id="rId67" Type="http://schemas.openxmlformats.org/officeDocument/2006/relationships/image" Target="media/image45.tmp"/><Relationship Id="rId116" Type="http://schemas.openxmlformats.org/officeDocument/2006/relationships/image" Target="media/image78.png"/><Relationship Id="rId137" Type="http://schemas.openxmlformats.org/officeDocument/2006/relationships/image" Target="media/image100.png"/><Relationship Id="rId20" Type="http://schemas.openxmlformats.org/officeDocument/2006/relationships/image" Target="media/image12.tmp"/><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55.png"/><Relationship Id="rId88" Type="http://schemas.openxmlformats.org/officeDocument/2006/relationships/image" Target="media/image56.tmp"/><Relationship Id="rId111" Type="http://schemas.openxmlformats.org/officeDocument/2006/relationships/image" Target="media/image76.tmp"/><Relationship Id="rId132" Type="http://schemas.openxmlformats.org/officeDocument/2006/relationships/image" Target="media/image93.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diagramQuickStyle" Target="diagrams/quickStyle1.xml"/><Relationship Id="rId57" Type="http://schemas.openxmlformats.org/officeDocument/2006/relationships/image" Target="media/image39.tmp"/><Relationship Id="rId106" Type="http://schemas.openxmlformats.org/officeDocument/2006/relationships/image" Target="media/image72.tmp"/><Relationship Id="rId127"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52" Type="http://schemas.openxmlformats.org/officeDocument/2006/relationships/hyperlink" Target="https://www.rs-online.com/designspark/object-tracking-using-computer-vision-and-raspberry-pi" TargetMode="External"/><Relationship Id="rId73" Type="http://schemas.openxmlformats.org/officeDocument/2006/relationships/image" Target="media/image54.png"/><Relationship Id="rId78" Type="http://schemas.openxmlformats.org/officeDocument/2006/relationships/hyperlink" Target="https://www.pyimagesearch.com/2015/03/30/accessing-the-raspberry-pi-camera-with-opencv-and-python/" TargetMode="External"/><Relationship Id="rId94" Type="http://schemas.openxmlformats.org/officeDocument/2006/relationships/image" Target="media/image61.tmp"/><Relationship Id="rId99" Type="http://schemas.openxmlformats.org/officeDocument/2006/relationships/image" Target="media/image65.tmp"/><Relationship Id="rId101" Type="http://schemas.openxmlformats.org/officeDocument/2006/relationships/image" Target="media/image67.tmp"/><Relationship Id="rId122" Type="http://schemas.openxmlformats.org/officeDocument/2006/relationships/image" Target="media/image84.png"/><Relationship Id="rId143" Type="http://schemas.openxmlformats.org/officeDocument/2006/relationships/image" Target="media/image106.png"/><Relationship Id="rId148"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tmp"/><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57.tmp"/><Relationship Id="rId112" Type="http://schemas.openxmlformats.org/officeDocument/2006/relationships/image" Target="media/image88.png"/><Relationship Id="rId133" Type="http://schemas.openxmlformats.org/officeDocument/2006/relationships/image" Target="media/image94.tmp"/><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diagramColors" Target="diagrams/colors1.xml"/><Relationship Id="rId58" Type="http://schemas.openxmlformats.org/officeDocument/2006/relationships/hyperlink" Target="https://www.pyimagesearch.com/2015/03/30/accessing-the-raspberry-pi-camera-with-opencv-and-python/" TargetMode="External"/><Relationship Id="rId79" Type="http://schemas.openxmlformats.org/officeDocument/2006/relationships/hyperlink" Target="https://www.pyimagesearch.com/2015/09/14/ball-tracking-with-opencv/" TargetMode="External"/><Relationship Id="rId102" Type="http://schemas.openxmlformats.org/officeDocument/2006/relationships/image" Target="media/image68.tmp"/><Relationship Id="rId123" Type="http://schemas.openxmlformats.org/officeDocument/2006/relationships/image" Target="media/image85.png"/><Relationship Id="rId144" Type="http://schemas.openxmlformats.org/officeDocument/2006/relationships/image" Target="media/image107.tmp"/><Relationship Id="rId90" Type="http://schemas.openxmlformats.org/officeDocument/2006/relationships/hyperlink" Target="https://opencv-python-tutroals.readthedocs.io/en/latest/py_tutorials/py_gui/py_trackbar/py_trackbar.html" TargetMode="External"/><Relationship Id="rId27" Type="http://schemas.openxmlformats.org/officeDocument/2006/relationships/image" Target="media/image19.tmp"/><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89.png"/><Relationship Id="rId134" Type="http://schemas.openxmlformats.org/officeDocument/2006/relationships/image" Target="media/image95.tmp"/></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C6BCFA8-A5AE-4885-9BA0-AC9C3C4313AE}" type="presOf" srcId="{F0799F3A-9CF7-43A4-A7DD-F6920F49BD61}" destId="{53EE3379-C4D9-4D2A-80F0-C6C5382A33C9}"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BE31E42A-1447-4127-ABDE-9331711FF6D6}" type="presOf" srcId="{3EF1BC5B-4165-4AE2-A1A7-71F4CE938277}" destId="{CC89EADA-8B68-4529-85B9-BE8028CD765D}" srcOrd="1" destOrd="0" presId="urn:microsoft.com/office/officeart/2005/8/layout/orgChart1"/>
    <dgm:cxn modelId="{266A346E-E224-4856-B802-101396943C2E}" type="presOf" srcId="{E720D17C-DE61-4CD2-84DC-19BE97FC730E}" destId="{4F3EC91D-8347-41DC-B6F1-F3D1FED319AC}" srcOrd="0" destOrd="0" presId="urn:microsoft.com/office/officeart/2005/8/layout/orgChart1"/>
    <dgm:cxn modelId="{FF05C39A-9EEF-4183-A69E-B111D971D6FB}" type="presOf" srcId="{A93AFC68-D6FB-45E6-82A2-3CEE4BC7EBA0}" destId="{BC3E633F-8461-403E-BDEC-B7E99735FFBE}" srcOrd="0" destOrd="0" presId="urn:microsoft.com/office/officeart/2005/8/layout/orgChart1"/>
    <dgm:cxn modelId="{2DC474CC-C808-4BAD-AED3-D4FFB0E7DFA4}" type="presOf" srcId="{D52FBA9B-D316-4AEE-A601-C03F8AEB224F}" destId="{17A7BBEF-86F0-4326-8631-B822BDA06C6D}" srcOrd="1" destOrd="0" presId="urn:microsoft.com/office/officeart/2005/8/layout/orgChart1"/>
    <dgm:cxn modelId="{A38882B1-42A6-45B8-AAEE-77B05053969C}" type="presOf" srcId="{64BF3E07-4950-4AA6-BD1B-613D5BA4926F}" destId="{B548C1C7-9FEC-413F-93AE-568D8802B6D4}"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08B5694B-936C-4AF9-ACC3-0311C7A3A86E}" type="presOf" srcId="{AF60C34C-C897-4539-B032-66207FB067ED}" destId="{8B717BD7-7066-4B1C-95E6-154E539E040C}" srcOrd="1" destOrd="0" presId="urn:microsoft.com/office/officeart/2005/8/layout/orgChart1"/>
    <dgm:cxn modelId="{28E2671A-698E-434E-8199-9B091D4DCDF2}" type="presOf" srcId="{7BA54701-9152-4F68-87CD-10DFFA641B12}" destId="{27306890-3C67-40ED-9E55-D6BAC648FCFA}" srcOrd="0" destOrd="0" presId="urn:microsoft.com/office/officeart/2005/8/layout/orgChart1"/>
    <dgm:cxn modelId="{0A9B3478-D792-4431-AFEF-392B72066DA2}" type="presOf" srcId="{EFF6A549-C0EB-4666-A76A-6EA50BE84AF5}" destId="{AA77394C-2023-4562-8F67-23AFB206F30E}" srcOrd="0" destOrd="0" presId="urn:microsoft.com/office/officeart/2005/8/layout/orgChart1"/>
    <dgm:cxn modelId="{08301695-D5E8-4DEB-87E5-327171DA6785}" type="presOf" srcId="{87E2C29C-B3D9-45A0-A107-E961620B790C}" destId="{1C42D5E8-DEC8-450D-BA46-351F457B392D}" srcOrd="1" destOrd="0" presId="urn:microsoft.com/office/officeart/2005/8/layout/orgChart1"/>
    <dgm:cxn modelId="{0D9C639D-3E83-48F8-81A7-ED8A6B2999EB}" type="presOf" srcId="{4284228F-198C-47C1-BBA4-3DFEB842FB3F}" destId="{7DB3530F-2D45-4251-9B1B-66E73B6C7678}" srcOrd="1" destOrd="0" presId="urn:microsoft.com/office/officeart/2005/8/layout/orgChart1"/>
    <dgm:cxn modelId="{B1DF4B68-9E98-4087-93EB-E94502EF8DA9}" type="presOf" srcId="{24FA715E-8556-4869-9C6B-8237703100CE}" destId="{C610CADA-246A-48B6-B473-575E7043A881}" srcOrd="0" destOrd="0" presId="urn:microsoft.com/office/officeart/2005/8/layout/orgChart1"/>
    <dgm:cxn modelId="{5B2D5BF7-0157-436D-B367-0BF0B948E76E}" type="presOf" srcId="{D66EDA4E-0315-406C-AB8A-446FFDCA157D}" destId="{221D2F42-BF70-454D-9D32-7468C5EBFCFE}"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47E29787-198F-44A1-B0DB-35F2CF625D9C}" type="presOf" srcId="{9E44AD2C-2601-4E19-995A-433C389CCF5B}" destId="{2E3104F9-A768-4533-918B-2537F78853B9}" srcOrd="1" destOrd="0" presId="urn:microsoft.com/office/officeart/2005/8/layout/orgChart1"/>
    <dgm:cxn modelId="{427BABB1-C066-4344-8471-62EC3056D8EC}" type="presOf" srcId="{5EC00975-01E5-406B-BFE8-5EC62841049D}" destId="{8D4EE2CB-0D3C-4BE6-9A54-682393A74257}" srcOrd="1" destOrd="0" presId="urn:microsoft.com/office/officeart/2005/8/layout/orgChart1"/>
    <dgm:cxn modelId="{BD4C190A-1C53-46FF-92ED-CC0B49F3AE86}" type="presOf" srcId="{A7D78EF8-C75D-4758-8FC1-1A35565F20E4}" destId="{34247F3D-3851-4179-95F1-A8F765291C9C}" srcOrd="1" destOrd="0" presId="urn:microsoft.com/office/officeart/2005/8/layout/orgChart1"/>
    <dgm:cxn modelId="{33B30446-E7A0-41BA-84AC-3932F2E3F80C}" type="presOf" srcId="{C99E98F8-1193-470A-8897-53816748360A}" destId="{F4A5735B-2C65-4137-9D45-1FAFA4683626}" srcOrd="1" destOrd="0" presId="urn:microsoft.com/office/officeart/2005/8/layout/orgChart1"/>
    <dgm:cxn modelId="{AE8D4DEB-D936-44B9-8C3F-DE8DAF554EBF}" type="presOf" srcId="{98800D61-03A7-4E2F-A017-88AE24C532AB}" destId="{393AE2F9-7C10-4603-A29C-C2138954497A}" srcOrd="0" destOrd="0" presId="urn:microsoft.com/office/officeart/2005/8/layout/orgChart1"/>
    <dgm:cxn modelId="{611D1AE8-74A1-4EAF-9E98-36B5A476D9DA}" type="presOf" srcId="{A25004B9-C00F-425C-9C1D-D2709412066D}" destId="{2BBD5777-2556-419D-A140-58B3A897BCA4}"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5EC00975-01E5-406B-BFE8-5EC62841049D}" destId="{D52FBA9B-D316-4AEE-A601-C03F8AEB224F}" srcOrd="0" destOrd="0" parTransId="{0B83FA1A-6018-4BAF-B624-185D76909078}" sibTransId="{ACBCFC37-EAD9-4174-8820-BF98C7010F15}"/>
    <dgm:cxn modelId="{A9F064AA-BB78-406A-94E1-60929670D007}" type="presOf" srcId="{B8F809E6-F304-40DE-8497-79DEB12FF3BE}" destId="{29D686AB-FF22-4039-A42C-CF057E473B87}" srcOrd="0" destOrd="0" presId="urn:microsoft.com/office/officeart/2005/8/layout/orgChart1"/>
    <dgm:cxn modelId="{98D1644D-240E-4535-8DDA-B2ABE608C48F}" type="presOf" srcId="{AE941D8D-D861-4E0D-854F-DFFA1CF22290}" destId="{09CBC5AE-1DDE-4BEF-80C5-95FA9D189A4D}" srcOrd="0" destOrd="0" presId="urn:microsoft.com/office/officeart/2005/8/layout/orgChart1"/>
    <dgm:cxn modelId="{DD7C68E7-733F-4AF7-9CA2-1BC40400E947}" type="presOf" srcId="{718FE6DB-BE4D-422A-8E4F-C6A156970B60}" destId="{56FDEEBD-3A04-4E2E-A465-1B19D39C2CF9}" srcOrd="0" destOrd="0" presId="urn:microsoft.com/office/officeart/2005/8/layout/orgChart1"/>
    <dgm:cxn modelId="{5EE0DEAB-E579-4025-AEA5-D893A80C5AB6}" type="presOf" srcId="{B13EBD08-60E6-4BF7-B127-E6075EB2CAD4}" destId="{EBDED88E-FAEF-482C-A6DC-01A0709FADF0}" srcOrd="1" destOrd="0" presId="urn:microsoft.com/office/officeart/2005/8/layout/orgChart1"/>
    <dgm:cxn modelId="{CEE10D41-95B1-4763-9845-32A1899695F7}" type="presOf" srcId="{C8DC7EEA-3BAD-4A17-B214-E34636C975B0}" destId="{E38062C5-44BF-4D02-9ADD-92494A0DEB33}" srcOrd="1"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173DB46D-E693-4BE5-80A9-5D4567DA767D}" type="presOf" srcId="{0C668483-8DB0-4031-AE35-BB3DC4FE3AF1}" destId="{059CF787-A935-4718-A16A-728DE0E45792}" srcOrd="1" destOrd="0" presId="urn:microsoft.com/office/officeart/2005/8/layout/orgChart1"/>
    <dgm:cxn modelId="{EAFB4C50-E695-4EF7-ABB5-C0044768D3FD}" type="presOf" srcId="{AF60C34C-C897-4539-B032-66207FB067ED}" destId="{33E19900-0BB9-4408-8635-F712AD658A96}" srcOrd="0" destOrd="0" presId="urn:microsoft.com/office/officeart/2005/8/layout/orgChart1"/>
    <dgm:cxn modelId="{5277F179-B3BB-4C8A-9C0F-9E788987CD58}" type="presOf" srcId="{87E2C29C-B3D9-45A0-A107-E961620B790C}" destId="{BB1FF034-D0F4-42EE-90CF-DDFEDBC38A0F}"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CBB7A3C1-6635-4DAA-A82E-A40A31994E67}" type="presOf" srcId="{1DC45992-552B-4F2F-90CA-7C788AE60A5B}" destId="{0EB56516-F058-4E18-A11A-661CE5FFFD20}" srcOrd="0" destOrd="0" presId="urn:microsoft.com/office/officeart/2005/8/layout/orgChart1"/>
    <dgm:cxn modelId="{DEC6B375-13B4-4AE5-B2E2-DBB10857B650}" type="presOf" srcId="{7F08AE7F-C7BF-471E-B5C5-6CA509F5F839}" destId="{18DBB891-5FB1-4FC9-B96D-C5064DA55C1F}" srcOrd="0" destOrd="0" presId="urn:microsoft.com/office/officeart/2005/8/layout/orgChart1"/>
    <dgm:cxn modelId="{4FC22151-8195-4DDC-896A-8725640B9A5B}" type="presOf" srcId="{5EE585BE-1F3B-48F7-8CAC-44B214DF1258}" destId="{38E82CCC-EAE7-4213-9EB8-2CB4212845D8}" srcOrd="0" destOrd="0" presId="urn:microsoft.com/office/officeart/2005/8/layout/orgChart1"/>
    <dgm:cxn modelId="{0F2BB13B-37F7-43A1-8EDA-54C6DD7F766B}" type="presOf" srcId="{A7D78EF8-C75D-4758-8FC1-1A35565F20E4}" destId="{51930273-B49F-4CE2-A2DA-606850AAC2AC}" srcOrd="0"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B64BA5C1-28D8-4BA7-93DE-1C6ADF33C216}" srcId="{7F08AE7F-C7BF-471E-B5C5-6CA509F5F839}" destId="{C8DC7EEA-3BAD-4A17-B214-E34636C975B0}" srcOrd="1" destOrd="0" parTransId="{99974594-39E7-4B49-A6E9-7D656202619B}" sibTransId="{1CF324B5-D9FD-4161-BC7C-FB2BF0B26BD3}"/>
    <dgm:cxn modelId="{946DE0E5-F4FB-4FEE-A4BD-8658FACFDAC3}" type="presOf" srcId="{B3C3776B-77C5-4635-99FD-534DF9461E01}" destId="{157B7F59-F52F-4C85-9301-28C578713DC8}" srcOrd="0" destOrd="0" presId="urn:microsoft.com/office/officeart/2005/8/layout/orgChart1"/>
    <dgm:cxn modelId="{9A1859C7-E5A2-4FAE-B834-418089EE3F93}" type="presOf" srcId="{064974CF-D973-4D34-8BE6-7B76D41FB9DD}" destId="{735731F4-B3E8-4A88-9B34-9A1F0420FB18}" srcOrd="0"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89BD2B15-7672-43C3-AA70-16214C6AAC5E}" type="presOf" srcId="{D52FBA9B-D316-4AEE-A601-C03F8AEB224F}" destId="{F78164D0-3659-4724-8A9A-5827C7D4A9B6}" srcOrd="0" destOrd="0" presId="urn:microsoft.com/office/officeart/2005/8/layout/orgChart1"/>
    <dgm:cxn modelId="{9C63ED21-70B4-49FC-B389-4A63CC2D2D55}" type="presOf" srcId="{0C668483-8DB0-4031-AE35-BB3DC4FE3AF1}" destId="{A920D933-9F20-4699-B577-D7D29113C9ED}" srcOrd="0" destOrd="0" presId="urn:microsoft.com/office/officeart/2005/8/layout/orgChart1"/>
    <dgm:cxn modelId="{C91A0DC0-B1CB-4260-B3CD-EEBFB734C6AB}" type="presOf" srcId="{90EF4112-B4AA-4B9F-9EF7-EB481C7B90CB}" destId="{D7CB6126-5F88-480E-92C1-20FCC6A6B1BC}" srcOrd="0" destOrd="0" presId="urn:microsoft.com/office/officeart/2005/8/layout/orgChart1"/>
    <dgm:cxn modelId="{307E2DB5-39C8-4C12-BEC4-69AD2278A2E6}" type="presOf" srcId="{AE273834-3402-4F3E-9359-60E39C54B9E5}" destId="{593BFDB1-CAE3-4872-BF45-DD9DA354BA9B}"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5168D917-567A-4E60-A978-774826E75048}" srcId="{CA22C88E-0669-49D0-8926-21D7B4218441}" destId="{A85EFC8E-3739-432A-9A25-7E39883AB9E0}" srcOrd="0" destOrd="0" parTransId="{B8F809E6-F304-40DE-8497-79DEB12FF3BE}" sibTransId="{6777CD80-FE0E-4C77-814F-1BE744149692}"/>
    <dgm:cxn modelId="{60C99DD7-CDCF-4CC3-AECE-7F521B4A4358}" srcId="{F859457E-BC70-4756-BFAA-D50EA258BDF3}" destId="{4284228F-198C-47C1-BBA4-3DFEB842FB3F}" srcOrd="0" destOrd="0" parTransId="{29A03FB7-8A40-41E1-8361-5AEA8631E2F5}" sibTransId="{EB8BB0B3-832A-4DC9-B50A-A9A21BBE351F}"/>
    <dgm:cxn modelId="{0BECBE38-7480-4883-9DC1-D840A7F6016F}" type="presOf" srcId="{A85EFC8E-3739-432A-9A25-7E39883AB9E0}" destId="{7DF8702B-315A-4503-AAE9-4DD59795E0CA}" srcOrd="0" destOrd="0" presId="urn:microsoft.com/office/officeart/2005/8/layout/orgChart1"/>
    <dgm:cxn modelId="{56A48067-690E-48DA-B271-DF2A6CE2E4ED}" type="presOf" srcId="{577C95EA-176F-4E99-A1A6-58827A06F625}" destId="{D8ECEB18-7017-4ADB-932D-95A78F708481}" srcOrd="0" destOrd="0" presId="urn:microsoft.com/office/officeart/2005/8/layout/orgChart1"/>
    <dgm:cxn modelId="{C1F3FD15-A4AF-47C4-8D46-8A67CF7C1DF8}" type="presOf" srcId="{B631B7B8-084F-4564-9389-99E0643D80CD}" destId="{F15F8266-AD11-461E-A3FA-7357505E16A8}" srcOrd="0" destOrd="0" presId="urn:microsoft.com/office/officeart/2005/8/layout/orgChart1"/>
    <dgm:cxn modelId="{07F458BE-5DD1-4CD4-A45D-7B7B52391258}" type="presOf" srcId="{E810120D-E565-4CDB-8F81-4419110DC319}" destId="{5B25CD9E-0182-44CD-B44A-FBD70C8504F0}" srcOrd="0" destOrd="0" presId="urn:microsoft.com/office/officeart/2005/8/layout/orgChart1"/>
    <dgm:cxn modelId="{6949B17C-C537-4999-8D98-98802AC5FC73}" type="presOf" srcId="{C8DC7EEA-3BAD-4A17-B214-E34636C975B0}" destId="{5D0BB2C5-B585-4B59-8165-BA89E901922A}" srcOrd="0" destOrd="0" presId="urn:microsoft.com/office/officeart/2005/8/layout/orgChart1"/>
    <dgm:cxn modelId="{9321CC27-0094-469C-8AA0-95483711BFF1}" type="presOf" srcId="{0B83FA1A-6018-4BAF-B624-185D76909078}" destId="{79A724F6-B267-4494-8ED4-0A7DA5255B94}" srcOrd="0" destOrd="0" presId="urn:microsoft.com/office/officeart/2005/8/layout/orgChart1"/>
    <dgm:cxn modelId="{36E748B1-3F6C-40BD-9A74-D94AF6BF80C8}" type="presOf" srcId="{B2C0FFFF-DC8C-43F7-9DC6-E28200C627D8}" destId="{9882E255-31BB-4670-B778-249E53F23956}" srcOrd="0" destOrd="0" presId="urn:microsoft.com/office/officeart/2005/8/layout/orgChart1"/>
    <dgm:cxn modelId="{E1184991-E2DE-48F9-AB1A-FA0775268984}" type="presOf" srcId="{5C728389-889D-4FDA-BF63-4F68F5139CF7}" destId="{4E2B58C2-7DFF-4928-A50C-3F879B47E332}" srcOrd="0" destOrd="0" presId="urn:microsoft.com/office/officeart/2005/8/layout/orgChart1"/>
    <dgm:cxn modelId="{58BFD2C2-BA5C-4B10-8202-3796FC4141BF}" type="presOf" srcId="{D6C49017-6C04-4D1B-89EC-E94E4D733E18}" destId="{3E81953D-B475-42F2-872D-E81EDA9D3088}" srcOrd="1" destOrd="0" presId="urn:microsoft.com/office/officeart/2005/8/layout/orgChart1"/>
    <dgm:cxn modelId="{E231B321-56D8-45FD-BD77-5BA4B2F49014}" type="presOf" srcId="{89EDD6CB-12A6-4407-8D51-1EA336FD9034}" destId="{BE3D0660-B829-4F25-92E1-A1EDDDC5D277}" srcOrd="0" destOrd="0" presId="urn:microsoft.com/office/officeart/2005/8/layout/orgChart1"/>
    <dgm:cxn modelId="{327FB36E-9933-49EE-9B8E-4253F905D04D}" type="presOf" srcId="{90EF4112-B4AA-4B9F-9EF7-EB481C7B90CB}" destId="{ABFD6ADA-118F-46FF-8E6B-A2DC5A4C43EE}" srcOrd="1" destOrd="0" presId="urn:microsoft.com/office/officeart/2005/8/layout/orgChart1"/>
    <dgm:cxn modelId="{FA2D961F-9729-48CE-811B-F7E2584870A9}" type="presOf" srcId="{89CA7FB1-CA75-4434-8A45-9A71334A2D83}" destId="{4FFFDE0E-778C-40EC-AEEA-F6F45864A6CC}" srcOrd="0" destOrd="0" presId="urn:microsoft.com/office/officeart/2005/8/layout/orgChart1"/>
    <dgm:cxn modelId="{B264554F-6BEA-42A3-9139-7C0E70C7019C}" type="presOf" srcId="{B3C3776B-77C5-4635-99FD-534DF9461E01}" destId="{5513730A-7156-4C3C-9072-969ABEDE6AC7}" srcOrd="1" destOrd="0" presId="urn:microsoft.com/office/officeart/2005/8/layout/orgChart1"/>
    <dgm:cxn modelId="{A57D7287-CB49-48AB-A0EE-3A73677DB21D}" type="presOf" srcId="{D696D06A-0249-4D53-83E8-0B5063D22123}" destId="{2BF8B1F3-1B58-4110-8A5F-4F45944A7EFE}" srcOrd="0" destOrd="0" presId="urn:microsoft.com/office/officeart/2005/8/layout/orgChart1"/>
    <dgm:cxn modelId="{F67EFB5A-8FF2-46EA-8F4C-685B50943737}" type="presOf" srcId="{D6E2F857-7D6C-42BA-9DB9-C72612689B3E}" destId="{12353F20-02E7-4E7C-B3AC-A1DC2E751C62}" srcOrd="0" destOrd="0" presId="urn:microsoft.com/office/officeart/2005/8/layout/orgChart1"/>
    <dgm:cxn modelId="{1A68D441-1864-4BE0-B622-5024CF9F3103}" type="presOf" srcId="{9E44AD2C-2601-4E19-995A-433C389CCF5B}" destId="{2DC9E238-F054-44E1-B82F-AE16F35705B8}" srcOrd="0" destOrd="0" presId="urn:microsoft.com/office/officeart/2005/8/layout/orgChart1"/>
    <dgm:cxn modelId="{686D2947-7DD0-4911-9FAF-0118ECFE059F}" type="presOf" srcId="{D9F38DD3-F2C8-42C8-B999-4C76D9307E60}" destId="{6400440C-3C9D-4F20-9C9E-59774D45D5AA}"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B4C6F810-613E-4507-B1C1-1CCA2A26AE1B}" type="presOf" srcId="{3EF1BC5B-4165-4AE2-A1A7-71F4CE938277}" destId="{2B9685D8-006A-4898-9C7B-EF18225D9069}" srcOrd="0" destOrd="0" presId="urn:microsoft.com/office/officeart/2005/8/layout/orgChart1"/>
    <dgm:cxn modelId="{824A0E05-0E0A-447B-8F21-15C11B8E3E63}" type="presOf" srcId="{CA22C88E-0669-49D0-8926-21D7B4218441}" destId="{4DFF4648-B7C6-4374-BC41-506B87EB4D4B}" srcOrd="1"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37168591-7251-4725-B121-266E949149BE}" type="presOf" srcId="{4F6616C0-8FDF-4162-B602-92BC84E1048A}" destId="{331505A9-7D7A-4F89-B9EA-764F55414808}"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9C686BD4-FF58-40EF-9BC5-A5BA1307D474}" type="presOf" srcId="{C99E98F8-1193-470A-8897-53816748360A}" destId="{A29678FE-143B-435B-B184-25EF06FC732A}" srcOrd="0" destOrd="0" presId="urn:microsoft.com/office/officeart/2005/8/layout/orgChart1"/>
    <dgm:cxn modelId="{3459B006-2E77-403C-8998-315C2F1C80AA}" type="presOf" srcId="{B631B7B8-084F-4564-9389-99E0643D80CD}" destId="{CECF6017-B531-4D48-931D-680624BD71FA}" srcOrd="1" destOrd="0" presId="urn:microsoft.com/office/officeart/2005/8/layout/orgChart1"/>
    <dgm:cxn modelId="{0B88E5AF-563A-42F4-B8B8-4FBDA1E51CF0}" type="presOf" srcId="{EA397DB5-167E-4F3D-81C8-0DC24C51EAE0}" destId="{82BFE995-BEA2-4F91-934C-4C13FEDD1581}" srcOrd="0" destOrd="0" presId="urn:microsoft.com/office/officeart/2005/8/layout/orgChart1"/>
    <dgm:cxn modelId="{F0CE0514-80E7-4A83-8BAF-53D0A3481058}" type="presOf" srcId="{3BBDC08C-E302-4EEF-8A04-14D81BB8EF0C}" destId="{7E37B81D-C9BD-4846-B557-61A6FBACEEAA}"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76E4AF6A-E547-4A37-A153-D37B0A18DBC2}" type="presOf" srcId="{4284228F-198C-47C1-BBA4-3DFEB842FB3F}" destId="{8DD80419-5BF5-4EAD-97C8-39B7E458B61A}"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22A15964-ACB9-4C17-BB11-38349216DE9B}" type="presOf" srcId="{5EC00975-01E5-406B-BFE8-5EC62841049D}" destId="{90330DBF-41F8-425F-ADE2-D271DB5F8DB2}" srcOrd="0" destOrd="0" presId="urn:microsoft.com/office/officeart/2005/8/layout/orgChart1"/>
    <dgm:cxn modelId="{F3FA2DCD-8DB1-4ABD-AEFB-3968466A2136}" type="presOf" srcId="{EFF6A549-C0EB-4666-A76A-6EA50BE84AF5}" destId="{E399D96D-2E0D-4FBE-9A07-3F0A19F278AA}"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E7D23CEB-0CFB-4ED3-BC92-2B694D3C97C6}" type="presOf" srcId="{89EDD6CB-12A6-4407-8D51-1EA336FD9034}" destId="{EE265A84-FCD0-4925-85CD-37B4AEFFE777}" srcOrd="1"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5B8D840C-3D7E-4EE1-A7EB-70C841A05FD7}" type="presOf" srcId="{F859457E-BC70-4756-BFAA-D50EA258BDF3}" destId="{59591444-B07A-438B-A4EC-B1FBC103E086}" srcOrd="1" destOrd="0" presId="urn:microsoft.com/office/officeart/2005/8/layout/orgChart1"/>
    <dgm:cxn modelId="{BB1E6B73-12B7-415F-BE86-3323EACB17B7}" type="presOf" srcId="{CA22C88E-0669-49D0-8926-21D7B4218441}" destId="{6A81A93B-70E1-4B8B-859A-DB6B99D13DD1}" srcOrd="0" destOrd="0" presId="urn:microsoft.com/office/officeart/2005/8/layout/orgChart1"/>
    <dgm:cxn modelId="{DA939649-9304-4171-BFAC-680D99C88C56}" type="presOf" srcId="{718FE6DB-BE4D-422A-8E4F-C6A156970B60}" destId="{85223D6A-2F60-4869-AF98-0C08151C0259}" srcOrd="1"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3870041A-18DA-4EEC-958C-4497D349AD34}" srcId="{C8DC7EEA-3BAD-4A17-B214-E34636C975B0}" destId="{5EC00975-01E5-406B-BFE8-5EC62841049D}" srcOrd="1" destOrd="0" parTransId="{3D52A457-41A8-415E-890A-6088D0BF1C99}" sibTransId="{D3EB9FFF-AF1B-416C-8C4E-950C475EA690}"/>
    <dgm:cxn modelId="{37C2754A-88E0-4274-A0DC-08E86D6DA560}" type="presOf" srcId="{2AA0B2CE-F7DB-42F8-9C0F-EBDF70B5F2C8}" destId="{57C230B2-99E7-4A6F-848A-7FDCF192D8AF}" srcOrd="0" destOrd="0" presId="urn:microsoft.com/office/officeart/2005/8/layout/orgChart1"/>
    <dgm:cxn modelId="{6465FE81-118B-4337-A91E-A38A6D7F55D8}" type="presOf" srcId="{29A03FB7-8A40-41E1-8361-5AEA8631E2F5}" destId="{3AD48C78-0B20-4E16-8F1B-CF2E39705C3D}"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EC0DD158-B5B3-4E10-B3D8-8A1705A6D4A2}" srcId="{AE273834-3402-4F3E-9359-60E39C54B9E5}" destId="{2AA0B2CE-F7DB-42F8-9C0F-EBDF70B5F2C8}" srcOrd="0" destOrd="0" parTransId="{AE941D8D-D861-4E0D-854F-DFFA1CF22290}" sibTransId="{AC8B1ECB-411E-4D04-9F88-77AFC44A73A2}"/>
    <dgm:cxn modelId="{44550977-E811-4581-9FF2-6E1B6B457970}" type="presOf" srcId="{99974594-39E7-4B49-A6E9-7D656202619B}" destId="{266D1529-FC20-4446-9D6D-6190E4D50402}"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D6C2D216-7FD5-4BBB-890D-960DFE724594}" type="presOf" srcId="{F859457E-BC70-4756-BFAA-D50EA258BDF3}" destId="{AC9CFD7E-8D94-410F-B512-CAA8A62EAA1F}" srcOrd="0" destOrd="0" presId="urn:microsoft.com/office/officeart/2005/8/layout/orgChart1"/>
    <dgm:cxn modelId="{2D04C7AB-28E1-40A0-AA7E-9842E1AA8510}" type="presOf" srcId="{D63BB612-FD1E-4EB3-A6D2-CC2F70437B64}" destId="{CC5020E4-0C5E-4EBB-B07E-B4A9B016469C}" srcOrd="0" destOrd="0" presId="urn:microsoft.com/office/officeart/2005/8/layout/orgChart1"/>
    <dgm:cxn modelId="{F02C6225-FC31-47CB-A03A-4F76C49AC5F2}" type="presOf" srcId="{577C95EA-176F-4E99-A1A6-58827A06F625}" destId="{B080475C-2924-4FAC-9E7C-E58DBC8F807E}" srcOrd="1" destOrd="0" presId="urn:microsoft.com/office/officeart/2005/8/layout/orgChart1"/>
    <dgm:cxn modelId="{55B0BE45-45BF-4905-A253-DB1FAA1B7275}" type="presOf" srcId="{381D8E40-4865-47C1-A31A-2EC439D83364}" destId="{B5CAB04F-41F2-4ECB-8B17-477F00F9E4C6}" srcOrd="0" destOrd="0" presId="urn:microsoft.com/office/officeart/2005/8/layout/orgChart1"/>
    <dgm:cxn modelId="{78E0EA75-459F-418C-A212-450E0C6C2C43}" type="presOf" srcId="{C13DDE89-6CFC-4811-9CB2-76034BCB653E}" destId="{ED2F88C3-BFC2-44C2-9FA2-BBA0B9689223}" srcOrd="0" destOrd="0" presId="urn:microsoft.com/office/officeart/2005/8/layout/orgChart1"/>
    <dgm:cxn modelId="{A2DA2718-4D2E-490E-A25B-F03D3B762235}" type="presOf" srcId="{9EAAC1E1-2E7D-4B1F-B47F-75106D3E7F10}" destId="{359947AF-5439-4C9C-95C1-2643BF891CB9}" srcOrd="0" destOrd="0" presId="urn:microsoft.com/office/officeart/2005/8/layout/orgChart1"/>
    <dgm:cxn modelId="{7098A523-DAE5-4F56-B3B0-A1DB73BD395E}" type="presOf" srcId="{A85EFC8E-3739-432A-9A25-7E39883AB9E0}" destId="{84D20E39-61C1-4B3C-97ED-0F4E9D4380E0}" srcOrd="1" destOrd="0" presId="urn:microsoft.com/office/officeart/2005/8/layout/orgChart1"/>
    <dgm:cxn modelId="{E42242DF-C018-4CD6-A616-C9B44BCC9D2C}" type="presOf" srcId="{DF960F08-4B64-4417-A942-184FBE14048D}" destId="{416F0F07-DEA0-4A7D-AF8A-3797342A2A89}" srcOrd="0" destOrd="0" presId="urn:microsoft.com/office/officeart/2005/8/layout/orgChart1"/>
    <dgm:cxn modelId="{D000E56E-EAF5-4303-828F-0C1AAA357B07}" type="presOf" srcId="{D6C49017-6C04-4D1B-89EC-E94E4D733E18}" destId="{1D12B547-CA81-4788-BD74-A2441DB36318}" srcOrd="0" destOrd="0" presId="urn:microsoft.com/office/officeart/2005/8/layout/orgChart1"/>
    <dgm:cxn modelId="{3114A934-016B-4ED9-8B90-4F41B062C6D6}" type="presOf" srcId="{CA88BCF5-4529-4894-A8A1-0B74D566BCB0}" destId="{E6860C8D-DAC3-4510-80C4-991D0EB88B04}" srcOrd="0" destOrd="0" presId="urn:microsoft.com/office/officeart/2005/8/layout/orgChart1"/>
    <dgm:cxn modelId="{3CBDA4FF-A9F1-4B89-9FA2-4AF13E12C43E}" type="presOf" srcId="{89CA7FB1-CA75-4434-8A45-9A71334A2D83}" destId="{E8195F43-DAB6-465A-A70C-BFD525FD22A5}" srcOrd="1" destOrd="0" presId="urn:microsoft.com/office/officeart/2005/8/layout/orgChart1"/>
    <dgm:cxn modelId="{E75F2535-A5F4-4882-9BF7-E307CDD4CCC1}" type="presOf" srcId="{AE273834-3402-4F3E-9359-60E39C54B9E5}" destId="{9D6AA769-9EC6-4A9B-B504-B1ACE44EAF11}" srcOrd="0" destOrd="0" presId="urn:microsoft.com/office/officeart/2005/8/layout/orgChart1"/>
    <dgm:cxn modelId="{622D8DC5-588F-46BA-A4E7-66DEB0A2B135}" type="presOf" srcId="{3D52A457-41A8-415E-890A-6088D0BF1C99}" destId="{5B7DE618-4DFA-4424-ADA1-B345F466AFF9}" srcOrd="0" destOrd="0" presId="urn:microsoft.com/office/officeart/2005/8/layout/orgChart1"/>
    <dgm:cxn modelId="{ABD80049-6229-42C8-A95A-B41E6FBEB316}" type="presOf" srcId="{D9F38DD3-F2C8-42C8-B999-4C76D9307E60}" destId="{CB758D7D-076B-4D90-B7B3-5BAE8F6E91EF}" srcOrd="1" destOrd="0" presId="urn:microsoft.com/office/officeart/2005/8/layout/orgChart1"/>
    <dgm:cxn modelId="{A755C694-0442-4F58-B93C-C1302A970D61}" type="presOf" srcId="{EA397DB5-167E-4F3D-81C8-0DC24C51EAE0}" destId="{1F3489B3-1BC6-4044-86AA-9945792D2421}" srcOrd="1"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38639AA9-D1C8-46B9-86BE-664EDE15B666}" type="presOf" srcId="{7F08AE7F-C7BF-471E-B5C5-6CA509F5F839}" destId="{C438B4BE-0CEA-4568-906B-AD0392F24989}" srcOrd="1" destOrd="0" presId="urn:microsoft.com/office/officeart/2005/8/layout/orgChart1"/>
    <dgm:cxn modelId="{FD2114B6-B96D-419F-8F51-8867E694D7D1}" type="presOf" srcId="{B13EBD08-60E6-4BF7-B127-E6075EB2CAD4}" destId="{509BE53F-8C6D-4E57-A2BB-B510FA533BA0}" srcOrd="0" destOrd="0" presId="urn:microsoft.com/office/officeart/2005/8/layout/orgChart1"/>
    <dgm:cxn modelId="{13AF51DD-23C9-4FB6-981B-55EDEFC0C002}" type="presOf" srcId="{3BBDC08C-E302-4EEF-8A04-14D81BB8EF0C}" destId="{227DDBD7-0C65-4CB6-AE8E-ED04C25D8C5F}"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5570F7FE-861F-4B25-B536-5A6AF0FA3652}" type="presOf" srcId="{2AA0B2CE-F7DB-42F8-9C0F-EBDF70B5F2C8}" destId="{37CCC4A6-3990-4A51-9B44-62DEBAA63BB1}" srcOrd="1" destOrd="0" presId="urn:microsoft.com/office/officeart/2005/8/layout/orgChart1"/>
    <dgm:cxn modelId="{C2DB0ACF-EBCE-4054-B0F9-CC821EBAB2E2}" type="presParOf" srcId="{E6860C8D-DAC3-4510-80C4-991D0EB88B04}" destId="{69E7ABF5-0B31-472C-A75B-095EE13BB484}" srcOrd="0" destOrd="0" presId="urn:microsoft.com/office/officeart/2005/8/layout/orgChart1"/>
    <dgm:cxn modelId="{23DDF88D-0451-4520-A6DB-0DF5C37FE76B}" type="presParOf" srcId="{69E7ABF5-0B31-472C-A75B-095EE13BB484}" destId="{BC6B7B9D-68B6-42A1-A2DA-BAE3038D9FA7}" srcOrd="0" destOrd="0" presId="urn:microsoft.com/office/officeart/2005/8/layout/orgChart1"/>
    <dgm:cxn modelId="{9E931CBD-0E4C-4332-8A9E-588DE3E8BA16}" type="presParOf" srcId="{BC6B7B9D-68B6-42A1-A2DA-BAE3038D9FA7}" destId="{509BE53F-8C6D-4E57-A2BB-B510FA533BA0}" srcOrd="0" destOrd="0" presId="urn:microsoft.com/office/officeart/2005/8/layout/orgChart1"/>
    <dgm:cxn modelId="{559D7619-9AFD-43DE-BB2A-6E077CD7A593}" type="presParOf" srcId="{BC6B7B9D-68B6-42A1-A2DA-BAE3038D9FA7}" destId="{EBDED88E-FAEF-482C-A6DC-01A0709FADF0}" srcOrd="1" destOrd="0" presId="urn:microsoft.com/office/officeart/2005/8/layout/orgChart1"/>
    <dgm:cxn modelId="{C00C3602-C776-4662-93DE-80C5D3BAB557}" type="presParOf" srcId="{69E7ABF5-0B31-472C-A75B-095EE13BB484}" destId="{DF3F4BD7-AFF6-45BD-BB9B-77C56224A77C}" srcOrd="1" destOrd="0" presId="urn:microsoft.com/office/officeart/2005/8/layout/orgChart1"/>
    <dgm:cxn modelId="{DEEE29D5-8179-42F4-AD2E-BCAE6FFD8187}" type="presParOf" srcId="{69E7ABF5-0B31-472C-A75B-095EE13BB484}" destId="{13787771-3E72-4EE7-A38E-576BFAB07021}" srcOrd="2" destOrd="0" presId="urn:microsoft.com/office/officeart/2005/8/layout/orgChart1"/>
    <dgm:cxn modelId="{B3C7E6AB-8D9B-4F23-A9DF-66E9D31B8334}" type="presParOf" srcId="{13787771-3E72-4EE7-A38E-576BFAB07021}" destId="{416F0F07-DEA0-4A7D-AF8A-3797342A2A89}" srcOrd="0" destOrd="0" presId="urn:microsoft.com/office/officeart/2005/8/layout/orgChart1"/>
    <dgm:cxn modelId="{51D911F9-415E-424B-B156-A75DFA0BCB43}" type="presParOf" srcId="{13787771-3E72-4EE7-A38E-576BFAB07021}" destId="{75950480-1B0D-4EA1-99F9-570E05AC0E9C}" srcOrd="1" destOrd="0" presId="urn:microsoft.com/office/officeart/2005/8/layout/orgChart1"/>
    <dgm:cxn modelId="{B3225424-7D76-4EE3-82AC-082A861647EB}" type="presParOf" srcId="{75950480-1B0D-4EA1-99F9-570E05AC0E9C}" destId="{CF19A080-6991-4429-B680-ABA88C11E0C9}" srcOrd="0" destOrd="0" presId="urn:microsoft.com/office/officeart/2005/8/layout/orgChart1"/>
    <dgm:cxn modelId="{8B6E25C0-6A8F-4A3B-A94E-E04B08EDA75E}" type="presParOf" srcId="{CF19A080-6991-4429-B680-ABA88C11E0C9}" destId="{AA77394C-2023-4562-8F67-23AFB206F30E}" srcOrd="0" destOrd="0" presId="urn:microsoft.com/office/officeart/2005/8/layout/orgChart1"/>
    <dgm:cxn modelId="{6D0D035C-B189-45F0-B517-C050DBADCBA2}" type="presParOf" srcId="{CF19A080-6991-4429-B680-ABA88C11E0C9}" destId="{E399D96D-2E0D-4FBE-9A07-3F0A19F278AA}" srcOrd="1" destOrd="0" presId="urn:microsoft.com/office/officeart/2005/8/layout/orgChart1"/>
    <dgm:cxn modelId="{F8229310-8A43-4D11-BF3D-DEDDB0BEAD4D}" type="presParOf" srcId="{75950480-1B0D-4EA1-99F9-570E05AC0E9C}" destId="{02FD3BF9-D5ED-4D80-AEE3-E07100F83A6B}" srcOrd="1" destOrd="0" presId="urn:microsoft.com/office/officeart/2005/8/layout/orgChart1"/>
    <dgm:cxn modelId="{3672FA26-C34A-4CD9-990D-B7E9851E8A71}" type="presParOf" srcId="{75950480-1B0D-4EA1-99F9-570E05AC0E9C}" destId="{19DC4005-2635-456F-A5D5-16C48B6C0388}" srcOrd="2" destOrd="0" presId="urn:microsoft.com/office/officeart/2005/8/layout/orgChart1"/>
    <dgm:cxn modelId="{05933AE4-73EB-4ABF-A7D6-6BA3A66CFA6F}" type="presParOf" srcId="{19DC4005-2635-456F-A5D5-16C48B6C0388}" destId="{331505A9-7D7A-4F89-B9EA-764F55414808}" srcOrd="0" destOrd="0" presId="urn:microsoft.com/office/officeart/2005/8/layout/orgChart1"/>
    <dgm:cxn modelId="{6E89AE44-D753-4B56-A050-0D9CA850C16C}" type="presParOf" srcId="{19DC4005-2635-456F-A5D5-16C48B6C0388}" destId="{EB1AF144-3AD0-4250-BCBE-EEFD6405B172}" srcOrd="1" destOrd="0" presId="urn:microsoft.com/office/officeart/2005/8/layout/orgChart1"/>
    <dgm:cxn modelId="{4BEE8A7C-427C-4F39-863E-C9A597A6E898}" type="presParOf" srcId="{EB1AF144-3AD0-4250-BCBE-EEFD6405B172}" destId="{7602909C-3640-4360-B96F-DFD0B93C8005}" srcOrd="0" destOrd="0" presId="urn:microsoft.com/office/officeart/2005/8/layout/orgChart1"/>
    <dgm:cxn modelId="{E1B22975-4D0B-4808-877D-F6C5B20D9561}" type="presParOf" srcId="{7602909C-3640-4360-B96F-DFD0B93C8005}" destId="{D7CB6126-5F88-480E-92C1-20FCC6A6B1BC}" srcOrd="0" destOrd="0" presId="urn:microsoft.com/office/officeart/2005/8/layout/orgChart1"/>
    <dgm:cxn modelId="{6A764DAE-9551-451D-9E89-009E57B5F7C4}" type="presParOf" srcId="{7602909C-3640-4360-B96F-DFD0B93C8005}" destId="{ABFD6ADA-118F-46FF-8E6B-A2DC5A4C43EE}" srcOrd="1" destOrd="0" presId="urn:microsoft.com/office/officeart/2005/8/layout/orgChart1"/>
    <dgm:cxn modelId="{D7CC11BF-E841-4E8C-AC92-85D556CA584F}" type="presParOf" srcId="{EB1AF144-3AD0-4250-BCBE-EEFD6405B172}" destId="{F78CEF85-4405-43A6-9F00-F4FFBF8834A0}" srcOrd="1" destOrd="0" presId="urn:microsoft.com/office/officeart/2005/8/layout/orgChart1"/>
    <dgm:cxn modelId="{19EEBC33-94D9-4741-8B5F-21731C6933A8}" type="presParOf" srcId="{EB1AF144-3AD0-4250-BCBE-EEFD6405B172}" destId="{90038E01-8118-438E-9133-DA0D5E687F32}" srcOrd="2" destOrd="0" presId="urn:microsoft.com/office/officeart/2005/8/layout/orgChart1"/>
    <dgm:cxn modelId="{15A28068-C808-4493-8E1C-495E8743288C}" type="presParOf" srcId="{19DC4005-2635-456F-A5D5-16C48B6C0388}" destId="{B548C1C7-9FEC-413F-93AE-568D8802B6D4}" srcOrd="2" destOrd="0" presId="urn:microsoft.com/office/officeart/2005/8/layout/orgChart1"/>
    <dgm:cxn modelId="{0EB92096-347E-42AB-A311-0853B335175A}" type="presParOf" srcId="{19DC4005-2635-456F-A5D5-16C48B6C0388}" destId="{BA84BA18-ECFD-4CD9-B224-05C8CB21E14A}" srcOrd="3" destOrd="0" presId="urn:microsoft.com/office/officeart/2005/8/layout/orgChart1"/>
    <dgm:cxn modelId="{F98A4577-B44B-458E-B62D-E117A8F26242}" type="presParOf" srcId="{BA84BA18-ECFD-4CD9-B224-05C8CB21E14A}" destId="{D8EF08BC-3D3A-4BEF-9CFE-1400BD1E73E7}" srcOrd="0" destOrd="0" presId="urn:microsoft.com/office/officeart/2005/8/layout/orgChart1"/>
    <dgm:cxn modelId="{05376452-0C0D-4AE9-B9CE-960AE0058DC2}" type="presParOf" srcId="{D8EF08BC-3D3A-4BEF-9CFE-1400BD1E73E7}" destId="{D8ECEB18-7017-4ADB-932D-95A78F708481}" srcOrd="0" destOrd="0" presId="urn:microsoft.com/office/officeart/2005/8/layout/orgChart1"/>
    <dgm:cxn modelId="{9AFA7B08-A655-4129-BEA9-39495E055D97}" type="presParOf" srcId="{D8EF08BC-3D3A-4BEF-9CFE-1400BD1E73E7}" destId="{B080475C-2924-4FAC-9E7C-E58DBC8F807E}" srcOrd="1" destOrd="0" presId="urn:microsoft.com/office/officeart/2005/8/layout/orgChart1"/>
    <dgm:cxn modelId="{7E19D1C5-CC44-4C42-933A-1947E5C3755D}" type="presParOf" srcId="{BA84BA18-ECFD-4CD9-B224-05C8CB21E14A}" destId="{C1AC0CF2-557C-41CA-90CE-70937D3C8373}" srcOrd="1" destOrd="0" presId="urn:microsoft.com/office/officeart/2005/8/layout/orgChart1"/>
    <dgm:cxn modelId="{6FD89C2A-4E1F-4259-94B0-36F32758936F}" type="presParOf" srcId="{BA84BA18-ECFD-4CD9-B224-05C8CB21E14A}" destId="{B88AE730-28E0-4BA1-BBFC-A4B238224EBC}" srcOrd="2" destOrd="0" presId="urn:microsoft.com/office/officeart/2005/8/layout/orgChart1"/>
    <dgm:cxn modelId="{36E6B90E-0304-48EB-B84B-30AD89FD66EB}" type="presParOf" srcId="{13787771-3E72-4EE7-A38E-576BFAB07021}" destId="{12353F20-02E7-4E7C-B3AC-A1DC2E751C62}" srcOrd="2" destOrd="0" presId="urn:microsoft.com/office/officeart/2005/8/layout/orgChart1"/>
    <dgm:cxn modelId="{D6D74557-AF6A-453F-A9C8-516CF0495528}" type="presParOf" srcId="{13787771-3E72-4EE7-A38E-576BFAB07021}" destId="{98A424D0-5BC4-4F23-A9D7-4731EABDB3FB}" srcOrd="3" destOrd="0" presId="urn:microsoft.com/office/officeart/2005/8/layout/orgChart1"/>
    <dgm:cxn modelId="{5D9BB03F-6C07-4AFA-9141-65559947C8ED}" type="presParOf" srcId="{98A424D0-5BC4-4F23-A9D7-4731EABDB3FB}" destId="{24B8257C-D8EE-462F-A138-5C631DAE63B2}" srcOrd="0" destOrd="0" presId="urn:microsoft.com/office/officeart/2005/8/layout/orgChart1"/>
    <dgm:cxn modelId="{D3578423-DF47-464A-9836-FCDBC754A00A}" type="presParOf" srcId="{24B8257C-D8EE-462F-A138-5C631DAE63B2}" destId="{4FFFDE0E-778C-40EC-AEEA-F6F45864A6CC}" srcOrd="0" destOrd="0" presId="urn:microsoft.com/office/officeart/2005/8/layout/orgChart1"/>
    <dgm:cxn modelId="{E79B0AFF-D032-495C-BAFB-506B66A13D1C}" type="presParOf" srcId="{24B8257C-D8EE-462F-A138-5C631DAE63B2}" destId="{E8195F43-DAB6-465A-A70C-BFD525FD22A5}" srcOrd="1" destOrd="0" presId="urn:microsoft.com/office/officeart/2005/8/layout/orgChart1"/>
    <dgm:cxn modelId="{E97793AE-ACC8-43E7-9D55-EA95CF72F401}" type="presParOf" srcId="{98A424D0-5BC4-4F23-A9D7-4731EABDB3FB}" destId="{A7AB07DA-F3CD-44BC-BF57-C63A6963D16E}" srcOrd="1" destOrd="0" presId="urn:microsoft.com/office/officeart/2005/8/layout/orgChart1"/>
    <dgm:cxn modelId="{6FAC2094-BD65-47C3-B1EE-531BE6064CC6}" type="presParOf" srcId="{98A424D0-5BC4-4F23-A9D7-4731EABDB3FB}" destId="{9B2D3870-B62F-4BCC-9D8B-6B116A9E10E8}" srcOrd="2" destOrd="0" presId="urn:microsoft.com/office/officeart/2005/8/layout/orgChart1"/>
    <dgm:cxn modelId="{54062E10-6CB6-45C7-9148-59116BCAE163}" type="presParOf" srcId="{9B2D3870-B62F-4BCC-9D8B-6B116A9E10E8}" destId="{ED2F88C3-BFC2-44C2-9FA2-BBA0B9689223}" srcOrd="0" destOrd="0" presId="urn:microsoft.com/office/officeart/2005/8/layout/orgChart1"/>
    <dgm:cxn modelId="{AF0977E9-BF84-454F-A61F-CB44D0977F66}" type="presParOf" srcId="{9B2D3870-B62F-4BCC-9D8B-6B116A9E10E8}" destId="{5A1F06E5-271A-4139-BF13-EC55C5BEC6AC}" srcOrd="1" destOrd="0" presId="urn:microsoft.com/office/officeart/2005/8/layout/orgChart1"/>
    <dgm:cxn modelId="{AD27FFDB-0C35-4B21-9CB0-A20C63DB37C1}" type="presParOf" srcId="{5A1F06E5-271A-4139-BF13-EC55C5BEC6AC}" destId="{AFEF4BD3-44CC-4A2B-A352-036EE58A25E4}" srcOrd="0" destOrd="0" presId="urn:microsoft.com/office/officeart/2005/8/layout/orgChart1"/>
    <dgm:cxn modelId="{A52084D7-9A30-4DF7-A9C6-7B2E4E8199D9}" type="presParOf" srcId="{AFEF4BD3-44CC-4A2B-A352-036EE58A25E4}" destId="{18DBB891-5FB1-4FC9-B96D-C5064DA55C1F}" srcOrd="0" destOrd="0" presId="urn:microsoft.com/office/officeart/2005/8/layout/orgChart1"/>
    <dgm:cxn modelId="{C725155C-F463-4C25-B135-6A55DE09EC4D}" type="presParOf" srcId="{AFEF4BD3-44CC-4A2B-A352-036EE58A25E4}" destId="{C438B4BE-0CEA-4568-906B-AD0392F24989}" srcOrd="1" destOrd="0" presId="urn:microsoft.com/office/officeart/2005/8/layout/orgChart1"/>
    <dgm:cxn modelId="{CCA506D5-45DD-4DBE-BB10-7574ABBF3C99}" type="presParOf" srcId="{5A1F06E5-271A-4139-BF13-EC55C5BEC6AC}" destId="{F48F7224-8B94-49E2-AB70-52735AAE8747}" srcOrd="1" destOrd="0" presId="urn:microsoft.com/office/officeart/2005/8/layout/orgChart1"/>
    <dgm:cxn modelId="{0E2CCB4B-EE1E-4A02-81AA-77D6AC3C4F4C}" type="presParOf" srcId="{5A1F06E5-271A-4139-BF13-EC55C5BEC6AC}" destId="{00E10564-A481-43CF-82C0-99CDF70DA6E8}" srcOrd="2" destOrd="0" presId="urn:microsoft.com/office/officeart/2005/8/layout/orgChart1"/>
    <dgm:cxn modelId="{0139AE28-EB9D-4182-860D-BB9277835D9A}" type="presParOf" srcId="{00E10564-A481-43CF-82C0-99CDF70DA6E8}" destId="{BC3E633F-8461-403E-BDEC-B7E99735FFBE}" srcOrd="0" destOrd="0" presId="urn:microsoft.com/office/officeart/2005/8/layout/orgChart1"/>
    <dgm:cxn modelId="{26E923A7-7F25-4C11-A1FB-8A7BF948EB59}" type="presParOf" srcId="{00E10564-A481-43CF-82C0-99CDF70DA6E8}" destId="{13005A93-075C-48C7-99D8-BA256C83191F}" srcOrd="1" destOrd="0" presId="urn:microsoft.com/office/officeart/2005/8/layout/orgChart1"/>
    <dgm:cxn modelId="{46B869D9-865B-42C7-94E3-0C5D3844D3D0}" type="presParOf" srcId="{13005A93-075C-48C7-99D8-BA256C83191F}" destId="{95FF74A2-7914-408D-97EC-623776C33E72}" srcOrd="0" destOrd="0" presId="urn:microsoft.com/office/officeart/2005/8/layout/orgChart1"/>
    <dgm:cxn modelId="{EFF1835E-F08E-4921-BF0F-2550DBC95048}" type="presParOf" srcId="{95FF74A2-7914-408D-97EC-623776C33E72}" destId="{6A81A93B-70E1-4B8B-859A-DB6B99D13DD1}" srcOrd="0" destOrd="0" presId="urn:microsoft.com/office/officeart/2005/8/layout/orgChart1"/>
    <dgm:cxn modelId="{232C460D-0603-4680-8965-4BBDC81D0FAF}" type="presParOf" srcId="{95FF74A2-7914-408D-97EC-623776C33E72}" destId="{4DFF4648-B7C6-4374-BC41-506B87EB4D4B}" srcOrd="1" destOrd="0" presId="urn:microsoft.com/office/officeart/2005/8/layout/orgChart1"/>
    <dgm:cxn modelId="{4C7CEFC3-DA72-436E-968F-5B1186F495A3}" type="presParOf" srcId="{13005A93-075C-48C7-99D8-BA256C83191F}" destId="{0F621751-7B2D-49AE-8140-9EA4B86FA697}" srcOrd="1" destOrd="0" presId="urn:microsoft.com/office/officeart/2005/8/layout/orgChart1"/>
    <dgm:cxn modelId="{22F2AB0A-2D31-4A44-9988-88469FBC7797}" type="presParOf" srcId="{13005A93-075C-48C7-99D8-BA256C83191F}" destId="{1A31B0CC-063C-47CC-925A-1C9995EE37A2}" srcOrd="2" destOrd="0" presId="urn:microsoft.com/office/officeart/2005/8/layout/orgChart1"/>
    <dgm:cxn modelId="{278B7060-D047-4207-BA28-585CBF38E11F}" type="presParOf" srcId="{1A31B0CC-063C-47CC-925A-1C9995EE37A2}" destId="{29D686AB-FF22-4039-A42C-CF057E473B87}" srcOrd="0" destOrd="0" presId="urn:microsoft.com/office/officeart/2005/8/layout/orgChart1"/>
    <dgm:cxn modelId="{9E99A583-35C3-4F6E-88DA-8DFB2E95172B}" type="presParOf" srcId="{1A31B0CC-063C-47CC-925A-1C9995EE37A2}" destId="{AECA3D14-B355-494C-A1DB-99FE51B34BA0}" srcOrd="1" destOrd="0" presId="urn:microsoft.com/office/officeart/2005/8/layout/orgChart1"/>
    <dgm:cxn modelId="{BD159F62-37E9-4677-AC52-13B7FC1DB32E}" type="presParOf" srcId="{AECA3D14-B355-494C-A1DB-99FE51B34BA0}" destId="{618A8B5E-3ABD-4EC3-B38B-7D91E6EEB479}" srcOrd="0" destOrd="0" presId="urn:microsoft.com/office/officeart/2005/8/layout/orgChart1"/>
    <dgm:cxn modelId="{1D854F5F-B4CB-4456-A06A-CA714AFE0BA8}" type="presParOf" srcId="{618A8B5E-3ABD-4EC3-B38B-7D91E6EEB479}" destId="{7DF8702B-315A-4503-AAE9-4DD59795E0CA}" srcOrd="0" destOrd="0" presId="urn:microsoft.com/office/officeart/2005/8/layout/orgChart1"/>
    <dgm:cxn modelId="{C21D8F8F-E5C6-4421-B734-99C43C1F3D9A}" type="presParOf" srcId="{618A8B5E-3ABD-4EC3-B38B-7D91E6EEB479}" destId="{84D20E39-61C1-4B3C-97ED-0F4E9D4380E0}" srcOrd="1" destOrd="0" presId="urn:microsoft.com/office/officeart/2005/8/layout/orgChart1"/>
    <dgm:cxn modelId="{4752EC49-6EDC-4600-BDE1-6A0CB999AF84}" type="presParOf" srcId="{AECA3D14-B355-494C-A1DB-99FE51B34BA0}" destId="{6AE3FC03-99A8-45B3-B7DB-7567CBF33119}" srcOrd="1" destOrd="0" presId="urn:microsoft.com/office/officeart/2005/8/layout/orgChart1"/>
    <dgm:cxn modelId="{34076CFB-036C-44CA-8450-7332E5D972ED}" type="presParOf" srcId="{AECA3D14-B355-494C-A1DB-99FE51B34BA0}" destId="{E2795D3C-4022-4F17-B236-5FD0B910F5F2}" srcOrd="2" destOrd="0" presId="urn:microsoft.com/office/officeart/2005/8/layout/orgChart1"/>
    <dgm:cxn modelId="{05290A82-AE24-444B-B267-A52F9B425841}" type="presParOf" srcId="{1A31B0CC-063C-47CC-925A-1C9995EE37A2}" destId="{221D2F42-BF70-454D-9D32-7468C5EBFCFE}" srcOrd="2" destOrd="0" presId="urn:microsoft.com/office/officeart/2005/8/layout/orgChart1"/>
    <dgm:cxn modelId="{22C53308-9EAE-4F45-BADE-332C81F6E02F}" type="presParOf" srcId="{1A31B0CC-063C-47CC-925A-1C9995EE37A2}" destId="{A3D61F6B-E580-4F9B-969E-53646304C6E2}" srcOrd="3" destOrd="0" presId="urn:microsoft.com/office/officeart/2005/8/layout/orgChart1"/>
    <dgm:cxn modelId="{26FAC126-CFBF-498B-A309-5CB66DA797AD}" type="presParOf" srcId="{A3D61F6B-E580-4F9B-969E-53646304C6E2}" destId="{A49C375B-1484-4C2F-9F5E-F56EA0457B1B}" srcOrd="0" destOrd="0" presId="urn:microsoft.com/office/officeart/2005/8/layout/orgChart1"/>
    <dgm:cxn modelId="{1A7891FF-DD27-4B0B-B2A1-41734E6E26EA}" type="presParOf" srcId="{A49C375B-1484-4C2F-9F5E-F56EA0457B1B}" destId="{9D6AA769-9EC6-4A9B-B504-B1ACE44EAF11}" srcOrd="0" destOrd="0" presId="urn:microsoft.com/office/officeart/2005/8/layout/orgChart1"/>
    <dgm:cxn modelId="{A1DB223E-90A4-4088-9EC4-A9BDECB17283}" type="presParOf" srcId="{A49C375B-1484-4C2F-9F5E-F56EA0457B1B}" destId="{593BFDB1-CAE3-4872-BF45-DD9DA354BA9B}" srcOrd="1" destOrd="0" presId="urn:microsoft.com/office/officeart/2005/8/layout/orgChart1"/>
    <dgm:cxn modelId="{F4791AD3-E955-440A-86D0-09E6CBF0B8C8}" type="presParOf" srcId="{A3D61F6B-E580-4F9B-969E-53646304C6E2}" destId="{35BD6349-65D5-4425-BF53-C90D4247105C}" srcOrd="1" destOrd="0" presId="urn:microsoft.com/office/officeart/2005/8/layout/orgChart1"/>
    <dgm:cxn modelId="{60870098-408D-4222-A13B-157763CDA97D}" type="presParOf" srcId="{A3D61F6B-E580-4F9B-969E-53646304C6E2}" destId="{AFD14A58-D901-450E-95A3-FD0BEB2F313D}" srcOrd="2" destOrd="0" presId="urn:microsoft.com/office/officeart/2005/8/layout/orgChart1"/>
    <dgm:cxn modelId="{92EDFA5D-201E-4CB5-9101-56B0336246EB}" type="presParOf" srcId="{AFD14A58-D901-450E-95A3-FD0BEB2F313D}" destId="{09CBC5AE-1DDE-4BEF-80C5-95FA9D189A4D}" srcOrd="0" destOrd="0" presId="urn:microsoft.com/office/officeart/2005/8/layout/orgChart1"/>
    <dgm:cxn modelId="{0D639E3C-A220-4714-A27F-19D2BD967C3A}" type="presParOf" srcId="{AFD14A58-D901-450E-95A3-FD0BEB2F313D}" destId="{98A2AFAD-966D-4D52-8F7E-8BF83A3BDC11}" srcOrd="1" destOrd="0" presId="urn:microsoft.com/office/officeart/2005/8/layout/orgChart1"/>
    <dgm:cxn modelId="{3E0464A6-8CB0-4CA0-A3D1-09F4900E3429}" type="presParOf" srcId="{98A2AFAD-966D-4D52-8F7E-8BF83A3BDC11}" destId="{D213F241-DF25-41DD-8C24-3DF29ADBCF52}" srcOrd="0" destOrd="0" presId="urn:microsoft.com/office/officeart/2005/8/layout/orgChart1"/>
    <dgm:cxn modelId="{864F32D1-635A-4148-8209-3CAC535456E8}" type="presParOf" srcId="{D213F241-DF25-41DD-8C24-3DF29ADBCF52}" destId="{57C230B2-99E7-4A6F-848A-7FDCF192D8AF}" srcOrd="0" destOrd="0" presId="urn:microsoft.com/office/officeart/2005/8/layout/orgChart1"/>
    <dgm:cxn modelId="{CB2BAC74-5EF7-4C76-BDA7-DB332CC4CE5A}" type="presParOf" srcId="{D213F241-DF25-41DD-8C24-3DF29ADBCF52}" destId="{37CCC4A6-3990-4A51-9B44-62DEBAA63BB1}" srcOrd="1" destOrd="0" presId="urn:microsoft.com/office/officeart/2005/8/layout/orgChart1"/>
    <dgm:cxn modelId="{2CF13426-2A45-4A1C-BEBD-646B8E738CB9}" type="presParOf" srcId="{98A2AFAD-966D-4D52-8F7E-8BF83A3BDC11}" destId="{A41628F8-F412-4A96-9C9C-6A9E5DA74158}" srcOrd="1" destOrd="0" presId="urn:microsoft.com/office/officeart/2005/8/layout/orgChart1"/>
    <dgm:cxn modelId="{8B011596-B9AD-4DA8-8544-AECB6D90B024}" type="presParOf" srcId="{98A2AFAD-966D-4D52-8F7E-8BF83A3BDC11}" destId="{3FAFC023-73D3-4BED-9A95-AD8A734083F2}" srcOrd="2" destOrd="0" presId="urn:microsoft.com/office/officeart/2005/8/layout/orgChart1"/>
    <dgm:cxn modelId="{7957751E-D066-4920-9D94-A49C7E94B603}" type="presParOf" srcId="{00E10564-A481-43CF-82C0-99CDF70DA6E8}" destId="{266D1529-FC20-4446-9D6D-6190E4D50402}" srcOrd="2" destOrd="0" presId="urn:microsoft.com/office/officeart/2005/8/layout/orgChart1"/>
    <dgm:cxn modelId="{4553149F-DE8D-4B38-AD57-CF6F726601B1}" type="presParOf" srcId="{00E10564-A481-43CF-82C0-99CDF70DA6E8}" destId="{24D63D63-70F1-411E-8F9A-7C2F2035F2C1}" srcOrd="3" destOrd="0" presId="urn:microsoft.com/office/officeart/2005/8/layout/orgChart1"/>
    <dgm:cxn modelId="{4E51BF92-76DE-4B49-AF34-52C6A1C1E257}" type="presParOf" srcId="{24D63D63-70F1-411E-8F9A-7C2F2035F2C1}" destId="{569F79BB-87FA-4543-B880-4273B6960529}" srcOrd="0" destOrd="0" presId="urn:microsoft.com/office/officeart/2005/8/layout/orgChart1"/>
    <dgm:cxn modelId="{75397C7A-6E3A-4C57-B13A-30C6487E3D63}" type="presParOf" srcId="{569F79BB-87FA-4543-B880-4273B6960529}" destId="{5D0BB2C5-B585-4B59-8165-BA89E901922A}" srcOrd="0" destOrd="0" presId="urn:microsoft.com/office/officeart/2005/8/layout/orgChart1"/>
    <dgm:cxn modelId="{3E276891-EC54-41F4-8E8F-1DF27D429DB1}" type="presParOf" srcId="{569F79BB-87FA-4543-B880-4273B6960529}" destId="{E38062C5-44BF-4D02-9ADD-92494A0DEB33}" srcOrd="1" destOrd="0" presId="urn:microsoft.com/office/officeart/2005/8/layout/orgChart1"/>
    <dgm:cxn modelId="{20AB95D7-DCC0-4F27-A9C3-7B845A03EB73}" type="presParOf" srcId="{24D63D63-70F1-411E-8F9A-7C2F2035F2C1}" destId="{FA30E6BA-5FA2-40EF-B459-52624F74DBEA}" srcOrd="1" destOrd="0" presId="urn:microsoft.com/office/officeart/2005/8/layout/orgChart1"/>
    <dgm:cxn modelId="{89A8CAB2-91CC-4A2E-A465-48C97C0EC6D9}" type="presParOf" srcId="{24D63D63-70F1-411E-8F9A-7C2F2035F2C1}" destId="{A748BE8C-4009-4430-BAAA-FE5147896064}" srcOrd="2" destOrd="0" presId="urn:microsoft.com/office/officeart/2005/8/layout/orgChart1"/>
    <dgm:cxn modelId="{1141B4B4-CA37-40E1-AA44-D0B84590B560}" type="presParOf" srcId="{A748BE8C-4009-4430-BAAA-FE5147896064}" destId="{B5CAB04F-41F2-4ECB-8B17-477F00F9E4C6}" srcOrd="0" destOrd="0" presId="urn:microsoft.com/office/officeart/2005/8/layout/orgChart1"/>
    <dgm:cxn modelId="{5CBF976B-6491-4F2D-B5A0-FD4DC2468B66}" type="presParOf" srcId="{A748BE8C-4009-4430-BAAA-FE5147896064}" destId="{BD9D7FC5-F2D3-42F2-BDE5-16C445756860}" srcOrd="1" destOrd="0" presId="urn:microsoft.com/office/officeart/2005/8/layout/orgChart1"/>
    <dgm:cxn modelId="{3CF50564-39A8-4ABB-B70C-304736D0A1E3}" type="presParOf" srcId="{BD9D7FC5-F2D3-42F2-BDE5-16C445756860}" destId="{872346F0-0ED5-4489-8F9C-114EAD92AF1B}" srcOrd="0" destOrd="0" presId="urn:microsoft.com/office/officeart/2005/8/layout/orgChart1"/>
    <dgm:cxn modelId="{D169EC58-9494-493A-999C-4B605E787C10}" type="presParOf" srcId="{872346F0-0ED5-4489-8F9C-114EAD92AF1B}" destId="{82BFE995-BEA2-4F91-934C-4C13FEDD1581}" srcOrd="0" destOrd="0" presId="urn:microsoft.com/office/officeart/2005/8/layout/orgChart1"/>
    <dgm:cxn modelId="{5D06E96A-1B99-416A-9CD0-90E3FDE8D821}" type="presParOf" srcId="{872346F0-0ED5-4489-8F9C-114EAD92AF1B}" destId="{1F3489B3-1BC6-4044-86AA-9945792D2421}" srcOrd="1" destOrd="0" presId="urn:microsoft.com/office/officeart/2005/8/layout/orgChart1"/>
    <dgm:cxn modelId="{9A89624F-F6F7-46D8-9124-68DFAB7B5B96}" type="presParOf" srcId="{BD9D7FC5-F2D3-42F2-BDE5-16C445756860}" destId="{03A686D9-36DE-4E6E-847C-2B9AD47AB5AA}" srcOrd="1" destOrd="0" presId="urn:microsoft.com/office/officeart/2005/8/layout/orgChart1"/>
    <dgm:cxn modelId="{612D3248-CA62-4DB3-AF6B-11CD34CCFA31}" type="presParOf" srcId="{BD9D7FC5-F2D3-42F2-BDE5-16C445756860}" destId="{0E3A4F01-D6C0-4F0D-ADE4-000701D66636}" srcOrd="2" destOrd="0" presId="urn:microsoft.com/office/officeart/2005/8/layout/orgChart1"/>
    <dgm:cxn modelId="{43556F9D-A904-4783-9C78-334B99822802}" type="presParOf" srcId="{A748BE8C-4009-4430-BAAA-FE5147896064}" destId="{5B7DE618-4DFA-4424-ADA1-B345F466AFF9}" srcOrd="2" destOrd="0" presId="urn:microsoft.com/office/officeart/2005/8/layout/orgChart1"/>
    <dgm:cxn modelId="{4D5B5AE9-E2FE-4933-AEC3-9394EB53F44D}" type="presParOf" srcId="{A748BE8C-4009-4430-BAAA-FE5147896064}" destId="{3326F8DD-44B4-4F5B-96EC-CF95933A6E6C}" srcOrd="3" destOrd="0" presId="urn:microsoft.com/office/officeart/2005/8/layout/orgChart1"/>
    <dgm:cxn modelId="{B91C7582-3505-46C3-B7C3-206180DBB50A}" type="presParOf" srcId="{3326F8DD-44B4-4F5B-96EC-CF95933A6E6C}" destId="{A6B7B530-D579-40F9-B8E4-5145716582DF}" srcOrd="0" destOrd="0" presId="urn:microsoft.com/office/officeart/2005/8/layout/orgChart1"/>
    <dgm:cxn modelId="{A7EB31CE-15EC-4C3C-9E57-F16831B3F229}" type="presParOf" srcId="{A6B7B530-D579-40F9-B8E4-5145716582DF}" destId="{90330DBF-41F8-425F-ADE2-D271DB5F8DB2}" srcOrd="0" destOrd="0" presId="urn:microsoft.com/office/officeart/2005/8/layout/orgChart1"/>
    <dgm:cxn modelId="{E9FA3B59-5B8B-4772-9BE4-5C2A6D7945D6}" type="presParOf" srcId="{A6B7B530-D579-40F9-B8E4-5145716582DF}" destId="{8D4EE2CB-0D3C-4BE6-9A54-682393A74257}" srcOrd="1" destOrd="0" presId="urn:microsoft.com/office/officeart/2005/8/layout/orgChart1"/>
    <dgm:cxn modelId="{CEDDF423-49F6-4E98-85ED-D611848533B4}" type="presParOf" srcId="{3326F8DD-44B4-4F5B-96EC-CF95933A6E6C}" destId="{2F3433E1-F545-49EB-A2E2-5CC131982E37}" srcOrd="1" destOrd="0" presId="urn:microsoft.com/office/officeart/2005/8/layout/orgChart1"/>
    <dgm:cxn modelId="{240D0FD3-0BFB-4A1F-92E6-CD19F5017569}" type="presParOf" srcId="{3326F8DD-44B4-4F5B-96EC-CF95933A6E6C}" destId="{E29C9422-D53B-4802-B593-599C7B4B9441}" srcOrd="2" destOrd="0" presId="urn:microsoft.com/office/officeart/2005/8/layout/orgChart1"/>
    <dgm:cxn modelId="{7D4E6229-96F8-4236-9DBF-5963E37B4F17}" type="presParOf" srcId="{E29C9422-D53B-4802-B593-599C7B4B9441}" destId="{79A724F6-B267-4494-8ED4-0A7DA5255B94}" srcOrd="0" destOrd="0" presId="urn:microsoft.com/office/officeart/2005/8/layout/orgChart1"/>
    <dgm:cxn modelId="{225E527C-8C6E-471D-A99B-DBC8428C9980}" type="presParOf" srcId="{E29C9422-D53B-4802-B593-599C7B4B9441}" destId="{3584CFDD-91FC-48BA-8EA7-20AEA53D801E}" srcOrd="1" destOrd="0" presId="urn:microsoft.com/office/officeart/2005/8/layout/orgChart1"/>
    <dgm:cxn modelId="{141670A9-F122-4DD3-B526-BC3826AC192C}" type="presParOf" srcId="{3584CFDD-91FC-48BA-8EA7-20AEA53D801E}" destId="{B81AF3C4-305F-4012-AA8D-3033365C48E8}" srcOrd="0" destOrd="0" presId="urn:microsoft.com/office/officeart/2005/8/layout/orgChart1"/>
    <dgm:cxn modelId="{704C8781-31DA-423E-B630-F47D5A1B2BB9}" type="presParOf" srcId="{B81AF3C4-305F-4012-AA8D-3033365C48E8}" destId="{F78164D0-3659-4724-8A9A-5827C7D4A9B6}" srcOrd="0" destOrd="0" presId="urn:microsoft.com/office/officeart/2005/8/layout/orgChart1"/>
    <dgm:cxn modelId="{02686A97-F629-4D52-B424-B5455296CAAB}" type="presParOf" srcId="{B81AF3C4-305F-4012-AA8D-3033365C48E8}" destId="{17A7BBEF-86F0-4326-8631-B822BDA06C6D}" srcOrd="1" destOrd="0" presId="urn:microsoft.com/office/officeart/2005/8/layout/orgChart1"/>
    <dgm:cxn modelId="{EFF2AE28-EC65-492D-A8AB-46FFBD64F523}" type="presParOf" srcId="{3584CFDD-91FC-48BA-8EA7-20AEA53D801E}" destId="{4D453A02-E30B-4ACC-B580-20B53F0C77B7}" srcOrd="1" destOrd="0" presId="urn:microsoft.com/office/officeart/2005/8/layout/orgChart1"/>
    <dgm:cxn modelId="{E71A913D-CDC1-4654-B2AC-18C326244BC2}" type="presParOf" srcId="{3584CFDD-91FC-48BA-8EA7-20AEA53D801E}" destId="{73CD08DC-855F-46F6-916F-0F03C72E2641}" srcOrd="2" destOrd="0" presId="urn:microsoft.com/office/officeart/2005/8/layout/orgChart1"/>
    <dgm:cxn modelId="{0E209F7A-720B-417A-A1DB-AD766E11D8D7}" type="presParOf" srcId="{9B2D3870-B62F-4BCC-9D8B-6B116A9E10E8}" destId="{5B25CD9E-0182-44CD-B44A-FBD70C8504F0}" srcOrd="2" destOrd="0" presId="urn:microsoft.com/office/officeart/2005/8/layout/orgChart1"/>
    <dgm:cxn modelId="{1D47A883-92AA-4F22-817F-3BEA64AE8DBB}" type="presParOf" srcId="{9B2D3870-B62F-4BCC-9D8B-6B116A9E10E8}" destId="{7E2BC9D7-3581-4FE5-8584-862F12AE88EF}" srcOrd="3" destOrd="0" presId="urn:microsoft.com/office/officeart/2005/8/layout/orgChart1"/>
    <dgm:cxn modelId="{F50141E7-B510-4F91-B6CC-2B5A6D21219E}" type="presParOf" srcId="{7E2BC9D7-3581-4FE5-8584-862F12AE88EF}" destId="{C8ED3A81-487C-4EF1-8C85-9488043BBAFB}" srcOrd="0" destOrd="0" presId="urn:microsoft.com/office/officeart/2005/8/layout/orgChart1"/>
    <dgm:cxn modelId="{6234F360-0F39-42F2-B215-34D8AE76678E}" type="presParOf" srcId="{C8ED3A81-487C-4EF1-8C85-9488043BBAFB}" destId="{F15F8266-AD11-461E-A3FA-7357505E16A8}" srcOrd="0" destOrd="0" presId="urn:microsoft.com/office/officeart/2005/8/layout/orgChart1"/>
    <dgm:cxn modelId="{7D693DC7-1C86-4751-BD96-FD7BFB3372E0}" type="presParOf" srcId="{C8ED3A81-487C-4EF1-8C85-9488043BBAFB}" destId="{CECF6017-B531-4D48-931D-680624BD71FA}" srcOrd="1" destOrd="0" presId="urn:microsoft.com/office/officeart/2005/8/layout/orgChart1"/>
    <dgm:cxn modelId="{BEA10C3E-DBA6-434B-8935-A8F285530D9A}" type="presParOf" srcId="{7E2BC9D7-3581-4FE5-8584-862F12AE88EF}" destId="{1DC76060-E8A6-4C82-B311-A72AFBCAAC11}" srcOrd="1" destOrd="0" presId="urn:microsoft.com/office/officeart/2005/8/layout/orgChart1"/>
    <dgm:cxn modelId="{793A49CB-FDC7-49F0-AB7A-36661C2F410C}" type="presParOf" srcId="{7E2BC9D7-3581-4FE5-8584-862F12AE88EF}" destId="{7638BC5D-9A43-4236-A8E3-E2B0AA1130C9}" srcOrd="2" destOrd="0" presId="urn:microsoft.com/office/officeart/2005/8/layout/orgChart1"/>
    <dgm:cxn modelId="{23E09A01-76C7-4CDA-BC32-6026000EFDD5}" type="presParOf" srcId="{7638BC5D-9A43-4236-A8E3-E2B0AA1130C9}" destId="{9882E255-31BB-4670-B778-249E53F23956}" srcOrd="0" destOrd="0" presId="urn:microsoft.com/office/officeart/2005/8/layout/orgChart1"/>
    <dgm:cxn modelId="{130F668D-6382-43FE-8527-E23824667143}" type="presParOf" srcId="{7638BC5D-9A43-4236-A8E3-E2B0AA1130C9}" destId="{2851DB03-7896-49EA-A6C7-AD62F2C2A867}" srcOrd="1" destOrd="0" presId="urn:microsoft.com/office/officeart/2005/8/layout/orgChart1"/>
    <dgm:cxn modelId="{6D3FEDF5-5703-4607-A65C-8A0D90EAEFCD}" type="presParOf" srcId="{2851DB03-7896-49EA-A6C7-AD62F2C2A867}" destId="{C1576A96-DC81-4EE6-A07E-2B77EA672379}" srcOrd="0" destOrd="0" presId="urn:microsoft.com/office/officeart/2005/8/layout/orgChart1"/>
    <dgm:cxn modelId="{05696A09-0A9F-44F8-BAD2-9134AE26A425}" type="presParOf" srcId="{C1576A96-DC81-4EE6-A07E-2B77EA672379}" destId="{33E19900-0BB9-4408-8635-F712AD658A96}" srcOrd="0" destOrd="0" presId="urn:microsoft.com/office/officeart/2005/8/layout/orgChart1"/>
    <dgm:cxn modelId="{68108EE4-8D48-4F2F-9E9D-FAB87A71F655}" type="presParOf" srcId="{C1576A96-DC81-4EE6-A07E-2B77EA672379}" destId="{8B717BD7-7066-4B1C-95E6-154E539E040C}" srcOrd="1" destOrd="0" presId="urn:microsoft.com/office/officeart/2005/8/layout/orgChart1"/>
    <dgm:cxn modelId="{59D3F505-9127-44ED-BA25-ECEF72DF45FF}" type="presParOf" srcId="{2851DB03-7896-49EA-A6C7-AD62F2C2A867}" destId="{5A78936E-6240-4890-B36A-A44DC1D1A673}" srcOrd="1" destOrd="0" presId="urn:microsoft.com/office/officeart/2005/8/layout/orgChart1"/>
    <dgm:cxn modelId="{1D369C3B-E4E9-4C1A-BAA0-17D34DD50D23}" type="presParOf" srcId="{2851DB03-7896-49EA-A6C7-AD62F2C2A867}" destId="{7D3A0CA6-0102-4F61-8AB2-BD25733BE859}" srcOrd="2" destOrd="0" presId="urn:microsoft.com/office/officeart/2005/8/layout/orgChart1"/>
    <dgm:cxn modelId="{945A426B-878C-4DBA-AC0A-DAA33B0A706F}" type="presParOf" srcId="{7D3A0CA6-0102-4F61-8AB2-BD25733BE859}" destId="{359947AF-5439-4C9C-95C1-2643BF891CB9}" srcOrd="0" destOrd="0" presId="urn:microsoft.com/office/officeart/2005/8/layout/orgChart1"/>
    <dgm:cxn modelId="{8B408862-4E9D-45FA-BC5B-8F765C1B74AE}" type="presParOf" srcId="{7D3A0CA6-0102-4F61-8AB2-BD25733BE859}" destId="{81C2107C-1323-42B1-9A5F-0D79BF7BC21A}" srcOrd="1" destOrd="0" presId="urn:microsoft.com/office/officeart/2005/8/layout/orgChart1"/>
    <dgm:cxn modelId="{9EEA6341-208D-4DB2-86B7-F2C2453AFC67}" type="presParOf" srcId="{81C2107C-1323-42B1-9A5F-0D79BF7BC21A}" destId="{5F25B339-FAEB-48A9-A731-BB312C12C3DB}" srcOrd="0" destOrd="0" presId="urn:microsoft.com/office/officeart/2005/8/layout/orgChart1"/>
    <dgm:cxn modelId="{115446AB-AFEC-4466-BEC9-9DAB44FC0C59}" type="presParOf" srcId="{5F25B339-FAEB-48A9-A731-BB312C12C3DB}" destId="{56FDEEBD-3A04-4E2E-A465-1B19D39C2CF9}" srcOrd="0" destOrd="0" presId="urn:microsoft.com/office/officeart/2005/8/layout/orgChart1"/>
    <dgm:cxn modelId="{8F25FD9F-126E-498B-868E-53F584D9B15A}" type="presParOf" srcId="{5F25B339-FAEB-48A9-A731-BB312C12C3DB}" destId="{85223D6A-2F60-4869-AF98-0C08151C0259}" srcOrd="1" destOrd="0" presId="urn:microsoft.com/office/officeart/2005/8/layout/orgChart1"/>
    <dgm:cxn modelId="{B16C9AB3-6149-4A86-9570-0E5A44A72B90}" type="presParOf" srcId="{81C2107C-1323-42B1-9A5F-0D79BF7BC21A}" destId="{CE511DA4-A360-4F04-8F90-B7649C121296}" srcOrd="1" destOrd="0" presId="urn:microsoft.com/office/officeart/2005/8/layout/orgChart1"/>
    <dgm:cxn modelId="{5E93B44B-B7FF-47E7-B803-C14F265A93C4}" type="presParOf" srcId="{81C2107C-1323-42B1-9A5F-0D79BF7BC21A}" destId="{BDFB44CB-B466-4994-8395-3861FCA0946D}" srcOrd="2" destOrd="0" presId="urn:microsoft.com/office/officeart/2005/8/layout/orgChart1"/>
    <dgm:cxn modelId="{676691E5-C865-48D6-B573-CEA0EE3EB3D3}" type="presParOf" srcId="{7D3A0CA6-0102-4F61-8AB2-BD25733BE859}" destId="{393AE2F9-7C10-4603-A29C-C2138954497A}" srcOrd="2" destOrd="0" presId="urn:microsoft.com/office/officeart/2005/8/layout/orgChart1"/>
    <dgm:cxn modelId="{16094D5D-2407-4B12-B342-544193055B09}" type="presParOf" srcId="{7D3A0CA6-0102-4F61-8AB2-BD25733BE859}" destId="{9F593ACB-2F9B-4368-81A8-8DE44E4D6B9C}" srcOrd="3" destOrd="0" presId="urn:microsoft.com/office/officeart/2005/8/layout/orgChart1"/>
    <dgm:cxn modelId="{76B2B63A-92BC-4098-ABF0-9BBBDCE6B6F3}" type="presParOf" srcId="{9F593ACB-2F9B-4368-81A8-8DE44E4D6B9C}" destId="{1506B3C2-D541-47E4-B994-2D332321F704}" srcOrd="0" destOrd="0" presId="urn:microsoft.com/office/officeart/2005/8/layout/orgChart1"/>
    <dgm:cxn modelId="{18A4F558-B1BF-4B0B-BA74-3730E61DE86A}" type="presParOf" srcId="{1506B3C2-D541-47E4-B994-2D332321F704}" destId="{1D12B547-CA81-4788-BD74-A2441DB36318}" srcOrd="0" destOrd="0" presId="urn:microsoft.com/office/officeart/2005/8/layout/orgChart1"/>
    <dgm:cxn modelId="{E15467AA-7871-4B3E-A34D-692BE5C937A8}" type="presParOf" srcId="{1506B3C2-D541-47E4-B994-2D332321F704}" destId="{3E81953D-B475-42F2-872D-E81EDA9D3088}" srcOrd="1" destOrd="0" presId="urn:microsoft.com/office/officeart/2005/8/layout/orgChart1"/>
    <dgm:cxn modelId="{0A0B0BD2-AE02-4046-BD63-D776A3318660}" type="presParOf" srcId="{9F593ACB-2F9B-4368-81A8-8DE44E4D6B9C}" destId="{AB553650-9016-44C4-A844-09AF36BC143A}" srcOrd="1" destOrd="0" presId="urn:microsoft.com/office/officeart/2005/8/layout/orgChart1"/>
    <dgm:cxn modelId="{B808AD69-2506-446A-823B-885634BDD91D}" type="presParOf" srcId="{9F593ACB-2F9B-4368-81A8-8DE44E4D6B9C}" destId="{9C66E552-7CAD-4B78-A769-D1883DAE8A45}" srcOrd="2" destOrd="0" presId="urn:microsoft.com/office/officeart/2005/8/layout/orgChart1"/>
    <dgm:cxn modelId="{C7D59B31-2FA1-461E-A3A2-8E07C3485DB4}" type="presParOf" srcId="{9C66E552-7CAD-4B78-A769-D1883DAE8A45}" destId="{27306890-3C67-40ED-9E55-D6BAC648FCFA}" srcOrd="0" destOrd="0" presId="urn:microsoft.com/office/officeart/2005/8/layout/orgChart1"/>
    <dgm:cxn modelId="{462E9C72-2884-483C-822C-ADBA7B8E82FF}" type="presParOf" srcId="{9C66E552-7CAD-4B78-A769-D1883DAE8A45}" destId="{E29C40F0-78F4-4536-BD43-1F19896E5D9A}" srcOrd="1" destOrd="0" presId="urn:microsoft.com/office/officeart/2005/8/layout/orgChart1"/>
    <dgm:cxn modelId="{BE06202E-5663-48BE-A3E7-48AC230AED64}" type="presParOf" srcId="{E29C40F0-78F4-4536-BD43-1F19896E5D9A}" destId="{7AD21BC7-158A-4E37-B505-B0480AF47AFA}" srcOrd="0" destOrd="0" presId="urn:microsoft.com/office/officeart/2005/8/layout/orgChart1"/>
    <dgm:cxn modelId="{9BF9F13F-6AD8-46D3-A147-0692223FB664}" type="presParOf" srcId="{7AD21BC7-158A-4E37-B505-B0480AF47AFA}" destId="{A29678FE-143B-435B-B184-25EF06FC732A}" srcOrd="0" destOrd="0" presId="urn:microsoft.com/office/officeart/2005/8/layout/orgChart1"/>
    <dgm:cxn modelId="{22A2FBA1-E202-4A0B-BD89-19ADF7643350}" type="presParOf" srcId="{7AD21BC7-158A-4E37-B505-B0480AF47AFA}" destId="{F4A5735B-2C65-4137-9D45-1FAFA4683626}" srcOrd="1" destOrd="0" presId="urn:microsoft.com/office/officeart/2005/8/layout/orgChart1"/>
    <dgm:cxn modelId="{2B28DF34-6BDA-42D7-8818-F52752197060}" type="presParOf" srcId="{E29C40F0-78F4-4536-BD43-1F19896E5D9A}" destId="{12B495CE-88E2-4B99-8419-1853EA0A97AF}" srcOrd="1" destOrd="0" presId="urn:microsoft.com/office/officeart/2005/8/layout/orgChart1"/>
    <dgm:cxn modelId="{55F8E02A-C557-4AC3-964E-8EDC2E5791D0}" type="presParOf" srcId="{E29C40F0-78F4-4536-BD43-1F19896E5D9A}" destId="{694225AB-CC00-4DF7-83E9-D149E480B106}" srcOrd="2" destOrd="0" presId="urn:microsoft.com/office/officeart/2005/8/layout/orgChart1"/>
    <dgm:cxn modelId="{CB72F9DD-AB1E-403D-A20F-0998FA87501B}" type="presParOf" srcId="{7638BC5D-9A43-4236-A8E3-E2B0AA1130C9}" destId="{C610CADA-246A-48B6-B473-575E7043A881}" srcOrd="2" destOrd="0" presId="urn:microsoft.com/office/officeart/2005/8/layout/orgChart1"/>
    <dgm:cxn modelId="{582B657E-566D-4EC3-B2D5-095AB7EA730F}" type="presParOf" srcId="{7638BC5D-9A43-4236-A8E3-E2B0AA1130C9}" destId="{C9B1CCBE-4C4B-4BD3-B6A6-B64C5C9A54C5}" srcOrd="3" destOrd="0" presId="urn:microsoft.com/office/officeart/2005/8/layout/orgChart1"/>
    <dgm:cxn modelId="{F43F4FC7-42E0-4BFE-AD1D-08E0DA6409F3}" type="presParOf" srcId="{C9B1CCBE-4C4B-4BD3-B6A6-B64C5C9A54C5}" destId="{391CE5AE-BDDC-43DC-A7C2-5FCCE753ADB1}" srcOrd="0" destOrd="0" presId="urn:microsoft.com/office/officeart/2005/8/layout/orgChart1"/>
    <dgm:cxn modelId="{7BCC8BA8-69B2-4CD9-81AF-A38FC4781573}" type="presParOf" srcId="{391CE5AE-BDDC-43DC-A7C2-5FCCE753ADB1}" destId="{2DC9E238-F054-44E1-B82F-AE16F35705B8}" srcOrd="0" destOrd="0" presId="urn:microsoft.com/office/officeart/2005/8/layout/orgChart1"/>
    <dgm:cxn modelId="{F4246D65-F236-4F97-85E5-0A64E2F3D668}" type="presParOf" srcId="{391CE5AE-BDDC-43DC-A7C2-5FCCE753ADB1}" destId="{2E3104F9-A768-4533-918B-2537F78853B9}" srcOrd="1" destOrd="0" presId="urn:microsoft.com/office/officeart/2005/8/layout/orgChart1"/>
    <dgm:cxn modelId="{F1694309-4A6D-40FC-87CD-CCB3FD0D4B24}" type="presParOf" srcId="{C9B1CCBE-4C4B-4BD3-B6A6-B64C5C9A54C5}" destId="{7015756F-8C6A-4B7E-BE5D-6005C4D0F260}" srcOrd="1" destOrd="0" presId="urn:microsoft.com/office/officeart/2005/8/layout/orgChart1"/>
    <dgm:cxn modelId="{22DE0BDA-5685-442D-8B5A-7DC53CAC9C18}" type="presParOf" srcId="{C9B1CCBE-4C4B-4BD3-B6A6-B64C5C9A54C5}" destId="{4C6563BF-A4F0-4EBF-BC29-703673DABF10}" srcOrd="2" destOrd="0" presId="urn:microsoft.com/office/officeart/2005/8/layout/orgChart1"/>
    <dgm:cxn modelId="{16814C9B-5D1D-4A71-B47D-AC9C68F6214C}" type="presParOf" srcId="{4C6563BF-A4F0-4EBF-BC29-703673DABF10}" destId="{CC5020E4-0C5E-4EBB-B07E-B4A9B016469C}" srcOrd="0" destOrd="0" presId="urn:microsoft.com/office/officeart/2005/8/layout/orgChart1"/>
    <dgm:cxn modelId="{01214CC9-94BF-42E5-A1D5-621755A9DD74}" type="presParOf" srcId="{4C6563BF-A4F0-4EBF-BC29-703673DABF10}" destId="{0DC11E9B-4829-4EA8-8A03-865391652CF3}" srcOrd="1" destOrd="0" presId="urn:microsoft.com/office/officeart/2005/8/layout/orgChart1"/>
    <dgm:cxn modelId="{7148CAA9-03C1-47D7-82EA-776CBFC3FF6D}" type="presParOf" srcId="{0DC11E9B-4829-4EA8-8A03-865391652CF3}" destId="{D41AE9DD-4F20-43E5-B200-A19130CD670A}" srcOrd="0" destOrd="0" presId="urn:microsoft.com/office/officeart/2005/8/layout/orgChart1"/>
    <dgm:cxn modelId="{3582BBFE-24BE-4DF8-BCCC-F14C92F5EFDA}" type="presParOf" srcId="{D41AE9DD-4F20-43E5-B200-A19130CD670A}" destId="{6400440C-3C9D-4F20-9C9E-59774D45D5AA}" srcOrd="0" destOrd="0" presId="urn:microsoft.com/office/officeart/2005/8/layout/orgChart1"/>
    <dgm:cxn modelId="{75785A21-FF22-4B31-B693-0357B3601464}" type="presParOf" srcId="{D41AE9DD-4F20-43E5-B200-A19130CD670A}" destId="{CB758D7D-076B-4D90-B7B3-5BAE8F6E91EF}" srcOrd="1" destOrd="0" presId="urn:microsoft.com/office/officeart/2005/8/layout/orgChart1"/>
    <dgm:cxn modelId="{F9A95FFC-E329-43E9-838A-919414329015}" type="presParOf" srcId="{0DC11E9B-4829-4EA8-8A03-865391652CF3}" destId="{E53D0E64-606F-4C56-AB52-3B958A736D85}" srcOrd="1" destOrd="0" presId="urn:microsoft.com/office/officeart/2005/8/layout/orgChart1"/>
    <dgm:cxn modelId="{18ED6330-11AF-45EB-BDE0-58DA52844FD2}" type="presParOf" srcId="{0DC11E9B-4829-4EA8-8A03-865391652CF3}" destId="{726A3670-C47C-468D-BEE9-A22F7241D622}" srcOrd="2" destOrd="0" presId="urn:microsoft.com/office/officeart/2005/8/layout/orgChart1"/>
    <dgm:cxn modelId="{CB781FDF-E55F-4E6F-8BE2-C48E6972AD42}" type="presParOf" srcId="{726A3670-C47C-468D-BEE9-A22F7241D622}" destId="{4E2B58C2-7DFF-4928-A50C-3F879B47E332}" srcOrd="0" destOrd="0" presId="urn:microsoft.com/office/officeart/2005/8/layout/orgChart1"/>
    <dgm:cxn modelId="{A1ABC413-8723-4C13-AF91-F918FE466A27}" type="presParOf" srcId="{726A3670-C47C-468D-BEE9-A22F7241D622}" destId="{5171F8A9-B57B-4D02-8FC1-F87E4120F45F}" srcOrd="1" destOrd="0" presId="urn:microsoft.com/office/officeart/2005/8/layout/orgChart1"/>
    <dgm:cxn modelId="{1E82F302-1F79-4024-8170-1682ADAF363C}" type="presParOf" srcId="{5171F8A9-B57B-4D02-8FC1-F87E4120F45F}" destId="{C28B308D-AF3D-4A8E-8E0B-4D1BBB7AC110}" srcOrd="0" destOrd="0" presId="urn:microsoft.com/office/officeart/2005/8/layout/orgChart1"/>
    <dgm:cxn modelId="{54D1B0C1-6132-4C21-BECC-F6A158D9D2E3}" type="presParOf" srcId="{C28B308D-AF3D-4A8E-8E0B-4D1BBB7AC110}" destId="{BB1FF034-D0F4-42EE-90CF-DDFEDBC38A0F}" srcOrd="0" destOrd="0" presId="urn:microsoft.com/office/officeart/2005/8/layout/orgChart1"/>
    <dgm:cxn modelId="{22FB5B20-5609-474E-B4B5-F604697256D2}" type="presParOf" srcId="{C28B308D-AF3D-4A8E-8E0B-4D1BBB7AC110}" destId="{1C42D5E8-DEC8-450D-BA46-351F457B392D}" srcOrd="1" destOrd="0" presId="urn:microsoft.com/office/officeart/2005/8/layout/orgChart1"/>
    <dgm:cxn modelId="{24AB7648-F8F3-4A73-B3EB-13DE1835EA76}" type="presParOf" srcId="{5171F8A9-B57B-4D02-8FC1-F87E4120F45F}" destId="{E21D7328-DCC7-4538-B1C1-C6381C09000B}" srcOrd="1" destOrd="0" presId="urn:microsoft.com/office/officeart/2005/8/layout/orgChart1"/>
    <dgm:cxn modelId="{5F2C040D-C737-4AEE-9B6A-1FACA9BAA764}" type="presParOf" srcId="{5171F8A9-B57B-4D02-8FC1-F87E4120F45F}" destId="{B25D149C-4E5C-4DF0-9CE0-778B9995F177}" srcOrd="2" destOrd="0" presId="urn:microsoft.com/office/officeart/2005/8/layout/orgChart1"/>
    <dgm:cxn modelId="{36D82943-3E79-4C22-89FA-EB28C7687D4C}" type="presParOf" srcId="{B25D149C-4E5C-4DF0-9CE0-778B9995F177}" destId="{4F3EC91D-8347-41DC-B6F1-F3D1FED319AC}" srcOrd="0" destOrd="0" presId="urn:microsoft.com/office/officeart/2005/8/layout/orgChart1"/>
    <dgm:cxn modelId="{7964399F-A90E-487B-A30A-1887AAE76451}" type="presParOf" srcId="{B25D149C-4E5C-4DF0-9CE0-778B9995F177}" destId="{0D5023CE-DF75-42B8-956E-B662DC451CEB}" srcOrd="1" destOrd="0" presId="urn:microsoft.com/office/officeart/2005/8/layout/orgChart1"/>
    <dgm:cxn modelId="{0CBE2C34-0285-48B9-872F-970613A1336D}" type="presParOf" srcId="{0D5023CE-DF75-42B8-956E-B662DC451CEB}" destId="{3B187A9C-9A95-4383-B22A-24A754830049}" srcOrd="0" destOrd="0" presId="urn:microsoft.com/office/officeart/2005/8/layout/orgChart1"/>
    <dgm:cxn modelId="{93C88CEA-2F6B-4CF3-A7ED-68618EA63824}" type="presParOf" srcId="{3B187A9C-9A95-4383-B22A-24A754830049}" destId="{157B7F59-F52F-4C85-9301-28C578713DC8}" srcOrd="0" destOrd="0" presId="urn:microsoft.com/office/officeart/2005/8/layout/orgChart1"/>
    <dgm:cxn modelId="{27D3C4ED-B9B8-47EB-877A-5EEC287536B5}" type="presParOf" srcId="{3B187A9C-9A95-4383-B22A-24A754830049}" destId="{5513730A-7156-4C3C-9072-969ABEDE6AC7}" srcOrd="1" destOrd="0" presId="urn:microsoft.com/office/officeart/2005/8/layout/orgChart1"/>
    <dgm:cxn modelId="{B4D0FF12-846A-4BE7-8ACB-892F16892274}" type="presParOf" srcId="{0D5023CE-DF75-42B8-956E-B662DC451CEB}" destId="{2D9CF9EC-967D-4703-A4C3-C20394CFA50C}" srcOrd="1" destOrd="0" presId="urn:microsoft.com/office/officeart/2005/8/layout/orgChart1"/>
    <dgm:cxn modelId="{872A0681-49A3-4AC8-B102-56E7678A3601}" type="presParOf" srcId="{0D5023CE-DF75-42B8-956E-B662DC451CEB}" destId="{9A286AB8-3575-456F-84C9-B8976F405884}" srcOrd="2" destOrd="0" presId="urn:microsoft.com/office/officeart/2005/8/layout/orgChart1"/>
    <dgm:cxn modelId="{202CF0E9-AB28-4338-A419-C8BBD8621279}" type="presParOf" srcId="{7638BC5D-9A43-4236-A8E3-E2B0AA1130C9}" destId="{0EB56516-F058-4E18-A11A-661CE5FFFD20}" srcOrd="4" destOrd="0" presId="urn:microsoft.com/office/officeart/2005/8/layout/orgChart1"/>
    <dgm:cxn modelId="{631077A4-60C8-47E1-A153-C6D1EF038491}" type="presParOf" srcId="{7638BC5D-9A43-4236-A8E3-E2B0AA1130C9}" destId="{780EBEA5-05A6-4B66-B8D4-1F119084308D}" srcOrd="5" destOrd="0" presId="urn:microsoft.com/office/officeart/2005/8/layout/orgChart1"/>
    <dgm:cxn modelId="{7252630C-6596-4995-8ECC-4FCAD7B8AC37}" type="presParOf" srcId="{780EBEA5-05A6-4B66-B8D4-1F119084308D}" destId="{7645672B-8E11-4C6A-8489-9C72099FF193}" srcOrd="0" destOrd="0" presId="urn:microsoft.com/office/officeart/2005/8/layout/orgChart1"/>
    <dgm:cxn modelId="{72D74F3A-6665-46E4-9E44-66A7D5408DE0}" type="presParOf" srcId="{7645672B-8E11-4C6A-8489-9C72099FF193}" destId="{2B9685D8-006A-4898-9C7B-EF18225D9069}" srcOrd="0" destOrd="0" presId="urn:microsoft.com/office/officeart/2005/8/layout/orgChart1"/>
    <dgm:cxn modelId="{AF776328-2906-4C9E-96A4-1393A82B1F08}" type="presParOf" srcId="{7645672B-8E11-4C6A-8489-9C72099FF193}" destId="{CC89EADA-8B68-4529-85B9-BE8028CD765D}" srcOrd="1" destOrd="0" presId="urn:microsoft.com/office/officeart/2005/8/layout/orgChart1"/>
    <dgm:cxn modelId="{CA9D6539-0A8F-466C-B80E-4E692ACF775E}" type="presParOf" srcId="{780EBEA5-05A6-4B66-B8D4-1F119084308D}" destId="{11D71DE4-34CD-4089-97FC-93EB3E7B81A8}" srcOrd="1" destOrd="0" presId="urn:microsoft.com/office/officeart/2005/8/layout/orgChart1"/>
    <dgm:cxn modelId="{FD00347A-3AF2-4D38-9287-2A06112EF62C}" type="presParOf" srcId="{780EBEA5-05A6-4B66-B8D4-1F119084308D}" destId="{64D9811F-A585-4E24-A849-01BD487824B7}" srcOrd="2" destOrd="0" presId="urn:microsoft.com/office/officeart/2005/8/layout/orgChart1"/>
    <dgm:cxn modelId="{23BF1ECD-93FA-47EE-957D-7DF6562A5A3F}" type="presParOf" srcId="{64D9811F-A585-4E24-A849-01BD487824B7}" destId="{53EE3379-C4D9-4D2A-80F0-C6C5382A33C9}" srcOrd="0" destOrd="0" presId="urn:microsoft.com/office/officeart/2005/8/layout/orgChart1"/>
    <dgm:cxn modelId="{51F80DDD-AD83-4193-AC2F-43776EDAA161}" type="presParOf" srcId="{64D9811F-A585-4E24-A849-01BD487824B7}" destId="{F4FAFF53-A46A-4660-AAC2-E0C8439BA395}" srcOrd="1" destOrd="0" presId="urn:microsoft.com/office/officeart/2005/8/layout/orgChart1"/>
    <dgm:cxn modelId="{123922B3-6ABC-4C7C-AA32-45002B0524DD}" type="presParOf" srcId="{F4FAFF53-A46A-4660-AAC2-E0C8439BA395}" destId="{308126CF-87B0-475C-87E8-0E71B592CAB5}" srcOrd="0" destOrd="0" presId="urn:microsoft.com/office/officeart/2005/8/layout/orgChart1"/>
    <dgm:cxn modelId="{049E5C6D-75AD-47C3-8227-BA1C39BC8BB9}" type="presParOf" srcId="{308126CF-87B0-475C-87E8-0E71B592CAB5}" destId="{7E37B81D-C9BD-4846-B557-61A6FBACEEAA}" srcOrd="0" destOrd="0" presId="urn:microsoft.com/office/officeart/2005/8/layout/orgChart1"/>
    <dgm:cxn modelId="{22444E80-5CF4-4F0C-8F73-2FBBFF6C5C48}" type="presParOf" srcId="{308126CF-87B0-475C-87E8-0E71B592CAB5}" destId="{227DDBD7-0C65-4CB6-AE8E-ED04C25D8C5F}" srcOrd="1" destOrd="0" presId="urn:microsoft.com/office/officeart/2005/8/layout/orgChart1"/>
    <dgm:cxn modelId="{0BE431E8-FADE-45F7-80D0-7F329631D4FC}" type="presParOf" srcId="{F4FAFF53-A46A-4660-AAC2-E0C8439BA395}" destId="{B2A86D6F-C033-4649-9AA5-4BAFA06AFB5C}" srcOrd="1" destOrd="0" presId="urn:microsoft.com/office/officeart/2005/8/layout/orgChart1"/>
    <dgm:cxn modelId="{6CE347B5-B967-4CBB-8649-D50CBC77B214}" type="presParOf" srcId="{F4FAFF53-A46A-4660-AAC2-E0C8439BA395}" destId="{9AC3534E-221C-4310-86DD-E5B4BDA1EA35}" srcOrd="2" destOrd="0" presId="urn:microsoft.com/office/officeart/2005/8/layout/orgChart1"/>
    <dgm:cxn modelId="{DC5BAE5C-7DED-4204-AF30-2E468D2A5FC9}" type="presParOf" srcId="{64D9811F-A585-4E24-A849-01BD487824B7}" destId="{735731F4-B3E8-4A88-9B34-9A1F0420FB18}" srcOrd="2" destOrd="0" presId="urn:microsoft.com/office/officeart/2005/8/layout/orgChart1"/>
    <dgm:cxn modelId="{D8617B48-876B-4658-AA49-D5F97C756169}" type="presParOf" srcId="{64D9811F-A585-4E24-A849-01BD487824B7}" destId="{F80723A9-9743-460F-8FC4-3448003B5696}" srcOrd="3" destOrd="0" presId="urn:microsoft.com/office/officeart/2005/8/layout/orgChart1"/>
    <dgm:cxn modelId="{36054E66-2654-4254-9CC5-AA555931C395}" type="presParOf" srcId="{F80723A9-9743-460F-8FC4-3448003B5696}" destId="{E050F4DB-D7F1-47AF-8363-9920F7A366B8}" srcOrd="0" destOrd="0" presId="urn:microsoft.com/office/officeart/2005/8/layout/orgChart1"/>
    <dgm:cxn modelId="{03B0008F-EEA1-4A60-BE6C-C83D8F07AC77}" type="presParOf" srcId="{E050F4DB-D7F1-47AF-8363-9920F7A366B8}" destId="{AC9CFD7E-8D94-410F-B512-CAA8A62EAA1F}" srcOrd="0" destOrd="0" presId="urn:microsoft.com/office/officeart/2005/8/layout/orgChart1"/>
    <dgm:cxn modelId="{2A170F68-9F73-4403-8C7E-A0CE7D813492}" type="presParOf" srcId="{E050F4DB-D7F1-47AF-8363-9920F7A366B8}" destId="{59591444-B07A-438B-A4EC-B1FBC103E086}" srcOrd="1" destOrd="0" presId="urn:microsoft.com/office/officeart/2005/8/layout/orgChart1"/>
    <dgm:cxn modelId="{DEA993D5-BCBE-48AE-857A-9EE7D325769A}" type="presParOf" srcId="{F80723A9-9743-460F-8FC4-3448003B5696}" destId="{1E61CE96-4FB4-42F2-93E0-8270C44A95FF}" srcOrd="1" destOrd="0" presId="urn:microsoft.com/office/officeart/2005/8/layout/orgChart1"/>
    <dgm:cxn modelId="{EB8796E4-39C0-4FCB-9996-204F4F6594D9}" type="presParOf" srcId="{F80723A9-9743-460F-8FC4-3448003B5696}" destId="{28002AB7-7E10-45FA-8B7E-227C459ADDB5}" srcOrd="2" destOrd="0" presId="urn:microsoft.com/office/officeart/2005/8/layout/orgChart1"/>
    <dgm:cxn modelId="{A6CC8881-23E3-4140-8B17-F1F39F4584F2}" type="presParOf" srcId="{28002AB7-7E10-45FA-8B7E-227C459ADDB5}" destId="{3AD48C78-0B20-4E16-8F1B-CF2E39705C3D}" srcOrd="0" destOrd="0" presId="urn:microsoft.com/office/officeart/2005/8/layout/orgChart1"/>
    <dgm:cxn modelId="{6D91744B-3136-45BD-8DC1-45CE3C1D3512}" type="presParOf" srcId="{28002AB7-7E10-45FA-8B7E-227C459ADDB5}" destId="{B8BFF3FD-2C51-457C-A251-08C65A258274}" srcOrd="1" destOrd="0" presId="urn:microsoft.com/office/officeart/2005/8/layout/orgChart1"/>
    <dgm:cxn modelId="{2B06630E-B68F-49CC-BE2F-55DD450B5B0D}" type="presParOf" srcId="{B8BFF3FD-2C51-457C-A251-08C65A258274}" destId="{751A3D07-296F-4A6B-985D-479B775CB069}" srcOrd="0" destOrd="0" presId="urn:microsoft.com/office/officeart/2005/8/layout/orgChart1"/>
    <dgm:cxn modelId="{F5D892FF-263D-47DF-9DD4-03C9BE49010B}" type="presParOf" srcId="{751A3D07-296F-4A6B-985D-479B775CB069}" destId="{8DD80419-5BF5-4EAD-97C8-39B7E458B61A}" srcOrd="0" destOrd="0" presId="urn:microsoft.com/office/officeart/2005/8/layout/orgChart1"/>
    <dgm:cxn modelId="{EC5F8A3C-10DB-4445-8348-7536153C696A}" type="presParOf" srcId="{751A3D07-296F-4A6B-985D-479B775CB069}" destId="{7DB3530F-2D45-4251-9B1B-66E73B6C7678}" srcOrd="1" destOrd="0" presId="urn:microsoft.com/office/officeart/2005/8/layout/orgChart1"/>
    <dgm:cxn modelId="{B1622366-8BD6-48DE-B817-8DB4255AB781}" type="presParOf" srcId="{B8BFF3FD-2C51-457C-A251-08C65A258274}" destId="{2A715CE5-6A5B-4779-AD62-55937140302D}" srcOrd="1" destOrd="0" presId="urn:microsoft.com/office/officeart/2005/8/layout/orgChart1"/>
    <dgm:cxn modelId="{AAAD4099-CD2B-4A5E-B740-BEA3A154312A}" type="presParOf" srcId="{B8BFF3FD-2C51-457C-A251-08C65A258274}" destId="{80D2CD0E-F756-48CB-B028-EE51A8118457}" srcOrd="2" destOrd="0" presId="urn:microsoft.com/office/officeart/2005/8/layout/orgChart1"/>
    <dgm:cxn modelId="{F339E60D-8D4D-43E5-81F3-02723E09FCCE}" type="presParOf" srcId="{9B2D3870-B62F-4BCC-9D8B-6B116A9E10E8}" destId="{2BBD5777-2556-419D-A140-58B3A897BCA4}" srcOrd="4" destOrd="0" presId="urn:microsoft.com/office/officeart/2005/8/layout/orgChart1"/>
    <dgm:cxn modelId="{4026C3CC-DB29-4592-92D6-F32197BCAC0C}" type="presParOf" srcId="{9B2D3870-B62F-4BCC-9D8B-6B116A9E10E8}" destId="{45959E9D-DFDD-4732-9B81-D565E1947246}" srcOrd="5" destOrd="0" presId="urn:microsoft.com/office/officeart/2005/8/layout/orgChart1"/>
    <dgm:cxn modelId="{11374E48-A293-4210-AD2E-15C0D5A0A3BA}" type="presParOf" srcId="{45959E9D-DFDD-4732-9B81-D565E1947246}" destId="{EA357349-5F60-4FEA-9096-77F9C1911761}" srcOrd="0" destOrd="0" presId="urn:microsoft.com/office/officeart/2005/8/layout/orgChart1"/>
    <dgm:cxn modelId="{F6B18F80-0BFD-4092-8E36-6F30731F3B73}" type="presParOf" srcId="{EA357349-5F60-4FEA-9096-77F9C1911761}" destId="{BE3D0660-B829-4F25-92E1-A1EDDDC5D277}" srcOrd="0" destOrd="0" presId="urn:microsoft.com/office/officeart/2005/8/layout/orgChart1"/>
    <dgm:cxn modelId="{4A7016DE-AC16-443F-B5AF-B50C7B796911}" type="presParOf" srcId="{EA357349-5F60-4FEA-9096-77F9C1911761}" destId="{EE265A84-FCD0-4925-85CD-37B4AEFFE777}" srcOrd="1" destOrd="0" presId="urn:microsoft.com/office/officeart/2005/8/layout/orgChart1"/>
    <dgm:cxn modelId="{3DCD892C-ACBF-4985-A45A-621A0664BE44}" type="presParOf" srcId="{45959E9D-DFDD-4732-9B81-D565E1947246}" destId="{894E6270-56AC-49C9-8F58-F05838E3ACDB}" srcOrd="1" destOrd="0" presId="urn:microsoft.com/office/officeart/2005/8/layout/orgChart1"/>
    <dgm:cxn modelId="{00CC0D9F-A28C-4F0B-BDBB-F867DF689DA6}" type="presParOf" srcId="{45959E9D-DFDD-4732-9B81-D565E1947246}" destId="{ED92570F-D422-4D9D-A044-03E02C0EDD8D}" srcOrd="2" destOrd="0" presId="urn:microsoft.com/office/officeart/2005/8/layout/orgChart1"/>
    <dgm:cxn modelId="{42C3AD69-F0DA-4BB0-95E1-01A6A16BF4C6}" type="presParOf" srcId="{ED92570F-D422-4D9D-A044-03E02C0EDD8D}" destId="{38E82CCC-EAE7-4213-9EB8-2CB4212845D8}" srcOrd="0" destOrd="0" presId="urn:microsoft.com/office/officeart/2005/8/layout/orgChart1"/>
    <dgm:cxn modelId="{17B78476-EF9E-497A-9355-166456A61FDD}" type="presParOf" srcId="{ED92570F-D422-4D9D-A044-03E02C0EDD8D}" destId="{8CDB8370-ED72-4A08-8726-6698335E24E8}" srcOrd="1" destOrd="0" presId="urn:microsoft.com/office/officeart/2005/8/layout/orgChart1"/>
    <dgm:cxn modelId="{C7C1A368-7FC7-46FF-B491-06CFC5A9A29D}" type="presParOf" srcId="{8CDB8370-ED72-4A08-8726-6698335E24E8}" destId="{C827EA68-D0ED-42A6-8887-9873ADF4684C}" srcOrd="0" destOrd="0" presId="urn:microsoft.com/office/officeart/2005/8/layout/orgChart1"/>
    <dgm:cxn modelId="{AA71F2DC-0B58-4B6C-B966-3790965BCC18}" type="presParOf" srcId="{C827EA68-D0ED-42A6-8887-9873ADF4684C}" destId="{51930273-B49F-4CE2-A2DA-606850AAC2AC}" srcOrd="0" destOrd="0" presId="urn:microsoft.com/office/officeart/2005/8/layout/orgChart1"/>
    <dgm:cxn modelId="{4303E61C-769B-4461-A79F-10930B87E399}" type="presParOf" srcId="{C827EA68-D0ED-42A6-8887-9873ADF4684C}" destId="{34247F3D-3851-4179-95F1-A8F765291C9C}" srcOrd="1" destOrd="0" presId="urn:microsoft.com/office/officeart/2005/8/layout/orgChart1"/>
    <dgm:cxn modelId="{B7504403-2DCD-4E54-8207-9FB2C6E55C33}" type="presParOf" srcId="{8CDB8370-ED72-4A08-8726-6698335E24E8}" destId="{E88BA3F2-8841-4971-B258-355907F6BA03}" srcOrd="1" destOrd="0" presId="urn:microsoft.com/office/officeart/2005/8/layout/orgChart1"/>
    <dgm:cxn modelId="{C5669B13-D500-4A39-8CDD-B3B91F35EA1D}" type="presParOf" srcId="{8CDB8370-ED72-4A08-8726-6698335E24E8}" destId="{48FC9BD7-0569-448D-A173-0227AD6C2D00}" srcOrd="2" destOrd="0" presId="urn:microsoft.com/office/officeart/2005/8/layout/orgChart1"/>
    <dgm:cxn modelId="{B4EB9438-210F-4922-B37F-748CF4B8D2E9}" type="presParOf" srcId="{ED92570F-D422-4D9D-A044-03E02C0EDD8D}" destId="{2BF8B1F3-1B58-4110-8A5F-4F45944A7EFE}" srcOrd="2" destOrd="0" presId="urn:microsoft.com/office/officeart/2005/8/layout/orgChart1"/>
    <dgm:cxn modelId="{035A217D-F3E0-4549-98D5-6861AA807D12}" type="presParOf" srcId="{ED92570F-D422-4D9D-A044-03E02C0EDD8D}" destId="{9654874A-271C-462D-B217-65830688A9E1}" srcOrd="3" destOrd="0" presId="urn:microsoft.com/office/officeart/2005/8/layout/orgChart1"/>
    <dgm:cxn modelId="{670EF1A6-4AE8-4856-85EE-6800177BE8CC}" type="presParOf" srcId="{9654874A-271C-462D-B217-65830688A9E1}" destId="{5F80CCFE-D956-4CE1-A300-A6A40C54B509}" srcOrd="0" destOrd="0" presId="urn:microsoft.com/office/officeart/2005/8/layout/orgChart1"/>
    <dgm:cxn modelId="{5D1B43A7-1C2F-4B52-B4F8-10A58B475BE3}" type="presParOf" srcId="{5F80CCFE-D956-4CE1-A300-A6A40C54B509}" destId="{A920D933-9F20-4699-B577-D7D29113C9ED}" srcOrd="0" destOrd="0" presId="urn:microsoft.com/office/officeart/2005/8/layout/orgChart1"/>
    <dgm:cxn modelId="{94E54688-5959-4029-9EA0-00D77961DDD4}" type="presParOf" srcId="{5F80CCFE-D956-4CE1-A300-A6A40C54B509}" destId="{059CF787-A935-4718-A16A-728DE0E45792}" srcOrd="1" destOrd="0" presId="urn:microsoft.com/office/officeart/2005/8/layout/orgChart1"/>
    <dgm:cxn modelId="{1AFF9C21-46CB-41CF-A6C8-96FE3A658BC5}" type="presParOf" srcId="{9654874A-271C-462D-B217-65830688A9E1}" destId="{848A624E-0C6A-4506-9A88-90F3ADBE0F32}" srcOrd="1" destOrd="0" presId="urn:microsoft.com/office/officeart/2005/8/layout/orgChart1"/>
    <dgm:cxn modelId="{812902AE-32B0-47E7-B344-18AD149DD99D}"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F0DF5-530D-45C0-9020-C9340214C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BA2FE173</Template>
  <TotalTime>376</TotalTime>
  <Pages>70</Pages>
  <Words>19679</Words>
  <Characters>112175</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131591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148</cp:revision>
  <dcterms:created xsi:type="dcterms:W3CDTF">2019-04-12T08:42:00Z</dcterms:created>
  <dcterms:modified xsi:type="dcterms:W3CDTF">2019-04-12T16:37:00Z</dcterms:modified>
</cp:coreProperties>
</file>