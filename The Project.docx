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5363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585BF9" w:rsidRDefault="00585BF9">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28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585BF9" w:rsidRDefault="00585BF9">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5772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5BF9" w:rsidRDefault="00585BF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585BF9" w:rsidRDefault="00585BF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5772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585BF9" w:rsidRDefault="00585BF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585BF9" w:rsidRDefault="00585BF9">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568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5BF9" w:rsidRDefault="00585B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585BF9" w:rsidRDefault="00585BF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568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585BF9" w:rsidRDefault="00585B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585BF9" w:rsidRDefault="00585BF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96203C"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05370" w:history="1">
            <w:r w:rsidR="0096203C" w:rsidRPr="006F7572">
              <w:rPr>
                <w:rStyle w:val="Hyperlink"/>
                <w:noProof/>
              </w:rPr>
              <w:t>1 Analysis</w:t>
            </w:r>
            <w:r w:rsidR="0096203C">
              <w:rPr>
                <w:noProof/>
                <w:webHidden/>
              </w:rPr>
              <w:tab/>
            </w:r>
            <w:r w:rsidR="0096203C">
              <w:rPr>
                <w:noProof/>
                <w:webHidden/>
              </w:rPr>
              <w:fldChar w:fldCharType="begin"/>
            </w:r>
            <w:r w:rsidR="0096203C">
              <w:rPr>
                <w:noProof/>
                <w:webHidden/>
              </w:rPr>
              <w:instrText xml:space="preserve"> PAGEREF _Toc5105370 \h </w:instrText>
            </w:r>
            <w:r w:rsidR="0096203C">
              <w:rPr>
                <w:noProof/>
                <w:webHidden/>
              </w:rPr>
            </w:r>
            <w:r w:rsidR="0096203C">
              <w:rPr>
                <w:noProof/>
                <w:webHidden/>
              </w:rPr>
              <w:fldChar w:fldCharType="separate"/>
            </w:r>
            <w:r w:rsidR="0096203C">
              <w:rPr>
                <w:noProof/>
                <w:webHidden/>
              </w:rPr>
              <w:t>2</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71" w:history="1">
            <w:r w:rsidR="0096203C" w:rsidRPr="006F7572">
              <w:rPr>
                <w:rStyle w:val="Hyperlink"/>
                <w:noProof/>
              </w:rPr>
              <w:t>1.1 The Problem</w:t>
            </w:r>
            <w:r w:rsidR="0096203C">
              <w:rPr>
                <w:noProof/>
                <w:webHidden/>
              </w:rPr>
              <w:tab/>
            </w:r>
            <w:r w:rsidR="0096203C">
              <w:rPr>
                <w:noProof/>
                <w:webHidden/>
              </w:rPr>
              <w:fldChar w:fldCharType="begin"/>
            </w:r>
            <w:r w:rsidR="0096203C">
              <w:rPr>
                <w:noProof/>
                <w:webHidden/>
              </w:rPr>
              <w:instrText xml:space="preserve"> PAGEREF _Toc5105371 \h </w:instrText>
            </w:r>
            <w:r w:rsidR="0096203C">
              <w:rPr>
                <w:noProof/>
                <w:webHidden/>
              </w:rPr>
            </w:r>
            <w:r w:rsidR="0096203C">
              <w:rPr>
                <w:noProof/>
                <w:webHidden/>
              </w:rPr>
              <w:fldChar w:fldCharType="separate"/>
            </w:r>
            <w:r w:rsidR="0096203C">
              <w:rPr>
                <w:noProof/>
                <w:webHidden/>
              </w:rPr>
              <w:t>2</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72" w:history="1">
            <w:r w:rsidR="0096203C" w:rsidRPr="006F7572">
              <w:rPr>
                <w:rStyle w:val="Hyperlink"/>
                <w:noProof/>
              </w:rPr>
              <w:t>1.2 The Stakeholders</w:t>
            </w:r>
            <w:r w:rsidR="0096203C">
              <w:rPr>
                <w:noProof/>
                <w:webHidden/>
              </w:rPr>
              <w:tab/>
            </w:r>
            <w:r w:rsidR="0096203C">
              <w:rPr>
                <w:noProof/>
                <w:webHidden/>
              </w:rPr>
              <w:fldChar w:fldCharType="begin"/>
            </w:r>
            <w:r w:rsidR="0096203C">
              <w:rPr>
                <w:noProof/>
                <w:webHidden/>
              </w:rPr>
              <w:instrText xml:space="preserve"> PAGEREF _Toc5105372 \h </w:instrText>
            </w:r>
            <w:r w:rsidR="0096203C">
              <w:rPr>
                <w:noProof/>
                <w:webHidden/>
              </w:rPr>
            </w:r>
            <w:r w:rsidR="0096203C">
              <w:rPr>
                <w:noProof/>
                <w:webHidden/>
              </w:rPr>
              <w:fldChar w:fldCharType="separate"/>
            </w:r>
            <w:r w:rsidR="0096203C">
              <w:rPr>
                <w:noProof/>
                <w:webHidden/>
              </w:rPr>
              <w:t>2</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73" w:history="1">
            <w:r w:rsidR="0096203C" w:rsidRPr="006F7572">
              <w:rPr>
                <w:rStyle w:val="Hyperlink"/>
                <w:noProof/>
              </w:rPr>
              <w:t>1.2.1 My Stakeholders</w:t>
            </w:r>
            <w:r w:rsidR="0096203C">
              <w:rPr>
                <w:noProof/>
                <w:webHidden/>
              </w:rPr>
              <w:tab/>
            </w:r>
            <w:r w:rsidR="0096203C">
              <w:rPr>
                <w:noProof/>
                <w:webHidden/>
              </w:rPr>
              <w:fldChar w:fldCharType="begin"/>
            </w:r>
            <w:r w:rsidR="0096203C">
              <w:rPr>
                <w:noProof/>
                <w:webHidden/>
              </w:rPr>
              <w:instrText xml:space="preserve"> PAGEREF _Toc5105373 \h </w:instrText>
            </w:r>
            <w:r w:rsidR="0096203C">
              <w:rPr>
                <w:noProof/>
                <w:webHidden/>
              </w:rPr>
            </w:r>
            <w:r w:rsidR="0096203C">
              <w:rPr>
                <w:noProof/>
                <w:webHidden/>
              </w:rPr>
              <w:fldChar w:fldCharType="separate"/>
            </w:r>
            <w:r w:rsidR="0096203C">
              <w:rPr>
                <w:noProof/>
                <w:webHidden/>
              </w:rPr>
              <w:t>2</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74" w:history="1">
            <w:r w:rsidR="0096203C" w:rsidRPr="006F7572">
              <w:rPr>
                <w:rStyle w:val="Hyperlink"/>
                <w:noProof/>
              </w:rPr>
              <w:t>1.2.2 Why this problem is suited to a computational solution</w:t>
            </w:r>
            <w:r w:rsidR="0096203C">
              <w:rPr>
                <w:noProof/>
                <w:webHidden/>
              </w:rPr>
              <w:tab/>
            </w:r>
            <w:r w:rsidR="0096203C">
              <w:rPr>
                <w:noProof/>
                <w:webHidden/>
              </w:rPr>
              <w:fldChar w:fldCharType="begin"/>
            </w:r>
            <w:r w:rsidR="0096203C">
              <w:rPr>
                <w:noProof/>
                <w:webHidden/>
              </w:rPr>
              <w:instrText xml:space="preserve"> PAGEREF _Toc5105374 \h </w:instrText>
            </w:r>
            <w:r w:rsidR="0096203C">
              <w:rPr>
                <w:noProof/>
                <w:webHidden/>
              </w:rPr>
            </w:r>
            <w:r w:rsidR="0096203C">
              <w:rPr>
                <w:noProof/>
                <w:webHidden/>
              </w:rPr>
              <w:fldChar w:fldCharType="separate"/>
            </w:r>
            <w:r w:rsidR="0096203C">
              <w:rPr>
                <w:noProof/>
                <w:webHidden/>
              </w:rPr>
              <w:t>3</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75" w:history="1">
            <w:r w:rsidR="0096203C" w:rsidRPr="006F7572">
              <w:rPr>
                <w:rStyle w:val="Hyperlink"/>
                <w:noProof/>
              </w:rPr>
              <w:t>1.2.3 Stakeholder Interview</w:t>
            </w:r>
            <w:r w:rsidR="0096203C">
              <w:rPr>
                <w:noProof/>
                <w:webHidden/>
              </w:rPr>
              <w:tab/>
            </w:r>
            <w:r w:rsidR="0096203C">
              <w:rPr>
                <w:noProof/>
                <w:webHidden/>
              </w:rPr>
              <w:fldChar w:fldCharType="begin"/>
            </w:r>
            <w:r w:rsidR="0096203C">
              <w:rPr>
                <w:noProof/>
                <w:webHidden/>
              </w:rPr>
              <w:instrText xml:space="preserve"> PAGEREF _Toc5105375 \h </w:instrText>
            </w:r>
            <w:r w:rsidR="0096203C">
              <w:rPr>
                <w:noProof/>
                <w:webHidden/>
              </w:rPr>
            </w:r>
            <w:r w:rsidR="0096203C">
              <w:rPr>
                <w:noProof/>
                <w:webHidden/>
              </w:rPr>
              <w:fldChar w:fldCharType="separate"/>
            </w:r>
            <w:r w:rsidR="0096203C">
              <w:rPr>
                <w:noProof/>
                <w:webHidden/>
              </w:rPr>
              <w:t>3</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76" w:history="1">
            <w:r w:rsidR="0096203C" w:rsidRPr="006F7572">
              <w:rPr>
                <w:rStyle w:val="Hyperlink"/>
                <w:noProof/>
              </w:rPr>
              <w:t>1.3 Existing Solutions</w:t>
            </w:r>
            <w:r w:rsidR="0096203C">
              <w:rPr>
                <w:noProof/>
                <w:webHidden/>
              </w:rPr>
              <w:tab/>
            </w:r>
            <w:r w:rsidR="0096203C">
              <w:rPr>
                <w:noProof/>
                <w:webHidden/>
              </w:rPr>
              <w:fldChar w:fldCharType="begin"/>
            </w:r>
            <w:r w:rsidR="0096203C">
              <w:rPr>
                <w:noProof/>
                <w:webHidden/>
              </w:rPr>
              <w:instrText xml:space="preserve"> PAGEREF _Toc5105376 \h </w:instrText>
            </w:r>
            <w:r w:rsidR="0096203C">
              <w:rPr>
                <w:noProof/>
                <w:webHidden/>
              </w:rPr>
            </w:r>
            <w:r w:rsidR="0096203C">
              <w:rPr>
                <w:noProof/>
                <w:webHidden/>
              </w:rPr>
              <w:fldChar w:fldCharType="separate"/>
            </w:r>
            <w:r w:rsidR="0096203C">
              <w:rPr>
                <w:noProof/>
                <w:webHidden/>
              </w:rPr>
              <w:t>5</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77" w:history="1">
            <w:r w:rsidR="0096203C" w:rsidRPr="006F7572">
              <w:rPr>
                <w:rStyle w:val="Hyperlink"/>
                <w:noProof/>
              </w:rPr>
              <w:t>1.3.1 In-Depth Breakdown of Hawk-Eye</w:t>
            </w:r>
            <w:r w:rsidR="0096203C">
              <w:rPr>
                <w:noProof/>
                <w:webHidden/>
              </w:rPr>
              <w:tab/>
            </w:r>
            <w:r w:rsidR="0096203C">
              <w:rPr>
                <w:noProof/>
                <w:webHidden/>
              </w:rPr>
              <w:fldChar w:fldCharType="begin"/>
            </w:r>
            <w:r w:rsidR="0096203C">
              <w:rPr>
                <w:noProof/>
                <w:webHidden/>
              </w:rPr>
              <w:instrText xml:space="preserve"> PAGEREF _Toc5105377 \h </w:instrText>
            </w:r>
            <w:r w:rsidR="0096203C">
              <w:rPr>
                <w:noProof/>
                <w:webHidden/>
              </w:rPr>
            </w:r>
            <w:r w:rsidR="0096203C">
              <w:rPr>
                <w:noProof/>
                <w:webHidden/>
              </w:rPr>
              <w:fldChar w:fldCharType="separate"/>
            </w:r>
            <w:r w:rsidR="0096203C">
              <w:rPr>
                <w:noProof/>
                <w:webHidden/>
              </w:rPr>
              <w:t>5</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78" w:history="1">
            <w:r w:rsidR="0096203C" w:rsidRPr="006F7572">
              <w:rPr>
                <w:rStyle w:val="Hyperlink"/>
                <w:noProof/>
              </w:rPr>
              <w:t>1.3.2 Existing solutions of tracking a tennis ball using a Raspberrypi</w:t>
            </w:r>
            <w:r w:rsidR="0096203C">
              <w:rPr>
                <w:noProof/>
                <w:webHidden/>
              </w:rPr>
              <w:tab/>
            </w:r>
            <w:r w:rsidR="0096203C">
              <w:rPr>
                <w:noProof/>
                <w:webHidden/>
              </w:rPr>
              <w:fldChar w:fldCharType="begin"/>
            </w:r>
            <w:r w:rsidR="0096203C">
              <w:rPr>
                <w:noProof/>
                <w:webHidden/>
              </w:rPr>
              <w:instrText xml:space="preserve"> PAGEREF _Toc5105378 \h </w:instrText>
            </w:r>
            <w:r w:rsidR="0096203C">
              <w:rPr>
                <w:noProof/>
                <w:webHidden/>
              </w:rPr>
            </w:r>
            <w:r w:rsidR="0096203C">
              <w:rPr>
                <w:noProof/>
                <w:webHidden/>
              </w:rPr>
              <w:fldChar w:fldCharType="separate"/>
            </w:r>
            <w:r w:rsidR="0096203C">
              <w:rPr>
                <w:noProof/>
                <w:webHidden/>
              </w:rPr>
              <w:t>8</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79" w:history="1">
            <w:r w:rsidR="0096203C" w:rsidRPr="006F7572">
              <w:rPr>
                <w:rStyle w:val="Hyperlink"/>
                <w:noProof/>
              </w:rPr>
              <w:t>1.4 The Essential Features</w:t>
            </w:r>
            <w:r w:rsidR="0096203C">
              <w:rPr>
                <w:noProof/>
                <w:webHidden/>
              </w:rPr>
              <w:tab/>
            </w:r>
            <w:r w:rsidR="0096203C">
              <w:rPr>
                <w:noProof/>
                <w:webHidden/>
              </w:rPr>
              <w:fldChar w:fldCharType="begin"/>
            </w:r>
            <w:r w:rsidR="0096203C">
              <w:rPr>
                <w:noProof/>
                <w:webHidden/>
              </w:rPr>
              <w:instrText xml:space="preserve"> PAGEREF _Toc5105379 \h </w:instrText>
            </w:r>
            <w:r w:rsidR="0096203C">
              <w:rPr>
                <w:noProof/>
                <w:webHidden/>
              </w:rPr>
            </w:r>
            <w:r w:rsidR="0096203C">
              <w:rPr>
                <w:noProof/>
                <w:webHidden/>
              </w:rPr>
              <w:fldChar w:fldCharType="separate"/>
            </w:r>
            <w:r w:rsidR="0096203C">
              <w:rPr>
                <w:noProof/>
                <w:webHidden/>
              </w:rPr>
              <w:t>8</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80" w:history="1">
            <w:r w:rsidR="0096203C" w:rsidRPr="006F7572">
              <w:rPr>
                <w:rStyle w:val="Hyperlink"/>
                <w:noProof/>
              </w:rPr>
              <w:t>1.5 Potential Limitations</w:t>
            </w:r>
            <w:r w:rsidR="0096203C">
              <w:rPr>
                <w:noProof/>
                <w:webHidden/>
              </w:rPr>
              <w:tab/>
            </w:r>
            <w:r w:rsidR="0096203C">
              <w:rPr>
                <w:noProof/>
                <w:webHidden/>
              </w:rPr>
              <w:fldChar w:fldCharType="begin"/>
            </w:r>
            <w:r w:rsidR="0096203C">
              <w:rPr>
                <w:noProof/>
                <w:webHidden/>
              </w:rPr>
              <w:instrText xml:space="preserve"> PAGEREF _Toc5105380 \h </w:instrText>
            </w:r>
            <w:r w:rsidR="0096203C">
              <w:rPr>
                <w:noProof/>
                <w:webHidden/>
              </w:rPr>
            </w:r>
            <w:r w:rsidR="0096203C">
              <w:rPr>
                <w:noProof/>
                <w:webHidden/>
              </w:rPr>
              <w:fldChar w:fldCharType="separate"/>
            </w:r>
            <w:r w:rsidR="0096203C">
              <w:rPr>
                <w:noProof/>
                <w:webHidden/>
              </w:rPr>
              <w:t>8</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81" w:history="1">
            <w:r w:rsidR="0096203C" w:rsidRPr="006F7572">
              <w:rPr>
                <w:rStyle w:val="Hyperlink"/>
                <w:noProof/>
              </w:rPr>
              <w:t>1.6 Hardware and Software Requirements</w:t>
            </w:r>
            <w:r w:rsidR="0096203C">
              <w:rPr>
                <w:noProof/>
                <w:webHidden/>
              </w:rPr>
              <w:tab/>
            </w:r>
            <w:r w:rsidR="0096203C">
              <w:rPr>
                <w:noProof/>
                <w:webHidden/>
              </w:rPr>
              <w:fldChar w:fldCharType="begin"/>
            </w:r>
            <w:r w:rsidR="0096203C">
              <w:rPr>
                <w:noProof/>
                <w:webHidden/>
              </w:rPr>
              <w:instrText xml:space="preserve"> PAGEREF _Toc5105381 \h </w:instrText>
            </w:r>
            <w:r w:rsidR="0096203C">
              <w:rPr>
                <w:noProof/>
                <w:webHidden/>
              </w:rPr>
            </w:r>
            <w:r w:rsidR="0096203C">
              <w:rPr>
                <w:noProof/>
                <w:webHidden/>
              </w:rPr>
              <w:fldChar w:fldCharType="separate"/>
            </w:r>
            <w:r w:rsidR="0096203C">
              <w:rPr>
                <w:noProof/>
                <w:webHidden/>
              </w:rPr>
              <w:t>9</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82" w:history="1">
            <w:r w:rsidR="0096203C" w:rsidRPr="006F7572">
              <w:rPr>
                <w:rStyle w:val="Hyperlink"/>
                <w:noProof/>
              </w:rPr>
              <w:t>1.7 Success Criteria</w:t>
            </w:r>
            <w:r w:rsidR="0096203C">
              <w:rPr>
                <w:noProof/>
                <w:webHidden/>
              </w:rPr>
              <w:tab/>
            </w:r>
            <w:r w:rsidR="0096203C">
              <w:rPr>
                <w:noProof/>
                <w:webHidden/>
              </w:rPr>
              <w:fldChar w:fldCharType="begin"/>
            </w:r>
            <w:r w:rsidR="0096203C">
              <w:rPr>
                <w:noProof/>
                <w:webHidden/>
              </w:rPr>
              <w:instrText xml:space="preserve"> PAGEREF _Toc5105382 \h </w:instrText>
            </w:r>
            <w:r w:rsidR="0096203C">
              <w:rPr>
                <w:noProof/>
                <w:webHidden/>
              </w:rPr>
            </w:r>
            <w:r w:rsidR="0096203C">
              <w:rPr>
                <w:noProof/>
                <w:webHidden/>
              </w:rPr>
              <w:fldChar w:fldCharType="separate"/>
            </w:r>
            <w:r w:rsidR="0096203C">
              <w:rPr>
                <w:noProof/>
                <w:webHidden/>
              </w:rPr>
              <w:t>10</w:t>
            </w:r>
            <w:r w:rsidR="0096203C">
              <w:rPr>
                <w:noProof/>
                <w:webHidden/>
              </w:rPr>
              <w:fldChar w:fldCharType="end"/>
            </w:r>
          </w:hyperlink>
        </w:p>
        <w:p w:rsidR="0096203C" w:rsidRDefault="00585BF9">
          <w:pPr>
            <w:pStyle w:val="TOC1"/>
            <w:tabs>
              <w:tab w:val="right" w:leader="dot" w:pos="9016"/>
            </w:tabs>
            <w:rPr>
              <w:rFonts w:eastAsiaTheme="minorEastAsia"/>
              <w:noProof/>
              <w:lang w:eastAsia="en-GB"/>
            </w:rPr>
          </w:pPr>
          <w:hyperlink w:anchor="_Toc5105383" w:history="1">
            <w:r w:rsidR="0096203C" w:rsidRPr="006F7572">
              <w:rPr>
                <w:rStyle w:val="Hyperlink"/>
                <w:noProof/>
              </w:rPr>
              <w:t>2 Design</w:t>
            </w:r>
            <w:r w:rsidR="0096203C">
              <w:rPr>
                <w:noProof/>
                <w:webHidden/>
              </w:rPr>
              <w:tab/>
            </w:r>
            <w:r w:rsidR="0096203C">
              <w:rPr>
                <w:noProof/>
                <w:webHidden/>
              </w:rPr>
              <w:fldChar w:fldCharType="begin"/>
            </w:r>
            <w:r w:rsidR="0096203C">
              <w:rPr>
                <w:noProof/>
                <w:webHidden/>
              </w:rPr>
              <w:instrText xml:space="preserve"> PAGEREF _Toc5105383 \h </w:instrText>
            </w:r>
            <w:r w:rsidR="0096203C">
              <w:rPr>
                <w:noProof/>
                <w:webHidden/>
              </w:rPr>
            </w:r>
            <w:r w:rsidR="0096203C">
              <w:rPr>
                <w:noProof/>
                <w:webHidden/>
              </w:rPr>
              <w:fldChar w:fldCharType="separate"/>
            </w:r>
            <w:r w:rsidR="0096203C">
              <w:rPr>
                <w:noProof/>
                <w:webHidden/>
              </w:rPr>
              <w:t>12</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84" w:history="1">
            <w:r w:rsidR="0096203C" w:rsidRPr="006F7572">
              <w:rPr>
                <w:rStyle w:val="Hyperlink"/>
                <w:noProof/>
              </w:rPr>
              <w:t>2.1 Structure</w:t>
            </w:r>
            <w:r w:rsidR="0096203C">
              <w:rPr>
                <w:noProof/>
                <w:webHidden/>
              </w:rPr>
              <w:tab/>
            </w:r>
            <w:r w:rsidR="0096203C">
              <w:rPr>
                <w:noProof/>
                <w:webHidden/>
              </w:rPr>
              <w:fldChar w:fldCharType="begin"/>
            </w:r>
            <w:r w:rsidR="0096203C">
              <w:rPr>
                <w:noProof/>
                <w:webHidden/>
              </w:rPr>
              <w:instrText xml:space="preserve"> PAGEREF _Toc5105384 \h </w:instrText>
            </w:r>
            <w:r w:rsidR="0096203C">
              <w:rPr>
                <w:noProof/>
                <w:webHidden/>
              </w:rPr>
            </w:r>
            <w:r w:rsidR="0096203C">
              <w:rPr>
                <w:noProof/>
                <w:webHidden/>
              </w:rPr>
              <w:fldChar w:fldCharType="separate"/>
            </w:r>
            <w:r w:rsidR="0096203C">
              <w:rPr>
                <w:noProof/>
                <w:webHidden/>
              </w:rPr>
              <w:t>12</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85" w:history="1">
            <w:r w:rsidR="0096203C" w:rsidRPr="006F7572">
              <w:rPr>
                <w:rStyle w:val="Hyperlink"/>
                <w:noProof/>
              </w:rPr>
              <w:t>2.2 Decomposition</w:t>
            </w:r>
            <w:r w:rsidR="0096203C">
              <w:rPr>
                <w:noProof/>
                <w:webHidden/>
              </w:rPr>
              <w:tab/>
            </w:r>
            <w:r w:rsidR="0096203C">
              <w:rPr>
                <w:noProof/>
                <w:webHidden/>
              </w:rPr>
              <w:fldChar w:fldCharType="begin"/>
            </w:r>
            <w:r w:rsidR="0096203C">
              <w:rPr>
                <w:noProof/>
                <w:webHidden/>
              </w:rPr>
              <w:instrText xml:space="preserve"> PAGEREF _Toc5105385 \h </w:instrText>
            </w:r>
            <w:r w:rsidR="0096203C">
              <w:rPr>
                <w:noProof/>
                <w:webHidden/>
              </w:rPr>
            </w:r>
            <w:r w:rsidR="0096203C">
              <w:rPr>
                <w:noProof/>
                <w:webHidden/>
              </w:rPr>
              <w:fldChar w:fldCharType="separate"/>
            </w:r>
            <w:r w:rsidR="0096203C">
              <w:rPr>
                <w:noProof/>
                <w:webHidden/>
              </w:rPr>
              <w:t>12</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86" w:history="1">
            <w:r w:rsidR="0096203C" w:rsidRPr="006F7572">
              <w:rPr>
                <w:rStyle w:val="Hyperlink"/>
                <w:noProof/>
              </w:rPr>
              <w:t>2.2.1 Computer Vision</w:t>
            </w:r>
            <w:r w:rsidR="0096203C">
              <w:rPr>
                <w:noProof/>
                <w:webHidden/>
              </w:rPr>
              <w:tab/>
            </w:r>
            <w:r w:rsidR="0096203C">
              <w:rPr>
                <w:noProof/>
                <w:webHidden/>
              </w:rPr>
              <w:fldChar w:fldCharType="begin"/>
            </w:r>
            <w:r w:rsidR="0096203C">
              <w:rPr>
                <w:noProof/>
                <w:webHidden/>
              </w:rPr>
              <w:instrText xml:space="preserve"> PAGEREF _Toc5105386 \h </w:instrText>
            </w:r>
            <w:r w:rsidR="0096203C">
              <w:rPr>
                <w:noProof/>
                <w:webHidden/>
              </w:rPr>
            </w:r>
            <w:r w:rsidR="0096203C">
              <w:rPr>
                <w:noProof/>
                <w:webHidden/>
              </w:rPr>
              <w:fldChar w:fldCharType="separate"/>
            </w:r>
            <w:r w:rsidR="0096203C">
              <w:rPr>
                <w:noProof/>
                <w:webHidden/>
              </w:rPr>
              <w:t>12</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87" w:history="1">
            <w:r w:rsidR="0096203C" w:rsidRPr="006F7572">
              <w:rPr>
                <w:rStyle w:val="Hyperlink"/>
                <w:noProof/>
              </w:rPr>
              <w:t>2.2.2 Tracking the Ball</w:t>
            </w:r>
            <w:r w:rsidR="0096203C">
              <w:rPr>
                <w:noProof/>
                <w:webHidden/>
              </w:rPr>
              <w:tab/>
            </w:r>
            <w:r w:rsidR="0096203C">
              <w:rPr>
                <w:noProof/>
                <w:webHidden/>
              </w:rPr>
              <w:fldChar w:fldCharType="begin"/>
            </w:r>
            <w:r w:rsidR="0096203C">
              <w:rPr>
                <w:noProof/>
                <w:webHidden/>
              </w:rPr>
              <w:instrText xml:space="preserve"> PAGEREF _Toc5105387 \h </w:instrText>
            </w:r>
            <w:r w:rsidR="0096203C">
              <w:rPr>
                <w:noProof/>
                <w:webHidden/>
              </w:rPr>
            </w:r>
            <w:r w:rsidR="0096203C">
              <w:rPr>
                <w:noProof/>
                <w:webHidden/>
              </w:rPr>
              <w:fldChar w:fldCharType="separate"/>
            </w:r>
            <w:r w:rsidR="0096203C">
              <w:rPr>
                <w:noProof/>
                <w:webHidden/>
              </w:rPr>
              <w:t>13</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88" w:history="1">
            <w:r w:rsidR="0096203C" w:rsidRPr="006F7572">
              <w:rPr>
                <w:rStyle w:val="Hyperlink"/>
                <w:noProof/>
              </w:rPr>
              <w:t>2.2.3 User Interface</w:t>
            </w:r>
            <w:r w:rsidR="0096203C">
              <w:rPr>
                <w:noProof/>
                <w:webHidden/>
              </w:rPr>
              <w:tab/>
            </w:r>
            <w:r w:rsidR="0096203C">
              <w:rPr>
                <w:noProof/>
                <w:webHidden/>
              </w:rPr>
              <w:fldChar w:fldCharType="begin"/>
            </w:r>
            <w:r w:rsidR="0096203C">
              <w:rPr>
                <w:noProof/>
                <w:webHidden/>
              </w:rPr>
              <w:instrText xml:space="preserve"> PAGEREF _Toc5105388 \h </w:instrText>
            </w:r>
            <w:r w:rsidR="0096203C">
              <w:rPr>
                <w:noProof/>
                <w:webHidden/>
              </w:rPr>
            </w:r>
            <w:r w:rsidR="0096203C">
              <w:rPr>
                <w:noProof/>
                <w:webHidden/>
              </w:rPr>
              <w:fldChar w:fldCharType="separate"/>
            </w:r>
            <w:r w:rsidR="0096203C">
              <w:rPr>
                <w:noProof/>
                <w:webHidden/>
              </w:rPr>
              <w:t>13</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89" w:history="1">
            <w:r w:rsidR="0096203C" w:rsidRPr="006F7572">
              <w:rPr>
                <w:rStyle w:val="Hyperlink"/>
                <w:noProof/>
              </w:rPr>
              <w:t>2.3 Algorithms</w:t>
            </w:r>
            <w:r w:rsidR="0096203C">
              <w:rPr>
                <w:noProof/>
                <w:webHidden/>
              </w:rPr>
              <w:tab/>
            </w:r>
            <w:r w:rsidR="0096203C">
              <w:rPr>
                <w:noProof/>
                <w:webHidden/>
              </w:rPr>
              <w:fldChar w:fldCharType="begin"/>
            </w:r>
            <w:r w:rsidR="0096203C">
              <w:rPr>
                <w:noProof/>
                <w:webHidden/>
              </w:rPr>
              <w:instrText xml:space="preserve"> PAGEREF _Toc5105389 \h </w:instrText>
            </w:r>
            <w:r w:rsidR="0096203C">
              <w:rPr>
                <w:noProof/>
                <w:webHidden/>
              </w:rPr>
            </w:r>
            <w:r w:rsidR="0096203C">
              <w:rPr>
                <w:noProof/>
                <w:webHidden/>
              </w:rPr>
              <w:fldChar w:fldCharType="separate"/>
            </w:r>
            <w:r w:rsidR="0096203C">
              <w:rPr>
                <w:noProof/>
                <w:webHidden/>
              </w:rPr>
              <w:t>13</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90" w:history="1">
            <w:r w:rsidR="0096203C" w:rsidRPr="006F7572">
              <w:rPr>
                <w:rStyle w:val="Hyperlink"/>
                <w:noProof/>
              </w:rPr>
              <w:t>2.3.1 Accessing camera and displaying camera feed</w:t>
            </w:r>
            <w:r w:rsidR="0096203C">
              <w:rPr>
                <w:noProof/>
                <w:webHidden/>
              </w:rPr>
              <w:tab/>
            </w:r>
            <w:r w:rsidR="0096203C">
              <w:rPr>
                <w:noProof/>
                <w:webHidden/>
              </w:rPr>
              <w:fldChar w:fldCharType="begin"/>
            </w:r>
            <w:r w:rsidR="0096203C">
              <w:rPr>
                <w:noProof/>
                <w:webHidden/>
              </w:rPr>
              <w:instrText xml:space="preserve"> PAGEREF _Toc5105390 \h </w:instrText>
            </w:r>
            <w:r w:rsidR="0096203C">
              <w:rPr>
                <w:noProof/>
                <w:webHidden/>
              </w:rPr>
            </w:r>
            <w:r w:rsidR="0096203C">
              <w:rPr>
                <w:noProof/>
                <w:webHidden/>
              </w:rPr>
              <w:fldChar w:fldCharType="separate"/>
            </w:r>
            <w:r w:rsidR="0096203C">
              <w:rPr>
                <w:noProof/>
                <w:webHidden/>
              </w:rPr>
              <w:t>13</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91" w:history="1">
            <w:r w:rsidR="0096203C" w:rsidRPr="006F7572">
              <w:rPr>
                <w:rStyle w:val="Hyperlink"/>
                <w:noProof/>
              </w:rPr>
              <w:t>2.3.2 HSV colour mask</w:t>
            </w:r>
            <w:r w:rsidR="0096203C">
              <w:rPr>
                <w:noProof/>
                <w:webHidden/>
              </w:rPr>
              <w:tab/>
            </w:r>
            <w:r w:rsidR="0096203C">
              <w:rPr>
                <w:noProof/>
                <w:webHidden/>
              </w:rPr>
              <w:fldChar w:fldCharType="begin"/>
            </w:r>
            <w:r w:rsidR="0096203C">
              <w:rPr>
                <w:noProof/>
                <w:webHidden/>
              </w:rPr>
              <w:instrText xml:space="preserve"> PAGEREF _Toc5105391 \h </w:instrText>
            </w:r>
            <w:r w:rsidR="0096203C">
              <w:rPr>
                <w:noProof/>
                <w:webHidden/>
              </w:rPr>
            </w:r>
            <w:r w:rsidR="0096203C">
              <w:rPr>
                <w:noProof/>
                <w:webHidden/>
              </w:rPr>
              <w:fldChar w:fldCharType="separate"/>
            </w:r>
            <w:r w:rsidR="0096203C">
              <w:rPr>
                <w:noProof/>
                <w:webHidden/>
              </w:rPr>
              <w:t>14</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392" w:history="1">
            <w:r w:rsidR="0096203C" w:rsidRPr="006F7572">
              <w:rPr>
                <w:rStyle w:val="Hyperlink"/>
                <w:noProof/>
              </w:rPr>
              <w:t>2.3.3 Detecting and tracking the tennis ball</w:t>
            </w:r>
            <w:r w:rsidR="0096203C">
              <w:rPr>
                <w:noProof/>
                <w:webHidden/>
              </w:rPr>
              <w:tab/>
            </w:r>
            <w:r w:rsidR="0096203C">
              <w:rPr>
                <w:noProof/>
                <w:webHidden/>
              </w:rPr>
              <w:fldChar w:fldCharType="begin"/>
            </w:r>
            <w:r w:rsidR="0096203C">
              <w:rPr>
                <w:noProof/>
                <w:webHidden/>
              </w:rPr>
              <w:instrText xml:space="preserve"> PAGEREF _Toc5105392 \h </w:instrText>
            </w:r>
            <w:r w:rsidR="0096203C">
              <w:rPr>
                <w:noProof/>
                <w:webHidden/>
              </w:rPr>
            </w:r>
            <w:r w:rsidR="0096203C">
              <w:rPr>
                <w:noProof/>
                <w:webHidden/>
              </w:rPr>
              <w:fldChar w:fldCharType="separate"/>
            </w:r>
            <w:r w:rsidR="0096203C">
              <w:rPr>
                <w:noProof/>
                <w:webHidden/>
              </w:rPr>
              <w:t>15</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93" w:history="1">
            <w:r w:rsidR="0096203C" w:rsidRPr="006F7572">
              <w:rPr>
                <w:rStyle w:val="Hyperlink"/>
                <w:noProof/>
              </w:rPr>
              <w:t>2.4 Usability</w:t>
            </w:r>
            <w:r w:rsidR="0096203C">
              <w:rPr>
                <w:noProof/>
                <w:webHidden/>
              </w:rPr>
              <w:tab/>
            </w:r>
            <w:r w:rsidR="0096203C">
              <w:rPr>
                <w:noProof/>
                <w:webHidden/>
              </w:rPr>
              <w:fldChar w:fldCharType="begin"/>
            </w:r>
            <w:r w:rsidR="0096203C">
              <w:rPr>
                <w:noProof/>
                <w:webHidden/>
              </w:rPr>
              <w:instrText xml:space="preserve"> PAGEREF _Toc5105393 \h </w:instrText>
            </w:r>
            <w:r w:rsidR="0096203C">
              <w:rPr>
                <w:noProof/>
                <w:webHidden/>
              </w:rPr>
            </w:r>
            <w:r w:rsidR="0096203C">
              <w:rPr>
                <w:noProof/>
                <w:webHidden/>
              </w:rPr>
              <w:fldChar w:fldCharType="separate"/>
            </w:r>
            <w:r w:rsidR="0096203C">
              <w:rPr>
                <w:noProof/>
                <w:webHidden/>
              </w:rPr>
              <w:t>17</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94" w:history="1">
            <w:r w:rsidR="0096203C" w:rsidRPr="006F7572">
              <w:rPr>
                <w:rStyle w:val="Hyperlink"/>
                <w:noProof/>
              </w:rPr>
              <w:t>2.5 Variables, Data Structures and Classes</w:t>
            </w:r>
            <w:r w:rsidR="0096203C">
              <w:rPr>
                <w:noProof/>
                <w:webHidden/>
              </w:rPr>
              <w:tab/>
            </w:r>
            <w:r w:rsidR="0096203C">
              <w:rPr>
                <w:noProof/>
                <w:webHidden/>
              </w:rPr>
              <w:fldChar w:fldCharType="begin"/>
            </w:r>
            <w:r w:rsidR="0096203C">
              <w:rPr>
                <w:noProof/>
                <w:webHidden/>
              </w:rPr>
              <w:instrText xml:space="preserve"> PAGEREF _Toc5105394 \h </w:instrText>
            </w:r>
            <w:r w:rsidR="0096203C">
              <w:rPr>
                <w:noProof/>
                <w:webHidden/>
              </w:rPr>
            </w:r>
            <w:r w:rsidR="0096203C">
              <w:rPr>
                <w:noProof/>
                <w:webHidden/>
              </w:rPr>
              <w:fldChar w:fldCharType="separate"/>
            </w:r>
            <w:r w:rsidR="0096203C">
              <w:rPr>
                <w:noProof/>
                <w:webHidden/>
              </w:rPr>
              <w:t>18</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95" w:history="1">
            <w:r w:rsidR="0096203C" w:rsidRPr="006F7572">
              <w:rPr>
                <w:rStyle w:val="Hyperlink"/>
                <w:noProof/>
              </w:rPr>
              <w:t>2.6 Test Data</w:t>
            </w:r>
            <w:r w:rsidR="0096203C">
              <w:rPr>
                <w:noProof/>
                <w:webHidden/>
              </w:rPr>
              <w:tab/>
            </w:r>
            <w:r w:rsidR="0096203C">
              <w:rPr>
                <w:noProof/>
                <w:webHidden/>
              </w:rPr>
              <w:fldChar w:fldCharType="begin"/>
            </w:r>
            <w:r w:rsidR="0096203C">
              <w:rPr>
                <w:noProof/>
                <w:webHidden/>
              </w:rPr>
              <w:instrText xml:space="preserve"> PAGEREF _Toc5105395 \h </w:instrText>
            </w:r>
            <w:r w:rsidR="0096203C">
              <w:rPr>
                <w:noProof/>
                <w:webHidden/>
              </w:rPr>
            </w:r>
            <w:r w:rsidR="0096203C">
              <w:rPr>
                <w:noProof/>
                <w:webHidden/>
              </w:rPr>
              <w:fldChar w:fldCharType="separate"/>
            </w:r>
            <w:r w:rsidR="0096203C">
              <w:rPr>
                <w:noProof/>
                <w:webHidden/>
              </w:rPr>
              <w:t>19</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96" w:history="1">
            <w:r w:rsidR="0096203C" w:rsidRPr="006F7572">
              <w:rPr>
                <w:rStyle w:val="Hyperlink"/>
                <w:noProof/>
              </w:rPr>
              <w:t>2.7 Further Data</w:t>
            </w:r>
            <w:r w:rsidR="0096203C">
              <w:rPr>
                <w:noProof/>
                <w:webHidden/>
              </w:rPr>
              <w:tab/>
            </w:r>
            <w:r w:rsidR="0096203C">
              <w:rPr>
                <w:noProof/>
                <w:webHidden/>
              </w:rPr>
              <w:fldChar w:fldCharType="begin"/>
            </w:r>
            <w:r w:rsidR="0096203C">
              <w:rPr>
                <w:noProof/>
                <w:webHidden/>
              </w:rPr>
              <w:instrText xml:space="preserve"> PAGEREF _Toc5105396 \h </w:instrText>
            </w:r>
            <w:r w:rsidR="0096203C">
              <w:rPr>
                <w:noProof/>
                <w:webHidden/>
              </w:rPr>
            </w:r>
            <w:r w:rsidR="0096203C">
              <w:rPr>
                <w:noProof/>
                <w:webHidden/>
              </w:rPr>
              <w:fldChar w:fldCharType="separate"/>
            </w:r>
            <w:r w:rsidR="0096203C">
              <w:rPr>
                <w:noProof/>
                <w:webHidden/>
              </w:rPr>
              <w:t>20</w:t>
            </w:r>
            <w:r w:rsidR="0096203C">
              <w:rPr>
                <w:noProof/>
                <w:webHidden/>
              </w:rPr>
              <w:fldChar w:fldCharType="end"/>
            </w:r>
          </w:hyperlink>
        </w:p>
        <w:p w:rsidR="0096203C" w:rsidRDefault="00585BF9">
          <w:pPr>
            <w:pStyle w:val="TOC1"/>
            <w:tabs>
              <w:tab w:val="right" w:leader="dot" w:pos="9016"/>
            </w:tabs>
            <w:rPr>
              <w:rFonts w:eastAsiaTheme="minorEastAsia"/>
              <w:noProof/>
              <w:lang w:eastAsia="en-GB"/>
            </w:rPr>
          </w:pPr>
          <w:hyperlink w:anchor="_Toc5105397" w:history="1">
            <w:r w:rsidR="0096203C" w:rsidRPr="006F7572">
              <w:rPr>
                <w:rStyle w:val="Hyperlink"/>
                <w:noProof/>
              </w:rPr>
              <w:t>3 Developing</w:t>
            </w:r>
            <w:r w:rsidR="0096203C">
              <w:rPr>
                <w:noProof/>
                <w:webHidden/>
              </w:rPr>
              <w:tab/>
            </w:r>
            <w:r w:rsidR="0096203C">
              <w:rPr>
                <w:noProof/>
                <w:webHidden/>
              </w:rPr>
              <w:fldChar w:fldCharType="begin"/>
            </w:r>
            <w:r w:rsidR="0096203C">
              <w:rPr>
                <w:noProof/>
                <w:webHidden/>
              </w:rPr>
              <w:instrText xml:space="preserve"> PAGEREF _Toc5105397 \h </w:instrText>
            </w:r>
            <w:r w:rsidR="0096203C">
              <w:rPr>
                <w:noProof/>
                <w:webHidden/>
              </w:rPr>
            </w:r>
            <w:r w:rsidR="0096203C">
              <w:rPr>
                <w:noProof/>
                <w:webHidden/>
              </w:rPr>
              <w:fldChar w:fldCharType="separate"/>
            </w:r>
            <w:r w:rsidR="0096203C">
              <w:rPr>
                <w:noProof/>
                <w:webHidden/>
              </w:rPr>
              <w:t>20</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98" w:history="1">
            <w:r w:rsidR="0096203C" w:rsidRPr="006F7572">
              <w:rPr>
                <w:rStyle w:val="Hyperlink"/>
                <w:noProof/>
              </w:rPr>
              <w:t>3.1 Iterative Developments</w:t>
            </w:r>
            <w:r w:rsidR="0096203C">
              <w:rPr>
                <w:noProof/>
                <w:webHidden/>
              </w:rPr>
              <w:tab/>
            </w:r>
            <w:r w:rsidR="0096203C">
              <w:rPr>
                <w:noProof/>
                <w:webHidden/>
              </w:rPr>
              <w:fldChar w:fldCharType="begin"/>
            </w:r>
            <w:r w:rsidR="0096203C">
              <w:rPr>
                <w:noProof/>
                <w:webHidden/>
              </w:rPr>
              <w:instrText xml:space="preserve"> PAGEREF _Toc5105398 \h </w:instrText>
            </w:r>
            <w:r w:rsidR="0096203C">
              <w:rPr>
                <w:noProof/>
                <w:webHidden/>
              </w:rPr>
            </w:r>
            <w:r w:rsidR="0096203C">
              <w:rPr>
                <w:noProof/>
                <w:webHidden/>
              </w:rPr>
              <w:fldChar w:fldCharType="separate"/>
            </w:r>
            <w:r w:rsidR="0096203C">
              <w:rPr>
                <w:noProof/>
                <w:webHidden/>
              </w:rPr>
              <w:t>20</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399" w:history="1">
            <w:r w:rsidR="0096203C" w:rsidRPr="006F7572">
              <w:rPr>
                <w:rStyle w:val="Hyperlink"/>
                <w:noProof/>
              </w:rPr>
              <w:t>3.2 Prototypes</w:t>
            </w:r>
            <w:r w:rsidR="0096203C">
              <w:rPr>
                <w:noProof/>
                <w:webHidden/>
              </w:rPr>
              <w:tab/>
            </w:r>
            <w:r w:rsidR="0096203C">
              <w:rPr>
                <w:noProof/>
                <w:webHidden/>
              </w:rPr>
              <w:fldChar w:fldCharType="begin"/>
            </w:r>
            <w:r w:rsidR="0096203C">
              <w:rPr>
                <w:noProof/>
                <w:webHidden/>
              </w:rPr>
              <w:instrText xml:space="preserve"> PAGEREF _Toc5105399 \h </w:instrText>
            </w:r>
            <w:r w:rsidR="0096203C">
              <w:rPr>
                <w:noProof/>
                <w:webHidden/>
              </w:rPr>
            </w:r>
            <w:r w:rsidR="0096203C">
              <w:rPr>
                <w:noProof/>
                <w:webHidden/>
              </w:rPr>
              <w:fldChar w:fldCharType="separate"/>
            </w:r>
            <w:r w:rsidR="0096203C">
              <w:rPr>
                <w:noProof/>
                <w:webHidden/>
              </w:rPr>
              <w:t>20</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400" w:history="1">
            <w:r w:rsidR="0096203C" w:rsidRPr="006F7572">
              <w:rPr>
                <w:rStyle w:val="Hyperlink"/>
                <w:noProof/>
              </w:rPr>
              <w:t>3.2.1 Prototype 1 – Displaying a video taken on the picamera (testing the camera works)</w:t>
            </w:r>
            <w:r w:rsidR="0096203C">
              <w:rPr>
                <w:noProof/>
                <w:webHidden/>
              </w:rPr>
              <w:tab/>
            </w:r>
            <w:r w:rsidR="0096203C">
              <w:rPr>
                <w:noProof/>
                <w:webHidden/>
              </w:rPr>
              <w:fldChar w:fldCharType="begin"/>
            </w:r>
            <w:r w:rsidR="0096203C">
              <w:rPr>
                <w:noProof/>
                <w:webHidden/>
              </w:rPr>
              <w:instrText xml:space="preserve"> PAGEREF _Toc5105400 \h </w:instrText>
            </w:r>
            <w:r w:rsidR="0096203C">
              <w:rPr>
                <w:noProof/>
                <w:webHidden/>
              </w:rPr>
            </w:r>
            <w:r w:rsidR="0096203C">
              <w:rPr>
                <w:noProof/>
                <w:webHidden/>
              </w:rPr>
              <w:fldChar w:fldCharType="separate"/>
            </w:r>
            <w:r w:rsidR="0096203C">
              <w:rPr>
                <w:noProof/>
                <w:webHidden/>
              </w:rPr>
              <w:t>20</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401" w:history="1">
            <w:r w:rsidR="0096203C" w:rsidRPr="006F7572">
              <w:rPr>
                <w:rStyle w:val="Hyperlink"/>
                <w:noProof/>
              </w:rPr>
              <w:t>3.2.2 Prototype 2 – Accessing a single image taken on the picamera module</w:t>
            </w:r>
            <w:r w:rsidR="0096203C">
              <w:rPr>
                <w:noProof/>
                <w:webHidden/>
              </w:rPr>
              <w:tab/>
            </w:r>
            <w:r w:rsidR="0096203C">
              <w:rPr>
                <w:noProof/>
                <w:webHidden/>
              </w:rPr>
              <w:fldChar w:fldCharType="begin"/>
            </w:r>
            <w:r w:rsidR="0096203C">
              <w:rPr>
                <w:noProof/>
                <w:webHidden/>
              </w:rPr>
              <w:instrText xml:space="preserve"> PAGEREF _Toc5105401 \h </w:instrText>
            </w:r>
            <w:r w:rsidR="0096203C">
              <w:rPr>
                <w:noProof/>
                <w:webHidden/>
              </w:rPr>
            </w:r>
            <w:r w:rsidR="0096203C">
              <w:rPr>
                <w:noProof/>
                <w:webHidden/>
              </w:rPr>
              <w:fldChar w:fldCharType="separate"/>
            </w:r>
            <w:r w:rsidR="0096203C">
              <w:rPr>
                <w:noProof/>
                <w:webHidden/>
              </w:rPr>
              <w:t>24</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402" w:history="1">
            <w:r w:rsidR="0096203C" w:rsidRPr="006F7572">
              <w:rPr>
                <w:rStyle w:val="Hyperlink"/>
                <w:noProof/>
              </w:rPr>
              <w:t>3.2.3 Prototype 3 – Accessing the video stream of the picamera module</w:t>
            </w:r>
            <w:r w:rsidR="0096203C">
              <w:rPr>
                <w:noProof/>
                <w:webHidden/>
              </w:rPr>
              <w:tab/>
            </w:r>
            <w:r w:rsidR="0096203C">
              <w:rPr>
                <w:noProof/>
                <w:webHidden/>
              </w:rPr>
              <w:fldChar w:fldCharType="begin"/>
            </w:r>
            <w:r w:rsidR="0096203C">
              <w:rPr>
                <w:noProof/>
                <w:webHidden/>
              </w:rPr>
              <w:instrText xml:space="preserve"> PAGEREF _Toc5105402 \h </w:instrText>
            </w:r>
            <w:r w:rsidR="0096203C">
              <w:rPr>
                <w:noProof/>
                <w:webHidden/>
              </w:rPr>
            </w:r>
            <w:r w:rsidR="0096203C">
              <w:rPr>
                <w:noProof/>
                <w:webHidden/>
              </w:rPr>
              <w:fldChar w:fldCharType="separate"/>
            </w:r>
            <w:r w:rsidR="0096203C">
              <w:rPr>
                <w:noProof/>
                <w:webHidden/>
              </w:rPr>
              <w:t>25</w:t>
            </w:r>
            <w:r w:rsidR="0096203C">
              <w:rPr>
                <w:noProof/>
                <w:webHidden/>
              </w:rPr>
              <w:fldChar w:fldCharType="end"/>
            </w:r>
          </w:hyperlink>
        </w:p>
        <w:p w:rsidR="0096203C" w:rsidRDefault="00585BF9">
          <w:pPr>
            <w:pStyle w:val="TOC3"/>
            <w:tabs>
              <w:tab w:val="right" w:leader="dot" w:pos="9016"/>
            </w:tabs>
            <w:rPr>
              <w:rFonts w:eastAsiaTheme="minorEastAsia"/>
              <w:noProof/>
              <w:lang w:eastAsia="en-GB"/>
            </w:rPr>
          </w:pPr>
          <w:hyperlink w:anchor="_Toc5105403" w:history="1">
            <w:r w:rsidR="0096203C" w:rsidRPr="006F7572">
              <w:rPr>
                <w:rStyle w:val="Hyperlink"/>
                <w:noProof/>
              </w:rPr>
              <w:t>3.2.4 Prototype 4 – Tracking a tennis ball with a Raspberry Pi and picamera module using Python and OpenCV</w:t>
            </w:r>
            <w:r w:rsidR="0096203C">
              <w:rPr>
                <w:noProof/>
                <w:webHidden/>
              </w:rPr>
              <w:tab/>
            </w:r>
            <w:r w:rsidR="0096203C">
              <w:rPr>
                <w:noProof/>
                <w:webHidden/>
              </w:rPr>
              <w:fldChar w:fldCharType="begin"/>
            </w:r>
            <w:r w:rsidR="0096203C">
              <w:rPr>
                <w:noProof/>
                <w:webHidden/>
              </w:rPr>
              <w:instrText xml:space="preserve"> PAGEREF _Toc5105403 \h </w:instrText>
            </w:r>
            <w:r w:rsidR="0096203C">
              <w:rPr>
                <w:noProof/>
                <w:webHidden/>
              </w:rPr>
            </w:r>
            <w:r w:rsidR="0096203C">
              <w:rPr>
                <w:noProof/>
                <w:webHidden/>
              </w:rPr>
              <w:fldChar w:fldCharType="separate"/>
            </w:r>
            <w:r w:rsidR="0096203C">
              <w:rPr>
                <w:noProof/>
                <w:webHidden/>
              </w:rPr>
              <w:t>27</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404" w:history="1">
            <w:r w:rsidR="0096203C" w:rsidRPr="006F7572">
              <w:rPr>
                <w:rStyle w:val="Hyperlink"/>
                <w:noProof/>
              </w:rPr>
              <w:t>3.3 Structures</w:t>
            </w:r>
            <w:r w:rsidR="0096203C">
              <w:rPr>
                <w:noProof/>
                <w:webHidden/>
              </w:rPr>
              <w:tab/>
            </w:r>
            <w:r w:rsidR="0096203C">
              <w:rPr>
                <w:noProof/>
                <w:webHidden/>
              </w:rPr>
              <w:fldChar w:fldCharType="begin"/>
            </w:r>
            <w:r w:rsidR="0096203C">
              <w:rPr>
                <w:noProof/>
                <w:webHidden/>
              </w:rPr>
              <w:instrText xml:space="preserve"> PAGEREF _Toc5105404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405" w:history="1">
            <w:r w:rsidR="0096203C" w:rsidRPr="006F7572">
              <w:rPr>
                <w:rStyle w:val="Hyperlink"/>
                <w:noProof/>
              </w:rPr>
              <w:t>3.4 Examples of Code (Annotated)</w:t>
            </w:r>
            <w:r w:rsidR="0096203C">
              <w:rPr>
                <w:noProof/>
                <w:webHidden/>
              </w:rPr>
              <w:tab/>
            </w:r>
            <w:r w:rsidR="0096203C">
              <w:rPr>
                <w:noProof/>
                <w:webHidden/>
              </w:rPr>
              <w:fldChar w:fldCharType="begin"/>
            </w:r>
            <w:r w:rsidR="0096203C">
              <w:rPr>
                <w:noProof/>
                <w:webHidden/>
              </w:rPr>
              <w:instrText xml:space="preserve"> PAGEREF _Toc5105405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406" w:history="1">
            <w:r w:rsidR="0096203C" w:rsidRPr="006F7572">
              <w:rPr>
                <w:rStyle w:val="Hyperlink"/>
                <w:noProof/>
              </w:rPr>
              <w:t>3.5 Validations</w:t>
            </w:r>
            <w:r w:rsidR="0096203C">
              <w:rPr>
                <w:noProof/>
                <w:webHidden/>
              </w:rPr>
              <w:tab/>
            </w:r>
            <w:r w:rsidR="0096203C">
              <w:rPr>
                <w:noProof/>
                <w:webHidden/>
              </w:rPr>
              <w:fldChar w:fldCharType="begin"/>
            </w:r>
            <w:r w:rsidR="0096203C">
              <w:rPr>
                <w:noProof/>
                <w:webHidden/>
              </w:rPr>
              <w:instrText xml:space="preserve"> PAGEREF _Toc5105406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407" w:history="1">
            <w:r w:rsidR="0096203C" w:rsidRPr="006F7572">
              <w:rPr>
                <w:rStyle w:val="Hyperlink"/>
                <w:noProof/>
              </w:rPr>
              <w:t>3.6 Review</w:t>
            </w:r>
            <w:r w:rsidR="0096203C">
              <w:rPr>
                <w:noProof/>
                <w:webHidden/>
              </w:rPr>
              <w:tab/>
            </w:r>
            <w:r w:rsidR="0096203C">
              <w:rPr>
                <w:noProof/>
                <w:webHidden/>
              </w:rPr>
              <w:fldChar w:fldCharType="begin"/>
            </w:r>
            <w:r w:rsidR="0096203C">
              <w:rPr>
                <w:noProof/>
                <w:webHidden/>
              </w:rPr>
              <w:instrText xml:space="preserve"> PAGEREF _Toc5105407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1"/>
            <w:tabs>
              <w:tab w:val="right" w:leader="dot" w:pos="9016"/>
            </w:tabs>
            <w:rPr>
              <w:rFonts w:eastAsiaTheme="minorEastAsia"/>
              <w:noProof/>
              <w:lang w:eastAsia="en-GB"/>
            </w:rPr>
          </w:pPr>
          <w:hyperlink w:anchor="_Toc5105408" w:history="1">
            <w:r w:rsidR="0096203C" w:rsidRPr="006F7572">
              <w:rPr>
                <w:rStyle w:val="Hyperlink"/>
                <w:noProof/>
              </w:rPr>
              <w:t>4 Evaluation</w:t>
            </w:r>
            <w:r w:rsidR="0096203C">
              <w:rPr>
                <w:noProof/>
                <w:webHidden/>
              </w:rPr>
              <w:tab/>
            </w:r>
            <w:r w:rsidR="0096203C">
              <w:rPr>
                <w:noProof/>
                <w:webHidden/>
              </w:rPr>
              <w:fldChar w:fldCharType="begin"/>
            </w:r>
            <w:r w:rsidR="0096203C">
              <w:rPr>
                <w:noProof/>
                <w:webHidden/>
              </w:rPr>
              <w:instrText xml:space="preserve"> PAGEREF _Toc5105408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409" w:history="1">
            <w:r w:rsidR="0096203C" w:rsidRPr="006F7572">
              <w:rPr>
                <w:rStyle w:val="Hyperlink"/>
                <w:noProof/>
              </w:rPr>
              <w:t>4.1 Success Criteria</w:t>
            </w:r>
            <w:r w:rsidR="0096203C">
              <w:rPr>
                <w:noProof/>
                <w:webHidden/>
              </w:rPr>
              <w:tab/>
            </w:r>
            <w:r w:rsidR="0096203C">
              <w:rPr>
                <w:noProof/>
                <w:webHidden/>
              </w:rPr>
              <w:fldChar w:fldCharType="begin"/>
            </w:r>
            <w:r w:rsidR="0096203C">
              <w:rPr>
                <w:noProof/>
                <w:webHidden/>
              </w:rPr>
              <w:instrText xml:space="preserve"> PAGEREF _Toc5105409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410" w:history="1">
            <w:r w:rsidR="0096203C" w:rsidRPr="006F7572">
              <w:rPr>
                <w:rStyle w:val="Hyperlink"/>
                <w:noProof/>
              </w:rPr>
              <w:t>4.2 Potential in Future</w:t>
            </w:r>
            <w:r w:rsidR="0096203C">
              <w:rPr>
                <w:noProof/>
                <w:webHidden/>
              </w:rPr>
              <w:tab/>
            </w:r>
            <w:r w:rsidR="0096203C">
              <w:rPr>
                <w:noProof/>
                <w:webHidden/>
              </w:rPr>
              <w:fldChar w:fldCharType="begin"/>
            </w:r>
            <w:r w:rsidR="0096203C">
              <w:rPr>
                <w:noProof/>
                <w:webHidden/>
              </w:rPr>
              <w:instrText xml:space="preserve"> PAGEREF _Toc5105410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411" w:history="1">
            <w:r w:rsidR="0096203C" w:rsidRPr="006F7572">
              <w:rPr>
                <w:rStyle w:val="Hyperlink"/>
                <w:noProof/>
              </w:rPr>
              <w:t>4.3 Future Improvements</w:t>
            </w:r>
            <w:r w:rsidR="0096203C">
              <w:rPr>
                <w:noProof/>
                <w:webHidden/>
              </w:rPr>
              <w:tab/>
            </w:r>
            <w:r w:rsidR="0096203C">
              <w:rPr>
                <w:noProof/>
                <w:webHidden/>
              </w:rPr>
              <w:fldChar w:fldCharType="begin"/>
            </w:r>
            <w:r w:rsidR="0096203C">
              <w:rPr>
                <w:noProof/>
                <w:webHidden/>
              </w:rPr>
              <w:instrText xml:space="preserve"> PAGEREF _Toc5105411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2"/>
            <w:tabs>
              <w:tab w:val="right" w:leader="dot" w:pos="9016"/>
            </w:tabs>
            <w:rPr>
              <w:rFonts w:eastAsiaTheme="minorEastAsia"/>
              <w:noProof/>
              <w:lang w:eastAsia="en-GB"/>
            </w:rPr>
          </w:pPr>
          <w:hyperlink w:anchor="_Toc5105412" w:history="1">
            <w:r w:rsidR="0096203C" w:rsidRPr="006F7572">
              <w:rPr>
                <w:rStyle w:val="Hyperlink"/>
                <w:noProof/>
              </w:rPr>
              <w:t>4.4 Usability</w:t>
            </w:r>
            <w:r w:rsidR="0096203C">
              <w:rPr>
                <w:noProof/>
                <w:webHidden/>
              </w:rPr>
              <w:tab/>
            </w:r>
            <w:r w:rsidR="0096203C">
              <w:rPr>
                <w:noProof/>
                <w:webHidden/>
              </w:rPr>
              <w:fldChar w:fldCharType="begin"/>
            </w:r>
            <w:r w:rsidR="0096203C">
              <w:rPr>
                <w:noProof/>
                <w:webHidden/>
              </w:rPr>
              <w:instrText xml:space="preserve"> PAGEREF _Toc5105412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96203C" w:rsidRDefault="00585BF9">
          <w:pPr>
            <w:pStyle w:val="TOC1"/>
            <w:tabs>
              <w:tab w:val="right" w:leader="dot" w:pos="9016"/>
            </w:tabs>
            <w:rPr>
              <w:rFonts w:eastAsiaTheme="minorEastAsia"/>
              <w:noProof/>
              <w:lang w:eastAsia="en-GB"/>
            </w:rPr>
          </w:pPr>
          <w:hyperlink w:anchor="_Toc5105413" w:history="1">
            <w:r w:rsidR="0096203C" w:rsidRPr="006F7572">
              <w:rPr>
                <w:rStyle w:val="Hyperlink"/>
                <w:noProof/>
              </w:rPr>
              <w:t>5 Bibliography</w:t>
            </w:r>
            <w:r w:rsidR="0096203C">
              <w:rPr>
                <w:noProof/>
                <w:webHidden/>
              </w:rPr>
              <w:tab/>
            </w:r>
            <w:r w:rsidR="0096203C">
              <w:rPr>
                <w:noProof/>
                <w:webHidden/>
              </w:rPr>
              <w:fldChar w:fldCharType="begin"/>
            </w:r>
            <w:r w:rsidR="0096203C">
              <w:rPr>
                <w:noProof/>
                <w:webHidden/>
              </w:rPr>
              <w:instrText xml:space="preserve"> PAGEREF _Toc5105413 \h </w:instrText>
            </w:r>
            <w:r w:rsidR="0096203C">
              <w:rPr>
                <w:noProof/>
                <w:webHidden/>
              </w:rPr>
            </w:r>
            <w:r w:rsidR="0096203C">
              <w:rPr>
                <w:noProof/>
                <w:webHidden/>
              </w:rPr>
              <w:fldChar w:fldCharType="separate"/>
            </w:r>
            <w:r w:rsidR="0096203C">
              <w:rPr>
                <w:noProof/>
                <w:webHidden/>
              </w:rPr>
              <w:t>34</w:t>
            </w:r>
            <w:r w:rsidR="0096203C">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5105370"/>
      <w:r>
        <w:t>1</w:t>
      </w:r>
      <w:r w:rsidR="00F73F5B">
        <w:t xml:space="preserve"> </w:t>
      </w:r>
      <w:r w:rsidR="003466A8" w:rsidRPr="00D54858">
        <w:t>Analysis</w:t>
      </w:r>
      <w:bookmarkEnd w:id="0"/>
    </w:p>
    <w:p w:rsidR="003466A8" w:rsidRDefault="00F73F5B" w:rsidP="003466A8">
      <w:pPr>
        <w:pStyle w:val="Heading2"/>
      </w:pPr>
      <w:bookmarkStart w:id="1" w:name="_Toc5105371"/>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36736"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5105372"/>
      <w:r>
        <w:t xml:space="preserve">1.2 </w:t>
      </w:r>
      <w:r w:rsidR="003466A8">
        <w:t>The Stakeholders</w:t>
      </w:r>
      <w:bookmarkEnd w:id="2"/>
      <w:r w:rsidR="00A13B1A">
        <w:t xml:space="preserve"> </w:t>
      </w:r>
    </w:p>
    <w:p w:rsidR="00492FFB" w:rsidRDefault="00492FFB" w:rsidP="00492FFB">
      <w:pPr>
        <w:pStyle w:val="Heading3"/>
      </w:pPr>
      <w:bookmarkStart w:id="3" w:name="_Toc5105373"/>
      <w:r>
        <w:t>1.2.1 My Stakeholders</w:t>
      </w:r>
      <w:bookmarkEnd w:id="3"/>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w:t>
      </w:r>
      <w:r w:rsidR="001C20D3">
        <w:lastRenderedPageBreak/>
        <w:t xml:space="preserve">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4" w:name="_Toc5105374"/>
      <w:r>
        <w:t>1.2.2 Why this problem is suited to a computational solution</w:t>
      </w:r>
      <w:bookmarkEnd w:id="4"/>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Pr="006B4436"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BC32ED" w:rsidRDefault="00BC32ED" w:rsidP="00BC32ED">
      <w:pPr>
        <w:pStyle w:val="Heading3"/>
      </w:pPr>
      <w:bookmarkStart w:id="5" w:name="_Toc5105375"/>
      <w:r>
        <w:t>1.2.</w:t>
      </w:r>
      <w:r w:rsidR="00492FFB">
        <w:t>3</w:t>
      </w:r>
      <w:r>
        <w:t xml:space="preserve"> Stakeholder Interview</w:t>
      </w:r>
      <w:bookmarkEnd w:id="5"/>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I would normally play tennis either at my local gym, which has indoor and outdoor tennis courts however,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6B4436" w:rsidRDefault="006B4436">
      <w:pPr>
        <w:rPr>
          <w:rFonts w:asciiTheme="majorHAnsi" w:eastAsiaTheme="majorEastAsia" w:hAnsiTheme="majorHAnsi" w:cstheme="majorBidi"/>
          <w:color w:val="00B050"/>
          <w:sz w:val="30"/>
          <w:szCs w:val="26"/>
        </w:rPr>
      </w:pPr>
      <w:r>
        <w:br w:type="page"/>
      </w:r>
    </w:p>
    <w:p w:rsidR="003466A8" w:rsidRDefault="00F73F5B" w:rsidP="003466A8">
      <w:pPr>
        <w:pStyle w:val="Heading2"/>
      </w:pPr>
      <w:bookmarkStart w:id="6" w:name="_Toc5105376"/>
      <w:r>
        <w:lastRenderedPageBreak/>
        <w:t xml:space="preserve">1.3 </w:t>
      </w:r>
      <w:r w:rsidR="003466A8">
        <w:t>Existing Solutions</w:t>
      </w:r>
      <w:bookmarkEnd w:id="6"/>
    </w:p>
    <w:p w:rsidR="00387BC5" w:rsidRDefault="00FB4887" w:rsidP="00C6287E">
      <w:r w:rsidRPr="00FB4887">
        <w:rPr>
          <w:noProof/>
          <w:lang w:eastAsia="en-GB"/>
        </w:rPr>
        <w:drawing>
          <wp:anchor distT="0" distB="0" distL="114300" distR="114300" simplePos="0" relativeHeight="25161625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14208"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7" w:name="_Toc5105377"/>
      <w:r>
        <w:t>1.3.1</w:t>
      </w:r>
      <w:r w:rsidR="00904406" w:rsidRPr="00904406">
        <w:t xml:space="preserve"> </w:t>
      </w:r>
      <w:r w:rsidR="00387BC5">
        <w:t>In-Depth Breakdown of Hawk-Eye</w:t>
      </w:r>
      <w:bookmarkEnd w:id="7"/>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32640"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8544"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059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444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lastRenderedPageBreak/>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316ADB">
        <w:t>.</w:t>
      </w:r>
      <w:r w:rsidR="008F5E70">
        <w:t xml:space="preserve"> (</w:t>
      </w:r>
      <w:r w:rsidR="008F5E70">
        <w:rPr>
          <w:color w:val="FF0000"/>
        </w:rPr>
        <w:t>INSERT NUMBER OF CHAPTER HERE)</w:t>
      </w:r>
      <w:r w:rsidR="00E56295">
        <w:br w:type="page"/>
      </w:r>
    </w:p>
    <w:p w:rsidR="00E16CF2" w:rsidRDefault="00D44D8C">
      <w:r>
        <w:rPr>
          <w:noProof/>
          <w:lang w:eastAsia="en-GB"/>
        </w:rPr>
        <w:lastRenderedPageBreak/>
        <w:drawing>
          <wp:anchor distT="0" distB="0" distL="114300" distR="114300" simplePos="0" relativeHeight="251612160"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91680"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93728"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3360"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7ABED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9264"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2A504" id="Curved Connector 66" o:spid="_x0000_s1026" type="#_x0000_t38" style="position:absolute;margin-left:138.1pt;margin-top:374.35pt;width:68.85pt;height:44.4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168"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55436" id="Curved Connector 62" o:spid="_x0000_s1026" type="#_x0000_t38" style="position:absolute;margin-left:132.1pt;margin-top:322.1pt;width:66.35pt;height:51.3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26746" id="Curved Connector 61" o:spid="_x0000_s1026" type="#_x0000_t38" style="position:absolute;margin-left:169.05pt;margin-top:285.75pt;width:207.85pt;height:26.95pt;rotation:180;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083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86051" id="Curved Connector 57" o:spid="_x0000_s1026" type="#_x0000_t38" style="position:absolute;margin-left:131.5pt;margin-top:183.75pt;width:267.35pt;height:40.7pt;rotation:180;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626496"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8304"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0112"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08064"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60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3968"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1920"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9872"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7824"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577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8" w:name="_Toc5105378"/>
      <w:r>
        <w:lastRenderedPageBreak/>
        <w:t>1.3.2 Existing solutions of tracking a tennis ball using a Raspberrypi</w:t>
      </w:r>
      <w:bookmarkEnd w:id="8"/>
    </w:p>
    <w:p w:rsidR="002C62F4" w:rsidRDefault="004C3A32" w:rsidP="004C5985">
      <w:r>
        <w:rPr>
          <w:noProof/>
          <w:lang w:eastAsia="en-GB"/>
        </w:rPr>
        <w:drawing>
          <wp:anchor distT="0" distB="0" distL="114300" distR="114300" simplePos="0" relativeHeight="251732992"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Pr="004C5985" w:rsidRDefault="000A1171" w:rsidP="004C5985">
      <w:r>
        <w:t>Adrian’s solution was very clear and helpful for me in many ways, as it allowed me to get the basic understanding of the computational solution to my problem, as well as the necessary help in understanding the code.</w:t>
      </w:r>
    </w:p>
    <w:p w:rsidR="003466A8" w:rsidRDefault="00F73F5B" w:rsidP="003466A8">
      <w:pPr>
        <w:pStyle w:val="Heading2"/>
      </w:pPr>
      <w:bookmarkStart w:id="9" w:name="_Toc5105379"/>
      <w:r>
        <w:t xml:space="preserve">1.4 </w:t>
      </w:r>
      <w:r w:rsidR="003466A8">
        <w:t>The Essential Features</w:t>
      </w:r>
      <w:bookmarkEnd w:id="9"/>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361A0F">
        <w:t xml:space="preserve"> </w:t>
      </w:r>
    </w:p>
    <w:p w:rsidR="003466A8" w:rsidRDefault="00F73F5B" w:rsidP="003466A8">
      <w:pPr>
        <w:pStyle w:val="Heading2"/>
      </w:pPr>
      <w:bookmarkStart w:id="10" w:name="_Toc5105380"/>
      <w:r>
        <w:t xml:space="preserve">1.5 </w:t>
      </w:r>
      <w:r w:rsidR="003466A8">
        <w:t>Potential Limitations</w:t>
      </w:r>
      <w:bookmarkEnd w:id="10"/>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w:t>
      </w:r>
      <w:r w:rsidR="00A13B1A">
        <w:lastRenderedPageBreak/>
        <w:t xml:space="preserve">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Pr="007919B1"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3466A8" w:rsidRDefault="00F73F5B" w:rsidP="003466A8">
      <w:pPr>
        <w:pStyle w:val="Heading2"/>
      </w:pPr>
      <w:bookmarkStart w:id="11" w:name="_Toc5105381"/>
      <w:r>
        <w:t xml:space="preserve">1.6 </w:t>
      </w:r>
      <w:r w:rsidR="003466A8">
        <w:t>Hardware and Software Requirements</w:t>
      </w:r>
      <w:bookmarkEnd w:id="11"/>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BCM 2835 SOC @ 1GHz, 512MB of RAM, micro-SD, mini-HDMI, micro-B 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xml:space="preserve">, 40 GPIO pins, Full size HDMI 1.3a port, Combined 3.5mm analog audio and composite video jack, Camera interface (CSI), Display interface (DSI),  microSD </w:t>
            </w:r>
            <w:r>
              <w:lastRenderedPageBreak/>
              <w:t>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12" w:name="_Toc5105382"/>
      <w:r>
        <w:t xml:space="preserve">1.7 </w:t>
      </w:r>
      <w:r w:rsidR="003466A8">
        <w:t>Success Criteria</w:t>
      </w:r>
      <w:bookmarkEnd w:id="12"/>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w:t>
            </w:r>
            <w:r>
              <w:lastRenderedPageBreak/>
              <w:t>differently lit environments.</w:t>
            </w:r>
          </w:p>
        </w:tc>
      </w:tr>
      <w:tr w:rsidR="002B6BE8" w:rsidTr="002B6BE8">
        <w:tc>
          <w:tcPr>
            <w:tcW w:w="3005" w:type="dxa"/>
          </w:tcPr>
          <w:p w:rsidR="002B6BE8" w:rsidRDefault="00FF612C" w:rsidP="00F66920">
            <w:r>
              <w:lastRenderedPageBreak/>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lastRenderedPageBreak/>
        <w:br/>
      </w:r>
    </w:p>
    <w:p w:rsidR="0022488B" w:rsidRPr="002B6BE8" w:rsidRDefault="0022488B" w:rsidP="002B6BE8"/>
    <w:p w:rsidR="003466A8" w:rsidRDefault="00F73F5B" w:rsidP="00D54858">
      <w:pPr>
        <w:pStyle w:val="Heading1"/>
      </w:pPr>
      <w:bookmarkStart w:id="13" w:name="_Toc5105383"/>
      <w:r>
        <w:t xml:space="preserve">2 </w:t>
      </w:r>
      <w:r w:rsidR="003466A8">
        <w:t>Design</w:t>
      </w:r>
      <w:bookmarkEnd w:id="13"/>
    </w:p>
    <w:p w:rsidR="003950D0" w:rsidRDefault="000A793B" w:rsidP="003950D0">
      <w:pPr>
        <w:pStyle w:val="Heading2"/>
      </w:pPr>
      <w:bookmarkStart w:id="14" w:name="_Toc5105384"/>
      <w:r>
        <w:rPr>
          <w:noProof/>
          <w:lang w:eastAsia="en-GB"/>
        </w:rPr>
        <w:drawing>
          <wp:anchor distT="0" distB="0" distL="114300" distR="114300" simplePos="0" relativeHeight="251620352"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4"/>
    </w:p>
    <w:p w:rsidR="000A793B" w:rsidRPr="000A793B" w:rsidRDefault="000A793B" w:rsidP="000A793B"/>
    <w:p w:rsidR="003950D0" w:rsidRDefault="00F73F5B" w:rsidP="003950D0">
      <w:pPr>
        <w:pStyle w:val="Heading2"/>
      </w:pPr>
      <w:bookmarkStart w:id="15" w:name="_Toc5105385"/>
      <w:r>
        <w:t xml:space="preserve">2.2 </w:t>
      </w:r>
      <w:r w:rsidR="00824D79">
        <w:t>Decomposition</w:t>
      </w:r>
      <w:bookmarkEnd w:id="15"/>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6" w:name="_Toc5105386"/>
      <w:r>
        <w:t xml:space="preserve">2.2.1 </w:t>
      </w:r>
      <w:r w:rsidR="002A234E">
        <w:t>Computer Vision</w:t>
      </w:r>
      <w:bookmarkEnd w:id="16"/>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7" w:name="_Toc5105387"/>
      <w:r>
        <w:lastRenderedPageBreak/>
        <w:t xml:space="preserve">2.2.2 </w:t>
      </w:r>
      <w:r w:rsidR="002A234E">
        <w:t xml:space="preserve">Tracking </w:t>
      </w:r>
      <w:r w:rsidR="005A5609">
        <w:t>the</w:t>
      </w:r>
      <w:r w:rsidR="002A234E">
        <w:t xml:space="preserve"> Ball</w:t>
      </w:r>
      <w:bookmarkEnd w:id="17"/>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bookmarkStart w:id="18" w:name="_GoBack"/>
      <w:bookmarkEnd w:id="18"/>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19" w:name="_Toc5105388"/>
      <w:r>
        <w:t xml:space="preserve">2.2.3 </w:t>
      </w:r>
      <w:r w:rsidR="002A234E">
        <w:t>User Interface</w:t>
      </w:r>
      <w:bookmarkEnd w:id="19"/>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0" w:name="_Toc5105389"/>
      <w:r>
        <w:t xml:space="preserve">2.3 </w:t>
      </w:r>
      <w:r w:rsidR="003950D0">
        <w:t>Algorithms</w:t>
      </w:r>
      <w:bookmarkEnd w:id="20"/>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1" w:name="_Toc5105390"/>
      <w:r>
        <w:t xml:space="preserve">2.3.1 </w:t>
      </w:r>
      <w:r w:rsidR="00554C70">
        <w:t>Accessing camera and displaying camera feed</w:t>
      </w:r>
      <w:bookmarkEnd w:id="21"/>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lastRenderedPageBreak/>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2" w:name="_Toc5105391"/>
      <w:r>
        <w:t xml:space="preserve">2.3.2 </w:t>
      </w:r>
      <w:r w:rsidR="00554C70">
        <w:t>HSV colour mask</w:t>
      </w:r>
      <w:bookmarkEnd w:id="22"/>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lastRenderedPageBreak/>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3" w:name="_Toc5105392"/>
      <w:r>
        <w:t xml:space="preserve">2.3.3 </w:t>
      </w:r>
      <w:r w:rsidR="00554C70">
        <w:t>Detecting and tracking the tennis ball</w:t>
      </w:r>
      <w:bookmarkEnd w:id="23"/>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lastRenderedPageBreak/>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lastRenderedPageBreak/>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4" w:name="_Toc5105393"/>
      <w:r>
        <w:t xml:space="preserve">2.4 </w:t>
      </w:r>
      <w:r w:rsidR="003950D0">
        <w:t>Usability</w:t>
      </w:r>
      <w:bookmarkEnd w:id="24"/>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5" w:name="_Toc5105394"/>
      <w:r>
        <w:t xml:space="preserve">2.5 </w:t>
      </w:r>
      <w:r w:rsidR="003950D0">
        <w:t>Variables, Data Structures and Classes</w:t>
      </w:r>
      <w:bookmarkEnd w:id="25"/>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lastRenderedPageBreak/>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6" w:name="_Toc5105395"/>
      <w:r>
        <w:t xml:space="preserve">2.6 </w:t>
      </w:r>
      <w:r w:rsidR="00B01F62">
        <w:t>Test Data</w:t>
      </w:r>
      <w:bookmarkEnd w:id="26"/>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lastRenderedPageBreak/>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7" w:name="_Toc5105396"/>
      <w:r>
        <w:t xml:space="preserve">2.7 </w:t>
      </w:r>
      <w:r w:rsidR="003950D0">
        <w:t>Further Data</w:t>
      </w:r>
      <w:bookmarkEnd w:id="27"/>
    </w:p>
    <w:p w:rsidR="003466A8" w:rsidRDefault="00F73F5B" w:rsidP="00D54858">
      <w:pPr>
        <w:pStyle w:val="Heading1"/>
      </w:pPr>
      <w:bookmarkStart w:id="28" w:name="_Toc5105397"/>
      <w:r>
        <w:t xml:space="preserve">3 </w:t>
      </w:r>
      <w:r w:rsidR="003466A8">
        <w:t>Developing</w:t>
      </w:r>
      <w:bookmarkEnd w:id="28"/>
    </w:p>
    <w:p w:rsidR="00BF033F" w:rsidRPr="00BF033F" w:rsidRDefault="00F73F5B" w:rsidP="00BF033F">
      <w:pPr>
        <w:pStyle w:val="Heading2"/>
      </w:pPr>
      <w:bookmarkStart w:id="29" w:name="_Toc5105398"/>
      <w:r>
        <w:t xml:space="preserve">3.1 </w:t>
      </w:r>
      <w:r w:rsidR="003950D0">
        <w:t>Iterative Developments</w:t>
      </w:r>
      <w:bookmarkEnd w:id="29"/>
    </w:p>
    <w:p w:rsidR="003950D0" w:rsidRDefault="00F73F5B" w:rsidP="003950D0">
      <w:pPr>
        <w:pStyle w:val="Heading2"/>
      </w:pPr>
      <w:bookmarkStart w:id="30" w:name="_Toc5105399"/>
      <w:r>
        <w:t xml:space="preserve">3.2 </w:t>
      </w:r>
      <w:r w:rsidR="003950D0">
        <w:t>Prototypes</w:t>
      </w:r>
      <w:bookmarkEnd w:id="30"/>
    </w:p>
    <w:p w:rsidR="009925DE" w:rsidRDefault="00F73F5B" w:rsidP="009925DE">
      <w:pPr>
        <w:pStyle w:val="Heading3"/>
      </w:pPr>
      <w:bookmarkStart w:id="31" w:name="_Toc5105400"/>
      <w:r>
        <w:t xml:space="preserve">3.2.1 </w:t>
      </w:r>
      <w:r w:rsidR="009925DE">
        <w:t>Prototype 1</w:t>
      </w:r>
      <w:r w:rsidR="004B53EB">
        <w:t xml:space="preserve"> – Displaying </w:t>
      </w:r>
      <w:r w:rsidR="00931B76">
        <w:t>a video taken on the picamera (testing the camera works)</w:t>
      </w:r>
      <w:bookmarkEnd w:id="31"/>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77696"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8588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79744"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1792"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83840"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w:t>
      </w:r>
      <w:r w:rsidR="004060CF">
        <w:lastRenderedPageBreak/>
        <w:t>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06368"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FDDD2" id="Oval 82" o:spid="_x0000_s1026" style="position:absolute;margin-left:88.65pt;margin-top:126.85pt;width:59.65pt;height: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4320"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1E84D4" id="Oval 81" o:spid="_x0000_s1026" style="position:absolute;margin-left:57.65pt;margin-top:120.55pt;width:20.95pt;height:6.4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2272"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CA5B7" id="Oval 80" o:spid="_x0000_s1026" style="position:absolute;margin-left:89.75pt;margin-top:113.45pt;width:20.95pt;height:6.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70022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32" w:name="_Toc5105401"/>
      <w:r>
        <w:lastRenderedPageBreak/>
        <w:t>3.2.2 Prototype 2</w:t>
      </w:r>
      <w:r w:rsidR="00931B76">
        <w:t xml:space="preserve"> – Accessing a single image</w:t>
      </w:r>
      <w:r w:rsidR="007272D4">
        <w:t xml:space="preserve"> taken on the picamera</w:t>
      </w:r>
      <w:r w:rsidR="00437F8C">
        <w:t xml:space="preserve"> module</w:t>
      </w:r>
      <w:bookmarkEnd w:id="32"/>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89984"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87936"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96128"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94080"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C95FA" id="Rectangle 76" o:spid="_x0000_s1026" style="position:absolute;margin-left:-70.55pt;margin-top:8.4pt;width:4.6pt;height:4.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92032"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98176"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33" w:name="_Toc5105402"/>
      <w:r>
        <w:t>3.2.3 Prototype</w:t>
      </w:r>
      <w:r w:rsidR="00437F8C">
        <w:t xml:space="preserve"> 3 – Accessing the video stream of the picamera module</w:t>
      </w:r>
      <w:bookmarkEnd w:id="33"/>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22400"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7564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7C45688" id="Group 89" o:spid="_x0000_s1026" style="position:absolute;margin-left:-9.15pt;margin-top:1.05pt;width:327.35pt;height:21.7pt;z-index:25167564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1046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40D49EA4" id="Group 87" o:spid="_x0000_s1026" style="position:absolute;margin-left:.3pt;margin-top:8.95pt;width:130pt;height:24.95pt;z-index:25171046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08416"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42FB48AA" id="Group 94" o:spid="_x0000_s1026" style="position:absolute;margin-left:-2.55pt;margin-top:.75pt;width:213.45pt;height:16.1pt;z-index:251708416"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1251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7A33AD" id="Group 97" o:spid="_x0000_s1026" style="position:absolute;margin-left:0;margin-top:0;width:202pt;height:23.1pt;z-index:25171251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34" w:name="_Toc5105403"/>
      <w:r>
        <w:t>3.2.4 Prototype 4 – Tracking a tennis ball with a Raspberry Pi and picamera module using Python and OpenCV</w:t>
      </w:r>
      <w:bookmarkEnd w:id="34"/>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14560"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5EEB7BC" id="Group 102" o:spid="_x0000_s1026" style="position:absolute;margin-left:-10.1pt;margin-top:18.5pt;width:165.7pt;height:81.9pt;z-index:251714560"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16608"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20704"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18656"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38784"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1072"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7360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42880"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6976"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5">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71552"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6">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7216"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7">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22752"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8">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26848"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89">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24800"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0">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28896"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1">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30944"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4388B" w:rsidP="00BC2FD6">
      <w:pPr>
        <w:pStyle w:val="Heading4"/>
      </w:pPr>
      <w:r>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BC2FD6" w:rsidRDefault="00BC2FD6" w:rsidP="0044388B">
      <w:pPr>
        <w:pStyle w:val="Heading4"/>
      </w:pPr>
    </w:p>
    <w:p w:rsidR="0044388B" w:rsidRDefault="0044388B" w:rsidP="0044388B">
      <w:pPr>
        <w:pStyle w:val="Heading4"/>
      </w:pPr>
      <w:r>
        <w:t>3.2.4.6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w:t>
      </w:r>
      <w:r w:rsidR="00AB5820">
        <w:lastRenderedPageBreak/>
        <w:t xml:space="preserve">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p>
    <w:p w:rsidR="00BF033F" w:rsidRPr="00BF033F" w:rsidRDefault="00F73F5B" w:rsidP="00B948DD">
      <w:pPr>
        <w:pStyle w:val="Heading2"/>
      </w:pPr>
      <w:bookmarkStart w:id="35" w:name="_Toc5105404"/>
      <w:r>
        <w:t xml:space="preserve">3.3 </w:t>
      </w:r>
      <w:r w:rsidR="003950D0">
        <w:t>Structures</w:t>
      </w:r>
      <w:bookmarkEnd w:id="35"/>
    </w:p>
    <w:p w:rsidR="002C08E7" w:rsidRPr="002C08E7" w:rsidRDefault="00F73F5B" w:rsidP="001E3F7F">
      <w:pPr>
        <w:pStyle w:val="Heading2"/>
      </w:pPr>
      <w:bookmarkStart w:id="36" w:name="_Toc5105405"/>
      <w:r>
        <w:t xml:space="preserve">3.4 </w:t>
      </w:r>
      <w:r w:rsidR="003950D0">
        <w:t>Examples of Code (Annotated)</w:t>
      </w:r>
      <w:bookmarkEnd w:id="36"/>
    </w:p>
    <w:p w:rsidR="003950D0" w:rsidRDefault="00F73F5B" w:rsidP="003950D0">
      <w:pPr>
        <w:pStyle w:val="Heading2"/>
      </w:pPr>
      <w:bookmarkStart w:id="37" w:name="_Toc5105406"/>
      <w:r>
        <w:t xml:space="preserve">3.5 </w:t>
      </w:r>
      <w:r w:rsidR="003950D0">
        <w:t>Validations</w:t>
      </w:r>
      <w:bookmarkEnd w:id="37"/>
    </w:p>
    <w:p w:rsidR="003950D0" w:rsidRPr="003950D0" w:rsidRDefault="00F73F5B" w:rsidP="003950D0">
      <w:pPr>
        <w:pStyle w:val="Heading2"/>
      </w:pPr>
      <w:bookmarkStart w:id="38" w:name="_Toc5105407"/>
      <w:r>
        <w:t xml:space="preserve">3.6 </w:t>
      </w:r>
      <w:r w:rsidR="003950D0">
        <w:t>Review</w:t>
      </w:r>
      <w:bookmarkEnd w:id="38"/>
    </w:p>
    <w:p w:rsidR="003466A8" w:rsidRDefault="00F73F5B" w:rsidP="00D54858">
      <w:pPr>
        <w:pStyle w:val="Heading1"/>
      </w:pPr>
      <w:bookmarkStart w:id="39" w:name="_Toc5105408"/>
      <w:r>
        <w:t xml:space="preserve">4 </w:t>
      </w:r>
      <w:r w:rsidR="003466A8">
        <w:t>Evaluation</w:t>
      </w:r>
      <w:bookmarkEnd w:id="39"/>
    </w:p>
    <w:p w:rsidR="003950D0" w:rsidRDefault="00F73F5B" w:rsidP="003950D0">
      <w:pPr>
        <w:pStyle w:val="Heading2"/>
      </w:pPr>
      <w:bookmarkStart w:id="40" w:name="_Toc5105409"/>
      <w:r>
        <w:t xml:space="preserve">4.1 </w:t>
      </w:r>
      <w:r w:rsidR="003950D0">
        <w:t>Success Criteria</w:t>
      </w:r>
      <w:bookmarkEnd w:id="40"/>
    </w:p>
    <w:p w:rsidR="003950D0" w:rsidRDefault="00F73F5B" w:rsidP="003950D0">
      <w:pPr>
        <w:pStyle w:val="Heading2"/>
      </w:pPr>
      <w:bookmarkStart w:id="41" w:name="_Toc5105410"/>
      <w:r>
        <w:t xml:space="preserve">4.2 </w:t>
      </w:r>
      <w:r w:rsidR="00E004B9">
        <w:t>Potential</w:t>
      </w:r>
      <w:r w:rsidR="003950D0">
        <w:t xml:space="preserve"> </w:t>
      </w:r>
      <w:r w:rsidR="00985FAB">
        <w:t>in</w:t>
      </w:r>
      <w:r w:rsidR="003950D0">
        <w:t xml:space="preserve"> Future</w:t>
      </w:r>
      <w:bookmarkEnd w:id="41"/>
    </w:p>
    <w:p w:rsidR="003950D0" w:rsidRDefault="00F73F5B" w:rsidP="003950D0">
      <w:pPr>
        <w:pStyle w:val="Heading2"/>
      </w:pPr>
      <w:bookmarkStart w:id="42" w:name="_Toc5105411"/>
      <w:r>
        <w:t xml:space="preserve">4.3 </w:t>
      </w:r>
      <w:r w:rsidR="003950D0">
        <w:t>Future Improvements</w:t>
      </w:r>
      <w:bookmarkEnd w:id="42"/>
    </w:p>
    <w:p w:rsidR="003950D0" w:rsidRPr="003950D0" w:rsidRDefault="00F73F5B" w:rsidP="003950D0">
      <w:pPr>
        <w:pStyle w:val="Heading2"/>
      </w:pPr>
      <w:bookmarkStart w:id="43" w:name="_Toc5105412"/>
      <w:r>
        <w:t xml:space="preserve">4.4 </w:t>
      </w:r>
      <w:r w:rsidR="003950D0">
        <w:t>Usability</w:t>
      </w:r>
      <w:bookmarkEnd w:id="43"/>
    </w:p>
    <w:p w:rsidR="00D54858" w:rsidRPr="00D54858" w:rsidRDefault="00F73F5B" w:rsidP="00D54858">
      <w:pPr>
        <w:pStyle w:val="Heading1"/>
      </w:pPr>
      <w:bookmarkStart w:id="44" w:name="_Toc5105413"/>
      <w:r>
        <w:t xml:space="preserve">5 </w:t>
      </w:r>
      <w:r w:rsidR="00D54858">
        <w:t>Bibliography</w:t>
      </w:r>
      <w:bookmarkEnd w:id="44"/>
    </w:p>
    <w:sectPr w:rsidR="00D54858" w:rsidRPr="00D54858" w:rsidSect="003A4F63">
      <w:headerReference w:type="default" r:id="rId93"/>
      <w:footerReference w:type="default" r:id="rId94"/>
      <w:headerReference w:type="first" r:id="rId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5BF9" w:rsidRDefault="00585BF9" w:rsidP="003A4F63">
      <w:pPr>
        <w:spacing w:after="0" w:line="240" w:lineRule="auto"/>
      </w:pPr>
      <w:r>
        <w:separator/>
      </w:r>
    </w:p>
  </w:endnote>
  <w:endnote w:type="continuationSeparator" w:id="0">
    <w:p w:rsidR="00585BF9" w:rsidRDefault="00585BF9"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5BF9" w:rsidRDefault="00585BF9">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E3B3C">
          <w:rPr>
            <w:noProof/>
          </w:rPr>
          <w:t>13</w:t>
        </w:r>
        <w:r>
          <w:rPr>
            <w:noProof/>
          </w:rPr>
          <w:fldChar w:fldCharType="end"/>
        </w:r>
        <w:r>
          <w:rPr>
            <w:noProof/>
          </w:rPr>
          <w:t xml:space="preserve"> of 18</w:t>
        </w:r>
        <w:r>
          <w:rPr>
            <w:noProof/>
          </w:rPr>
          <w:tab/>
        </w:r>
        <w:r w:rsidRPr="00D15DFF">
          <w:rPr>
            <w:noProof/>
          </w:rPr>
          <w:t>AI Computer Vision</w:t>
        </w:r>
      </w:sdtContent>
    </w:sdt>
  </w:p>
  <w:p w:rsidR="00585BF9" w:rsidRDefault="00585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5BF9" w:rsidRDefault="00585BF9" w:rsidP="003A4F63">
      <w:pPr>
        <w:spacing w:after="0" w:line="240" w:lineRule="auto"/>
      </w:pPr>
      <w:r>
        <w:separator/>
      </w:r>
    </w:p>
  </w:footnote>
  <w:footnote w:type="continuationSeparator" w:id="0">
    <w:p w:rsidR="00585BF9" w:rsidRDefault="00585BF9"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5BF9" w:rsidRDefault="00585BF9" w:rsidP="00D15DFF">
    <w:pPr>
      <w:pStyle w:val="Header"/>
    </w:pPr>
    <w:r>
      <w:t>Centre Number: 48317</w:t>
    </w:r>
    <w:r>
      <w:tab/>
    </w:r>
    <w:r>
      <w:tab/>
      <w:t xml:space="preserve">Candidate Number: 2769 </w:t>
    </w:r>
  </w:p>
  <w:p w:rsidR="00585BF9" w:rsidRDefault="00585B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5BF9" w:rsidRDefault="00585BF9">
    <w:pPr>
      <w:pStyle w:val="Header"/>
    </w:pPr>
    <w:r>
      <w:t>Centre Number: 48317</w:t>
    </w:r>
  </w:p>
  <w:p w:rsidR="00585BF9" w:rsidRDefault="00585BF9">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F02"/>
    <w:rsid w:val="00044CDD"/>
    <w:rsid w:val="0004524E"/>
    <w:rsid w:val="00053140"/>
    <w:rsid w:val="00056E20"/>
    <w:rsid w:val="000759DF"/>
    <w:rsid w:val="00075B01"/>
    <w:rsid w:val="00080728"/>
    <w:rsid w:val="00082E40"/>
    <w:rsid w:val="00087E5B"/>
    <w:rsid w:val="00094DA2"/>
    <w:rsid w:val="000A1171"/>
    <w:rsid w:val="000A793B"/>
    <w:rsid w:val="000B651F"/>
    <w:rsid w:val="000C525F"/>
    <w:rsid w:val="000C6016"/>
    <w:rsid w:val="000D7B0B"/>
    <w:rsid w:val="000E4A62"/>
    <w:rsid w:val="000E554A"/>
    <w:rsid w:val="000F19EC"/>
    <w:rsid w:val="000F4738"/>
    <w:rsid w:val="000F4E34"/>
    <w:rsid w:val="0011143C"/>
    <w:rsid w:val="001117DE"/>
    <w:rsid w:val="00115B24"/>
    <w:rsid w:val="00123257"/>
    <w:rsid w:val="00127A3E"/>
    <w:rsid w:val="001407E7"/>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0643"/>
    <w:rsid w:val="002A234E"/>
    <w:rsid w:val="002B6BE8"/>
    <w:rsid w:val="002B71BA"/>
    <w:rsid w:val="002B7B4A"/>
    <w:rsid w:val="002C08E7"/>
    <w:rsid w:val="002C62F4"/>
    <w:rsid w:val="002D1634"/>
    <w:rsid w:val="002D4309"/>
    <w:rsid w:val="002E783F"/>
    <w:rsid w:val="002E797C"/>
    <w:rsid w:val="002F47C1"/>
    <w:rsid w:val="00302C71"/>
    <w:rsid w:val="00306DDA"/>
    <w:rsid w:val="00311E96"/>
    <w:rsid w:val="0031483D"/>
    <w:rsid w:val="00314B7D"/>
    <w:rsid w:val="003168C2"/>
    <w:rsid w:val="00316ADB"/>
    <w:rsid w:val="00321A98"/>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42C3"/>
    <w:rsid w:val="003B6193"/>
    <w:rsid w:val="003C21AE"/>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4388B"/>
    <w:rsid w:val="00466A4A"/>
    <w:rsid w:val="004748B7"/>
    <w:rsid w:val="00486D98"/>
    <w:rsid w:val="004873CB"/>
    <w:rsid w:val="00487C39"/>
    <w:rsid w:val="00492FFB"/>
    <w:rsid w:val="004B0398"/>
    <w:rsid w:val="004B23B3"/>
    <w:rsid w:val="004B3B75"/>
    <w:rsid w:val="004B53EB"/>
    <w:rsid w:val="004C3A32"/>
    <w:rsid w:val="004C5985"/>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2DF6"/>
    <w:rsid w:val="0056662C"/>
    <w:rsid w:val="00572A69"/>
    <w:rsid w:val="005747CB"/>
    <w:rsid w:val="00581E02"/>
    <w:rsid w:val="00583699"/>
    <w:rsid w:val="00585BF9"/>
    <w:rsid w:val="00597279"/>
    <w:rsid w:val="005A146C"/>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7794"/>
    <w:rsid w:val="00637995"/>
    <w:rsid w:val="00643B88"/>
    <w:rsid w:val="00653BB3"/>
    <w:rsid w:val="00661737"/>
    <w:rsid w:val="00661F8F"/>
    <w:rsid w:val="00663F31"/>
    <w:rsid w:val="00664820"/>
    <w:rsid w:val="006862F4"/>
    <w:rsid w:val="00686FE5"/>
    <w:rsid w:val="00693894"/>
    <w:rsid w:val="00694A72"/>
    <w:rsid w:val="006B1193"/>
    <w:rsid w:val="006B34F1"/>
    <w:rsid w:val="006B35CE"/>
    <w:rsid w:val="006B4436"/>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0BDC"/>
    <w:rsid w:val="00756E0A"/>
    <w:rsid w:val="00760DC7"/>
    <w:rsid w:val="007617E5"/>
    <w:rsid w:val="00765DE9"/>
    <w:rsid w:val="00766E53"/>
    <w:rsid w:val="00766F36"/>
    <w:rsid w:val="00772007"/>
    <w:rsid w:val="00773F65"/>
    <w:rsid w:val="00775278"/>
    <w:rsid w:val="0078001D"/>
    <w:rsid w:val="007919B1"/>
    <w:rsid w:val="007B6907"/>
    <w:rsid w:val="007C25C6"/>
    <w:rsid w:val="007C75C3"/>
    <w:rsid w:val="007E69C7"/>
    <w:rsid w:val="007E75E6"/>
    <w:rsid w:val="007F7546"/>
    <w:rsid w:val="00806081"/>
    <w:rsid w:val="0080665C"/>
    <w:rsid w:val="008117C6"/>
    <w:rsid w:val="00813B7A"/>
    <w:rsid w:val="00824D79"/>
    <w:rsid w:val="008328F6"/>
    <w:rsid w:val="00836E96"/>
    <w:rsid w:val="00837A5B"/>
    <w:rsid w:val="0084526F"/>
    <w:rsid w:val="00850273"/>
    <w:rsid w:val="00854D30"/>
    <w:rsid w:val="00854E57"/>
    <w:rsid w:val="00872953"/>
    <w:rsid w:val="00884169"/>
    <w:rsid w:val="008842B1"/>
    <w:rsid w:val="008968C3"/>
    <w:rsid w:val="008B4A5A"/>
    <w:rsid w:val="008B5DF7"/>
    <w:rsid w:val="008C0196"/>
    <w:rsid w:val="008C3F15"/>
    <w:rsid w:val="008C51C8"/>
    <w:rsid w:val="008D77E4"/>
    <w:rsid w:val="008E0B45"/>
    <w:rsid w:val="008E42B0"/>
    <w:rsid w:val="008F0457"/>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36AC"/>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31A3F"/>
    <w:rsid w:val="00B35863"/>
    <w:rsid w:val="00B37B9A"/>
    <w:rsid w:val="00B41336"/>
    <w:rsid w:val="00B459B2"/>
    <w:rsid w:val="00B47C77"/>
    <w:rsid w:val="00B55EC0"/>
    <w:rsid w:val="00B6167D"/>
    <w:rsid w:val="00B63DEC"/>
    <w:rsid w:val="00B671D6"/>
    <w:rsid w:val="00B67BE9"/>
    <w:rsid w:val="00B67FDA"/>
    <w:rsid w:val="00B71AB1"/>
    <w:rsid w:val="00B72294"/>
    <w:rsid w:val="00B845D4"/>
    <w:rsid w:val="00B84722"/>
    <w:rsid w:val="00B85F4C"/>
    <w:rsid w:val="00B913F7"/>
    <w:rsid w:val="00B935E6"/>
    <w:rsid w:val="00B948DD"/>
    <w:rsid w:val="00B96007"/>
    <w:rsid w:val="00BA3D7B"/>
    <w:rsid w:val="00BB22F7"/>
    <w:rsid w:val="00BB3B93"/>
    <w:rsid w:val="00BC0EDC"/>
    <w:rsid w:val="00BC2FD6"/>
    <w:rsid w:val="00BC32ED"/>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87BAE"/>
    <w:rsid w:val="00CA0C82"/>
    <w:rsid w:val="00CA11C8"/>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061AB"/>
    <w:rsid w:val="00D11ECE"/>
    <w:rsid w:val="00D15134"/>
    <w:rsid w:val="00D15DFF"/>
    <w:rsid w:val="00D22ECC"/>
    <w:rsid w:val="00D23382"/>
    <w:rsid w:val="00D266CB"/>
    <w:rsid w:val="00D33088"/>
    <w:rsid w:val="00D40726"/>
    <w:rsid w:val="00D41C7F"/>
    <w:rsid w:val="00D44D8C"/>
    <w:rsid w:val="00D53860"/>
    <w:rsid w:val="00D53E6D"/>
    <w:rsid w:val="00D54858"/>
    <w:rsid w:val="00D5595A"/>
    <w:rsid w:val="00D55FD6"/>
    <w:rsid w:val="00D64AF4"/>
    <w:rsid w:val="00D7600C"/>
    <w:rsid w:val="00D774A4"/>
    <w:rsid w:val="00D93532"/>
    <w:rsid w:val="00D94A2E"/>
    <w:rsid w:val="00DA278D"/>
    <w:rsid w:val="00DA3AB4"/>
    <w:rsid w:val="00DB09BF"/>
    <w:rsid w:val="00DB2716"/>
    <w:rsid w:val="00DD182A"/>
    <w:rsid w:val="00DD452A"/>
    <w:rsid w:val="00DE2FE2"/>
    <w:rsid w:val="00DE31B0"/>
    <w:rsid w:val="00DE3B3C"/>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EF6D75"/>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080C"/>
    <w:rsid w:val="00FA50F6"/>
    <w:rsid w:val="00FB4887"/>
    <w:rsid w:val="00FC053A"/>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ECA9820"/>
  <w15:docId w15:val="{3BD7AA89-34CF-4B7F-B55F-3631063DC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6.jpeg"/><Relationship Id="rId47" Type="http://schemas.openxmlformats.org/officeDocument/2006/relationships/image" Target="media/image30.tmp"/><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stackoverflow.com/questions/43761004/fps-how-to-divide-count-by-time-function-to-determine-fps" TargetMode="External"/><Relationship Id="rId89" Type="http://schemas.openxmlformats.org/officeDocument/2006/relationships/image" Target="media/image67.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3.tmp"/><Relationship Id="rId53" Type="http://schemas.openxmlformats.org/officeDocument/2006/relationships/image" Target="media/image35.tmp"/><Relationship Id="rId58" Type="http://schemas.openxmlformats.org/officeDocument/2006/relationships/image" Target="media/image40.tmp"/><Relationship Id="rId74" Type="http://schemas.openxmlformats.org/officeDocument/2006/relationships/image" Target="media/image54.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90" Type="http://schemas.openxmlformats.org/officeDocument/2006/relationships/image" Target="media/image68.tmp"/><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7.tmp"/><Relationship Id="rId48" Type="http://schemas.openxmlformats.org/officeDocument/2006/relationships/image" Target="media/image31.tmp"/><Relationship Id="rId64" Type="http://schemas.openxmlformats.org/officeDocument/2006/relationships/image" Target="media/image46.png"/><Relationship Id="rId69" Type="http://schemas.openxmlformats.org/officeDocument/2006/relationships/hyperlink" Target="https://www.pyimagesearch.com/2015/03/30/accessing-the-raspberry-pi-camera-with-opencv-and-python/" TargetMode="External"/><Relationship Id="rId80" Type="http://schemas.openxmlformats.org/officeDocument/2006/relationships/image" Target="media/image59.tmp"/><Relationship Id="rId85" Type="http://schemas.openxmlformats.org/officeDocument/2006/relationships/image" Target="media/image63.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29.tmp"/><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tmp"/><Relationship Id="rId41" Type="http://schemas.openxmlformats.org/officeDocument/2006/relationships/image" Target="media/image25.jpeg"/><Relationship Id="rId54" Type="http://schemas.openxmlformats.org/officeDocument/2006/relationships/image" Target="media/image36.tmp"/><Relationship Id="rId62" Type="http://schemas.openxmlformats.org/officeDocument/2006/relationships/image" Target="media/image44.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5.png"/><Relationship Id="rId83" Type="http://schemas.openxmlformats.org/officeDocument/2006/relationships/image" Target="media/image62.tmp"/><Relationship Id="rId88" Type="http://schemas.openxmlformats.org/officeDocument/2006/relationships/image" Target="media/image66.tmp"/><Relationship Id="rId91" Type="http://schemas.openxmlformats.org/officeDocument/2006/relationships/image" Target="media/image69.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49" Type="http://schemas.openxmlformats.org/officeDocument/2006/relationships/image" Target="media/image32.tmp"/><Relationship Id="rId57" Type="http://schemas.openxmlformats.org/officeDocument/2006/relationships/image" Target="media/image39.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8.tmp"/><Relationship Id="rId52" Type="http://schemas.openxmlformats.org/officeDocument/2006/relationships/image" Target="media/image34.tmp"/><Relationship Id="rId60" Type="http://schemas.openxmlformats.org/officeDocument/2006/relationships/image" Target="media/image42.png"/><Relationship Id="rId65" Type="http://schemas.openxmlformats.org/officeDocument/2006/relationships/image" Target="media/image47.tmp"/><Relationship Id="rId73" Type="http://schemas.openxmlformats.org/officeDocument/2006/relationships/image" Target="media/image53.png"/><Relationship Id="rId78" Type="http://schemas.openxmlformats.org/officeDocument/2006/relationships/image" Target="media/image58.tmp"/><Relationship Id="rId81" Type="http://schemas.openxmlformats.org/officeDocument/2006/relationships/image" Target="media/image60.tmp"/><Relationship Id="rId86" Type="http://schemas.openxmlformats.org/officeDocument/2006/relationships/image" Target="media/image64.tmp"/><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3.tmp"/><Relationship Id="rId55" Type="http://schemas.openxmlformats.org/officeDocument/2006/relationships/image" Target="media/image37.png"/><Relationship Id="rId76" Type="http://schemas.openxmlformats.org/officeDocument/2006/relationships/image" Target="media/image56.tm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tmp"/><Relationship Id="rId92" Type="http://schemas.openxmlformats.org/officeDocument/2006/relationships/image" Target="media/image70.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4.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8.tmp"/><Relationship Id="rId87" Type="http://schemas.openxmlformats.org/officeDocument/2006/relationships/image" Target="media/image65.tmp"/><Relationship Id="rId61" Type="http://schemas.openxmlformats.org/officeDocument/2006/relationships/image" Target="media/image43.tmp"/><Relationship Id="rId82" Type="http://schemas.openxmlformats.org/officeDocument/2006/relationships/image" Target="media/image61.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microsoft.com/office/2007/relationships/diagramDrawing" Target="diagrams/drawing1.xml"/><Relationship Id="rId56" Type="http://schemas.openxmlformats.org/officeDocument/2006/relationships/image" Target="media/image38.png"/><Relationship Id="rId77" Type="http://schemas.openxmlformats.org/officeDocument/2006/relationships/image" Target="media/image57.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2.tmp"/><Relationship Id="rId93"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2AEC8179-5ECB-434C-AD41-519F2D23D12D}" type="presOf" srcId="{4284228F-198C-47C1-BBA4-3DFEB842FB3F}" destId="{7DB3530F-2D45-4251-9B1B-66E73B6C7678}"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13908C15-E18E-4016-B477-6D6A07E7E0DD}" type="presOf" srcId="{29A03FB7-8A40-41E1-8361-5AEA8631E2F5}" destId="{3AD48C78-0B20-4E16-8F1B-CF2E39705C3D}"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5B4964C9-4B4F-4C29-9BF0-55525636E00D}" type="presOf" srcId="{87E2C29C-B3D9-45A0-A107-E961620B790C}" destId="{1C42D5E8-DEC8-450D-BA46-351F457B392D}" srcOrd="1" destOrd="0" presId="urn:microsoft.com/office/officeart/2005/8/layout/orgChart1"/>
    <dgm:cxn modelId="{47E7611E-0BA5-430F-9943-76A1B9C8F28B}" type="presOf" srcId="{C13DDE89-6CFC-4811-9CB2-76034BCB653E}" destId="{ED2F88C3-BFC2-44C2-9FA2-BBA0B9689223}" srcOrd="0" destOrd="0" presId="urn:microsoft.com/office/officeart/2005/8/layout/orgChart1"/>
    <dgm:cxn modelId="{5FC0BDDE-8E08-4E38-A67C-48A5ABD42B6B}" type="presOf" srcId="{5C728389-889D-4FDA-BF63-4F68F5139CF7}" destId="{4E2B58C2-7DFF-4928-A50C-3F879B47E332}"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132BDA3C-42C5-4611-93A3-3895E4BE15B0}" type="presOf" srcId="{D52FBA9B-D316-4AEE-A601-C03F8AEB224F}" destId="{17A7BBEF-86F0-4326-8631-B822BDA06C6D}" srcOrd="1" destOrd="0" presId="urn:microsoft.com/office/officeart/2005/8/layout/orgChart1"/>
    <dgm:cxn modelId="{E7FF94DF-526F-4A83-9C40-D68315E823FC}" type="presOf" srcId="{AE273834-3402-4F3E-9359-60E39C54B9E5}" destId="{593BFDB1-CAE3-4872-BF45-DD9DA354BA9B}" srcOrd="1" destOrd="0" presId="urn:microsoft.com/office/officeart/2005/8/layout/orgChart1"/>
    <dgm:cxn modelId="{93CCDEF2-2181-4371-8695-12696BB59FF6}" type="presOf" srcId="{1DC45992-552B-4F2F-90CA-7C788AE60A5B}" destId="{0EB56516-F058-4E18-A11A-661CE5FFFD20}"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2F42E5B6-5543-4D3F-A584-91FBBC1A8366}" type="presOf" srcId="{4284228F-198C-47C1-BBA4-3DFEB842FB3F}" destId="{8DD80419-5BF5-4EAD-97C8-39B7E458B61A}"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20B4EA0-EC38-4DA0-83A6-5915AB90CCFF}" type="presOf" srcId="{7F08AE7F-C7BF-471E-B5C5-6CA509F5F839}" destId="{C438B4BE-0CEA-4568-906B-AD0392F24989}"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3A556BC8-529F-4E71-85B7-32DC43971C22}" type="presOf" srcId="{87E2C29C-B3D9-45A0-A107-E961620B790C}" destId="{BB1FF034-D0F4-42EE-90CF-DDFEDBC38A0F}"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5DB5495F-1D85-46E0-B274-B50D359F2EC0}" type="presOf" srcId="{E720D17C-DE61-4CD2-84DC-19BE97FC730E}" destId="{4F3EC91D-8347-41DC-B6F1-F3D1FED319AC}"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79ADB70D-D332-492E-AA82-02A7D89FCD35}" type="presOf" srcId="{0B83FA1A-6018-4BAF-B624-185D76909078}" destId="{79A724F6-B267-4494-8ED4-0A7DA5255B94}" srcOrd="0" destOrd="0" presId="urn:microsoft.com/office/officeart/2005/8/layout/orgChart1"/>
    <dgm:cxn modelId="{79E9F86D-5BF4-4097-88DE-A8BA80123638}" type="presOf" srcId="{B3C3776B-77C5-4635-99FD-534DF9461E01}" destId="{5513730A-7156-4C3C-9072-969ABEDE6AC7}" srcOrd="1"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966270E1-5A62-4C3D-8E7F-630EFF33A960}" type="presOf" srcId="{24FA715E-8556-4869-9C6B-8237703100CE}" destId="{C610CADA-246A-48B6-B473-575E7043A881}" srcOrd="0" destOrd="0" presId="urn:microsoft.com/office/officeart/2005/8/layout/orgChart1"/>
    <dgm:cxn modelId="{A60D0051-2614-4956-A1A2-740C17171B3D}" type="presOf" srcId="{D52FBA9B-D316-4AEE-A601-C03F8AEB224F}" destId="{F78164D0-3659-4724-8A9A-5827C7D4A9B6}"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A349D869-8B01-40B4-863B-471A37250F60}" type="presOf" srcId="{B3C3776B-77C5-4635-99FD-534DF9461E01}" destId="{157B7F59-F52F-4C85-9301-28C578713DC8}"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9A29BF37-0EEB-4631-B3C0-4F2B8EA06A8E}" type="presParOf" srcId="{1A31B0CC-063C-47CC-925A-1C9995EE37A2}" destId="{221D2F42-BF70-454D-9D32-7468C5EBFCFE}" srcOrd="0" destOrd="0" presId="urn:microsoft.com/office/officeart/2005/8/layout/orgChart1"/>
    <dgm:cxn modelId="{A355F06F-6BAD-4FC0-9132-6E221189C21D}" type="presParOf" srcId="{1A31B0CC-063C-47CC-925A-1C9995EE37A2}" destId="{A3D61F6B-E580-4F9B-969E-53646304C6E2}" srcOrd="1"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FD710359-37F8-4E26-A7F5-31AF9DDA9299}" type="presParOf" srcId="{A748BE8C-4009-4430-BAAA-FE5147896064}" destId="{5B7DE618-4DFA-4424-ADA1-B345F466AFF9}" srcOrd="0" destOrd="0" presId="urn:microsoft.com/office/officeart/2005/8/layout/orgChart1"/>
    <dgm:cxn modelId="{9E07867E-1E20-40FA-8EA4-31782CF186C8}" type="presParOf" srcId="{A748BE8C-4009-4430-BAAA-FE5147896064}" destId="{3326F8DD-44B4-4F5B-96EC-CF95933A6E6C}" srcOrd="1"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DCFB4236-8BF2-4524-AE72-77E23607894D}" type="presParOf" srcId="{A748BE8C-4009-4430-BAAA-FE5147896064}" destId="{79A724F6-B267-4494-8ED4-0A7DA5255B94}" srcOrd="2" destOrd="0" presId="urn:microsoft.com/office/officeart/2005/8/layout/orgChart1"/>
    <dgm:cxn modelId="{BD78D386-2D84-492D-9AA1-E0AAC28EA804}" type="presParOf" srcId="{A748BE8C-4009-4430-BAAA-FE5147896064}" destId="{3584CFDD-91FC-48BA-8EA7-20AEA53D801E}" srcOrd="3" destOrd="0" presId="urn:microsoft.com/office/officeart/2005/8/layout/orgChart1"/>
    <dgm:cxn modelId="{86443F07-07D5-405D-BAE3-CA9AAFE18DE0}" type="presParOf" srcId="{3584CFDD-91FC-48BA-8EA7-20AEA53D801E}" destId="{B81AF3C4-305F-4012-AA8D-3033365C48E8}" srcOrd="0" destOrd="0" presId="urn:microsoft.com/office/officeart/2005/8/layout/orgChart1"/>
    <dgm:cxn modelId="{7A1E2755-E00D-45B8-8E10-4D4F9EFEF294}" type="presParOf" srcId="{B81AF3C4-305F-4012-AA8D-3033365C48E8}" destId="{F78164D0-3659-4724-8A9A-5827C7D4A9B6}" srcOrd="0" destOrd="0" presId="urn:microsoft.com/office/officeart/2005/8/layout/orgChart1"/>
    <dgm:cxn modelId="{13A88197-E40E-4C07-8B05-F1E73B24C74C}" type="presParOf" srcId="{B81AF3C4-305F-4012-AA8D-3033365C48E8}" destId="{17A7BBEF-86F0-4326-8631-B822BDA06C6D}" srcOrd="1" destOrd="0" presId="urn:microsoft.com/office/officeart/2005/8/layout/orgChart1"/>
    <dgm:cxn modelId="{DF4822DE-048C-4D0E-AB45-A3F7CD8D656F}" type="presParOf" srcId="{3584CFDD-91FC-48BA-8EA7-20AEA53D801E}" destId="{4D453A02-E30B-4ACC-B580-20B53F0C77B7}" srcOrd="1" destOrd="0" presId="urn:microsoft.com/office/officeart/2005/8/layout/orgChart1"/>
    <dgm:cxn modelId="{248359DA-25E1-4A0F-B906-A48FA1DA5AC2}"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63FA0952-4A29-442B-9B5B-305CBAC98F73}" type="presParOf" srcId="{4C6563BF-A4F0-4EBF-BC29-703673DABF10}" destId="{4E2B58C2-7DFF-4928-A50C-3F879B47E332}" srcOrd="2" destOrd="0" presId="urn:microsoft.com/office/officeart/2005/8/layout/orgChart1"/>
    <dgm:cxn modelId="{55F7313A-7E24-441A-A875-F0B43A068BE1}" type="presParOf" srcId="{4C6563BF-A4F0-4EBF-BC29-703673DABF10}" destId="{5171F8A9-B57B-4D02-8FC1-F87E4120F45F}" srcOrd="3" destOrd="0" presId="urn:microsoft.com/office/officeart/2005/8/layout/orgChart1"/>
    <dgm:cxn modelId="{F259810A-378E-434F-BFDE-39DB2A2FE553}" type="presParOf" srcId="{5171F8A9-B57B-4D02-8FC1-F87E4120F45F}" destId="{C28B308D-AF3D-4A8E-8E0B-4D1BBB7AC110}" srcOrd="0" destOrd="0" presId="urn:microsoft.com/office/officeart/2005/8/layout/orgChart1"/>
    <dgm:cxn modelId="{6F15CF1A-D76C-4E3D-8C95-DED29B6F0708}" type="presParOf" srcId="{C28B308D-AF3D-4A8E-8E0B-4D1BBB7AC110}" destId="{BB1FF034-D0F4-42EE-90CF-DDFEDBC38A0F}" srcOrd="0" destOrd="0" presId="urn:microsoft.com/office/officeart/2005/8/layout/orgChart1"/>
    <dgm:cxn modelId="{4F94862A-F117-451E-8BDD-03EC8803180B}" type="presParOf" srcId="{C28B308D-AF3D-4A8E-8E0B-4D1BBB7AC110}" destId="{1C42D5E8-DEC8-450D-BA46-351F457B392D}" srcOrd="1" destOrd="0" presId="urn:microsoft.com/office/officeart/2005/8/layout/orgChart1"/>
    <dgm:cxn modelId="{49F6C474-88AA-428B-BD19-35EE148923C2}" type="presParOf" srcId="{5171F8A9-B57B-4D02-8FC1-F87E4120F45F}" destId="{E21D7328-DCC7-4538-B1C1-C6381C09000B}" srcOrd="1" destOrd="0" presId="urn:microsoft.com/office/officeart/2005/8/layout/orgChart1"/>
    <dgm:cxn modelId="{AE119B15-0523-4B4A-A1E5-0BEA2DB126B6}" type="presParOf" srcId="{5171F8A9-B57B-4D02-8FC1-F87E4120F45F}" destId="{B25D149C-4E5C-4DF0-9CE0-778B9995F177}" srcOrd="2" destOrd="0" presId="urn:microsoft.com/office/officeart/2005/8/layout/orgChart1"/>
    <dgm:cxn modelId="{A4548CB7-4A06-4E1B-A8A6-739C0C7F5E1C}" type="presParOf" srcId="{B25D149C-4E5C-4DF0-9CE0-778B9995F177}" destId="{4F3EC91D-8347-41DC-B6F1-F3D1FED319AC}" srcOrd="0" destOrd="0" presId="urn:microsoft.com/office/officeart/2005/8/layout/orgChart1"/>
    <dgm:cxn modelId="{0A0CD906-7954-490F-B206-DCBBB84C7E55}" type="presParOf" srcId="{B25D149C-4E5C-4DF0-9CE0-778B9995F177}" destId="{0D5023CE-DF75-42B8-956E-B662DC451CEB}" srcOrd="1" destOrd="0" presId="urn:microsoft.com/office/officeart/2005/8/layout/orgChart1"/>
    <dgm:cxn modelId="{67BBBADF-8F8D-4A5B-97B6-EFF655A94437}" type="presParOf" srcId="{0D5023CE-DF75-42B8-956E-B662DC451CEB}" destId="{3B187A9C-9A95-4383-B22A-24A754830049}" srcOrd="0" destOrd="0" presId="urn:microsoft.com/office/officeart/2005/8/layout/orgChart1"/>
    <dgm:cxn modelId="{4FFFCC24-8C15-4C8F-896E-35B6D9C98AD1}" type="presParOf" srcId="{3B187A9C-9A95-4383-B22A-24A754830049}" destId="{157B7F59-F52F-4C85-9301-28C578713DC8}" srcOrd="0" destOrd="0" presId="urn:microsoft.com/office/officeart/2005/8/layout/orgChart1"/>
    <dgm:cxn modelId="{AFA7E7A2-9EB0-4D50-B2C7-9382C08B181F}" type="presParOf" srcId="{3B187A9C-9A95-4383-B22A-24A754830049}" destId="{5513730A-7156-4C3C-9072-969ABEDE6AC7}" srcOrd="1" destOrd="0" presId="urn:microsoft.com/office/officeart/2005/8/layout/orgChart1"/>
    <dgm:cxn modelId="{CCF4D9DE-EA3F-4059-9890-57C5DD8DB2E3}" type="presParOf" srcId="{0D5023CE-DF75-42B8-956E-B662DC451CEB}" destId="{2D9CF9EC-967D-4703-A4C3-C20394CFA50C}" srcOrd="1" destOrd="0" presId="urn:microsoft.com/office/officeart/2005/8/layout/orgChart1"/>
    <dgm:cxn modelId="{FF7FCB9E-FFB7-486E-9A96-00FA6D0F0BB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49545B43-39B2-468B-BF9C-1789B20CD595}" type="presParOf" srcId="{64D9811F-A585-4E24-A849-01BD487824B7}" destId="{3AD48C78-0B20-4E16-8F1B-CF2E39705C3D}" srcOrd="4" destOrd="0" presId="urn:microsoft.com/office/officeart/2005/8/layout/orgChart1"/>
    <dgm:cxn modelId="{33D3B989-1130-45A8-9870-31E156F1E857}" type="presParOf" srcId="{64D9811F-A585-4E24-A849-01BD487824B7}" destId="{B8BFF3FD-2C51-457C-A251-08C65A258274}" srcOrd="5" destOrd="0" presId="urn:microsoft.com/office/officeart/2005/8/layout/orgChart1"/>
    <dgm:cxn modelId="{B1BB99BE-3DA3-487A-B7A5-1A7D89F23467}" type="presParOf" srcId="{B8BFF3FD-2C51-457C-A251-08C65A258274}" destId="{751A3D07-296F-4A6B-985D-479B775CB069}" srcOrd="0" destOrd="0" presId="urn:microsoft.com/office/officeart/2005/8/layout/orgChart1"/>
    <dgm:cxn modelId="{DB765FDD-A165-4D25-A4F1-318E1D39527B}" type="presParOf" srcId="{751A3D07-296F-4A6B-985D-479B775CB069}" destId="{8DD80419-5BF5-4EAD-97C8-39B7E458B61A}" srcOrd="0" destOrd="0" presId="urn:microsoft.com/office/officeart/2005/8/layout/orgChart1"/>
    <dgm:cxn modelId="{03ED7DC9-EBD2-4019-8DD2-D4A263E44038}" type="presParOf" srcId="{751A3D07-296F-4A6B-985D-479B775CB069}" destId="{7DB3530F-2D45-4251-9B1B-66E73B6C7678}" srcOrd="1" destOrd="0" presId="urn:microsoft.com/office/officeart/2005/8/layout/orgChart1"/>
    <dgm:cxn modelId="{56B9FC8C-5B09-4194-B2DA-38F5FC3F830E}" type="presParOf" srcId="{B8BFF3FD-2C51-457C-A251-08C65A258274}" destId="{2A715CE5-6A5B-4779-AD62-55937140302D}" srcOrd="1" destOrd="0" presId="urn:microsoft.com/office/officeart/2005/8/layout/orgChart1"/>
    <dgm:cxn modelId="{5D544346-E1C3-4EAC-B3CC-97EECDA8132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EF670-6FBD-48CB-96FF-78F4A9715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45F3C0A7</Template>
  <TotalTime>3027</TotalTime>
  <Pages>35</Pages>
  <Words>10665</Words>
  <Characters>60791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71314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141</cp:revision>
  <dcterms:created xsi:type="dcterms:W3CDTF">2018-06-26T11:16:00Z</dcterms:created>
  <dcterms:modified xsi:type="dcterms:W3CDTF">2019-04-04T13:04:00Z</dcterms:modified>
</cp:coreProperties>
</file>