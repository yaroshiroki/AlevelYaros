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GB"/>
        </w:rPr>
        <w:id w:val="-1510905069"/>
        <w:docPartObj>
          <w:docPartGallery w:val="Cover Pages"/>
          <w:docPartUnique/>
        </w:docPartObj>
      </w:sdtPr>
      <w:sdtContent>
        <w:p w:rsidR="003A4F63" w:rsidRDefault="003A4F63">
          <w:pPr>
            <w:pStyle w:val="NoSpacing"/>
          </w:pPr>
          <w:r>
            <w:rPr>
              <w:noProof/>
              <w:lang w:val="en-GB" w:eastAsia="en-GB"/>
            </w:rPr>
            <mc:AlternateContent>
              <mc:Choice Requires="wpg">
                <w:drawing>
                  <wp:anchor distT="0" distB="0" distL="114300" distR="114300" simplePos="0" relativeHeight="25165619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F5389E" w:rsidRDefault="00F5389E">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6028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F5389E" w:rsidRDefault="00F5389E">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389E" w:rsidRDefault="00F5389E">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F5389E" w:rsidRDefault="00F5389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F5389E" w:rsidRDefault="00F5389E">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F5389E" w:rsidRDefault="00F5389E">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5824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389E" w:rsidRDefault="00F5389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F5389E" w:rsidRDefault="00F5389E">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5824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F5389E" w:rsidRDefault="00F5389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F5389E" w:rsidRDefault="00F5389E">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bookmarkStart w:id="0" w:name="_GoBack" w:displacedByCustomXml="next"/>
        <w:bookmarkEnd w:id="0" w:displacedByCustomXml="next"/>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BF0871">
            <w:rPr>
              <w:i/>
            </w:rPr>
            <w:t>of</w:t>
          </w:r>
          <w:r>
            <w:t xml:space="preserve"> Contents</w:t>
          </w:r>
        </w:p>
        <w:p w:rsidR="00D11ECE"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069862" w:history="1">
            <w:r w:rsidR="00D11ECE" w:rsidRPr="006547C6">
              <w:rPr>
                <w:rStyle w:val="Hyperlink"/>
                <w:noProof/>
              </w:rPr>
              <w:t>1 Analysis</w:t>
            </w:r>
            <w:r w:rsidR="00D11ECE">
              <w:rPr>
                <w:noProof/>
                <w:webHidden/>
              </w:rPr>
              <w:tab/>
            </w:r>
            <w:r w:rsidR="00D11ECE">
              <w:rPr>
                <w:noProof/>
                <w:webHidden/>
              </w:rPr>
              <w:fldChar w:fldCharType="begin"/>
            </w:r>
            <w:r w:rsidR="00D11ECE">
              <w:rPr>
                <w:noProof/>
                <w:webHidden/>
              </w:rPr>
              <w:instrText xml:space="preserve"> PAGEREF _Toc4069862 \h </w:instrText>
            </w:r>
            <w:r w:rsidR="00D11ECE">
              <w:rPr>
                <w:noProof/>
                <w:webHidden/>
              </w:rPr>
            </w:r>
            <w:r w:rsidR="00D11ECE">
              <w:rPr>
                <w:noProof/>
                <w:webHidden/>
              </w:rPr>
              <w:fldChar w:fldCharType="separate"/>
            </w:r>
            <w:r w:rsidR="00D11ECE">
              <w:rPr>
                <w:noProof/>
                <w:webHidden/>
              </w:rPr>
              <w:t>2</w:t>
            </w:r>
            <w:r w:rsidR="00D11ECE">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63" w:history="1">
            <w:r w:rsidRPr="006547C6">
              <w:rPr>
                <w:rStyle w:val="Hyperlink"/>
                <w:noProof/>
              </w:rPr>
              <w:t>1.1 The Problem</w:t>
            </w:r>
            <w:r>
              <w:rPr>
                <w:noProof/>
                <w:webHidden/>
              </w:rPr>
              <w:tab/>
            </w:r>
            <w:r>
              <w:rPr>
                <w:noProof/>
                <w:webHidden/>
              </w:rPr>
              <w:fldChar w:fldCharType="begin"/>
            </w:r>
            <w:r>
              <w:rPr>
                <w:noProof/>
                <w:webHidden/>
              </w:rPr>
              <w:instrText xml:space="preserve"> PAGEREF _Toc4069863 \h </w:instrText>
            </w:r>
            <w:r>
              <w:rPr>
                <w:noProof/>
                <w:webHidden/>
              </w:rPr>
            </w:r>
            <w:r>
              <w:rPr>
                <w:noProof/>
                <w:webHidden/>
              </w:rPr>
              <w:fldChar w:fldCharType="separate"/>
            </w:r>
            <w:r>
              <w:rPr>
                <w:noProof/>
                <w:webHidden/>
              </w:rPr>
              <w:t>2</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64" w:history="1">
            <w:r w:rsidRPr="006547C6">
              <w:rPr>
                <w:rStyle w:val="Hyperlink"/>
                <w:noProof/>
              </w:rPr>
              <w:t>1.2 The Stakeholders</w:t>
            </w:r>
            <w:r>
              <w:rPr>
                <w:noProof/>
                <w:webHidden/>
              </w:rPr>
              <w:tab/>
            </w:r>
            <w:r>
              <w:rPr>
                <w:noProof/>
                <w:webHidden/>
              </w:rPr>
              <w:fldChar w:fldCharType="begin"/>
            </w:r>
            <w:r>
              <w:rPr>
                <w:noProof/>
                <w:webHidden/>
              </w:rPr>
              <w:instrText xml:space="preserve"> PAGEREF _Toc4069864 \h </w:instrText>
            </w:r>
            <w:r>
              <w:rPr>
                <w:noProof/>
                <w:webHidden/>
              </w:rPr>
            </w:r>
            <w:r>
              <w:rPr>
                <w:noProof/>
                <w:webHidden/>
              </w:rPr>
              <w:fldChar w:fldCharType="separate"/>
            </w:r>
            <w:r>
              <w:rPr>
                <w:noProof/>
                <w:webHidden/>
              </w:rPr>
              <w:t>2</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65" w:history="1">
            <w:r w:rsidRPr="006547C6">
              <w:rPr>
                <w:rStyle w:val="Hyperlink"/>
                <w:noProof/>
              </w:rPr>
              <w:t>1.3 Existing Solutions</w:t>
            </w:r>
            <w:r>
              <w:rPr>
                <w:noProof/>
                <w:webHidden/>
              </w:rPr>
              <w:tab/>
            </w:r>
            <w:r>
              <w:rPr>
                <w:noProof/>
                <w:webHidden/>
              </w:rPr>
              <w:fldChar w:fldCharType="begin"/>
            </w:r>
            <w:r>
              <w:rPr>
                <w:noProof/>
                <w:webHidden/>
              </w:rPr>
              <w:instrText xml:space="preserve"> PAGEREF _Toc4069865 \h </w:instrText>
            </w:r>
            <w:r>
              <w:rPr>
                <w:noProof/>
                <w:webHidden/>
              </w:rPr>
            </w:r>
            <w:r>
              <w:rPr>
                <w:noProof/>
                <w:webHidden/>
              </w:rPr>
              <w:fldChar w:fldCharType="separate"/>
            </w:r>
            <w:r>
              <w:rPr>
                <w:noProof/>
                <w:webHidden/>
              </w:rPr>
              <w:t>3</w:t>
            </w:r>
            <w:r>
              <w:rPr>
                <w:noProof/>
                <w:webHidden/>
              </w:rPr>
              <w:fldChar w:fldCharType="end"/>
            </w:r>
          </w:hyperlink>
        </w:p>
        <w:p w:rsidR="00D11ECE" w:rsidRDefault="00D11ECE">
          <w:pPr>
            <w:pStyle w:val="TOC3"/>
            <w:tabs>
              <w:tab w:val="right" w:leader="dot" w:pos="9016"/>
            </w:tabs>
            <w:rPr>
              <w:rFonts w:eastAsiaTheme="minorEastAsia"/>
              <w:noProof/>
              <w:lang w:eastAsia="en-GB"/>
            </w:rPr>
          </w:pPr>
          <w:hyperlink w:anchor="_Toc4069866" w:history="1">
            <w:r w:rsidRPr="006547C6">
              <w:rPr>
                <w:rStyle w:val="Hyperlink"/>
                <w:noProof/>
              </w:rPr>
              <w:t>1.3.1 In-Depth Breakdown of Hawk-Eye</w:t>
            </w:r>
            <w:r>
              <w:rPr>
                <w:noProof/>
                <w:webHidden/>
              </w:rPr>
              <w:tab/>
            </w:r>
            <w:r>
              <w:rPr>
                <w:noProof/>
                <w:webHidden/>
              </w:rPr>
              <w:fldChar w:fldCharType="begin"/>
            </w:r>
            <w:r>
              <w:rPr>
                <w:noProof/>
                <w:webHidden/>
              </w:rPr>
              <w:instrText xml:space="preserve"> PAGEREF _Toc4069866 \h </w:instrText>
            </w:r>
            <w:r>
              <w:rPr>
                <w:noProof/>
                <w:webHidden/>
              </w:rPr>
            </w:r>
            <w:r>
              <w:rPr>
                <w:noProof/>
                <w:webHidden/>
              </w:rPr>
              <w:fldChar w:fldCharType="separate"/>
            </w:r>
            <w:r>
              <w:rPr>
                <w:noProof/>
                <w:webHidden/>
              </w:rPr>
              <w:t>4</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67" w:history="1">
            <w:r w:rsidRPr="006547C6">
              <w:rPr>
                <w:rStyle w:val="Hyperlink"/>
                <w:noProof/>
              </w:rPr>
              <w:t>1.4 The Essential Features</w:t>
            </w:r>
            <w:r>
              <w:rPr>
                <w:noProof/>
                <w:webHidden/>
              </w:rPr>
              <w:tab/>
            </w:r>
            <w:r>
              <w:rPr>
                <w:noProof/>
                <w:webHidden/>
              </w:rPr>
              <w:fldChar w:fldCharType="begin"/>
            </w:r>
            <w:r>
              <w:rPr>
                <w:noProof/>
                <w:webHidden/>
              </w:rPr>
              <w:instrText xml:space="preserve"> PAGEREF _Toc4069867 \h </w:instrText>
            </w:r>
            <w:r>
              <w:rPr>
                <w:noProof/>
                <w:webHidden/>
              </w:rPr>
            </w:r>
            <w:r>
              <w:rPr>
                <w:noProof/>
                <w:webHidden/>
              </w:rPr>
              <w:fldChar w:fldCharType="separate"/>
            </w:r>
            <w:r>
              <w:rPr>
                <w:noProof/>
                <w:webHidden/>
              </w:rPr>
              <w:t>6</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68" w:history="1">
            <w:r w:rsidRPr="006547C6">
              <w:rPr>
                <w:rStyle w:val="Hyperlink"/>
                <w:noProof/>
              </w:rPr>
              <w:t>1.5 Potential Limitations</w:t>
            </w:r>
            <w:r>
              <w:rPr>
                <w:noProof/>
                <w:webHidden/>
              </w:rPr>
              <w:tab/>
            </w:r>
            <w:r>
              <w:rPr>
                <w:noProof/>
                <w:webHidden/>
              </w:rPr>
              <w:fldChar w:fldCharType="begin"/>
            </w:r>
            <w:r>
              <w:rPr>
                <w:noProof/>
                <w:webHidden/>
              </w:rPr>
              <w:instrText xml:space="preserve"> PAGEREF _Toc4069868 \h </w:instrText>
            </w:r>
            <w:r>
              <w:rPr>
                <w:noProof/>
                <w:webHidden/>
              </w:rPr>
            </w:r>
            <w:r>
              <w:rPr>
                <w:noProof/>
                <w:webHidden/>
              </w:rPr>
              <w:fldChar w:fldCharType="separate"/>
            </w:r>
            <w:r>
              <w:rPr>
                <w:noProof/>
                <w:webHidden/>
              </w:rPr>
              <w:t>6</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69" w:history="1">
            <w:r w:rsidRPr="006547C6">
              <w:rPr>
                <w:rStyle w:val="Hyperlink"/>
                <w:noProof/>
              </w:rPr>
              <w:t>1.6 Hardware and Software Requirements</w:t>
            </w:r>
            <w:r>
              <w:rPr>
                <w:noProof/>
                <w:webHidden/>
              </w:rPr>
              <w:tab/>
            </w:r>
            <w:r>
              <w:rPr>
                <w:noProof/>
                <w:webHidden/>
              </w:rPr>
              <w:fldChar w:fldCharType="begin"/>
            </w:r>
            <w:r>
              <w:rPr>
                <w:noProof/>
                <w:webHidden/>
              </w:rPr>
              <w:instrText xml:space="preserve"> PAGEREF _Toc4069869 \h </w:instrText>
            </w:r>
            <w:r>
              <w:rPr>
                <w:noProof/>
                <w:webHidden/>
              </w:rPr>
            </w:r>
            <w:r>
              <w:rPr>
                <w:noProof/>
                <w:webHidden/>
              </w:rPr>
              <w:fldChar w:fldCharType="separate"/>
            </w:r>
            <w:r>
              <w:rPr>
                <w:noProof/>
                <w:webHidden/>
              </w:rPr>
              <w:t>6</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70" w:history="1">
            <w:r w:rsidRPr="006547C6">
              <w:rPr>
                <w:rStyle w:val="Hyperlink"/>
                <w:noProof/>
              </w:rPr>
              <w:t>1.7 Success Criteria</w:t>
            </w:r>
            <w:r>
              <w:rPr>
                <w:noProof/>
                <w:webHidden/>
              </w:rPr>
              <w:tab/>
            </w:r>
            <w:r>
              <w:rPr>
                <w:noProof/>
                <w:webHidden/>
              </w:rPr>
              <w:fldChar w:fldCharType="begin"/>
            </w:r>
            <w:r>
              <w:rPr>
                <w:noProof/>
                <w:webHidden/>
              </w:rPr>
              <w:instrText xml:space="preserve"> PAGEREF _Toc4069870 \h </w:instrText>
            </w:r>
            <w:r>
              <w:rPr>
                <w:noProof/>
                <w:webHidden/>
              </w:rPr>
            </w:r>
            <w:r>
              <w:rPr>
                <w:noProof/>
                <w:webHidden/>
              </w:rPr>
              <w:fldChar w:fldCharType="separate"/>
            </w:r>
            <w:r>
              <w:rPr>
                <w:noProof/>
                <w:webHidden/>
              </w:rPr>
              <w:t>8</w:t>
            </w:r>
            <w:r>
              <w:rPr>
                <w:noProof/>
                <w:webHidden/>
              </w:rPr>
              <w:fldChar w:fldCharType="end"/>
            </w:r>
          </w:hyperlink>
        </w:p>
        <w:p w:rsidR="00D11ECE" w:rsidRDefault="00D11ECE">
          <w:pPr>
            <w:pStyle w:val="TOC1"/>
            <w:tabs>
              <w:tab w:val="right" w:leader="dot" w:pos="9016"/>
            </w:tabs>
            <w:rPr>
              <w:rFonts w:eastAsiaTheme="minorEastAsia"/>
              <w:noProof/>
              <w:lang w:eastAsia="en-GB"/>
            </w:rPr>
          </w:pPr>
          <w:hyperlink w:anchor="_Toc4069871" w:history="1">
            <w:r w:rsidRPr="006547C6">
              <w:rPr>
                <w:rStyle w:val="Hyperlink"/>
                <w:noProof/>
              </w:rPr>
              <w:t>2 Design</w:t>
            </w:r>
            <w:r>
              <w:rPr>
                <w:noProof/>
                <w:webHidden/>
              </w:rPr>
              <w:tab/>
            </w:r>
            <w:r>
              <w:rPr>
                <w:noProof/>
                <w:webHidden/>
              </w:rPr>
              <w:fldChar w:fldCharType="begin"/>
            </w:r>
            <w:r>
              <w:rPr>
                <w:noProof/>
                <w:webHidden/>
              </w:rPr>
              <w:instrText xml:space="preserve"> PAGEREF _Toc4069871 \h </w:instrText>
            </w:r>
            <w:r>
              <w:rPr>
                <w:noProof/>
                <w:webHidden/>
              </w:rPr>
            </w:r>
            <w:r>
              <w:rPr>
                <w:noProof/>
                <w:webHidden/>
              </w:rPr>
              <w:fldChar w:fldCharType="separate"/>
            </w:r>
            <w:r>
              <w:rPr>
                <w:noProof/>
                <w:webHidden/>
              </w:rPr>
              <w:t>9</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72" w:history="1">
            <w:r w:rsidRPr="006547C6">
              <w:rPr>
                <w:rStyle w:val="Hyperlink"/>
                <w:noProof/>
              </w:rPr>
              <w:t>2.1 Structure</w:t>
            </w:r>
            <w:r>
              <w:rPr>
                <w:noProof/>
                <w:webHidden/>
              </w:rPr>
              <w:tab/>
            </w:r>
            <w:r>
              <w:rPr>
                <w:noProof/>
                <w:webHidden/>
              </w:rPr>
              <w:fldChar w:fldCharType="begin"/>
            </w:r>
            <w:r>
              <w:rPr>
                <w:noProof/>
                <w:webHidden/>
              </w:rPr>
              <w:instrText xml:space="preserve"> PAGEREF _Toc4069872 \h </w:instrText>
            </w:r>
            <w:r>
              <w:rPr>
                <w:noProof/>
                <w:webHidden/>
              </w:rPr>
            </w:r>
            <w:r>
              <w:rPr>
                <w:noProof/>
                <w:webHidden/>
              </w:rPr>
              <w:fldChar w:fldCharType="separate"/>
            </w:r>
            <w:r>
              <w:rPr>
                <w:noProof/>
                <w:webHidden/>
              </w:rPr>
              <w:t>9</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73" w:history="1">
            <w:r w:rsidRPr="006547C6">
              <w:rPr>
                <w:rStyle w:val="Hyperlink"/>
                <w:noProof/>
              </w:rPr>
              <w:t>2.2 Decomposition</w:t>
            </w:r>
            <w:r>
              <w:rPr>
                <w:noProof/>
                <w:webHidden/>
              </w:rPr>
              <w:tab/>
            </w:r>
            <w:r>
              <w:rPr>
                <w:noProof/>
                <w:webHidden/>
              </w:rPr>
              <w:fldChar w:fldCharType="begin"/>
            </w:r>
            <w:r>
              <w:rPr>
                <w:noProof/>
                <w:webHidden/>
              </w:rPr>
              <w:instrText xml:space="preserve"> PAGEREF _Toc4069873 \h </w:instrText>
            </w:r>
            <w:r>
              <w:rPr>
                <w:noProof/>
                <w:webHidden/>
              </w:rPr>
            </w:r>
            <w:r>
              <w:rPr>
                <w:noProof/>
                <w:webHidden/>
              </w:rPr>
              <w:fldChar w:fldCharType="separate"/>
            </w:r>
            <w:r>
              <w:rPr>
                <w:noProof/>
                <w:webHidden/>
              </w:rPr>
              <w:t>10</w:t>
            </w:r>
            <w:r>
              <w:rPr>
                <w:noProof/>
                <w:webHidden/>
              </w:rPr>
              <w:fldChar w:fldCharType="end"/>
            </w:r>
          </w:hyperlink>
        </w:p>
        <w:p w:rsidR="00D11ECE" w:rsidRDefault="00D11ECE">
          <w:pPr>
            <w:pStyle w:val="TOC3"/>
            <w:tabs>
              <w:tab w:val="right" w:leader="dot" w:pos="9016"/>
            </w:tabs>
            <w:rPr>
              <w:rFonts w:eastAsiaTheme="minorEastAsia"/>
              <w:noProof/>
              <w:lang w:eastAsia="en-GB"/>
            </w:rPr>
          </w:pPr>
          <w:hyperlink w:anchor="_Toc4069874" w:history="1">
            <w:r w:rsidRPr="006547C6">
              <w:rPr>
                <w:rStyle w:val="Hyperlink"/>
                <w:noProof/>
              </w:rPr>
              <w:t>2.2.1 Computer Vision</w:t>
            </w:r>
            <w:r>
              <w:rPr>
                <w:noProof/>
                <w:webHidden/>
              </w:rPr>
              <w:tab/>
            </w:r>
            <w:r>
              <w:rPr>
                <w:noProof/>
                <w:webHidden/>
              </w:rPr>
              <w:fldChar w:fldCharType="begin"/>
            </w:r>
            <w:r>
              <w:rPr>
                <w:noProof/>
                <w:webHidden/>
              </w:rPr>
              <w:instrText xml:space="preserve"> PAGEREF _Toc4069874 \h </w:instrText>
            </w:r>
            <w:r>
              <w:rPr>
                <w:noProof/>
                <w:webHidden/>
              </w:rPr>
            </w:r>
            <w:r>
              <w:rPr>
                <w:noProof/>
                <w:webHidden/>
              </w:rPr>
              <w:fldChar w:fldCharType="separate"/>
            </w:r>
            <w:r>
              <w:rPr>
                <w:noProof/>
                <w:webHidden/>
              </w:rPr>
              <w:t>10</w:t>
            </w:r>
            <w:r>
              <w:rPr>
                <w:noProof/>
                <w:webHidden/>
              </w:rPr>
              <w:fldChar w:fldCharType="end"/>
            </w:r>
          </w:hyperlink>
        </w:p>
        <w:p w:rsidR="00D11ECE" w:rsidRDefault="00D11ECE">
          <w:pPr>
            <w:pStyle w:val="TOC3"/>
            <w:tabs>
              <w:tab w:val="right" w:leader="dot" w:pos="9016"/>
            </w:tabs>
            <w:rPr>
              <w:rFonts w:eastAsiaTheme="minorEastAsia"/>
              <w:noProof/>
              <w:lang w:eastAsia="en-GB"/>
            </w:rPr>
          </w:pPr>
          <w:hyperlink w:anchor="_Toc4069875" w:history="1">
            <w:r w:rsidRPr="006547C6">
              <w:rPr>
                <w:rStyle w:val="Hyperlink"/>
                <w:noProof/>
              </w:rPr>
              <w:t>2.2.2 Tracking the Ball</w:t>
            </w:r>
            <w:r>
              <w:rPr>
                <w:noProof/>
                <w:webHidden/>
              </w:rPr>
              <w:tab/>
            </w:r>
            <w:r>
              <w:rPr>
                <w:noProof/>
                <w:webHidden/>
              </w:rPr>
              <w:fldChar w:fldCharType="begin"/>
            </w:r>
            <w:r>
              <w:rPr>
                <w:noProof/>
                <w:webHidden/>
              </w:rPr>
              <w:instrText xml:space="preserve"> PAGEREF _Toc4069875 \h </w:instrText>
            </w:r>
            <w:r>
              <w:rPr>
                <w:noProof/>
                <w:webHidden/>
              </w:rPr>
            </w:r>
            <w:r>
              <w:rPr>
                <w:noProof/>
                <w:webHidden/>
              </w:rPr>
              <w:fldChar w:fldCharType="separate"/>
            </w:r>
            <w:r>
              <w:rPr>
                <w:noProof/>
                <w:webHidden/>
              </w:rPr>
              <w:t>10</w:t>
            </w:r>
            <w:r>
              <w:rPr>
                <w:noProof/>
                <w:webHidden/>
              </w:rPr>
              <w:fldChar w:fldCharType="end"/>
            </w:r>
          </w:hyperlink>
        </w:p>
        <w:p w:rsidR="00D11ECE" w:rsidRDefault="00D11ECE">
          <w:pPr>
            <w:pStyle w:val="TOC3"/>
            <w:tabs>
              <w:tab w:val="right" w:leader="dot" w:pos="9016"/>
            </w:tabs>
            <w:rPr>
              <w:rFonts w:eastAsiaTheme="minorEastAsia"/>
              <w:noProof/>
              <w:lang w:eastAsia="en-GB"/>
            </w:rPr>
          </w:pPr>
          <w:hyperlink w:anchor="_Toc4069876" w:history="1">
            <w:r w:rsidRPr="006547C6">
              <w:rPr>
                <w:rStyle w:val="Hyperlink"/>
                <w:noProof/>
              </w:rPr>
              <w:t>2.2.3 User Interface</w:t>
            </w:r>
            <w:r>
              <w:rPr>
                <w:noProof/>
                <w:webHidden/>
              </w:rPr>
              <w:tab/>
            </w:r>
            <w:r>
              <w:rPr>
                <w:noProof/>
                <w:webHidden/>
              </w:rPr>
              <w:fldChar w:fldCharType="begin"/>
            </w:r>
            <w:r>
              <w:rPr>
                <w:noProof/>
                <w:webHidden/>
              </w:rPr>
              <w:instrText xml:space="preserve"> PAGEREF _Toc4069876 \h </w:instrText>
            </w:r>
            <w:r>
              <w:rPr>
                <w:noProof/>
                <w:webHidden/>
              </w:rPr>
            </w:r>
            <w:r>
              <w:rPr>
                <w:noProof/>
                <w:webHidden/>
              </w:rPr>
              <w:fldChar w:fldCharType="separate"/>
            </w:r>
            <w:r>
              <w:rPr>
                <w:noProof/>
                <w:webHidden/>
              </w:rPr>
              <w:t>10</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77" w:history="1">
            <w:r w:rsidRPr="006547C6">
              <w:rPr>
                <w:rStyle w:val="Hyperlink"/>
                <w:noProof/>
              </w:rPr>
              <w:t>2.3 Algorithms</w:t>
            </w:r>
            <w:r>
              <w:rPr>
                <w:noProof/>
                <w:webHidden/>
              </w:rPr>
              <w:tab/>
            </w:r>
            <w:r>
              <w:rPr>
                <w:noProof/>
                <w:webHidden/>
              </w:rPr>
              <w:fldChar w:fldCharType="begin"/>
            </w:r>
            <w:r>
              <w:rPr>
                <w:noProof/>
                <w:webHidden/>
              </w:rPr>
              <w:instrText xml:space="preserve"> PAGEREF _Toc4069877 \h </w:instrText>
            </w:r>
            <w:r>
              <w:rPr>
                <w:noProof/>
                <w:webHidden/>
              </w:rPr>
            </w:r>
            <w:r>
              <w:rPr>
                <w:noProof/>
                <w:webHidden/>
              </w:rPr>
              <w:fldChar w:fldCharType="separate"/>
            </w:r>
            <w:r>
              <w:rPr>
                <w:noProof/>
                <w:webHidden/>
              </w:rPr>
              <w:t>10</w:t>
            </w:r>
            <w:r>
              <w:rPr>
                <w:noProof/>
                <w:webHidden/>
              </w:rPr>
              <w:fldChar w:fldCharType="end"/>
            </w:r>
          </w:hyperlink>
        </w:p>
        <w:p w:rsidR="00D11ECE" w:rsidRDefault="00D11ECE">
          <w:pPr>
            <w:pStyle w:val="TOC3"/>
            <w:tabs>
              <w:tab w:val="right" w:leader="dot" w:pos="9016"/>
            </w:tabs>
            <w:rPr>
              <w:rFonts w:eastAsiaTheme="minorEastAsia"/>
              <w:noProof/>
              <w:lang w:eastAsia="en-GB"/>
            </w:rPr>
          </w:pPr>
          <w:hyperlink w:anchor="_Toc4069878" w:history="1">
            <w:r w:rsidRPr="006547C6">
              <w:rPr>
                <w:rStyle w:val="Hyperlink"/>
                <w:noProof/>
              </w:rPr>
              <w:t>2.3.1 Accessing camera and displaying camera feed</w:t>
            </w:r>
            <w:r>
              <w:rPr>
                <w:noProof/>
                <w:webHidden/>
              </w:rPr>
              <w:tab/>
            </w:r>
            <w:r>
              <w:rPr>
                <w:noProof/>
                <w:webHidden/>
              </w:rPr>
              <w:fldChar w:fldCharType="begin"/>
            </w:r>
            <w:r>
              <w:rPr>
                <w:noProof/>
                <w:webHidden/>
              </w:rPr>
              <w:instrText xml:space="preserve"> PAGEREF _Toc4069878 \h </w:instrText>
            </w:r>
            <w:r>
              <w:rPr>
                <w:noProof/>
                <w:webHidden/>
              </w:rPr>
            </w:r>
            <w:r>
              <w:rPr>
                <w:noProof/>
                <w:webHidden/>
              </w:rPr>
              <w:fldChar w:fldCharType="separate"/>
            </w:r>
            <w:r>
              <w:rPr>
                <w:noProof/>
                <w:webHidden/>
              </w:rPr>
              <w:t>11</w:t>
            </w:r>
            <w:r>
              <w:rPr>
                <w:noProof/>
                <w:webHidden/>
              </w:rPr>
              <w:fldChar w:fldCharType="end"/>
            </w:r>
          </w:hyperlink>
        </w:p>
        <w:p w:rsidR="00D11ECE" w:rsidRDefault="00D11ECE">
          <w:pPr>
            <w:pStyle w:val="TOC3"/>
            <w:tabs>
              <w:tab w:val="right" w:leader="dot" w:pos="9016"/>
            </w:tabs>
            <w:rPr>
              <w:rFonts w:eastAsiaTheme="minorEastAsia"/>
              <w:noProof/>
              <w:lang w:eastAsia="en-GB"/>
            </w:rPr>
          </w:pPr>
          <w:hyperlink w:anchor="_Toc4069879" w:history="1">
            <w:r w:rsidRPr="006547C6">
              <w:rPr>
                <w:rStyle w:val="Hyperlink"/>
                <w:noProof/>
              </w:rPr>
              <w:t>2.3.2 HSV colour mask</w:t>
            </w:r>
            <w:r>
              <w:rPr>
                <w:noProof/>
                <w:webHidden/>
              </w:rPr>
              <w:tab/>
            </w:r>
            <w:r>
              <w:rPr>
                <w:noProof/>
                <w:webHidden/>
              </w:rPr>
              <w:fldChar w:fldCharType="begin"/>
            </w:r>
            <w:r>
              <w:rPr>
                <w:noProof/>
                <w:webHidden/>
              </w:rPr>
              <w:instrText xml:space="preserve"> PAGEREF _Toc4069879 \h </w:instrText>
            </w:r>
            <w:r>
              <w:rPr>
                <w:noProof/>
                <w:webHidden/>
              </w:rPr>
            </w:r>
            <w:r>
              <w:rPr>
                <w:noProof/>
                <w:webHidden/>
              </w:rPr>
              <w:fldChar w:fldCharType="separate"/>
            </w:r>
            <w:r>
              <w:rPr>
                <w:noProof/>
                <w:webHidden/>
              </w:rPr>
              <w:t>11</w:t>
            </w:r>
            <w:r>
              <w:rPr>
                <w:noProof/>
                <w:webHidden/>
              </w:rPr>
              <w:fldChar w:fldCharType="end"/>
            </w:r>
          </w:hyperlink>
        </w:p>
        <w:p w:rsidR="00D11ECE" w:rsidRDefault="00D11ECE">
          <w:pPr>
            <w:pStyle w:val="TOC3"/>
            <w:tabs>
              <w:tab w:val="right" w:leader="dot" w:pos="9016"/>
            </w:tabs>
            <w:rPr>
              <w:rFonts w:eastAsiaTheme="minorEastAsia"/>
              <w:noProof/>
              <w:lang w:eastAsia="en-GB"/>
            </w:rPr>
          </w:pPr>
          <w:hyperlink w:anchor="_Toc4069880" w:history="1">
            <w:r w:rsidRPr="006547C6">
              <w:rPr>
                <w:rStyle w:val="Hyperlink"/>
                <w:noProof/>
              </w:rPr>
              <w:t>2.3.3 Detecting and tracking the tennis ball</w:t>
            </w:r>
            <w:r>
              <w:rPr>
                <w:noProof/>
                <w:webHidden/>
              </w:rPr>
              <w:tab/>
            </w:r>
            <w:r>
              <w:rPr>
                <w:noProof/>
                <w:webHidden/>
              </w:rPr>
              <w:fldChar w:fldCharType="begin"/>
            </w:r>
            <w:r>
              <w:rPr>
                <w:noProof/>
                <w:webHidden/>
              </w:rPr>
              <w:instrText xml:space="preserve"> PAGEREF _Toc4069880 \h </w:instrText>
            </w:r>
            <w:r>
              <w:rPr>
                <w:noProof/>
                <w:webHidden/>
              </w:rPr>
            </w:r>
            <w:r>
              <w:rPr>
                <w:noProof/>
                <w:webHidden/>
              </w:rPr>
              <w:fldChar w:fldCharType="separate"/>
            </w:r>
            <w:r>
              <w:rPr>
                <w:noProof/>
                <w:webHidden/>
              </w:rPr>
              <w:t>13</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81" w:history="1">
            <w:r w:rsidRPr="006547C6">
              <w:rPr>
                <w:rStyle w:val="Hyperlink"/>
                <w:noProof/>
              </w:rPr>
              <w:t>2.4 Usability</w:t>
            </w:r>
            <w:r>
              <w:rPr>
                <w:noProof/>
                <w:webHidden/>
              </w:rPr>
              <w:tab/>
            </w:r>
            <w:r>
              <w:rPr>
                <w:noProof/>
                <w:webHidden/>
              </w:rPr>
              <w:fldChar w:fldCharType="begin"/>
            </w:r>
            <w:r>
              <w:rPr>
                <w:noProof/>
                <w:webHidden/>
              </w:rPr>
              <w:instrText xml:space="preserve"> PAGEREF _Toc4069881 \h </w:instrText>
            </w:r>
            <w:r>
              <w:rPr>
                <w:noProof/>
                <w:webHidden/>
              </w:rPr>
            </w:r>
            <w:r>
              <w:rPr>
                <w:noProof/>
                <w:webHidden/>
              </w:rPr>
              <w:fldChar w:fldCharType="separate"/>
            </w:r>
            <w:r>
              <w:rPr>
                <w:noProof/>
                <w:webHidden/>
              </w:rPr>
              <w:t>15</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82" w:history="1">
            <w:r w:rsidRPr="006547C6">
              <w:rPr>
                <w:rStyle w:val="Hyperlink"/>
                <w:noProof/>
              </w:rPr>
              <w:t>2.5 Variables, Data Structures and Classes</w:t>
            </w:r>
            <w:r>
              <w:rPr>
                <w:noProof/>
                <w:webHidden/>
              </w:rPr>
              <w:tab/>
            </w:r>
            <w:r>
              <w:rPr>
                <w:noProof/>
                <w:webHidden/>
              </w:rPr>
              <w:fldChar w:fldCharType="begin"/>
            </w:r>
            <w:r>
              <w:rPr>
                <w:noProof/>
                <w:webHidden/>
              </w:rPr>
              <w:instrText xml:space="preserve"> PAGEREF _Toc4069882 \h </w:instrText>
            </w:r>
            <w:r>
              <w:rPr>
                <w:noProof/>
                <w:webHidden/>
              </w:rPr>
            </w:r>
            <w:r>
              <w:rPr>
                <w:noProof/>
                <w:webHidden/>
              </w:rPr>
              <w:fldChar w:fldCharType="separate"/>
            </w:r>
            <w:r>
              <w:rPr>
                <w:noProof/>
                <w:webHidden/>
              </w:rPr>
              <w:t>15</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83" w:history="1">
            <w:r w:rsidRPr="006547C6">
              <w:rPr>
                <w:rStyle w:val="Hyperlink"/>
                <w:noProof/>
              </w:rPr>
              <w:t>2.6 Test Data</w:t>
            </w:r>
            <w:r>
              <w:rPr>
                <w:noProof/>
                <w:webHidden/>
              </w:rPr>
              <w:tab/>
            </w:r>
            <w:r>
              <w:rPr>
                <w:noProof/>
                <w:webHidden/>
              </w:rPr>
              <w:fldChar w:fldCharType="begin"/>
            </w:r>
            <w:r>
              <w:rPr>
                <w:noProof/>
                <w:webHidden/>
              </w:rPr>
              <w:instrText xml:space="preserve"> PAGEREF _Toc4069883 \h </w:instrText>
            </w:r>
            <w:r>
              <w:rPr>
                <w:noProof/>
                <w:webHidden/>
              </w:rPr>
            </w:r>
            <w:r>
              <w:rPr>
                <w:noProof/>
                <w:webHidden/>
              </w:rPr>
              <w:fldChar w:fldCharType="separate"/>
            </w:r>
            <w:r>
              <w:rPr>
                <w:noProof/>
                <w:webHidden/>
              </w:rPr>
              <w:t>16</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84" w:history="1">
            <w:r w:rsidRPr="006547C6">
              <w:rPr>
                <w:rStyle w:val="Hyperlink"/>
                <w:noProof/>
              </w:rPr>
              <w:t>2.7 Further Data</w:t>
            </w:r>
            <w:r>
              <w:rPr>
                <w:noProof/>
                <w:webHidden/>
              </w:rPr>
              <w:tab/>
            </w:r>
            <w:r>
              <w:rPr>
                <w:noProof/>
                <w:webHidden/>
              </w:rPr>
              <w:fldChar w:fldCharType="begin"/>
            </w:r>
            <w:r>
              <w:rPr>
                <w:noProof/>
                <w:webHidden/>
              </w:rPr>
              <w:instrText xml:space="preserve"> PAGEREF _Toc4069884 \h </w:instrText>
            </w:r>
            <w:r>
              <w:rPr>
                <w:noProof/>
                <w:webHidden/>
              </w:rPr>
            </w:r>
            <w:r>
              <w:rPr>
                <w:noProof/>
                <w:webHidden/>
              </w:rPr>
              <w:fldChar w:fldCharType="separate"/>
            </w:r>
            <w:r>
              <w:rPr>
                <w:noProof/>
                <w:webHidden/>
              </w:rPr>
              <w:t>17</w:t>
            </w:r>
            <w:r>
              <w:rPr>
                <w:noProof/>
                <w:webHidden/>
              </w:rPr>
              <w:fldChar w:fldCharType="end"/>
            </w:r>
          </w:hyperlink>
        </w:p>
        <w:p w:rsidR="00D11ECE" w:rsidRDefault="00D11ECE">
          <w:pPr>
            <w:pStyle w:val="TOC1"/>
            <w:tabs>
              <w:tab w:val="right" w:leader="dot" w:pos="9016"/>
            </w:tabs>
            <w:rPr>
              <w:rFonts w:eastAsiaTheme="minorEastAsia"/>
              <w:noProof/>
              <w:lang w:eastAsia="en-GB"/>
            </w:rPr>
          </w:pPr>
          <w:hyperlink w:anchor="_Toc4069885" w:history="1">
            <w:r w:rsidRPr="006547C6">
              <w:rPr>
                <w:rStyle w:val="Hyperlink"/>
                <w:noProof/>
              </w:rPr>
              <w:t>3 Developing</w:t>
            </w:r>
            <w:r>
              <w:rPr>
                <w:noProof/>
                <w:webHidden/>
              </w:rPr>
              <w:tab/>
            </w:r>
            <w:r>
              <w:rPr>
                <w:noProof/>
                <w:webHidden/>
              </w:rPr>
              <w:fldChar w:fldCharType="begin"/>
            </w:r>
            <w:r>
              <w:rPr>
                <w:noProof/>
                <w:webHidden/>
              </w:rPr>
              <w:instrText xml:space="preserve"> PAGEREF _Toc4069885 \h </w:instrText>
            </w:r>
            <w:r>
              <w:rPr>
                <w:noProof/>
                <w:webHidden/>
              </w:rPr>
            </w:r>
            <w:r>
              <w:rPr>
                <w:noProof/>
                <w:webHidden/>
              </w:rPr>
              <w:fldChar w:fldCharType="separate"/>
            </w:r>
            <w:r>
              <w:rPr>
                <w:noProof/>
                <w:webHidden/>
              </w:rPr>
              <w:t>17</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86" w:history="1">
            <w:r w:rsidRPr="006547C6">
              <w:rPr>
                <w:rStyle w:val="Hyperlink"/>
                <w:noProof/>
              </w:rPr>
              <w:t>3.1 Iterative Developments</w:t>
            </w:r>
            <w:r>
              <w:rPr>
                <w:noProof/>
                <w:webHidden/>
              </w:rPr>
              <w:tab/>
            </w:r>
            <w:r>
              <w:rPr>
                <w:noProof/>
                <w:webHidden/>
              </w:rPr>
              <w:fldChar w:fldCharType="begin"/>
            </w:r>
            <w:r>
              <w:rPr>
                <w:noProof/>
                <w:webHidden/>
              </w:rPr>
              <w:instrText xml:space="preserve"> PAGEREF _Toc4069886 \h </w:instrText>
            </w:r>
            <w:r>
              <w:rPr>
                <w:noProof/>
                <w:webHidden/>
              </w:rPr>
            </w:r>
            <w:r>
              <w:rPr>
                <w:noProof/>
                <w:webHidden/>
              </w:rPr>
              <w:fldChar w:fldCharType="separate"/>
            </w:r>
            <w:r>
              <w:rPr>
                <w:noProof/>
                <w:webHidden/>
              </w:rPr>
              <w:t>17</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87" w:history="1">
            <w:r w:rsidRPr="006547C6">
              <w:rPr>
                <w:rStyle w:val="Hyperlink"/>
                <w:noProof/>
              </w:rPr>
              <w:t>3.2 Prototypes</w:t>
            </w:r>
            <w:r>
              <w:rPr>
                <w:noProof/>
                <w:webHidden/>
              </w:rPr>
              <w:tab/>
            </w:r>
            <w:r>
              <w:rPr>
                <w:noProof/>
                <w:webHidden/>
              </w:rPr>
              <w:fldChar w:fldCharType="begin"/>
            </w:r>
            <w:r>
              <w:rPr>
                <w:noProof/>
                <w:webHidden/>
              </w:rPr>
              <w:instrText xml:space="preserve"> PAGEREF _Toc4069887 \h </w:instrText>
            </w:r>
            <w:r>
              <w:rPr>
                <w:noProof/>
                <w:webHidden/>
              </w:rPr>
            </w:r>
            <w:r>
              <w:rPr>
                <w:noProof/>
                <w:webHidden/>
              </w:rPr>
              <w:fldChar w:fldCharType="separate"/>
            </w:r>
            <w:r>
              <w:rPr>
                <w:noProof/>
                <w:webHidden/>
              </w:rPr>
              <w:t>17</w:t>
            </w:r>
            <w:r>
              <w:rPr>
                <w:noProof/>
                <w:webHidden/>
              </w:rPr>
              <w:fldChar w:fldCharType="end"/>
            </w:r>
          </w:hyperlink>
        </w:p>
        <w:p w:rsidR="00D11ECE" w:rsidRDefault="00D11ECE">
          <w:pPr>
            <w:pStyle w:val="TOC3"/>
            <w:tabs>
              <w:tab w:val="right" w:leader="dot" w:pos="9016"/>
            </w:tabs>
            <w:rPr>
              <w:rFonts w:eastAsiaTheme="minorEastAsia"/>
              <w:noProof/>
              <w:lang w:eastAsia="en-GB"/>
            </w:rPr>
          </w:pPr>
          <w:hyperlink w:anchor="_Toc4069888" w:history="1">
            <w:r w:rsidRPr="006547C6">
              <w:rPr>
                <w:rStyle w:val="Hyperlink"/>
                <w:noProof/>
              </w:rPr>
              <w:t>3.2.1 Prototype 1 – Displaying a video taken on the picamera (testing the camera works)</w:t>
            </w:r>
            <w:r>
              <w:rPr>
                <w:noProof/>
                <w:webHidden/>
              </w:rPr>
              <w:tab/>
            </w:r>
            <w:r>
              <w:rPr>
                <w:noProof/>
                <w:webHidden/>
              </w:rPr>
              <w:fldChar w:fldCharType="begin"/>
            </w:r>
            <w:r>
              <w:rPr>
                <w:noProof/>
                <w:webHidden/>
              </w:rPr>
              <w:instrText xml:space="preserve"> PAGEREF _Toc4069888 \h </w:instrText>
            </w:r>
            <w:r>
              <w:rPr>
                <w:noProof/>
                <w:webHidden/>
              </w:rPr>
            </w:r>
            <w:r>
              <w:rPr>
                <w:noProof/>
                <w:webHidden/>
              </w:rPr>
              <w:fldChar w:fldCharType="separate"/>
            </w:r>
            <w:r>
              <w:rPr>
                <w:noProof/>
                <w:webHidden/>
              </w:rPr>
              <w:t>17</w:t>
            </w:r>
            <w:r>
              <w:rPr>
                <w:noProof/>
                <w:webHidden/>
              </w:rPr>
              <w:fldChar w:fldCharType="end"/>
            </w:r>
          </w:hyperlink>
        </w:p>
        <w:p w:rsidR="00D11ECE" w:rsidRDefault="00D11ECE">
          <w:pPr>
            <w:pStyle w:val="TOC3"/>
            <w:tabs>
              <w:tab w:val="right" w:leader="dot" w:pos="9016"/>
            </w:tabs>
            <w:rPr>
              <w:rFonts w:eastAsiaTheme="minorEastAsia"/>
              <w:noProof/>
              <w:lang w:eastAsia="en-GB"/>
            </w:rPr>
          </w:pPr>
          <w:hyperlink w:anchor="_Toc4069889" w:history="1">
            <w:r w:rsidRPr="006547C6">
              <w:rPr>
                <w:rStyle w:val="Hyperlink"/>
                <w:noProof/>
              </w:rPr>
              <w:t>3.2.2 Prototype 2 – Accessing a single image taken on the picamera module</w:t>
            </w:r>
            <w:r>
              <w:rPr>
                <w:noProof/>
                <w:webHidden/>
              </w:rPr>
              <w:tab/>
            </w:r>
            <w:r>
              <w:rPr>
                <w:noProof/>
                <w:webHidden/>
              </w:rPr>
              <w:fldChar w:fldCharType="begin"/>
            </w:r>
            <w:r>
              <w:rPr>
                <w:noProof/>
                <w:webHidden/>
              </w:rPr>
              <w:instrText xml:space="preserve"> PAGEREF _Toc4069889 \h </w:instrText>
            </w:r>
            <w:r>
              <w:rPr>
                <w:noProof/>
                <w:webHidden/>
              </w:rPr>
            </w:r>
            <w:r>
              <w:rPr>
                <w:noProof/>
                <w:webHidden/>
              </w:rPr>
              <w:fldChar w:fldCharType="separate"/>
            </w:r>
            <w:r>
              <w:rPr>
                <w:noProof/>
                <w:webHidden/>
              </w:rPr>
              <w:t>21</w:t>
            </w:r>
            <w:r>
              <w:rPr>
                <w:noProof/>
                <w:webHidden/>
              </w:rPr>
              <w:fldChar w:fldCharType="end"/>
            </w:r>
          </w:hyperlink>
        </w:p>
        <w:p w:rsidR="00D11ECE" w:rsidRDefault="00D11ECE">
          <w:pPr>
            <w:pStyle w:val="TOC3"/>
            <w:tabs>
              <w:tab w:val="right" w:leader="dot" w:pos="9016"/>
            </w:tabs>
            <w:rPr>
              <w:rFonts w:eastAsiaTheme="minorEastAsia"/>
              <w:noProof/>
              <w:lang w:eastAsia="en-GB"/>
            </w:rPr>
          </w:pPr>
          <w:hyperlink w:anchor="_Toc4069890" w:history="1">
            <w:r w:rsidRPr="006547C6">
              <w:rPr>
                <w:rStyle w:val="Hyperlink"/>
                <w:noProof/>
              </w:rPr>
              <w:t>3.2.3 Prototype 3 – Accessing the video stream of the picamera module</w:t>
            </w:r>
            <w:r>
              <w:rPr>
                <w:noProof/>
                <w:webHidden/>
              </w:rPr>
              <w:tab/>
            </w:r>
            <w:r>
              <w:rPr>
                <w:noProof/>
                <w:webHidden/>
              </w:rPr>
              <w:fldChar w:fldCharType="begin"/>
            </w:r>
            <w:r>
              <w:rPr>
                <w:noProof/>
                <w:webHidden/>
              </w:rPr>
              <w:instrText xml:space="preserve"> PAGEREF _Toc4069890 \h </w:instrText>
            </w:r>
            <w:r>
              <w:rPr>
                <w:noProof/>
                <w:webHidden/>
              </w:rPr>
            </w:r>
            <w:r>
              <w:rPr>
                <w:noProof/>
                <w:webHidden/>
              </w:rPr>
              <w:fldChar w:fldCharType="separate"/>
            </w:r>
            <w:r>
              <w:rPr>
                <w:noProof/>
                <w:webHidden/>
              </w:rPr>
              <w:t>22</w:t>
            </w:r>
            <w:r>
              <w:rPr>
                <w:noProof/>
                <w:webHidden/>
              </w:rPr>
              <w:fldChar w:fldCharType="end"/>
            </w:r>
          </w:hyperlink>
        </w:p>
        <w:p w:rsidR="00D11ECE" w:rsidRDefault="00D11ECE">
          <w:pPr>
            <w:pStyle w:val="TOC3"/>
            <w:tabs>
              <w:tab w:val="right" w:leader="dot" w:pos="9016"/>
            </w:tabs>
            <w:rPr>
              <w:rFonts w:eastAsiaTheme="minorEastAsia"/>
              <w:noProof/>
              <w:lang w:eastAsia="en-GB"/>
            </w:rPr>
          </w:pPr>
          <w:hyperlink w:anchor="_Toc4069891" w:history="1">
            <w:r w:rsidRPr="006547C6">
              <w:rPr>
                <w:rStyle w:val="Hyperlink"/>
                <w:noProof/>
              </w:rPr>
              <w:t>3.2.4 Prototype 4 – Tracking a tennis ball with a Raspberry Pi and picamera module using Python and OpenCV</w:t>
            </w:r>
            <w:r>
              <w:rPr>
                <w:noProof/>
                <w:webHidden/>
              </w:rPr>
              <w:tab/>
            </w:r>
            <w:r>
              <w:rPr>
                <w:noProof/>
                <w:webHidden/>
              </w:rPr>
              <w:fldChar w:fldCharType="begin"/>
            </w:r>
            <w:r>
              <w:rPr>
                <w:noProof/>
                <w:webHidden/>
              </w:rPr>
              <w:instrText xml:space="preserve"> PAGEREF _Toc4069891 \h </w:instrText>
            </w:r>
            <w:r>
              <w:rPr>
                <w:noProof/>
                <w:webHidden/>
              </w:rPr>
            </w:r>
            <w:r>
              <w:rPr>
                <w:noProof/>
                <w:webHidden/>
              </w:rPr>
              <w:fldChar w:fldCharType="separate"/>
            </w:r>
            <w:r>
              <w:rPr>
                <w:noProof/>
                <w:webHidden/>
              </w:rPr>
              <w:t>24</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92" w:history="1">
            <w:r w:rsidRPr="006547C6">
              <w:rPr>
                <w:rStyle w:val="Hyperlink"/>
                <w:noProof/>
              </w:rPr>
              <w:t>3.3 Structures</w:t>
            </w:r>
            <w:r>
              <w:rPr>
                <w:noProof/>
                <w:webHidden/>
              </w:rPr>
              <w:tab/>
            </w:r>
            <w:r>
              <w:rPr>
                <w:noProof/>
                <w:webHidden/>
              </w:rPr>
              <w:fldChar w:fldCharType="begin"/>
            </w:r>
            <w:r>
              <w:rPr>
                <w:noProof/>
                <w:webHidden/>
              </w:rPr>
              <w:instrText xml:space="preserve"> PAGEREF _Toc4069892 \h </w:instrText>
            </w:r>
            <w:r>
              <w:rPr>
                <w:noProof/>
                <w:webHidden/>
              </w:rPr>
            </w:r>
            <w:r>
              <w:rPr>
                <w:noProof/>
                <w:webHidden/>
              </w:rPr>
              <w:fldChar w:fldCharType="separate"/>
            </w:r>
            <w:r>
              <w:rPr>
                <w:noProof/>
                <w:webHidden/>
              </w:rPr>
              <w:t>29</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93" w:history="1">
            <w:r w:rsidRPr="006547C6">
              <w:rPr>
                <w:rStyle w:val="Hyperlink"/>
                <w:noProof/>
              </w:rPr>
              <w:t>3.4 Examples of Code (Annotated)</w:t>
            </w:r>
            <w:r>
              <w:rPr>
                <w:noProof/>
                <w:webHidden/>
              </w:rPr>
              <w:tab/>
            </w:r>
            <w:r>
              <w:rPr>
                <w:noProof/>
                <w:webHidden/>
              </w:rPr>
              <w:fldChar w:fldCharType="begin"/>
            </w:r>
            <w:r>
              <w:rPr>
                <w:noProof/>
                <w:webHidden/>
              </w:rPr>
              <w:instrText xml:space="preserve"> PAGEREF _Toc4069893 \h </w:instrText>
            </w:r>
            <w:r>
              <w:rPr>
                <w:noProof/>
                <w:webHidden/>
              </w:rPr>
            </w:r>
            <w:r>
              <w:rPr>
                <w:noProof/>
                <w:webHidden/>
              </w:rPr>
              <w:fldChar w:fldCharType="separate"/>
            </w:r>
            <w:r>
              <w:rPr>
                <w:noProof/>
                <w:webHidden/>
              </w:rPr>
              <w:t>29</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94" w:history="1">
            <w:r w:rsidRPr="006547C6">
              <w:rPr>
                <w:rStyle w:val="Hyperlink"/>
                <w:noProof/>
              </w:rPr>
              <w:t>3.5 Validations</w:t>
            </w:r>
            <w:r>
              <w:rPr>
                <w:noProof/>
                <w:webHidden/>
              </w:rPr>
              <w:tab/>
            </w:r>
            <w:r>
              <w:rPr>
                <w:noProof/>
                <w:webHidden/>
              </w:rPr>
              <w:fldChar w:fldCharType="begin"/>
            </w:r>
            <w:r>
              <w:rPr>
                <w:noProof/>
                <w:webHidden/>
              </w:rPr>
              <w:instrText xml:space="preserve"> PAGEREF _Toc4069894 \h </w:instrText>
            </w:r>
            <w:r>
              <w:rPr>
                <w:noProof/>
                <w:webHidden/>
              </w:rPr>
            </w:r>
            <w:r>
              <w:rPr>
                <w:noProof/>
                <w:webHidden/>
              </w:rPr>
              <w:fldChar w:fldCharType="separate"/>
            </w:r>
            <w:r>
              <w:rPr>
                <w:noProof/>
                <w:webHidden/>
              </w:rPr>
              <w:t>29</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95" w:history="1">
            <w:r w:rsidRPr="006547C6">
              <w:rPr>
                <w:rStyle w:val="Hyperlink"/>
                <w:noProof/>
              </w:rPr>
              <w:t>3.6 Review</w:t>
            </w:r>
            <w:r>
              <w:rPr>
                <w:noProof/>
                <w:webHidden/>
              </w:rPr>
              <w:tab/>
            </w:r>
            <w:r>
              <w:rPr>
                <w:noProof/>
                <w:webHidden/>
              </w:rPr>
              <w:fldChar w:fldCharType="begin"/>
            </w:r>
            <w:r>
              <w:rPr>
                <w:noProof/>
                <w:webHidden/>
              </w:rPr>
              <w:instrText xml:space="preserve"> PAGEREF _Toc4069895 \h </w:instrText>
            </w:r>
            <w:r>
              <w:rPr>
                <w:noProof/>
                <w:webHidden/>
              </w:rPr>
            </w:r>
            <w:r>
              <w:rPr>
                <w:noProof/>
                <w:webHidden/>
              </w:rPr>
              <w:fldChar w:fldCharType="separate"/>
            </w:r>
            <w:r>
              <w:rPr>
                <w:noProof/>
                <w:webHidden/>
              </w:rPr>
              <w:t>29</w:t>
            </w:r>
            <w:r>
              <w:rPr>
                <w:noProof/>
                <w:webHidden/>
              </w:rPr>
              <w:fldChar w:fldCharType="end"/>
            </w:r>
          </w:hyperlink>
        </w:p>
        <w:p w:rsidR="00D11ECE" w:rsidRDefault="00D11ECE">
          <w:pPr>
            <w:pStyle w:val="TOC1"/>
            <w:tabs>
              <w:tab w:val="right" w:leader="dot" w:pos="9016"/>
            </w:tabs>
            <w:rPr>
              <w:rFonts w:eastAsiaTheme="minorEastAsia"/>
              <w:noProof/>
              <w:lang w:eastAsia="en-GB"/>
            </w:rPr>
          </w:pPr>
          <w:hyperlink w:anchor="_Toc4069896" w:history="1">
            <w:r w:rsidRPr="006547C6">
              <w:rPr>
                <w:rStyle w:val="Hyperlink"/>
                <w:noProof/>
              </w:rPr>
              <w:t>4 Evaluation</w:t>
            </w:r>
            <w:r>
              <w:rPr>
                <w:noProof/>
                <w:webHidden/>
              </w:rPr>
              <w:tab/>
            </w:r>
            <w:r>
              <w:rPr>
                <w:noProof/>
                <w:webHidden/>
              </w:rPr>
              <w:fldChar w:fldCharType="begin"/>
            </w:r>
            <w:r>
              <w:rPr>
                <w:noProof/>
                <w:webHidden/>
              </w:rPr>
              <w:instrText xml:space="preserve"> PAGEREF _Toc4069896 \h </w:instrText>
            </w:r>
            <w:r>
              <w:rPr>
                <w:noProof/>
                <w:webHidden/>
              </w:rPr>
            </w:r>
            <w:r>
              <w:rPr>
                <w:noProof/>
                <w:webHidden/>
              </w:rPr>
              <w:fldChar w:fldCharType="separate"/>
            </w:r>
            <w:r>
              <w:rPr>
                <w:noProof/>
                <w:webHidden/>
              </w:rPr>
              <w:t>29</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97" w:history="1">
            <w:r w:rsidRPr="006547C6">
              <w:rPr>
                <w:rStyle w:val="Hyperlink"/>
                <w:noProof/>
              </w:rPr>
              <w:t>4.1 Success Criteria</w:t>
            </w:r>
            <w:r>
              <w:rPr>
                <w:noProof/>
                <w:webHidden/>
              </w:rPr>
              <w:tab/>
            </w:r>
            <w:r>
              <w:rPr>
                <w:noProof/>
                <w:webHidden/>
              </w:rPr>
              <w:fldChar w:fldCharType="begin"/>
            </w:r>
            <w:r>
              <w:rPr>
                <w:noProof/>
                <w:webHidden/>
              </w:rPr>
              <w:instrText xml:space="preserve"> PAGEREF _Toc4069897 \h </w:instrText>
            </w:r>
            <w:r>
              <w:rPr>
                <w:noProof/>
                <w:webHidden/>
              </w:rPr>
            </w:r>
            <w:r>
              <w:rPr>
                <w:noProof/>
                <w:webHidden/>
              </w:rPr>
              <w:fldChar w:fldCharType="separate"/>
            </w:r>
            <w:r>
              <w:rPr>
                <w:noProof/>
                <w:webHidden/>
              </w:rPr>
              <w:t>29</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98" w:history="1">
            <w:r w:rsidRPr="006547C6">
              <w:rPr>
                <w:rStyle w:val="Hyperlink"/>
                <w:noProof/>
              </w:rPr>
              <w:t>4.2 Potential in Future</w:t>
            </w:r>
            <w:r>
              <w:rPr>
                <w:noProof/>
                <w:webHidden/>
              </w:rPr>
              <w:tab/>
            </w:r>
            <w:r>
              <w:rPr>
                <w:noProof/>
                <w:webHidden/>
              </w:rPr>
              <w:fldChar w:fldCharType="begin"/>
            </w:r>
            <w:r>
              <w:rPr>
                <w:noProof/>
                <w:webHidden/>
              </w:rPr>
              <w:instrText xml:space="preserve"> PAGEREF _Toc4069898 \h </w:instrText>
            </w:r>
            <w:r>
              <w:rPr>
                <w:noProof/>
                <w:webHidden/>
              </w:rPr>
            </w:r>
            <w:r>
              <w:rPr>
                <w:noProof/>
                <w:webHidden/>
              </w:rPr>
              <w:fldChar w:fldCharType="separate"/>
            </w:r>
            <w:r>
              <w:rPr>
                <w:noProof/>
                <w:webHidden/>
              </w:rPr>
              <w:t>29</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899" w:history="1">
            <w:r w:rsidRPr="006547C6">
              <w:rPr>
                <w:rStyle w:val="Hyperlink"/>
                <w:noProof/>
              </w:rPr>
              <w:t>4.3 Future Improvements</w:t>
            </w:r>
            <w:r>
              <w:rPr>
                <w:noProof/>
                <w:webHidden/>
              </w:rPr>
              <w:tab/>
            </w:r>
            <w:r>
              <w:rPr>
                <w:noProof/>
                <w:webHidden/>
              </w:rPr>
              <w:fldChar w:fldCharType="begin"/>
            </w:r>
            <w:r>
              <w:rPr>
                <w:noProof/>
                <w:webHidden/>
              </w:rPr>
              <w:instrText xml:space="preserve"> PAGEREF _Toc4069899 \h </w:instrText>
            </w:r>
            <w:r>
              <w:rPr>
                <w:noProof/>
                <w:webHidden/>
              </w:rPr>
            </w:r>
            <w:r>
              <w:rPr>
                <w:noProof/>
                <w:webHidden/>
              </w:rPr>
              <w:fldChar w:fldCharType="separate"/>
            </w:r>
            <w:r>
              <w:rPr>
                <w:noProof/>
                <w:webHidden/>
              </w:rPr>
              <w:t>29</w:t>
            </w:r>
            <w:r>
              <w:rPr>
                <w:noProof/>
                <w:webHidden/>
              </w:rPr>
              <w:fldChar w:fldCharType="end"/>
            </w:r>
          </w:hyperlink>
        </w:p>
        <w:p w:rsidR="00D11ECE" w:rsidRDefault="00D11ECE">
          <w:pPr>
            <w:pStyle w:val="TOC2"/>
            <w:tabs>
              <w:tab w:val="right" w:leader="dot" w:pos="9016"/>
            </w:tabs>
            <w:rPr>
              <w:rFonts w:eastAsiaTheme="minorEastAsia"/>
              <w:noProof/>
              <w:lang w:eastAsia="en-GB"/>
            </w:rPr>
          </w:pPr>
          <w:hyperlink w:anchor="_Toc4069900" w:history="1">
            <w:r w:rsidRPr="006547C6">
              <w:rPr>
                <w:rStyle w:val="Hyperlink"/>
                <w:noProof/>
              </w:rPr>
              <w:t>4.4 Usability</w:t>
            </w:r>
            <w:r>
              <w:rPr>
                <w:noProof/>
                <w:webHidden/>
              </w:rPr>
              <w:tab/>
            </w:r>
            <w:r>
              <w:rPr>
                <w:noProof/>
                <w:webHidden/>
              </w:rPr>
              <w:fldChar w:fldCharType="begin"/>
            </w:r>
            <w:r>
              <w:rPr>
                <w:noProof/>
                <w:webHidden/>
              </w:rPr>
              <w:instrText xml:space="preserve"> PAGEREF _Toc4069900 \h </w:instrText>
            </w:r>
            <w:r>
              <w:rPr>
                <w:noProof/>
                <w:webHidden/>
              </w:rPr>
            </w:r>
            <w:r>
              <w:rPr>
                <w:noProof/>
                <w:webHidden/>
              </w:rPr>
              <w:fldChar w:fldCharType="separate"/>
            </w:r>
            <w:r>
              <w:rPr>
                <w:noProof/>
                <w:webHidden/>
              </w:rPr>
              <w:t>29</w:t>
            </w:r>
            <w:r>
              <w:rPr>
                <w:noProof/>
                <w:webHidden/>
              </w:rPr>
              <w:fldChar w:fldCharType="end"/>
            </w:r>
          </w:hyperlink>
        </w:p>
        <w:p w:rsidR="00D11ECE" w:rsidRDefault="00D11ECE">
          <w:pPr>
            <w:pStyle w:val="TOC1"/>
            <w:tabs>
              <w:tab w:val="right" w:leader="dot" w:pos="9016"/>
            </w:tabs>
            <w:rPr>
              <w:rFonts w:eastAsiaTheme="minorEastAsia"/>
              <w:noProof/>
              <w:lang w:eastAsia="en-GB"/>
            </w:rPr>
          </w:pPr>
          <w:hyperlink w:anchor="_Toc4069901" w:history="1">
            <w:r w:rsidRPr="006547C6">
              <w:rPr>
                <w:rStyle w:val="Hyperlink"/>
                <w:noProof/>
              </w:rPr>
              <w:t>5 Bibliography</w:t>
            </w:r>
            <w:r>
              <w:rPr>
                <w:noProof/>
                <w:webHidden/>
              </w:rPr>
              <w:tab/>
            </w:r>
            <w:r>
              <w:rPr>
                <w:noProof/>
                <w:webHidden/>
              </w:rPr>
              <w:fldChar w:fldCharType="begin"/>
            </w:r>
            <w:r>
              <w:rPr>
                <w:noProof/>
                <w:webHidden/>
              </w:rPr>
              <w:instrText xml:space="preserve"> PAGEREF _Toc4069901 \h </w:instrText>
            </w:r>
            <w:r>
              <w:rPr>
                <w:noProof/>
                <w:webHidden/>
              </w:rPr>
            </w:r>
            <w:r>
              <w:rPr>
                <w:noProof/>
                <w:webHidden/>
              </w:rPr>
              <w:fldChar w:fldCharType="separate"/>
            </w:r>
            <w:r>
              <w:rPr>
                <w:noProof/>
                <w:webHidden/>
              </w:rPr>
              <w:t>29</w:t>
            </w:r>
            <w:r>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1" w:name="_Toc4069862"/>
      <w:r>
        <w:t>1</w:t>
      </w:r>
      <w:r w:rsidR="00F73F5B">
        <w:t xml:space="preserve"> </w:t>
      </w:r>
      <w:r w:rsidR="003466A8" w:rsidRPr="00D54858">
        <w:t>Analysis</w:t>
      </w:r>
      <w:bookmarkEnd w:id="1"/>
    </w:p>
    <w:p w:rsidR="003466A8" w:rsidRDefault="00F73F5B" w:rsidP="003466A8">
      <w:pPr>
        <w:pStyle w:val="Heading2"/>
      </w:pPr>
      <w:bookmarkStart w:id="2" w:name="_Toc4069863"/>
      <w:r>
        <w:t xml:space="preserve">1.1 </w:t>
      </w:r>
      <w:r w:rsidR="003466A8">
        <w:t>The Problem</w:t>
      </w:r>
      <w:bookmarkEnd w:id="2"/>
    </w:p>
    <w:p w:rsidR="00765DE9" w:rsidRDefault="00017D0A" w:rsidP="003466A8">
      <w:r w:rsidRPr="00017D0A">
        <w:rPr>
          <w:noProof/>
          <w:lang w:eastAsia="en-GB"/>
        </w:rPr>
        <w:drawing>
          <wp:anchor distT="0" distB="0" distL="114300" distR="114300" simplePos="0" relativeHeight="251624960"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could be applied to the real world. In this case, different types of sports.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3" w:name="_Toc4069864"/>
      <w:r>
        <w:t xml:space="preserve">1.2 </w:t>
      </w:r>
      <w:r w:rsidR="003466A8">
        <w:t>The Stakeholders</w:t>
      </w:r>
      <w:bookmarkEnd w:id="3"/>
      <w:r w:rsidR="00A13B1A">
        <w:t xml:space="preserve"> </w:t>
      </w:r>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who would like to see this similar idea be used to track any ball within sports.</w:t>
      </w:r>
      <w:r>
        <w:t xml:space="preserve"> This could make life much easier </w:t>
      </w:r>
      <w:r w:rsidR="001C20D3">
        <w:t xml:space="preserve">for camera crews in sports in the future, and much more cost effective as this eliminates a significant amount of skilled human </w:t>
      </w:r>
      <w:r w:rsidR="00955507">
        <w:t>work, which</w:t>
      </w:r>
      <w:r w:rsidR="001C20D3">
        <w:t xml:space="preserve"> could be replaced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an ability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w:t>
      </w:r>
      <w:r w:rsidR="00B845D4">
        <w:lastRenderedPageBreak/>
        <w:t xml:space="preserve">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t xml:space="preserve">Yeah, if it was relatively cheap and looked high quality.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3466A8" w:rsidRDefault="00F73F5B" w:rsidP="003466A8">
      <w:pPr>
        <w:pStyle w:val="Heading2"/>
      </w:pPr>
      <w:bookmarkStart w:id="4" w:name="_Toc4069865"/>
      <w:r>
        <w:t xml:space="preserve">1.3 </w:t>
      </w:r>
      <w:r w:rsidR="003466A8">
        <w:t>Existing Solutions</w:t>
      </w:r>
      <w:bookmarkEnd w:id="4"/>
    </w:p>
    <w:p w:rsidR="00387BC5" w:rsidRDefault="00FB4887" w:rsidP="00C6287E">
      <w:r w:rsidRPr="00FB4887">
        <w:rPr>
          <w:noProof/>
          <w:lang w:eastAsia="en-GB"/>
        </w:rPr>
        <w:drawing>
          <wp:anchor distT="0" distB="0" distL="114300" distR="114300" simplePos="0" relativeHeight="251588096"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585024"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is used for sports such as tennis, football, cricket and more. In summary, this </w:t>
      </w:r>
      <w:r w:rsidR="00C6287E">
        <w:lastRenderedPageBreak/>
        <w:t xml:space="preserve">is six very high performance cameras used to create a 3D representation of the ball’s trajectory, frame by frame. </w:t>
      </w:r>
      <w:r w:rsidR="00942BC5">
        <w:t>This then</w:t>
      </w:r>
      <w:r w:rsidR="00C6287E">
        <w:t xml:space="preserve"> allows the use of complex mathematics to predict the movement of the ball based on </w:t>
      </w:r>
      <w:r w:rsidR="00B040D1">
        <w:t>its trail.</w:t>
      </w:r>
      <w:r w:rsidR="00EE327F">
        <w:t xml:space="preserve"> It is not perfect, but it is pretty close, as Hawk-Eye is accurate to 3.6 millimetres.</w:t>
      </w:r>
    </w:p>
    <w:p w:rsidR="00C6287E" w:rsidRDefault="00F73F5B" w:rsidP="00387BC5">
      <w:pPr>
        <w:pStyle w:val="Heading3"/>
      </w:pPr>
      <w:bookmarkStart w:id="5" w:name="_Toc4069866"/>
      <w:r>
        <w:t>1.3.1</w:t>
      </w:r>
      <w:r w:rsidR="00904406" w:rsidRPr="00904406">
        <w:t xml:space="preserve"> </w:t>
      </w:r>
      <w:r w:rsidR="00387BC5">
        <w:t>In-Depth Breakdown of Hawk-Eye</w:t>
      </w:r>
      <w:bookmarkEnd w:id="5"/>
    </w:p>
    <w:p w:rsidR="00E16CF2" w:rsidRPr="00E16CF2" w:rsidRDefault="00E16CF2" w:rsidP="00E16CF2">
      <w:r>
        <w:t>All information learnt, and screen shots used are from this video (“Visual tracking of a tennis ball”</w:t>
      </w:r>
      <w:r w:rsidR="0099460E">
        <w:t xml:space="preserve"> - </w:t>
      </w:r>
      <w:hyperlink r:id="rId11"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18816"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12672"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15744"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4">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06528"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The candidates can be plotted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is selected from the beginning of the sequence, which has an extremely high probability of continuing with only true positives. </w:t>
      </w:r>
      <w:r w:rsidR="00044CDD">
        <w:t xml:space="preserve">A dynamic model is then fitted, and then optimised recursively until convergence (the other candidates (near the triplet) seem to line up). This optimised model is called a “tracklet”. As a sliding window moves, a sequence of tracklets are generated. Simultaneously, a graph is constructed, where each node is a tracklet, and the edge difference between two nodes is defined according to the “compatibility” of the two tracklets. The graph is then sectioned into sub-graphs, and the optimal path in each graph is found.  </w:t>
      </w:r>
      <w:r w:rsidR="00E16CF2">
        <w:t xml:space="preserve">The desired data association result is then contained in the optimal paths. Next, interpolation and hit/bounce detection is used to create the final product, the tennis ball tracking computer vision. </w:t>
      </w:r>
    </w:p>
    <w:p w:rsidR="00E56295" w:rsidRDefault="0097031D">
      <w:r>
        <w:t xml:space="preserve">The way in which my program will track the tennis ball, will be mainly focused by tracking the HSV values of the tennis ball, as the colour is very bright and distinct. </w:t>
      </w:r>
      <w:r w:rsidR="00A45952">
        <w:t xml:space="preserve">This will make it much easier as the I </w:t>
      </w:r>
      <w:r w:rsidR="005A5609">
        <w:t>will not</w:t>
      </w:r>
      <w:r w:rsidR="00A45952">
        <w:t xml:space="preserve"> have to find the path of the tennis ball for the tracking of the ball, but only for detecting the bounce of the tennis ball.</w:t>
      </w:r>
      <w:r w:rsidR="00E56295">
        <w:br w:type="page"/>
      </w:r>
    </w:p>
    <w:p w:rsidR="00E16CF2" w:rsidRDefault="00E56295">
      <w:r>
        <w:rPr>
          <w:noProof/>
          <w:lang w:eastAsia="en-GB"/>
        </w:rPr>
        <w:lastRenderedPageBreak/>
        <w:drawing>
          <wp:anchor distT="0" distB="0" distL="114300" distR="114300" simplePos="0" relativeHeight="251551232"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6"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54304"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7"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74112" behindDoc="0" locked="0" layoutInCell="1" allowOverlap="1" wp14:anchorId="2B9CB2C9" wp14:editId="35838EEE">
                <wp:simplePos x="0" y="0"/>
                <wp:positionH relativeFrom="column">
                  <wp:posOffset>3776676</wp:posOffset>
                </wp:positionH>
                <wp:positionV relativeFrom="paragraph">
                  <wp:posOffset>5537806</wp:posOffset>
                </wp:positionV>
                <wp:extent cx="683812" cy="238429"/>
                <wp:effectExtent l="38100" t="0" r="21590" b="104775"/>
                <wp:wrapNone/>
                <wp:docPr id="71" name="Curved Connector 71"/>
                <wp:cNvGraphicFramePr/>
                <a:graphic xmlns:a="http://schemas.openxmlformats.org/drawingml/2006/main">
                  <a:graphicData uri="http://schemas.microsoft.com/office/word/2010/wordprocessingShape">
                    <wps:wsp>
                      <wps:cNvCnPr/>
                      <wps:spPr>
                        <a:xfrm rot="10800000" flipV="1">
                          <a:off x="0" y="0"/>
                          <a:ext cx="683812" cy="238429"/>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CA791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71" o:spid="_x0000_s1026" type="#_x0000_t38" style="position:absolute;margin-left:297.4pt;margin-top:436.05pt;width:53.85pt;height:18.75pt;rotation:180;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71040" behindDoc="0" locked="0" layoutInCell="1" allowOverlap="1" wp14:anchorId="130F05FF" wp14:editId="4265D0B1">
                <wp:simplePos x="0" y="0"/>
                <wp:positionH relativeFrom="column">
                  <wp:posOffset>3762044</wp:posOffset>
                </wp:positionH>
                <wp:positionV relativeFrom="paragraph">
                  <wp:posOffset>6158975</wp:posOffset>
                </wp:positionV>
                <wp:extent cx="294199" cy="63610"/>
                <wp:effectExtent l="0" t="38100" r="48895" b="107950"/>
                <wp:wrapNone/>
                <wp:docPr id="70" name="Curved Connector 70"/>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226CF" id="Curved Connector 70" o:spid="_x0000_s1026" type="#_x0000_t38" style="position:absolute;margin-left:296.2pt;margin-top:484.95pt;width:23.15pt;height: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7968" behindDoc="0" locked="0" layoutInCell="1" allowOverlap="1" wp14:anchorId="5703F3F6" wp14:editId="4DB30027">
                <wp:simplePos x="0" y="0"/>
                <wp:positionH relativeFrom="column">
                  <wp:posOffset>4166483</wp:posOffset>
                </wp:positionH>
                <wp:positionV relativeFrom="paragraph">
                  <wp:posOffset>5211804</wp:posOffset>
                </wp:positionV>
                <wp:extent cx="294199" cy="63610"/>
                <wp:effectExtent l="0" t="38100" r="48895" b="107950"/>
                <wp:wrapNone/>
                <wp:docPr id="69" name="Curved Connector 69"/>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C7E0B" id="Curved Connector 69" o:spid="_x0000_s1026" type="#_x0000_t38" style="position:absolute;margin-left:328.05pt;margin-top:410.4pt;width:23.15pt;height: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4896"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FEE4A" id="Curved Connector 68" o:spid="_x0000_s1026" type="#_x0000_t38" style="position:absolute;margin-left:151.55pt;margin-top:414.85pt;width:66.35pt;height:51.3pt;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8752"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F99D2" id="Curved Connector 66" o:spid="_x0000_s1026" type="#_x0000_t38" style="position:absolute;margin-left:138.1pt;margin-top:374.35pt;width:68.85pt;height:44.45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1824" behindDoc="0" locked="0" layoutInCell="1" allowOverlap="1" wp14:anchorId="562903A3" wp14:editId="7E7D6F6F">
                <wp:simplePos x="0" y="0"/>
                <wp:positionH relativeFrom="column">
                  <wp:posOffset>3975403</wp:posOffset>
                </wp:positionH>
                <wp:positionV relativeFrom="paragraph">
                  <wp:posOffset>3995006</wp:posOffset>
                </wp:positionV>
                <wp:extent cx="215182" cy="214685"/>
                <wp:effectExtent l="0" t="0" r="109220" b="52070"/>
                <wp:wrapNone/>
                <wp:docPr id="67" name="Curved Connector 67"/>
                <wp:cNvGraphicFramePr/>
                <a:graphic xmlns:a="http://schemas.openxmlformats.org/drawingml/2006/main">
                  <a:graphicData uri="http://schemas.microsoft.com/office/word/2010/wordprocessingShape">
                    <wps:wsp>
                      <wps:cNvCnPr/>
                      <wps:spPr>
                        <a:xfrm rot="16200000" flipH="1">
                          <a:off x="0" y="0"/>
                          <a:ext cx="215182" cy="21468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961DDD" id="Curved Connector 67" o:spid="_x0000_s1026" type="#_x0000_t38" style="position:absolute;margin-left:313pt;margin-top:314.55pt;width:16.95pt;height:16.9pt;rotation:90;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2608"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B5CB06" id="Curved Connector 62" o:spid="_x0000_s1026" type="#_x0000_t38" style="position:absolute;margin-left:132.1pt;margin-top:322.1pt;width:66.35pt;height:51.3pt;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9536"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00655" id="Curved Connector 61" o:spid="_x0000_s1026" type="#_x0000_t38" style="position:absolute;margin-left:169.05pt;margin-top:285.75pt;width:207.85pt;height:26.95pt;rotation:180;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3392" behindDoc="0" locked="0" layoutInCell="1" allowOverlap="1" wp14:anchorId="274792BE" wp14:editId="7FD54A0D">
                <wp:simplePos x="0" y="0"/>
                <wp:positionH relativeFrom="column">
                  <wp:posOffset>3212327</wp:posOffset>
                </wp:positionH>
                <wp:positionV relativeFrom="paragraph">
                  <wp:posOffset>3701056</wp:posOffset>
                </wp:positionV>
                <wp:extent cx="1462598" cy="15904"/>
                <wp:effectExtent l="0" t="76200" r="23495" b="117475"/>
                <wp:wrapNone/>
                <wp:docPr id="60" name="Curved Connector 60"/>
                <wp:cNvGraphicFramePr/>
                <a:graphic xmlns:a="http://schemas.openxmlformats.org/drawingml/2006/main">
                  <a:graphicData uri="http://schemas.microsoft.com/office/word/2010/wordprocessingShape">
                    <wps:wsp>
                      <wps:cNvCnPr/>
                      <wps:spPr>
                        <a:xfrm>
                          <a:off x="0" y="0"/>
                          <a:ext cx="1462598" cy="1590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DEC45" id="Curved Connector 60" o:spid="_x0000_s1026" type="#_x0000_t38" style="position:absolute;margin-left:252.95pt;margin-top:291.4pt;width:115.15pt;height:1.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7248" behindDoc="0" locked="0" layoutInCell="1" allowOverlap="1" wp14:anchorId="3486DC6B" wp14:editId="34C2CCEA">
                <wp:simplePos x="0" y="0"/>
                <wp:positionH relativeFrom="column">
                  <wp:posOffset>1319917</wp:posOffset>
                </wp:positionH>
                <wp:positionV relativeFrom="paragraph">
                  <wp:posOffset>3701056</wp:posOffset>
                </wp:positionV>
                <wp:extent cx="1534601" cy="55659"/>
                <wp:effectExtent l="0" t="76200" r="8890" b="59055"/>
                <wp:wrapNone/>
                <wp:docPr id="59" name="Curved Connector 59"/>
                <wp:cNvGraphicFramePr/>
                <a:graphic xmlns:a="http://schemas.openxmlformats.org/drawingml/2006/main">
                  <a:graphicData uri="http://schemas.microsoft.com/office/word/2010/wordprocessingShape">
                    <wps:wsp>
                      <wps:cNvCnPr/>
                      <wps:spPr>
                        <a:xfrm flipV="1">
                          <a:off x="0" y="0"/>
                          <a:ext cx="1534601" cy="55659"/>
                        </a:xfrm>
                        <a:prstGeom prst="curvedConnector3">
                          <a:avLst>
                            <a:gd name="adj1" fmla="val 51022"/>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D3A1A" id="Curved Connector 59" o:spid="_x0000_s1026" type="#_x0000_t38" style="position:absolute;margin-left:103.95pt;margin-top:291.4pt;width:120.85pt;height:4.4pt;flip: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" adj="1102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1104"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33F1B" id="Curved Connector 57" o:spid="_x0000_s1026" type="#_x0000_t38" style="position:absolute;margin-left:131.5pt;margin-top:183.75pt;width:267.35pt;height:40.7pt;rotation:180;flip:y;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21888" behindDoc="0" locked="0" layoutInCell="1" allowOverlap="1" wp14:anchorId="2853F04A" wp14:editId="37361A6E">
                <wp:simplePos x="0" y="0"/>
                <wp:positionH relativeFrom="column">
                  <wp:posOffset>2186609</wp:posOffset>
                </wp:positionH>
                <wp:positionV relativeFrom="paragraph">
                  <wp:posOffset>679560</wp:posOffset>
                </wp:positionV>
                <wp:extent cx="1590261" cy="12700"/>
                <wp:effectExtent l="0" t="76200" r="29210" b="101600"/>
                <wp:wrapNone/>
                <wp:docPr id="56" name="Curved Connector 56"/>
                <wp:cNvGraphicFramePr/>
                <a:graphic xmlns:a="http://schemas.openxmlformats.org/drawingml/2006/main">
                  <a:graphicData uri="http://schemas.microsoft.com/office/word/2010/wordprocessingShape">
                    <wps:wsp>
                      <wps:cNvCnPr/>
                      <wps:spPr>
                        <a:xfrm>
                          <a:off x="0" y="0"/>
                          <a:ext cx="1590261" cy="1270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38545B" id="Curved Connector 56" o:spid="_x0000_s1026" type="#_x0000_t38" style="position:absolute;margin-left:172.15pt;margin-top:53.5pt;width:125.2pt;height: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" adj="10800" strokecolor="red" strokeweight=".5pt">
                <v:stroke endarrow="open" joinstyle="miter"/>
              </v:shape>
            </w:pict>
          </mc:Fallback>
        </mc:AlternateContent>
      </w:r>
      <w:r w:rsidR="00E16CF2">
        <w:rPr>
          <w:noProof/>
          <w:lang w:eastAsia="en-GB"/>
        </w:rPr>
        <w:drawing>
          <wp:anchor distT="0" distB="0" distL="114300" distR="114300" simplePos="0" relativeHeight="251609600"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8">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1168"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19">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1952" behindDoc="1" locked="0" layoutInCell="1" allowOverlap="1" wp14:anchorId="2FB02822" wp14:editId="14007D57">
            <wp:simplePos x="0" y="0"/>
            <wp:positionH relativeFrom="column">
              <wp:posOffset>4262755</wp:posOffset>
            </wp:positionH>
            <wp:positionV relativeFrom="paragraph">
              <wp:posOffset>4879340</wp:posOffset>
            </wp:positionV>
            <wp:extent cx="1377315" cy="778510"/>
            <wp:effectExtent l="0" t="0" r="0" b="2540"/>
            <wp:wrapThrough wrapText="bothSides">
              <wp:wrapPolygon edited="0">
                <wp:start x="0" y="0"/>
                <wp:lineTo x="0" y="21142"/>
                <wp:lineTo x="21212" y="21142"/>
                <wp:lineTo x="21212"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77315" cy="7785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8880"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75808"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2"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2736"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69664"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66592"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63520"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6">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60448"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7">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57376"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3466A8" w:rsidRDefault="00F73F5B" w:rsidP="003466A8">
      <w:pPr>
        <w:pStyle w:val="Heading2"/>
      </w:pPr>
      <w:bookmarkStart w:id="6" w:name="_Toc4069867"/>
      <w:r>
        <w:lastRenderedPageBreak/>
        <w:t xml:space="preserve">1.4 </w:t>
      </w:r>
      <w:r w:rsidR="003466A8">
        <w:t>The Essential Features</w:t>
      </w:r>
      <w:bookmarkEnd w:id="6"/>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any surface, which should be detected via an unnatural change of direction of the tennis ball. </w:t>
      </w:r>
    </w:p>
    <w:p w:rsidR="003466A8" w:rsidRDefault="00F73F5B" w:rsidP="003466A8">
      <w:pPr>
        <w:pStyle w:val="Heading2"/>
      </w:pPr>
      <w:bookmarkStart w:id="7" w:name="_Toc4069868"/>
      <w:r>
        <w:t xml:space="preserve">1.5 </w:t>
      </w:r>
      <w:r w:rsidR="003466A8">
        <w:t>Potential Limitations</w:t>
      </w:r>
      <w:bookmarkEnd w:id="7"/>
      <w:r w:rsidR="00A13B1A">
        <w:t xml:space="preserve"> </w:t>
      </w:r>
    </w:p>
    <w:p w:rsidR="007919B1" w:rsidRPr="007919B1" w:rsidRDefault="00513B02" w:rsidP="007919B1">
      <w:r w:rsidRPr="00513B02">
        <w:rPr>
          <w:noProof/>
          <w:lang w:eastAsia="en-GB"/>
        </w:rPr>
        <w:drawing>
          <wp:anchor distT="0" distB="0" distL="114300" distR="114300" simplePos="0" relativeHeight="251594240" behindDoc="1" locked="0" layoutInCell="1" allowOverlap="1" wp14:anchorId="06EAF5A2" wp14:editId="7EDDF16F">
            <wp:simplePos x="0" y="0"/>
            <wp:positionH relativeFrom="column">
              <wp:posOffset>1132840</wp:posOffset>
            </wp:positionH>
            <wp:positionV relativeFrom="paragraph">
              <wp:posOffset>1701165</wp:posOffset>
            </wp:positionV>
            <wp:extent cx="1835785" cy="1835785"/>
            <wp:effectExtent l="0" t="0" r="0" b="0"/>
            <wp:wrapThrough wrapText="bothSides">
              <wp:wrapPolygon edited="0">
                <wp:start x="0" y="0"/>
                <wp:lineTo x="0" y="21294"/>
                <wp:lineTo x="21294" y="21294"/>
                <wp:lineTo x="21294" y="0"/>
                <wp:lineTo x="0" y="0"/>
              </wp:wrapPolygon>
            </wp:wrapThrough>
            <wp:docPr id="35" name="Picture 35"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AIY Voice K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35785"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3B02">
        <w:rPr>
          <w:noProof/>
          <w:lang w:eastAsia="en-GB"/>
        </w:rPr>
        <w:drawing>
          <wp:anchor distT="0" distB="0" distL="114300" distR="114300" simplePos="0" relativeHeight="251597312" behindDoc="1" locked="0" layoutInCell="1" allowOverlap="1" wp14:anchorId="23842843" wp14:editId="20094C69">
            <wp:simplePos x="0" y="0"/>
            <wp:positionH relativeFrom="column">
              <wp:posOffset>3034665</wp:posOffset>
            </wp:positionH>
            <wp:positionV relativeFrom="paragraph">
              <wp:posOffset>1804035</wp:posOffset>
            </wp:positionV>
            <wp:extent cx="2602865" cy="1733550"/>
            <wp:effectExtent l="0" t="0" r="6985" b="0"/>
            <wp:wrapThrough wrapText="bothSides">
              <wp:wrapPolygon edited="0">
                <wp:start x="0" y="0"/>
                <wp:lineTo x="0" y="21363"/>
                <wp:lineTo x="21500" y="21363"/>
                <wp:lineTo x="21500" y="0"/>
                <wp:lineTo x="0" y="0"/>
              </wp:wrapPolygon>
            </wp:wrapThrough>
            <wp:docPr id="37" name="Picture 37"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oogle AIY Voice K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286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6601">
        <w:t xml:space="preserve">The price of this project is a major limitation as in the </w:t>
      </w:r>
      <w:r w:rsidR="005A5609">
        <w:t>worst-case</w:t>
      </w:r>
      <w:r w:rsidR="00906601">
        <w:t xml:space="preserve"> scenario; I may have to spend over £100 on this project. However, I will try to avoid this by using </w:t>
      </w:r>
      <w:r w:rsidR="00DB2716">
        <w:t>few expensive components such as the raspberrypi and the picamera;</w:t>
      </w:r>
      <w:r w:rsidR="00906601">
        <w:t xml:space="preserve"> self-made alternate hardware such as a homemade Google AIY kit. Another limitation is the complexity of the coding necessary to complete this task. This project requires an extremely high knowledge of </w:t>
      </w:r>
      <w:r w:rsidR="005A5609">
        <w:t>python, which I do not yet possess,</w:t>
      </w:r>
      <w:r w:rsidR="00906601">
        <w:t xml:space="preserve"> and this will mean that I will have to put in extra time at home to build my knowledge of this. Another possible limitation </w:t>
      </w:r>
      <w:r w:rsidR="00A13B1A">
        <w:t xml:space="preserve">for the project would be if there was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3466A8" w:rsidRDefault="00F73F5B" w:rsidP="003466A8">
      <w:pPr>
        <w:pStyle w:val="Heading2"/>
      </w:pPr>
      <w:bookmarkStart w:id="8" w:name="_Toc4069869"/>
      <w:r>
        <w:t xml:space="preserve">1.6 </w:t>
      </w:r>
      <w:r w:rsidR="003466A8">
        <w:t>Hardware and Software Requirements</w:t>
      </w:r>
      <w:bookmarkEnd w:id="8"/>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 xml:space="preserve">BCM 2835 SOC @ 1GHz, 512MB of RAM, micro-SD, mini-HDMI, micro-B USB for data, micro-B USB for power, CSI camera connector (needs adaptor cable for an extra </w:t>
            </w:r>
            <w:r>
              <w:lastRenderedPageBreak/>
              <w:t>£5),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5C7BF6" w:rsidP="005C7BF6">
            <w:r>
              <w:lastRenderedPageBreak/>
              <w:t xml:space="preserve">AI – an evolutionary </w:t>
            </w:r>
            <w:r w:rsidR="005A5609">
              <w:t>AI, which</w:t>
            </w:r>
            <w:r>
              <w:t xml:space="preserve"> learns how to move the car around the track, when it crosses the finish line and how to </w:t>
            </w:r>
            <w:r w:rsidR="00906601">
              <w:t>decrease the time taken to complete a lap. This AI will do this using computer vision and measuring the outputs via ammeter and voltmeter.</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however the benefits of its features may outweigh the con of the price. It records in 1080p with 60 fps, meaning that the potential limitation of lack of frames is most likely eliminated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Raspberry Pi 3 2 model B B+ A+ Mini Camera Video Module 5MP 1080p OV5647 Sensor with 15 Pin FPC Cable + Pi Zero Ribbon Cable 15cm</w:t>
            </w:r>
            <w:r>
              <w:t xml:space="preserve">” is significantly cheaper than </w:t>
            </w:r>
            <w:r>
              <w:lastRenderedPageBreak/>
              <w:t>the v2.1 (only £11) however, it is limited to 30 fps and a regular flat lens. This could mean that it would be a waste of money for me to buy this product, as in my circumstance, I will definitely need more than 30 fps.</w:t>
            </w:r>
          </w:p>
        </w:tc>
        <w:tc>
          <w:tcPr>
            <w:tcW w:w="3169" w:type="dxa"/>
          </w:tcPr>
          <w:p w:rsidR="004347BB" w:rsidRDefault="00A13B1A" w:rsidP="00624D98">
            <w:r>
              <w:lastRenderedPageBreak/>
              <w:t xml:space="preserve">Faulty computer vision – if the computer vision cannot see where the </w:t>
            </w:r>
            <w:r w:rsidR="00624D98">
              <w:t xml:space="preserve">ball is </w:t>
            </w:r>
            <w:r>
              <w:t>and</w:t>
            </w:r>
            <w:r w:rsidR="00624D98">
              <w:t xml:space="preserve"> how it travels through the air</w:t>
            </w:r>
            <w:r>
              <w:t xml:space="preserve">. This could cause major issues with my project and could </w:t>
            </w:r>
            <w:r w:rsidR="00624D98">
              <w:t>mean that I would have to start again on working with finding true positives and false positives</w:t>
            </w:r>
            <w:r>
              <w:t>.</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7919B1" w:rsidRPr="007919B1" w:rsidRDefault="007919B1" w:rsidP="007919B1"/>
    <w:p w:rsidR="003466A8" w:rsidRDefault="00F73F5B" w:rsidP="003466A8">
      <w:pPr>
        <w:pStyle w:val="Heading2"/>
      </w:pPr>
      <w:bookmarkStart w:id="9" w:name="_Toc4069870"/>
      <w:r>
        <w:t xml:space="preserve">1.7 </w:t>
      </w:r>
      <w:r w:rsidR="003466A8">
        <w:t>Success Criteria</w:t>
      </w:r>
      <w:bookmarkEnd w:id="9"/>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the ball, and how it changes in differently lit environments.</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6B1193">
            <w:r>
              <w:t xml:space="preserve">I will implement this by </w:t>
            </w:r>
            <w:r w:rsidR="005D5A8C">
              <w:t>allowing the problem to recognise, when the path of the ball changes in a way that is considered not natural (caused by gravity) allowing it to then again predict the path of the ball quickly after the bounce.</w:t>
            </w:r>
          </w:p>
        </w:tc>
      </w:tr>
      <w:tr w:rsidR="002B6BE8" w:rsidTr="002B6BE8">
        <w:tc>
          <w:tcPr>
            <w:tcW w:w="3005" w:type="dxa"/>
          </w:tcPr>
          <w:p w:rsidR="002B6BE8" w:rsidRDefault="007C25C6" w:rsidP="00282EAB">
            <w:r>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This will be done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lastRenderedPageBreak/>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I will do this by keeping my product slick, easy to use and exciting. This will be achieved by not undermining the potential which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B6BE8" w:rsidRDefault="002B6BE8" w:rsidP="002B6BE8"/>
    <w:p w:rsidR="0022488B" w:rsidRDefault="0022488B" w:rsidP="002B6BE8"/>
    <w:p w:rsidR="0022488B" w:rsidRDefault="0022488B" w:rsidP="002B6BE8"/>
    <w:p w:rsidR="0022488B" w:rsidRDefault="0022488B" w:rsidP="002B6BE8">
      <w:r>
        <w:br/>
      </w:r>
    </w:p>
    <w:p w:rsidR="0022488B" w:rsidRPr="002B6BE8" w:rsidRDefault="0022488B" w:rsidP="002B6BE8"/>
    <w:p w:rsidR="003466A8" w:rsidRDefault="00F73F5B" w:rsidP="00D54858">
      <w:pPr>
        <w:pStyle w:val="Heading1"/>
      </w:pPr>
      <w:bookmarkStart w:id="10" w:name="_Toc4069871"/>
      <w:r>
        <w:t xml:space="preserve">2 </w:t>
      </w:r>
      <w:r w:rsidR="003466A8">
        <w:t>Design</w:t>
      </w:r>
      <w:bookmarkEnd w:id="10"/>
    </w:p>
    <w:p w:rsidR="003950D0" w:rsidRDefault="000A793B" w:rsidP="003950D0">
      <w:pPr>
        <w:pStyle w:val="Heading2"/>
      </w:pPr>
      <w:bookmarkStart w:id="11" w:name="_Toc4069872"/>
      <w:r>
        <w:rPr>
          <w:noProof/>
          <w:lang w:eastAsia="en-GB"/>
        </w:rPr>
        <w:drawing>
          <wp:anchor distT="0" distB="0" distL="114300" distR="114300" simplePos="0" relativeHeight="251600384" behindDoc="0" locked="0" layoutInCell="1" allowOverlap="1" wp14:anchorId="1FC52938" wp14:editId="69CB1159">
            <wp:simplePos x="0" y="0"/>
            <wp:positionH relativeFrom="column">
              <wp:posOffset>-657225</wp:posOffset>
            </wp:positionH>
            <wp:positionV relativeFrom="paragraph">
              <wp:posOffset>337185</wp:posOffset>
            </wp:positionV>
            <wp:extent cx="6981825" cy="3848100"/>
            <wp:effectExtent l="0" t="0" r="9525"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V relativeFrom="margin">
              <wp14:pctHeight>0</wp14:pctHeight>
            </wp14:sizeRelV>
          </wp:anchor>
        </w:drawing>
      </w:r>
      <w:r w:rsidR="00F73F5B">
        <w:t xml:space="preserve">2.1 </w:t>
      </w:r>
      <w:r w:rsidR="00824D79">
        <w:t>Structure</w:t>
      </w:r>
      <w:bookmarkEnd w:id="11"/>
    </w:p>
    <w:p w:rsidR="000A793B" w:rsidRPr="000A793B" w:rsidRDefault="000A793B" w:rsidP="000A793B"/>
    <w:p w:rsidR="003950D0" w:rsidRDefault="00F73F5B" w:rsidP="003950D0">
      <w:pPr>
        <w:pStyle w:val="Heading2"/>
      </w:pPr>
      <w:bookmarkStart w:id="12" w:name="_Toc4069873"/>
      <w:r>
        <w:lastRenderedPageBreak/>
        <w:t xml:space="preserve">2.2 </w:t>
      </w:r>
      <w:r w:rsidR="00824D79">
        <w:t>Decomposition</w:t>
      </w:r>
      <w:bookmarkEnd w:id="12"/>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p>
    <w:p w:rsidR="002A234E" w:rsidRDefault="00F73F5B" w:rsidP="002A234E">
      <w:pPr>
        <w:pStyle w:val="Heading3"/>
      </w:pPr>
      <w:bookmarkStart w:id="13" w:name="_Toc4069874"/>
      <w:r>
        <w:t xml:space="preserve">2.2.1 </w:t>
      </w:r>
      <w:r w:rsidR="002A234E">
        <w:t>Computer Vision</w:t>
      </w:r>
      <w:bookmarkEnd w:id="13"/>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understand the rough shape of the ball and the HSV (Hue Saturation Value). This will allow the program to detect the ball candidates in a constantly changing environment (in terms of lighting). This will work hand in hand with the actual path detection and path prediction for tracking the ball. </w:t>
      </w:r>
    </w:p>
    <w:p w:rsidR="002A234E" w:rsidRDefault="00F73F5B" w:rsidP="002A234E">
      <w:pPr>
        <w:pStyle w:val="Heading3"/>
      </w:pPr>
      <w:bookmarkStart w:id="14" w:name="_Toc4069875"/>
      <w:r>
        <w:t xml:space="preserve">2.2.2 </w:t>
      </w:r>
      <w:r w:rsidR="002A234E">
        <w:t xml:space="preserve">Tracking </w:t>
      </w:r>
      <w:r w:rsidR="005A5609">
        <w:t>the</w:t>
      </w:r>
      <w:r w:rsidR="002A234E">
        <w:t xml:space="preserve"> Ball</w:t>
      </w:r>
      <w:bookmarkEnd w:id="14"/>
    </w:p>
    <w:p w:rsidR="002A234E" w:rsidRDefault="00F73F5B" w:rsidP="002A234E">
      <w:pPr>
        <w:pStyle w:val="Heading4"/>
      </w:pPr>
      <w:r>
        <w:t xml:space="preserve">2.2.2.1 </w:t>
      </w:r>
      <w:r w:rsidR="002A234E">
        <w:t>Finding Ball Path</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will be done by taking </w:t>
      </w:r>
      <w:r w:rsidR="005A5609">
        <w:t>three</w:t>
      </w:r>
      <w:r>
        <w:t xml:space="preserve"> frames as soon as a ball candidate is detected on the screen. If the </w:t>
      </w:r>
      <w:r w:rsidR="005A5609">
        <w:t>three</w:t>
      </w:r>
      <w:r>
        <w:t xml:space="preserve"> frames contain </w:t>
      </w:r>
      <w:r w:rsidR="005A5609">
        <w:t>three</w:t>
      </w:r>
      <w:r>
        <w:t xml:space="preserve"> ball candidates in very similar position (</w:t>
      </w:r>
      <w:r w:rsidR="005A5609">
        <w:t>tracklet</w:t>
      </w:r>
      <w:r>
        <w:t xml:space="preserve">), then the program will be able to determine, that this ball candidate is most likely a true positive. This will then be further checked if the ball candidate has actually remained in the same position in the camera’s field of view, if so, then this could possibly be a false positive (however, if not, the ball candidate is almost definitely a true positive). If no true positive is detected, then this will be repeated until one is found. The next part of the program is to use the trajectory of the ball, and the path detected, to determine the most probable predicted path of the ball. </w:t>
      </w:r>
    </w:p>
    <w:p w:rsidR="002A234E" w:rsidRPr="00DB09BF" w:rsidRDefault="00F73F5B" w:rsidP="002A234E">
      <w:pPr>
        <w:pStyle w:val="Heading4"/>
      </w:pPr>
      <w:r>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 an unnatural change in the ball’s path. By using techniques from finding the ball path and predicting it, we can save a significant amount of time here as this can mainly be done by reusing code. This will be done by using the already detected and predicted path of the ball, and cutting this off (and repeating the whole process again) when an unnatural change in the ball’s trajectory occurs.</w:t>
      </w:r>
    </w:p>
    <w:p w:rsidR="002A234E" w:rsidRDefault="00F73F5B" w:rsidP="002A234E">
      <w:pPr>
        <w:pStyle w:val="Heading3"/>
      </w:pPr>
      <w:bookmarkStart w:id="15" w:name="_Toc4069876"/>
      <w:r>
        <w:t xml:space="preserve">2.2.3 </w:t>
      </w:r>
      <w:r w:rsidR="002A234E">
        <w:t>User Interface</w:t>
      </w:r>
      <w:bookmarkEnd w:id="15"/>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would be tracked</w:t>
      </w:r>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16" w:name="_Toc4069877"/>
      <w:r>
        <w:t xml:space="preserve">2.3 </w:t>
      </w:r>
      <w:r w:rsidR="003950D0">
        <w:t>Algorithms</w:t>
      </w:r>
      <w:bookmarkEnd w:id="16"/>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w:t>
      </w:r>
      <w:r w:rsidR="006D6854">
        <w:lastRenderedPageBreak/>
        <w:t xml:space="preserve">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17" w:name="_Toc4069878"/>
      <w:r>
        <w:t xml:space="preserve">2.3.1 </w:t>
      </w:r>
      <w:r w:rsidR="00554C70">
        <w:t>Accessing camera and displaying camera feed</w:t>
      </w:r>
      <w:bookmarkEnd w:id="17"/>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r w:rsidR="006E7F16">
        <w:t>time.to.warmup(1)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for frame in camera.capture_continous(rawcapture,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tab/>
      </w:r>
      <w:r w:rsidRPr="008C3F15">
        <w:rPr>
          <w:color w:val="00B050"/>
        </w:rPr>
        <w:t xml:space="preserve">#show </w:t>
      </w:r>
      <w:r w:rsidR="00143925" w:rsidRPr="008C3F15">
        <w:rPr>
          <w:color w:val="00B050"/>
        </w:rPr>
        <w:t>frame</w:t>
      </w:r>
      <w:r>
        <w:br/>
      </w:r>
      <w:r>
        <w:tab/>
        <w:t>img.show(‘</w:t>
      </w:r>
      <w:r w:rsidR="003168C2">
        <w:t>frame</w:t>
      </w:r>
      <w:r>
        <w:t>’, image)</w:t>
      </w:r>
    </w:p>
    <w:p w:rsidR="00964CBC" w:rsidRDefault="00143925" w:rsidP="00554C70">
      <w:r>
        <w:tab/>
      </w:r>
      <w:r w:rsidRPr="008C3F15">
        <w:rPr>
          <w:color w:val="00B050"/>
        </w:rPr>
        <w:t>#clear stream and prepare for next frame</w:t>
      </w:r>
      <w:r>
        <w:br/>
      </w:r>
      <w:r>
        <w:tab/>
      </w:r>
      <w:r w:rsidR="00597279" w:rsidRPr="00597279">
        <w:t>rawCapture.truncate(0)</w:t>
      </w:r>
    </w:p>
    <w:p w:rsidR="00964CBC" w:rsidRDefault="00964CBC" w:rsidP="00554C70">
      <w:r w:rsidRPr="008C3F15">
        <w:rPr>
          <w:color w:val="00B050"/>
        </w:rPr>
        <w:t>#end loop</w:t>
      </w:r>
      <w:r>
        <w:br/>
        <w:t>break</w:t>
      </w:r>
    </w:p>
    <w:p w:rsidR="00625207" w:rsidRPr="00554C70" w:rsidRDefault="00597279" w:rsidP="00554C70">
      <w:r w:rsidRPr="008C3F15">
        <w:rPr>
          <w:color w:val="00B050"/>
        </w:rPr>
        <w:t>#destroy all windows and release the video capture</w:t>
      </w:r>
      <w:r w:rsidRPr="008C3F15">
        <w:rPr>
          <w:color w:val="00B050"/>
        </w:rPr>
        <w:br/>
      </w:r>
      <w:r>
        <w:t>destroy.all.windows()</w:t>
      </w:r>
      <w:r>
        <w:br/>
        <w:t>camera.capture.release()</w:t>
      </w:r>
    </w:p>
    <w:p w:rsidR="00554C70" w:rsidRDefault="00F73F5B" w:rsidP="00554C70">
      <w:pPr>
        <w:pStyle w:val="Heading3"/>
      </w:pPr>
      <w:bookmarkStart w:id="18" w:name="_Toc4069879"/>
      <w:r>
        <w:t xml:space="preserve">2.3.2 </w:t>
      </w:r>
      <w:r w:rsidR="00554C70">
        <w:t>HSV colour mask</w:t>
      </w:r>
      <w:bookmarkEnd w:id="18"/>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931066" w:rsidRDefault="00B1768D" w:rsidP="00931066">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r>
      <w:r w:rsidR="00931066">
        <w:lastRenderedPageBreak/>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t>time.to.warmup(1)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camera.capture_continous(rawcapture, format = ‘bgr’, use_video_port= true):</w:t>
      </w:r>
    </w:p>
    <w:p w:rsidR="007414C0" w:rsidRDefault="007414C0" w:rsidP="007414C0">
      <w:pPr>
        <w:ind w:left="1440"/>
      </w:pPr>
      <w:r w:rsidRPr="008C3F15">
        <w:rPr>
          <w:color w:val="00B050"/>
        </w:rPr>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r>
        <w:t>img.show(‘frame’,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t xml:space="preserve">frameHSV = </w:t>
      </w:r>
      <w:r w:rsidR="00E746A2">
        <w:t>BGR</w:t>
      </w:r>
      <w:r>
        <w:t>.cvtColor(frame,</w:t>
      </w:r>
      <w:r w:rsidR="00201D87">
        <w:t xml:space="preserve"> </w:t>
      </w:r>
      <w:r>
        <w:t>COLOR_BGR2HSV)</w:t>
      </w:r>
    </w:p>
    <w:p w:rsidR="00267800" w:rsidRDefault="00267800" w:rsidP="00267800">
      <w:pPr>
        <w:ind w:left="1440"/>
      </w:pPr>
      <w:r w:rsidRPr="008C3F15">
        <w:rPr>
          <w:color w:val="00B050"/>
        </w:rPr>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imshow('mask-plain', mask)</w:t>
      </w:r>
    </w:p>
    <w:p w:rsidR="00267800" w:rsidRDefault="00267800" w:rsidP="009B1D05">
      <w:pPr>
        <w:ind w:left="1440"/>
      </w:pPr>
      <w:r>
        <w:t>im2, contours, hierarchy = findContours(mask, RETR</w:t>
      </w:r>
      <w:r w:rsidR="009B1D05">
        <w:t>_TREE, CHAIN_APPROX_SIMPLE)</w:t>
      </w:r>
      <w:r>
        <w:t xml:space="preserve"> </w:t>
      </w:r>
    </w:p>
    <w:p w:rsidR="00267800" w:rsidRDefault="00267800" w:rsidP="009B1D05">
      <w:pPr>
        <w:ind w:left="1440"/>
      </w:pPr>
      <w:r>
        <w:t>contour_sizes = [(contourArea(contour),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r>
        <w:t>imshow(‘HSV’, frame)</w:t>
      </w:r>
    </w:p>
    <w:p w:rsidR="007414C0" w:rsidRDefault="007414C0" w:rsidP="007414C0">
      <w:r>
        <w:tab/>
      </w:r>
      <w:r>
        <w:tab/>
      </w:r>
      <w:r w:rsidRPr="008C3F15">
        <w:rPr>
          <w:color w:val="00B050"/>
        </w:rPr>
        <w:t>#clear stream and prepare for next frame</w:t>
      </w:r>
      <w:r w:rsidRPr="008C3F15">
        <w:rPr>
          <w:color w:val="00B050"/>
        </w:rPr>
        <w:br/>
      </w:r>
      <w:r>
        <w:tab/>
      </w:r>
      <w:r>
        <w:tab/>
      </w:r>
      <w:r w:rsidRPr="00597279">
        <w:t>rawCapture.truncate(0)</w:t>
      </w:r>
    </w:p>
    <w:p w:rsidR="009B1D05" w:rsidRDefault="009B1D05" w:rsidP="009B1D05">
      <w:pPr>
        <w:ind w:left="1440"/>
      </w:pPr>
      <w:r>
        <w:t>k =</w:t>
      </w:r>
      <w:r w:rsidR="00E746A2">
        <w:t xml:space="preserve"> </w:t>
      </w:r>
      <w:r>
        <w:t>waitKey(5)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lastRenderedPageBreak/>
        <w:t>#print fps</w:t>
      </w:r>
      <w:r w:rsidR="009B1D05" w:rsidRPr="008C3F15">
        <w:rPr>
          <w:color w:val="00B050"/>
        </w:rPr>
        <w:br/>
      </w:r>
      <w:r w:rsidR="009B1D05" w:rsidRPr="009B1D05">
        <w:t>print('fps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r>
        <w:t>destroyAllWindows()</w:t>
      </w:r>
      <w:r>
        <w:br/>
        <w:t>vidCapture.release()</w:t>
      </w:r>
    </w:p>
    <w:p w:rsidR="00B1768D" w:rsidRPr="00554C70" w:rsidRDefault="00B1768D" w:rsidP="00554C70"/>
    <w:p w:rsidR="00554C70" w:rsidRPr="00420F42" w:rsidRDefault="00F73F5B" w:rsidP="00554C70">
      <w:pPr>
        <w:pStyle w:val="Heading3"/>
      </w:pPr>
      <w:bookmarkStart w:id="19" w:name="_Toc4069880"/>
      <w:r>
        <w:t xml:space="preserve">2.3.3 </w:t>
      </w:r>
      <w:r w:rsidR="00554C70">
        <w:t>Detecting and tracking the tennis ball</w:t>
      </w:r>
      <w:bookmarkEnd w:id="19"/>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t>#</w:t>
      </w:r>
      <w:r>
        <w:rPr>
          <w:color w:val="00B050"/>
        </w:rPr>
        <w:t>camera warmup time</w:t>
      </w:r>
      <w:r>
        <w:rPr>
          <w:color w:val="00B050"/>
        </w:rPr>
        <w:br/>
      </w:r>
      <w:r>
        <w:t>time.to.warmup(1)</w:t>
      </w:r>
    </w:p>
    <w:p w:rsidR="007617E5" w:rsidRDefault="007617E5" w:rsidP="007617E5">
      <w:r w:rsidRPr="007617E5">
        <w:rPr>
          <w:color w:val="00B050"/>
        </w:rPr>
        <w:t># keep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r w:rsidR="00E746A2">
        <w:t>grab.frame()</w:t>
      </w:r>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BGR.</w:t>
      </w:r>
      <w:r w:rsidRPr="00FC053A">
        <w:t>cvtColor(</w:t>
      </w:r>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r w:rsidRPr="007617E5">
        <w:t>mask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find contours in the </w:t>
      </w:r>
      <w:r>
        <w:rPr>
          <w:color w:val="00B050"/>
        </w:rPr>
        <w:t>mask and initialize the current</w:t>
      </w:r>
      <w:r w:rsidRPr="004253B0">
        <w:rPr>
          <w:color w:val="00B050"/>
        </w:rPr>
        <w:t xml:space="preserve"> (x, y) center of the ball</w:t>
      </w:r>
    </w:p>
    <w:p w:rsidR="004253B0" w:rsidRDefault="004253B0" w:rsidP="009C67E9">
      <w:pPr>
        <w:ind w:left="720"/>
      </w:pPr>
      <w:r w:rsidRPr="004253B0">
        <w:t>cnts =</w:t>
      </w:r>
      <w:r w:rsidR="009C67E9">
        <w:t xml:space="preserve"> </w:t>
      </w:r>
      <w:r w:rsidRPr="004253B0">
        <w:t>findContours(</w:t>
      </w:r>
      <w:r w:rsidR="009C67E9">
        <w:t>mask.copy(), RETR_EXTERNAL,</w:t>
      </w:r>
      <w:r w:rsidR="009C67E9">
        <w:br/>
        <w:t>CHAIN_APPROX_SIMPLE)</w:t>
      </w:r>
      <w:r w:rsidR="009C67E9">
        <w:br/>
      </w:r>
      <w:r w:rsidRPr="004253B0">
        <w:lastRenderedPageBreak/>
        <w:t>cnts =</w:t>
      </w:r>
      <w:r w:rsidR="009C67E9">
        <w:t xml:space="preserve"> </w:t>
      </w:r>
      <w:r w:rsidRPr="004253B0">
        <w:t>grab_contours(cnts)</w:t>
      </w:r>
      <w:r w:rsidR="009C67E9">
        <w:br/>
      </w:r>
      <w:r w:rsidRPr="004253B0">
        <w:t>center = None</w:t>
      </w:r>
    </w:p>
    <w:p w:rsidR="009C67E9" w:rsidRDefault="009C67E9" w:rsidP="009C67E9">
      <w:pPr>
        <w:ind w:left="720"/>
      </w:pPr>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
    <w:p w:rsidR="00201D87" w:rsidRDefault="00A24C0E" w:rsidP="00201D87">
      <w:pPr>
        <w:ind w:left="720"/>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rsidR="00201D87">
        <w:br/>
        <w:t>#clear stream and prepare for next frame</w:t>
      </w:r>
    </w:p>
    <w:p w:rsidR="00201D87" w:rsidRDefault="00201D87" w:rsidP="00201D87">
      <w:pPr>
        <w:ind w:left="720"/>
      </w:pPr>
      <w:r>
        <w:tab/>
      </w:r>
      <w:r>
        <w:tab/>
        <w:t>rawCapture.truncate(0)</w:t>
      </w:r>
    </w:p>
    <w:p w:rsidR="00201D87" w:rsidRDefault="00201D87" w:rsidP="00201D87">
      <w:pPr>
        <w:ind w:left="720"/>
      </w:pPr>
      <w:r>
        <w:t>k = waitKey(5) &amp; 0xFF</w:t>
      </w:r>
    </w:p>
    <w:p w:rsidR="00A24C0E" w:rsidRDefault="00201D87" w:rsidP="00201D87">
      <w:pPr>
        <w:ind w:left="720"/>
      </w:pPr>
      <w:r>
        <w:t>if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r>
        <w:t>imgshow(‘</w:t>
      </w:r>
      <w:r w:rsidR="00964C02">
        <w:t>F</w:t>
      </w:r>
      <w:r>
        <w:t>rame’</w:t>
      </w:r>
      <w:r w:rsidR="00964C02">
        <w:t>, frame):</w:t>
      </w:r>
      <w:r w:rsidR="00964C02">
        <w:br/>
        <w:t>key = waitkey(1):</w:t>
      </w:r>
      <w:r w:rsidR="00201D87">
        <w:br/>
        <w:t>#if q key is pressed then stop the loop</w:t>
      </w:r>
      <w:r w:rsidR="00201D87">
        <w:br/>
        <w:t>if key == ord(‘q’):</w:t>
      </w:r>
      <w:r w:rsidR="00201D87">
        <w:br/>
      </w:r>
      <w:r w:rsidR="00201D87">
        <w:tab/>
        <w:t>break</w:t>
      </w:r>
    </w:p>
    <w:p w:rsidR="00201D87" w:rsidRDefault="00201D87" w:rsidP="00201D87">
      <w:pPr>
        <w:ind w:left="720"/>
      </w:pPr>
      <w:r w:rsidRPr="008C3F15">
        <w:rPr>
          <w:color w:val="00B050"/>
        </w:rPr>
        <w:t>#print fps</w:t>
      </w:r>
      <w:r w:rsidRPr="008C3F15">
        <w:rPr>
          <w:color w:val="00B050"/>
        </w:rPr>
        <w:br/>
      </w:r>
      <w:r w:rsidRPr="009B1D05">
        <w:t>print('fps - ', 1/(time.time() - timeCheck))</w:t>
      </w:r>
    </w:p>
    <w:p w:rsidR="00201D87" w:rsidRDefault="00201D87" w:rsidP="00201D87">
      <w:r w:rsidRPr="008C3F15">
        <w:rPr>
          <w:color w:val="00B050"/>
        </w:rPr>
        <w:t>#end second loop</w:t>
      </w:r>
      <w:r w:rsidRPr="008C3F15">
        <w:rPr>
          <w:color w:val="00B050"/>
        </w:rPr>
        <w:br/>
      </w:r>
      <w:r>
        <w:t>break</w:t>
      </w:r>
    </w:p>
    <w:p w:rsidR="00201D87" w:rsidRPr="00C83EE8" w:rsidRDefault="00201D87" w:rsidP="00201D87">
      <w:r w:rsidRPr="008C3F15">
        <w:rPr>
          <w:color w:val="00B050"/>
        </w:rPr>
        <w:t>#destroy all windows and release the video capture</w:t>
      </w:r>
      <w:r>
        <w:rPr>
          <w:color w:val="00B050"/>
        </w:rPr>
        <w:br/>
      </w:r>
      <w:r>
        <w:t>destroyAllWindows()</w:t>
      </w:r>
      <w:r>
        <w:br/>
        <w:t>vidCapture.release()</w:t>
      </w:r>
    </w:p>
    <w:p w:rsidR="003950D0" w:rsidRDefault="00F73F5B" w:rsidP="003950D0">
      <w:pPr>
        <w:pStyle w:val="Heading2"/>
      </w:pPr>
      <w:bookmarkStart w:id="20" w:name="_Toc4069881"/>
      <w:r>
        <w:lastRenderedPageBreak/>
        <w:t xml:space="preserve">2.4 </w:t>
      </w:r>
      <w:r w:rsidR="003950D0">
        <w:t>Usability</w:t>
      </w:r>
      <w:bookmarkEnd w:id="20"/>
    </w:p>
    <w:p w:rsidR="0078001D" w:rsidRDefault="00813B7A" w:rsidP="0078001D">
      <w:r>
        <w:rPr>
          <w:noProof/>
          <w:lang w:eastAsia="en-GB"/>
        </w:rPr>
        <w:drawing>
          <wp:inline distT="0" distB="0" distL="0" distR="0" wp14:anchorId="2E657287" wp14:editId="04E76DCD">
            <wp:extent cx="3648075" cy="1990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dea for ui.png"/>
                    <pic:cNvPicPr/>
                  </pic:nvPicPr>
                  <pic:blipFill rotWithShape="1">
                    <a:blip r:embed="rId36">
                      <a:extLst>
                        <a:ext uri="{28A0092B-C50C-407E-A947-70E740481C1C}">
                          <a14:useLocalDpi xmlns:a14="http://schemas.microsoft.com/office/drawing/2010/main" val="0"/>
                        </a:ext>
                      </a:extLst>
                    </a:blip>
                    <a:srcRect l="23551" t="12367" r="12772" b="25759"/>
                    <a:stretch/>
                  </pic:blipFill>
                  <pic:spPr bwMode="auto">
                    <a:xfrm>
                      <a:off x="0" y="0"/>
                      <a:ext cx="3649658" cy="1991589"/>
                    </a:xfrm>
                    <a:prstGeom prst="rect">
                      <a:avLst/>
                    </a:prstGeom>
                    <a:ln>
                      <a:noFill/>
                    </a:ln>
                    <a:extLst>
                      <a:ext uri="{53640926-AAD7-44D8-BBD7-CCE9431645EC}">
                        <a14:shadowObscured xmlns:a14="http://schemas.microsoft.com/office/drawing/2010/main"/>
                      </a:ext>
                    </a:extLst>
                  </pic:spPr>
                </pic:pic>
              </a:graphicData>
            </a:graphic>
          </wp:inline>
        </w:drawing>
      </w:r>
    </w:p>
    <w:p w:rsidR="00813B7A" w:rsidRDefault="00813B7A" w:rsidP="0078001D">
      <w:r>
        <w:t>This is currently the way that I want my user interface to look like. As you can see,</w:t>
      </w:r>
      <w:r w:rsidR="00DE31B0">
        <w:t xml:space="preserve"> t</w:t>
      </w:r>
      <w:r>
        <w:t xml:space="preserve">he tennis ball is tracked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pi is doing too much work, or is failing in some sort to achieve the necessary frame count. I want my fps count to be around 60.</w:t>
      </w:r>
      <w:r w:rsidR="00DE31B0">
        <w:t xml:space="preserve"> </w:t>
      </w:r>
    </w:p>
    <w:p w:rsidR="003B6193" w:rsidRPr="0078001D"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I will also limit the program to only being able to detect one tennis ball at a time, limiting the chance of false positives being detected simultaneously as true positives.</w:t>
      </w:r>
      <w:r w:rsidR="00080728">
        <w:t xml:space="preserve"> This will be done by tracking the largest HSV contours.</w:t>
      </w:r>
      <w:r w:rsidR="00A92D8B">
        <w:t xml:space="preserve"> </w:t>
      </w:r>
    </w:p>
    <w:p w:rsidR="003950D0" w:rsidRDefault="00F73F5B" w:rsidP="003950D0">
      <w:pPr>
        <w:pStyle w:val="Heading2"/>
      </w:pPr>
      <w:bookmarkStart w:id="21" w:name="_Toc4069882"/>
      <w:r>
        <w:t xml:space="preserve">2.5 </w:t>
      </w:r>
      <w:r w:rsidR="003950D0">
        <w:t>Variables, Data Structures and Classes</w:t>
      </w:r>
      <w:bookmarkEnd w:id="21"/>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r>
              <w:t>BallShape</w:t>
            </w:r>
          </w:p>
        </w:tc>
        <w:tc>
          <w:tcPr>
            <w:tcW w:w="3081" w:type="dxa"/>
          </w:tcPr>
          <w:p w:rsidR="001E3F7F" w:rsidRDefault="006C1552" w:rsidP="006C1552">
            <w:r>
              <w:t>Array</w:t>
            </w:r>
          </w:p>
        </w:tc>
        <w:tc>
          <w:tcPr>
            <w:tcW w:w="3081" w:type="dxa"/>
          </w:tcPr>
          <w:p w:rsidR="001E3F7F" w:rsidRDefault="001E3F7F" w:rsidP="003B6193">
            <w:r>
              <w:t>Stores the shape of the ball from a repository of images of it.</w:t>
            </w:r>
          </w:p>
        </w:tc>
      </w:tr>
      <w:tr w:rsidR="001E3F7F" w:rsidTr="003B6193">
        <w:tc>
          <w:tcPr>
            <w:tcW w:w="3080" w:type="dxa"/>
          </w:tcPr>
          <w:p w:rsidR="001E3F7F" w:rsidRDefault="00E41C8F" w:rsidP="003B6193">
            <w:r>
              <w:t>Green</w:t>
            </w:r>
            <w:r w:rsidR="00E63393">
              <w:t>Upper</w:t>
            </w:r>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r>
              <w:t>Green</w:t>
            </w:r>
            <w:r w:rsidR="00E63393">
              <w:t>Lower</w:t>
            </w:r>
          </w:p>
        </w:tc>
        <w:tc>
          <w:tcPr>
            <w:tcW w:w="3081" w:type="dxa"/>
          </w:tcPr>
          <w:p w:rsidR="00E63393" w:rsidRDefault="00E63393" w:rsidP="00E63393">
            <w:r>
              <w:t>Array</w:t>
            </w:r>
          </w:p>
        </w:tc>
        <w:tc>
          <w:tcPr>
            <w:tcW w:w="3081" w:type="dxa"/>
          </w:tcPr>
          <w:p w:rsidR="00E63393" w:rsidRDefault="00E63393" w:rsidP="00E63393">
            <w:r>
              <w:t>Stores the HSV lower boundary of the “green” ball (Hue (dominant wavelength), Saturation (purity/ shades of the colour) and Value (intensity))</w:t>
            </w:r>
          </w:p>
        </w:tc>
      </w:tr>
      <w:tr w:rsidR="00E63393" w:rsidTr="003B6193">
        <w:tc>
          <w:tcPr>
            <w:tcW w:w="3080" w:type="dxa"/>
          </w:tcPr>
          <w:p w:rsidR="00E63393" w:rsidRDefault="00E63393" w:rsidP="00E63393">
            <w:r>
              <w:t>BallCancidate</w:t>
            </w:r>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r>
              <w:t>BallCandidateDetected</w:t>
            </w:r>
          </w:p>
        </w:tc>
        <w:tc>
          <w:tcPr>
            <w:tcW w:w="3081" w:type="dxa"/>
          </w:tcPr>
          <w:p w:rsidR="00E63393" w:rsidRDefault="00E63393" w:rsidP="00E63393">
            <w:r>
              <w:t>Variable - Boolean</w:t>
            </w:r>
          </w:p>
        </w:tc>
        <w:tc>
          <w:tcPr>
            <w:tcW w:w="3081" w:type="dxa"/>
          </w:tcPr>
          <w:p w:rsidR="00E63393" w:rsidRDefault="00E63393" w:rsidP="00E63393">
            <w:r>
              <w:t xml:space="preserve">Returns whether there are any </w:t>
            </w:r>
            <w:r>
              <w:lastRenderedPageBreak/>
              <w:t xml:space="preserve">ball candidates in its field of view </w:t>
            </w:r>
          </w:p>
        </w:tc>
      </w:tr>
      <w:tr w:rsidR="00E63393" w:rsidTr="003B6193">
        <w:tc>
          <w:tcPr>
            <w:tcW w:w="3080" w:type="dxa"/>
          </w:tcPr>
          <w:p w:rsidR="00E63393" w:rsidRDefault="00E63393" w:rsidP="00E63393">
            <w:r>
              <w:lastRenderedPageBreak/>
              <w:t>Bounce</w:t>
            </w:r>
          </w:p>
        </w:tc>
        <w:tc>
          <w:tcPr>
            <w:tcW w:w="3081" w:type="dxa"/>
          </w:tcPr>
          <w:p w:rsidR="00E63393" w:rsidRDefault="00E63393" w:rsidP="00E63393">
            <w:r>
              <w:t>Function</w:t>
            </w:r>
          </w:p>
        </w:tc>
        <w:tc>
          <w:tcPr>
            <w:tcW w:w="3081" w:type="dxa"/>
          </w:tcPr>
          <w:p w:rsidR="00E63393" w:rsidRDefault="00E63393" w:rsidP="00E63393">
            <w:r>
              <w:t>Responsible for sending information to the program that the path of the ball has changed in an unnatural way, meaning that a new path should be predicted now. However, the ball should still be tracked.</w:t>
            </w:r>
          </w:p>
        </w:tc>
      </w:tr>
      <w:tr w:rsidR="00E63393" w:rsidTr="003B6193">
        <w:tc>
          <w:tcPr>
            <w:tcW w:w="3080" w:type="dxa"/>
          </w:tcPr>
          <w:p w:rsidR="00E63393" w:rsidRDefault="00E63393" w:rsidP="00E63393">
            <w:r>
              <w:t>BounceDetected</w:t>
            </w:r>
          </w:p>
        </w:tc>
        <w:tc>
          <w:tcPr>
            <w:tcW w:w="3081" w:type="dxa"/>
          </w:tcPr>
          <w:p w:rsidR="00E63393" w:rsidRDefault="00E63393" w:rsidP="00E63393">
            <w:r>
              <w:t>Variable - Boolean</w:t>
            </w:r>
          </w:p>
        </w:tc>
        <w:tc>
          <w:tcPr>
            <w:tcW w:w="3081" w:type="dxa"/>
          </w:tcPr>
          <w:p w:rsidR="00E63393" w:rsidRDefault="00E63393" w:rsidP="00E63393">
            <w:r>
              <w:t>Returns whether there are any bounces detected.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r>
              <w:t>CameraResolution</w:t>
            </w:r>
          </w:p>
        </w:tc>
        <w:tc>
          <w:tcPr>
            <w:tcW w:w="3081" w:type="dxa"/>
          </w:tcPr>
          <w:p w:rsidR="00E63393" w:rsidRDefault="00087E5B" w:rsidP="00E63393">
            <w:r>
              <w:t>Integer</w:t>
            </w:r>
          </w:p>
        </w:tc>
        <w:tc>
          <w:tcPr>
            <w:tcW w:w="3081" w:type="dxa"/>
          </w:tcPr>
          <w:p w:rsidR="00E63393" w:rsidRDefault="00087E5B" w:rsidP="00E63393">
            <w:r>
              <w:t>Determine the resolution of the camera, keeping it reasonably low, in order to maximise the framerate</w:t>
            </w:r>
          </w:p>
        </w:tc>
      </w:tr>
      <w:tr w:rsidR="00E63393" w:rsidTr="003B6193">
        <w:tc>
          <w:tcPr>
            <w:tcW w:w="3080" w:type="dxa"/>
          </w:tcPr>
          <w:p w:rsidR="00391186" w:rsidRPr="00E63393" w:rsidRDefault="00391186" w:rsidP="00E63393">
            <w:r>
              <w:t>CameraFramerate</w:t>
            </w:r>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22" w:name="_Toc4069883"/>
      <w:r>
        <w:t xml:space="preserve">2.6 </w:t>
      </w:r>
      <w:r w:rsidR="00B01F62">
        <w:t>Test Data</w:t>
      </w:r>
      <w:bookmarkEnd w:id="22"/>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lastRenderedPageBreak/>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Is there screen tearing while the ball is not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3950D0">
      <w:pPr>
        <w:pStyle w:val="Heading2"/>
      </w:pPr>
    </w:p>
    <w:p w:rsidR="003950D0" w:rsidRPr="003950D0" w:rsidRDefault="00F73F5B" w:rsidP="003950D0">
      <w:pPr>
        <w:pStyle w:val="Heading2"/>
      </w:pPr>
      <w:bookmarkStart w:id="23" w:name="_Toc4069884"/>
      <w:r>
        <w:t xml:space="preserve">2.7 </w:t>
      </w:r>
      <w:r w:rsidR="003950D0">
        <w:t>Further Data</w:t>
      </w:r>
      <w:bookmarkEnd w:id="23"/>
    </w:p>
    <w:p w:rsidR="003466A8" w:rsidRDefault="00F73F5B" w:rsidP="00D54858">
      <w:pPr>
        <w:pStyle w:val="Heading1"/>
      </w:pPr>
      <w:bookmarkStart w:id="24" w:name="_Toc4069885"/>
      <w:r>
        <w:t xml:space="preserve">3 </w:t>
      </w:r>
      <w:r w:rsidR="003466A8">
        <w:t>Developing</w:t>
      </w:r>
      <w:bookmarkEnd w:id="24"/>
    </w:p>
    <w:p w:rsidR="00BF033F" w:rsidRPr="00BF033F" w:rsidRDefault="00F73F5B" w:rsidP="00BF033F">
      <w:pPr>
        <w:pStyle w:val="Heading2"/>
      </w:pPr>
      <w:bookmarkStart w:id="25" w:name="_Toc4069886"/>
      <w:r>
        <w:t xml:space="preserve">3.1 </w:t>
      </w:r>
      <w:r w:rsidR="003950D0">
        <w:t>Iterative Developments</w:t>
      </w:r>
      <w:bookmarkEnd w:id="25"/>
    </w:p>
    <w:p w:rsidR="003950D0" w:rsidRDefault="00F73F5B" w:rsidP="003950D0">
      <w:pPr>
        <w:pStyle w:val="Heading2"/>
      </w:pPr>
      <w:bookmarkStart w:id="26" w:name="_Toc4069887"/>
      <w:r>
        <w:t xml:space="preserve">3.2 </w:t>
      </w:r>
      <w:r w:rsidR="003950D0">
        <w:t>Prototypes</w:t>
      </w:r>
      <w:bookmarkEnd w:id="26"/>
    </w:p>
    <w:p w:rsidR="009925DE" w:rsidRDefault="00F73F5B" w:rsidP="009925DE">
      <w:pPr>
        <w:pStyle w:val="Heading3"/>
      </w:pPr>
      <w:bookmarkStart w:id="27" w:name="_Toc4069888"/>
      <w:r>
        <w:t xml:space="preserve">3.2.1 </w:t>
      </w:r>
      <w:r w:rsidR="009925DE">
        <w:t>Prototype 1</w:t>
      </w:r>
      <w:r w:rsidR="004B53EB">
        <w:t xml:space="preserve"> – Displaying </w:t>
      </w:r>
      <w:r w:rsidR="00931B76">
        <w:t>a video taken on the picamera (testing the camera works)</w:t>
      </w:r>
      <w:bookmarkEnd w:id="27"/>
    </w:p>
    <w:p w:rsidR="002B71BA" w:rsidRPr="00BF033F" w:rsidRDefault="002B71BA" w:rsidP="002B71BA">
      <w:pPr>
        <w:pStyle w:val="Heading4"/>
      </w:pPr>
      <w:r>
        <w:t>3.2.1.1 Structure</w:t>
      </w:r>
    </w:p>
    <w:p w:rsidR="00215315" w:rsidRDefault="009B0E08" w:rsidP="009925DE">
      <w:r>
        <w:rPr>
          <w:noProof/>
          <w:lang w:eastAsia="en-GB"/>
        </w:rPr>
        <w:drawing>
          <wp:anchor distT="0" distB="0" distL="114300" distR="114300" simplePos="0" relativeHeight="251686400" behindDoc="1" locked="0" layoutInCell="1" allowOverlap="1" wp14:anchorId="0AA37CA2" wp14:editId="3CF10188">
            <wp:simplePos x="0" y="0"/>
            <wp:positionH relativeFrom="column">
              <wp:posOffset>4124325</wp:posOffset>
            </wp:positionH>
            <wp:positionV relativeFrom="paragraph">
              <wp:posOffset>2058035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37"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5DE">
        <w:t xml:space="preserve">The aim of the first prototype is to display </w:t>
      </w:r>
      <w:r w:rsidR="004B53EB">
        <w:t>a photo taken, using the picamera</w:t>
      </w:r>
      <w:r w:rsidR="009925DE">
        <w:t xml:space="preserve"> onto my screen. In order for me to achieve this, I will need to set up both the raspberry pi and the picamera. As I will be programing in python, I am going to need to install either SimpleCV or OpenCV. I originally chose to install SimpleCV, and created a new environment on my raspberry pi, </w:t>
      </w:r>
      <w:r w:rsidR="0017053A">
        <w:t xml:space="preserve">to work on my project. I installed many of the necessary required packages, however I quickly ran into an issue, as SimpleCV was written in Python 2.7, not python 3. This </w:t>
      </w:r>
      <w:r w:rsidR="000D7B0B">
        <w:t>should not</w:t>
      </w:r>
      <w:r w:rsidR="0017053A">
        <w:t xml:space="preserve"> have been a major issue, as 2.7 and 3 share most of the similar aspects, but as most of the variables in the coding of SimpleCV were technically invalid if I wanted to work in python 3, I decided it would be easier to just switch to OpenCV and install the necessary packages for that. This would be a minor setback, as I would no longer be able to use a very good repository which I found for SimpleCV as shown here however, </w:t>
      </w:r>
      <w:r w:rsidR="0017053A">
        <w:lastRenderedPageBreak/>
        <w:t>as OpenCV is much more popular as a library anyway, I didn’t believe this would be much of an issue.</w:t>
      </w:r>
      <w:r w:rsidR="00215315">
        <w:t xml:space="preserve"> </w:t>
      </w:r>
    </w:p>
    <w:p w:rsidR="00215315" w:rsidRDefault="00215315" w:rsidP="009925DE">
      <w:r>
        <w:t xml:space="preserve">To no surprise, I found the perfect blog to use for inspiration. </w:t>
      </w:r>
      <w:r w:rsidRPr="00215315">
        <w:rPr>
          <w:i/>
        </w:rPr>
        <w:t xml:space="preserve">(Adrian’s blog post on tracking a tennis ball using a raspberrypi using python and OpenCV – </w:t>
      </w:r>
      <w:hyperlink r:id="rId38" w:history="1">
        <w:r w:rsidRPr="0005131F">
          <w:rPr>
            <w:rStyle w:val="Hyperlink"/>
            <w:i/>
          </w:rPr>
          <w:t>https://www.pyimagesearch.com/2015/09/14/ball-tracking-with-opencv/</w:t>
        </w:r>
      </w:hyperlink>
      <w:r w:rsidRPr="00215315">
        <w:rPr>
          <w:i/>
        </w:rPr>
        <w:t>)</w:t>
      </w:r>
      <w:r>
        <w:t xml:space="preserve"> Adrian Rosebrock runs one of the most famous online blogs for coding using python and raspberrypi. Some of his most popular project include handwriting recognition </w:t>
      </w:r>
      <w:r w:rsidR="001930D9">
        <w:t>with HOG and</w:t>
      </w:r>
      <w:r>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D04672"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39" w:history="1">
        <w:r w:rsidR="00194237" w:rsidRPr="00B12316">
          <w:rPr>
            <w:rStyle w:val="Hyperlink"/>
          </w:rPr>
          <w:t>https://www.pyimagesearch.com/2015/03/30/accessing-the-raspberry-pi-camera-with-opencv-and-python/</w:t>
        </w:r>
      </w:hyperlink>
      <w:r w:rsidR="00194237">
        <w:t>)</w:t>
      </w:r>
    </w:p>
    <w:p w:rsidR="002B71BA" w:rsidRDefault="002B71BA" w:rsidP="002B71BA">
      <w:pPr>
        <w:pStyle w:val="Heading4"/>
      </w:pPr>
      <w:r>
        <w:t>3.2.1.2 Examples of Code (Annotated)</w:t>
      </w:r>
    </w:p>
    <w:p w:rsidR="00BF037A" w:rsidRDefault="00E446CD" w:rsidP="009925DE">
      <w:r>
        <w:rPr>
          <w:noProof/>
          <w:lang w:eastAsia="en-GB"/>
        </w:rPr>
        <w:drawing>
          <wp:anchor distT="0" distB="0" distL="114300" distR="114300" simplePos="0" relativeHeight="251698688" behindDoc="1" locked="0" layoutInCell="1" allowOverlap="1" wp14:anchorId="0955EC5D" wp14:editId="40596029">
            <wp:simplePos x="0" y="0"/>
            <wp:positionH relativeFrom="column">
              <wp:posOffset>3587115</wp:posOffset>
            </wp:positionH>
            <wp:positionV relativeFrom="paragraph">
              <wp:posOffset>3502025</wp:posOffset>
            </wp:positionV>
            <wp:extent cx="1353185" cy="219075"/>
            <wp:effectExtent l="0" t="0" r="0" b="0"/>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40">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89472" behindDoc="1" locked="0" layoutInCell="1" allowOverlap="1" wp14:anchorId="3FCADD76" wp14:editId="649EC62A">
            <wp:simplePos x="0" y="0"/>
            <wp:positionH relativeFrom="column">
              <wp:posOffset>2540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92544" behindDoc="1" locked="0" layoutInCell="1" allowOverlap="1" wp14:anchorId="3A253258" wp14:editId="400921D3">
            <wp:simplePos x="0" y="0"/>
            <wp:positionH relativeFrom="column">
              <wp:posOffset>1424940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rPr>
          <w:noProof/>
          <w:lang w:eastAsia="en-GB"/>
        </w:rPr>
        <w:drawing>
          <wp:anchor distT="0" distB="0" distL="114300" distR="114300" simplePos="0" relativeHeight="251695616" behindDoc="1" locked="0" layoutInCell="1" allowOverlap="1" wp14:anchorId="39637CE9" wp14:editId="38BBC7A5">
            <wp:simplePos x="0" y="0"/>
            <wp:positionH relativeFrom="column">
              <wp:posOffset>0</wp:posOffset>
            </wp:positionH>
            <wp:positionV relativeFrom="paragraph">
              <wp:posOffset>367665</wp:posOffset>
            </wp:positionV>
            <wp:extent cx="5731510" cy="342265"/>
            <wp:effectExtent l="0" t="0" r="2540" b="635"/>
            <wp:wrapThrough wrapText="bothSides">
              <wp:wrapPolygon edited="0">
                <wp:start x="0" y="0"/>
                <wp:lineTo x="0" y="20438"/>
                <wp:lineTo x="21538" y="20438"/>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a:blip r:embed="rId43">
                      <a:extLst>
                        <a:ext uri="{28A0092B-C50C-407E-A947-70E740481C1C}">
                          <a14:useLocalDpi xmlns:a14="http://schemas.microsoft.com/office/drawing/2010/main" val="0"/>
                        </a:ext>
                      </a:extLst>
                    </a:blip>
                    <a:stretch>
                      <a:fillRect/>
                    </a:stretch>
                  </pic:blipFill>
                  <pic:spPr>
                    <a:xfrm>
                      <a:off x="0" y="0"/>
                      <a:ext cx="5731510" cy="342265"/>
                    </a:xfrm>
                    <a:prstGeom prst="rect">
                      <a:avLst/>
                    </a:prstGeom>
                  </pic:spPr>
                </pic:pic>
              </a:graphicData>
            </a:graphic>
            <wp14:sizeRelH relativeFrom="page">
              <wp14:pctWidth>0</wp14:pctWidth>
            </wp14:sizeRelH>
            <wp14:sizeRelV relativeFrom="page">
              <wp14:pctHeight>0</wp14:pctHeight>
            </wp14:sizeRelV>
          </wp:anchor>
        </w:drawing>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an output of a short video feed, lasting approximately 5-8 seconds, before it stopped running and closed the window (as can be seen in the photo on the left). </w:t>
      </w:r>
      <w:r w:rsidR="0095695A">
        <w:t xml:space="preserve">At this point in time, I knew that everything was </w:t>
      </w:r>
      <w:r w:rsidR="00C8400C">
        <w:t>working,</w:t>
      </w:r>
      <w:r w:rsidR="0095695A">
        <w:t xml:space="preserve"> as it should be. Then, in order to begin integrating my camera module with OpenCV, the guide stated I needed to install the picamera module in my “CV” (virtual environment). In order to access my already existing virtual environment, all I need to do is type these two lines of code.</w:t>
      </w:r>
      <w:r>
        <w:t xml:space="preserve"> Then I began installing the “</w:t>
      </w:r>
      <w:r w:rsidR="000E554A">
        <w:t>picamera[</w:t>
      </w:r>
      <w:r>
        <w:t xml:space="preserve">array]”. Adrian states that it is important to state the array specifically, as I need the “optional array sub-module to utilize OpenCV,” as this allows me to access the NumPy arrays from the picamera module.  </w:t>
      </w:r>
    </w:p>
    <w:p w:rsidR="00BF037A" w:rsidRDefault="00BF037A">
      <w:r>
        <w:br w:type="page"/>
      </w:r>
    </w:p>
    <w:p w:rsidR="00BF037A" w:rsidRDefault="00BF037A" w:rsidP="009925DE"/>
    <w:p w:rsidR="002B71BA" w:rsidRDefault="002B71BA" w:rsidP="002B71BA">
      <w:pPr>
        <w:pStyle w:val="Heading4"/>
      </w:pPr>
      <w:r>
        <w:t>3.2.1.3 Validation</w:t>
      </w:r>
    </w:p>
    <w:p w:rsidR="003C7425" w:rsidRDefault="009E1648" w:rsidP="003C7425">
      <w:r>
        <w:rPr>
          <w:noProof/>
          <w:lang w:eastAsia="en-GB"/>
        </w:rPr>
        <mc:AlternateContent>
          <mc:Choice Requires="wps">
            <w:drawing>
              <wp:anchor distT="0" distB="0" distL="114300" distR="114300" simplePos="0" relativeHeight="251729408"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DA8E7" id="Oval 82" o:spid="_x0000_s1026" style="position:absolute;margin-left:88.65pt;margin-top:126.85pt;width:59.65pt;height: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26336"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BF0B16" id="Oval 81" o:spid="_x0000_s1026" style="position:absolute;margin-left:57.65pt;margin-top:120.55pt;width:20.95pt;height:6.45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23264"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73778A" id="Oval 80" o:spid="_x0000_s1026" style="position:absolute;margin-left:89.75pt;margin-top:113.45pt;width:20.95pt;height:6.45pt;z-index:25172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720192"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44"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t>raspbian</w:t>
      </w:r>
      <w:r w:rsidR="00C8400C">
        <w:t xml:space="preserve"> was good enough to download all the necessary packages, and install OpenCV correctly, allowing me to create a virtual environment. This doubt was mainly caused due to my initial failure to correctly research SimpleCV and understand that it does not work conjointly with Python 3.2</w:t>
      </w:r>
      <w:r w:rsidR="00F041B8">
        <w:t xml:space="preserve">, but rather with python 2.7 instead. </w:t>
      </w:r>
      <w:r w:rsidR="00D94A2E">
        <w:t>As you can see in this article (</w:t>
      </w:r>
      <w:hyperlink r:id="rId45" w:history="1">
        <w:r w:rsidR="00D94A2E" w:rsidRPr="007B0053">
          <w:rPr>
            <w:rStyle w:val="Hyperlink"/>
          </w:rPr>
          <w:t>https://www.rs-online.com/designspark/object-tracking-using-computer-vision-and-raspberry-pi</w:t>
        </w:r>
      </w:hyperlink>
      <w:r w:rsidR="00D94A2E">
        <w:t xml:space="preserve">), </w:t>
      </w:r>
      <w:r>
        <w:t>it is recommended to use SimpleCV rather than OpenCV, however it states that it shares similar concepts which shouldn’t make much of a difference. In contrast, I found that this was not a correct statement.</w:t>
      </w:r>
    </w:p>
    <w:p w:rsidR="009869FB" w:rsidRDefault="009869FB" w:rsidP="003C7425"/>
    <w:p w:rsidR="000C6016" w:rsidRDefault="000C6016" w:rsidP="000C6016">
      <w:pPr>
        <w:pStyle w:val="Heading5"/>
      </w:pPr>
      <w:r>
        <w:t>3.2.1.3.1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Yes, a photo taken on the picamera can be displayed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Yes, a video taken on the picamera can be displayed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 xml:space="preserve">Does the program crash when any keys are </w:t>
            </w:r>
            <w:r>
              <w:lastRenderedPageBreak/>
              <w:t>pressed</w:t>
            </w:r>
          </w:p>
        </w:tc>
        <w:tc>
          <w:tcPr>
            <w:tcW w:w="2008" w:type="dxa"/>
          </w:tcPr>
          <w:p w:rsidR="00A0430A" w:rsidRDefault="005D6D2B" w:rsidP="00D41C7F">
            <w:r>
              <w:lastRenderedPageBreak/>
              <w:t xml:space="preserve">When you try press any keys on the </w:t>
            </w:r>
            <w:r>
              <w:lastRenderedPageBreak/>
              <w:t>keyboard, the program does not crash and runs regularly</w:t>
            </w:r>
          </w:p>
        </w:tc>
        <w:tc>
          <w:tcPr>
            <w:tcW w:w="2372" w:type="dxa"/>
          </w:tcPr>
          <w:p w:rsidR="00A0430A" w:rsidRDefault="00A0430A" w:rsidP="00D41C7F">
            <w:r>
              <w:lastRenderedPageBreak/>
              <w:t xml:space="preserve">No the program does not crash when any </w:t>
            </w:r>
            <w:r>
              <w:lastRenderedPageBreak/>
              <w:t>keys are pressed</w:t>
            </w:r>
          </w:p>
        </w:tc>
        <w:tc>
          <w:tcPr>
            <w:tcW w:w="2490" w:type="dxa"/>
          </w:tcPr>
          <w:p w:rsidR="00A0430A" w:rsidRDefault="00A0430A" w:rsidP="00D41C7F">
            <w:r>
              <w:lastRenderedPageBreak/>
              <w:t xml:space="preserve">No the program does not crash when any keys are </w:t>
            </w:r>
            <w:r>
              <w:lastRenderedPageBreak/>
              <w:t>pressed,</w:t>
            </w:r>
            <w:r w:rsidR="00163788">
              <w:t xml:space="preserve"> the program just runs normally</w:t>
            </w:r>
          </w:p>
        </w:tc>
      </w:tr>
      <w:tr w:rsidR="00A0430A" w:rsidTr="00A0430A">
        <w:tc>
          <w:tcPr>
            <w:tcW w:w="2372" w:type="dxa"/>
          </w:tcPr>
          <w:p w:rsidR="00A0430A" w:rsidRDefault="00A0430A" w:rsidP="00D41C7F">
            <w:r>
              <w:lastRenderedPageBreak/>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2B71BA" w:rsidP="002B71BA">
      <w:pPr>
        <w:pStyle w:val="Heading4"/>
      </w:pPr>
      <w:r>
        <w:t>3.2.1.4 Review</w:t>
      </w:r>
    </w:p>
    <w:p w:rsidR="002B71BA" w:rsidRDefault="002B71BA">
      <w:r>
        <w:br w:type="page"/>
      </w:r>
    </w:p>
    <w:p w:rsidR="00FA50F6" w:rsidRDefault="00FA50F6" w:rsidP="00FA50F6">
      <w:pPr>
        <w:pStyle w:val="Heading3"/>
      </w:pPr>
      <w:bookmarkStart w:id="28" w:name="_Toc4069889"/>
      <w:r>
        <w:lastRenderedPageBreak/>
        <w:t>3.2.2 Prototype 2</w:t>
      </w:r>
      <w:r w:rsidR="00931B76">
        <w:t xml:space="preserve"> – Accessing a single image</w:t>
      </w:r>
      <w:r w:rsidR="007272D4">
        <w:t xml:space="preserve"> taken on the picamera</w:t>
      </w:r>
      <w:r w:rsidR="00437F8C">
        <w:t xml:space="preserve"> module</w:t>
      </w:r>
      <w:bookmarkEnd w:id="28"/>
    </w:p>
    <w:p w:rsidR="00FA50F6" w:rsidRDefault="00FA50F6" w:rsidP="00FA50F6">
      <w:pPr>
        <w:pStyle w:val="Heading4"/>
      </w:pPr>
      <w:r>
        <w:t>3.2.2.1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FA50F6" w:rsidP="00FA50F6">
      <w:pPr>
        <w:pStyle w:val="Heading4"/>
      </w:pPr>
      <w:r>
        <w:t>3.2.2.2 Examples of code (annotated)</w:t>
      </w:r>
    </w:p>
    <w:p w:rsidR="00355CD2" w:rsidRDefault="00195624" w:rsidP="00355CD2">
      <w:r>
        <w:rPr>
          <w:noProof/>
          <w:lang w:eastAsia="en-GB"/>
        </w:rPr>
        <w:drawing>
          <wp:anchor distT="0" distB="0" distL="114300" distR="114300" simplePos="0" relativeHeight="251704832"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46">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701760"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47">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r w:rsidR="00355CD2">
        <w:t xml:space="preserve">These are the necessary packages I will need to import in order for </w:t>
      </w:r>
      <w:r w:rsidR="00082E40">
        <w:t>me to access key features of system functionality.</w:t>
      </w:r>
      <w:r w:rsidR="00AC2F23">
        <w:t xml:space="preserve"> The first line shows import of the “PiRGBArray” from the “picamera” array, which produces a three dimensional </w:t>
      </w:r>
      <w:r w:rsidR="00AC2F23" w:rsidRPr="00AC2F23">
        <w:t>RGB array from an RGB capture</w:t>
      </w:r>
      <w:r w:rsidR="00AC2F23">
        <w:t xml:space="preserve">. This class is used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is also commonly used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714048"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48">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710976"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9CC92" id="Rectangle 76" o:spid="_x0000_s1026" style="position:absolute;margin-left:-70.55pt;margin-top:8.4pt;width:4.6pt;height:4.5pt;flip:x;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707904"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49">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long run</w:t>
      </w:r>
      <w:r w:rsidR="00306DDA">
        <w:t>.</w:t>
      </w:r>
    </w:p>
    <w:p w:rsidR="00E743AC" w:rsidRDefault="002B7B4A" w:rsidP="00355CD2">
      <w:r>
        <w:rPr>
          <w:noProof/>
          <w:lang w:eastAsia="en-GB"/>
        </w:rPr>
        <w:drawing>
          <wp:anchor distT="0" distB="0" distL="114300" distR="114300" simplePos="0" relativeHeight="251717120"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0">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This is where the photo is actually taken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will not be detected and displayed via syntax highlighting, and can often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pretty much any OpenCV project you can find. </w:t>
      </w:r>
    </w:p>
    <w:p w:rsidR="00FA50F6" w:rsidRDefault="00FA50F6" w:rsidP="00FA50F6"/>
    <w:p w:rsidR="00FA50F6" w:rsidRDefault="00FA50F6" w:rsidP="00FA50F6">
      <w:pPr>
        <w:pStyle w:val="Heading4"/>
      </w:pPr>
      <w:r>
        <w:t>3.2.2.3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1" w:history="1">
        <w:r w:rsidR="00466A4A" w:rsidRPr="00A2193B">
          <w:rPr>
            <w:rStyle w:val="Hyperlink"/>
          </w:rPr>
          <w:t>https://www.pyimagesearch.com/2015/03/30/accessing-the-raspberry-pi-camera-with-opencv-and-python/</w:t>
        </w:r>
      </w:hyperlink>
      <w:r w:rsidR="00466A4A">
        <w:t>) explains everything perfectly. However, as this tutorial does not take into account that some people who use this may have almost no knowledge of Python and OpenCV, meaning that I had to go to other sources on the internet to completely understand every single piece of code used in the tutorial. This was very easy as Adrian did describe and comment on his code in a lot of detail.</w:t>
      </w:r>
    </w:p>
    <w:p w:rsidR="00CC2B09" w:rsidRDefault="00CC2B09" w:rsidP="00CC2B09">
      <w:pPr>
        <w:pStyle w:val="Heading5"/>
      </w:pPr>
      <w:r>
        <w:t>3.2.2.3.1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11143C">
            <w:r>
              <w:t>The camera allows 0.1 seconds before a photo is taken, the photo is clear and (similarly to 3.2.1)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can be displayed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FA50F6" w:rsidP="00A70D1F">
      <w:pPr>
        <w:pStyle w:val="Heading4"/>
      </w:pPr>
      <w:r>
        <w:t>3.2.2.4 Review</w:t>
      </w:r>
    </w:p>
    <w:p w:rsidR="009B0E08" w:rsidRDefault="00A70D1F" w:rsidP="00437F8C">
      <w:pPr>
        <w:pStyle w:val="Heading3"/>
      </w:pPr>
      <w:bookmarkStart w:id="29" w:name="_Toc4069890"/>
      <w:r>
        <w:t>3.2.3 Prototype</w:t>
      </w:r>
      <w:r w:rsidR="00437F8C">
        <w:t xml:space="preserve"> 3 – Accessing the video stream of the picamera module</w:t>
      </w:r>
      <w:bookmarkEnd w:id="29"/>
    </w:p>
    <w:p w:rsidR="00437F8C" w:rsidRDefault="00437F8C" w:rsidP="00437F8C">
      <w:pPr>
        <w:pStyle w:val="Heading4"/>
      </w:pPr>
      <w:r>
        <w:t>3.2.3.1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The imports do not change at this stage, as all the necessary modules and libraries were already predefined, in prototype 2.</w:t>
      </w:r>
    </w:p>
    <w:p w:rsidR="00437F8C" w:rsidRDefault="00912E65" w:rsidP="00437F8C">
      <w:pPr>
        <w:pStyle w:val="Heading4"/>
      </w:pPr>
      <w:r>
        <w:rPr>
          <w:noProof/>
          <w:lang w:eastAsia="en-GB"/>
        </w:rPr>
        <w:lastRenderedPageBreak/>
        <w:drawing>
          <wp:anchor distT="0" distB="0" distL="114300" distR="114300" simplePos="0" relativeHeight="251603456"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2">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437F8C">
        <w:t>3.2.3.2 Examples of code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83328"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53">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54">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53">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EC94FA5" id="Group 89" o:spid="_x0000_s1026" style="position:absolute;margin-left:-9.15pt;margin-top:1.05pt;width:327.35pt;height:21.7pt;z-index:251683328"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55"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56"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55" o:title="" croptop="50571f"/>
                  <v:path arrowok="t"/>
                </v:shape>
                <w10:wrap type="through"/>
              </v:group>
            </w:pict>
          </mc:Fallback>
        </mc:AlternateContent>
      </w:r>
      <w:r w:rsidR="00437617">
        <w:t xml:space="preserve">On line 17, the video stream is actually accessed, by calling the “capture_continuous” method of the “camera” object. </w:t>
      </w:r>
      <w:r w:rsidR="00D15134">
        <w:t>This method returns a “frame” from the video stream. The frame has an “array” property, which almost match</w:t>
      </w:r>
      <w:r w:rsidR="001B03CC">
        <w:t>es</w:t>
      </w:r>
      <w:r w:rsidR="00D15134">
        <w:t xml:space="preserve"> the “frame” in the NumPy array </w:t>
      </w:r>
      <w:r w:rsidR="001B03CC">
        <w:t>format</w:t>
      </w:r>
      <w:r w:rsidR="00407CB5">
        <w:t xml:space="preserve">. On line 18, the raw NumPy array is accessed,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735552"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w:pict>
              <v:group w14:anchorId="6146D123" id="Group 87" o:spid="_x0000_s1026" style="position:absolute;margin-left:.3pt;margin-top:8.95pt;width:130pt;height:24.95pt;z-index:251735552"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59"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0" o:title=""/>
                  <v:path arrowok="t"/>
                </v:shape>
                <w10:wrap type="through"/>
              </v:group>
            </w:pict>
          </mc:Fallback>
        </mc:AlternateContent>
      </w:r>
      <w:r w:rsidR="00405A9A">
        <w:t xml:space="preserve">Lines 21 and 22 </w:t>
      </w:r>
      <w:r w:rsidR="003B3569">
        <w:t xml:space="preserve">are only edited very slightly from prototype 2, as I am no longer trying to access a single image, but now the camera feed, captured on the picamera module. The </w:t>
      </w:r>
      <w:r w:rsidR="00CB67DD" w:rsidRPr="003B3569">
        <w:t>cv2.waitKey(</w:t>
      </w:r>
      <w:r w:rsidR="003B3569" w:rsidRPr="003B3569">
        <w:t xml:space="preserve">) returns a 32 Bit integer value. The key input is in </w:t>
      </w:r>
      <w:r w:rsidR="00F67DD1" w:rsidRPr="003B3569">
        <w:t>ASCII, which</w:t>
      </w:r>
      <w:r w:rsidR="003B3569" w:rsidRPr="003B3569">
        <w:t xml:space="preserve"> is an </w:t>
      </w:r>
      <w:r w:rsidR="00CB67DD" w:rsidRPr="003B3569">
        <w:t>8-Bit</w:t>
      </w:r>
      <w:r w:rsidR="003B3569" w:rsidRPr="003B3569">
        <w:t xml:space="preserve"> integer value.</w:t>
      </w:r>
      <w:r w:rsidR="00CB67DD">
        <w:t xml:space="preserve"> The input in the brackets is the delay of n milliseconds before the image is displayed.</w:t>
      </w:r>
      <w:r w:rsidR="003B3569" w:rsidRPr="003B3569">
        <w:t xml:space="preserve"> So you only care about these </w:t>
      </w:r>
      <w:r w:rsidR="00CB67DD" w:rsidRPr="003B3569">
        <w:t>eight</w:t>
      </w:r>
      <w:r w:rsidR="003B3569" w:rsidRPr="003B3569">
        <w:t xml:space="preserve">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is 11111111 in binary</w:t>
      </w:r>
      <w:r w:rsidR="00F67DD1">
        <w:t>.</w:t>
      </w:r>
      <w:r w:rsidR="00FE0B8E">
        <w:t xml:space="preserve"> Using waitkey(0) returns </w:t>
      </w:r>
      <w:r w:rsidR="00CB67DD">
        <w:t xml:space="preserve">the video feed </w:t>
      </w:r>
      <w:r w:rsidR="00FE0B8E">
        <w:t xml:space="preserve">onto the screen </w:t>
      </w:r>
      <w:r w:rsidR="00CB67DD">
        <w:t xml:space="preserve"> with no delay, </w:t>
      </w:r>
      <w:r w:rsidR="00FE0B8E">
        <w:t>whereas using waitkey(</w:t>
      </w:r>
      <w:r w:rsidR="00CB67DD">
        <w:t>1) returns a constant video feed with 1 millisecond of delay</w:t>
      </w:r>
      <w:r w:rsidR="00FE0B8E">
        <w:t xml:space="preserve">. </w:t>
      </w:r>
    </w:p>
    <w:p w:rsidR="00773F65" w:rsidRDefault="00D266CB" w:rsidP="00437F8C">
      <w:r>
        <w:rPr>
          <w:noProof/>
          <w:lang w:eastAsia="en-GB"/>
        </w:rPr>
        <mc:AlternateContent>
          <mc:Choice Requires="wpg">
            <w:drawing>
              <wp:anchor distT="0" distB="0" distL="114300" distR="114300" simplePos="0" relativeHeight="251732480"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w:pict>
              <v:group w14:anchorId="6B907B05" id="Group 94" o:spid="_x0000_s1026" style="position:absolute;margin-left:-2.55pt;margin-top:.75pt;width:213.45pt;height:16.1pt;z-index:251732480"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63"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64"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738624"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73B274" id="Group 97" o:spid="_x0000_s1026" style="position:absolute;margin-left:0;margin-top:0;width:202pt;height:23.1pt;z-index:251738624;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67"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68" o:title=""/>
                  <v:path arrowok="t"/>
                </v:shape>
                <w10:wrap type="through"/>
              </v:group>
            </w:pict>
          </mc:Fallback>
        </mc:AlternateContent>
      </w:r>
      <w:r w:rsidR="00661737">
        <w:t xml:space="preserve">The </w:t>
      </w:r>
      <w:r w:rsidR="000C525F">
        <w:t>two</w:t>
      </w:r>
      <w:r w:rsidR="00661737">
        <w:t xml:space="preserve"> last lines of code allows the user to break the loop and exit the program when they press “q”. </w:t>
      </w:r>
    </w:p>
    <w:p w:rsidR="00912E65" w:rsidRPr="00437F8C" w:rsidRDefault="00912E65" w:rsidP="00437F8C"/>
    <w:p w:rsidR="00437F8C" w:rsidRDefault="00437F8C" w:rsidP="00437F8C">
      <w:pPr>
        <w:pStyle w:val="Heading4"/>
      </w:pPr>
      <w:r>
        <w:t>3.2.3.3 Validation</w:t>
      </w:r>
    </w:p>
    <w:p w:rsidR="001B1B45" w:rsidRP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69" w:history="1">
        <w:r w:rsidR="00A122E2" w:rsidRPr="00A2193B">
          <w:rPr>
            <w:rStyle w:val="Hyperlink"/>
          </w:rPr>
          <w:t>https://www.pyimagesearch.com/2015/03/30/accessing-the-raspberry-pi-camera-with-opencv-and-python/</w:t>
        </w:r>
      </w:hyperlink>
      <w:r w:rsidR="00A122E2">
        <w:t>) contains so much information and detailed explanation on how every piece of code works. In this prototype, I did not have to do much research on the code from the tutorial, as the majority of it was either the same as in prototype 2, or similar developments of this code, which were mainly explained very well by Adrian in his tutorial.</w:t>
      </w:r>
    </w:p>
    <w:p w:rsidR="00CC2B09" w:rsidRDefault="00CC2B09" w:rsidP="00CC2B09">
      <w:pPr>
        <w:pStyle w:val="Heading5"/>
      </w:pPr>
      <w:r>
        <w:t>3.2.3.3.1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No, a photo taken on the picamera cannot be displayed on the screen, as the code is not written to display a photo but to display the camera feed.</w:t>
            </w:r>
          </w:p>
        </w:tc>
      </w:tr>
      <w:tr w:rsidR="00A0430A" w:rsidTr="00A0430A">
        <w:tc>
          <w:tcPr>
            <w:tcW w:w="2393" w:type="dxa"/>
          </w:tcPr>
          <w:p w:rsidR="00A0430A" w:rsidRDefault="00A0430A" w:rsidP="00CF3014">
            <w:r>
              <w:lastRenderedPageBreak/>
              <w:t>Can a video taken with the picamera module be displayed on the screen</w:t>
            </w:r>
          </w:p>
        </w:tc>
        <w:tc>
          <w:tcPr>
            <w:tcW w:w="2041" w:type="dxa"/>
          </w:tcPr>
          <w:p w:rsidR="00A0430A" w:rsidRDefault="00A0430A" w:rsidP="00CF3014"/>
        </w:tc>
        <w:tc>
          <w:tcPr>
            <w:tcW w:w="2394" w:type="dxa"/>
          </w:tcPr>
          <w:p w:rsidR="00A0430A" w:rsidRDefault="00A0430A" w:rsidP="00CF3014">
            <w:r>
              <w:t>Yes the video cannot be displayed on the screen</w:t>
            </w:r>
          </w:p>
        </w:tc>
        <w:tc>
          <w:tcPr>
            <w:tcW w:w="2414" w:type="dxa"/>
          </w:tcPr>
          <w:p w:rsidR="00A0430A" w:rsidRDefault="00A0430A" w:rsidP="00D266CB">
            <w:r>
              <w:t xml:space="preserve">Yes, a video taken on the picamera can be displayed on the screen. The video feed is displayed on the screen until either the program is stopped from running, or the “q” key is pressed. </w:t>
            </w:r>
          </w:p>
        </w:tc>
      </w:tr>
      <w:tr w:rsidR="00007971" w:rsidTr="00A0430A">
        <w:tc>
          <w:tcPr>
            <w:tcW w:w="2393" w:type="dxa"/>
          </w:tcPr>
          <w:p w:rsidR="00007971" w:rsidRDefault="00007971" w:rsidP="00007971">
            <w:r>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The program only crashes when the “q” key is pressed</w:t>
            </w:r>
            <w:r w:rsidR="00007971">
              <w:t xml:space="preserve"> as this is programmed to do so. Otherwise, the program does not crash when any other keys are pressed</w:t>
            </w:r>
          </w:p>
        </w:tc>
        <w:tc>
          <w:tcPr>
            <w:tcW w:w="2394" w:type="dxa"/>
          </w:tcPr>
          <w:p w:rsidR="00A0430A" w:rsidRDefault="00A0430A" w:rsidP="00D266CB">
            <w:r>
              <w:t>Partially. The program does not crash when any keys are pressed apart from the “q” key.</w:t>
            </w:r>
          </w:p>
        </w:tc>
        <w:tc>
          <w:tcPr>
            <w:tcW w:w="2414" w:type="dxa"/>
          </w:tcPr>
          <w:p w:rsidR="00A0430A" w:rsidRDefault="00A0430A" w:rsidP="00CF3014">
            <w:r>
              <w:t>Partially. No the program does not crash when any keys are pressed,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3.2.3.4 Review</w:t>
      </w:r>
    </w:p>
    <w:p w:rsidR="00437F8C" w:rsidRPr="00437F8C" w:rsidRDefault="00437F8C" w:rsidP="00437F8C"/>
    <w:p w:rsidR="00583699" w:rsidRPr="00583699" w:rsidRDefault="00583699" w:rsidP="00583699">
      <w:pPr>
        <w:pStyle w:val="Heading3"/>
      </w:pPr>
      <w:bookmarkStart w:id="30" w:name="_Toc4069891"/>
      <w:r>
        <w:t>3.2.4 Prototype 4 – Tracking a tennis ball with a Raspberry Pi and picamera module using Python and OpenCV</w:t>
      </w:r>
      <w:bookmarkEnd w:id="30"/>
    </w:p>
    <w:p w:rsidR="00583699" w:rsidRDefault="00583699" w:rsidP="00583699">
      <w:pPr>
        <w:pStyle w:val="Heading4"/>
      </w:pPr>
      <w:r>
        <w:t>3.2.4.1 Structure</w:t>
      </w:r>
    </w:p>
    <w:p w:rsidR="00583699" w:rsidRDefault="00583699" w:rsidP="00583699">
      <w:r>
        <w:t xml:space="preserve">This section is going to be split up into </w:t>
      </w:r>
      <w:r w:rsidR="009C17B0">
        <w:rPr>
          <w:color w:val="FF0000"/>
        </w:rPr>
        <w:t>multiple</w:t>
      </w:r>
      <w:r w:rsidRPr="009C17B0">
        <w:rPr>
          <w:color w:val="FF0000"/>
        </w:rPr>
        <w:t xml:space="preserve"> </w:t>
      </w:r>
      <w:r>
        <w:t>separate stages.</w:t>
      </w:r>
      <w:r w:rsidR="008F0457">
        <w:t xml:space="preserve"> During this stage of the project</w:t>
      </w:r>
      <w:r>
        <w:t>, I am going to be analysing Adrian’s tutorial o</w:t>
      </w:r>
      <w:r w:rsidR="00513410">
        <w:t>n how to track a tennis ball using a raspberry pi and a webcam (</w:t>
      </w:r>
      <w:hyperlink r:id="rId70"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 xml:space="preserve">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w:t>
      </w:r>
      <w:r w:rsidR="009C17B0">
        <w:lastRenderedPageBreak/>
        <w:t>contours (rather than a circle which Adrian does) and stop drawing the box when no contours are detected on screen.</w:t>
      </w:r>
    </w:p>
    <w:p w:rsidR="00583699" w:rsidRDefault="00583699" w:rsidP="00583699">
      <w:pPr>
        <w:pStyle w:val="Heading4"/>
      </w:pPr>
      <w:r>
        <w:t xml:space="preserve">3.2.4.2 Examples of code (annotated) </w:t>
      </w:r>
    </w:p>
    <w:p w:rsidR="00583699" w:rsidRDefault="00033F02" w:rsidP="009C17B0">
      <w:pPr>
        <w:pStyle w:val="Heading5"/>
      </w:pPr>
      <w:r>
        <w:rPr>
          <w:noProof/>
          <w:lang w:eastAsia="en-GB"/>
        </w:rPr>
        <mc:AlternateContent>
          <mc:Choice Requires="wpg">
            <w:drawing>
              <wp:anchor distT="0" distB="0" distL="114300" distR="114300" simplePos="0" relativeHeight="251741696"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47">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47">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4752E9E" id="Group 102" o:spid="_x0000_s1026" style="position:absolute;margin-left:-10.1pt;margin-top:18.5pt;width:165.7pt;height:81.9pt;z-index:251741696"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73"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74"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75"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74" o:title="" croptop="28470f" cropbottom="26499f" cropleft="5987f"/>
                  <v:path arrowok="t"/>
                </v:shape>
                <w10:wrap type="through"/>
              </v:group>
            </w:pict>
          </mc:Fallback>
        </mc:AlternateContent>
      </w:r>
      <w:r w:rsidR="009C17B0">
        <w:t>3.2.4.2.1 Importing necessary packages and constructing the argument parse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 xml:space="preserve">data structure acts like a list, with extremely fast appends and pops, to maintain of the past (x,y)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E461F2" w:rsidP="009C17B0"/>
    <w:p w:rsidR="00E461F2" w:rsidRDefault="00E461F2" w:rsidP="009C17B0"/>
    <w:p w:rsidR="00E461F2" w:rsidRDefault="00E461F2" w:rsidP="009C17B0">
      <w:r>
        <w:rPr>
          <w:noProof/>
          <w:lang w:eastAsia="en-GB"/>
        </w:rPr>
        <w:drawing>
          <wp:anchor distT="0" distB="0" distL="114300" distR="114300" simplePos="0" relativeHeight="251744768" behindDoc="0" locked="0" layoutInCell="1" allowOverlap="1" wp14:anchorId="68630E2C" wp14:editId="3B239982">
            <wp:simplePos x="0" y="0"/>
            <wp:positionH relativeFrom="column">
              <wp:posOffset>0</wp:posOffset>
            </wp:positionH>
            <wp:positionV relativeFrom="paragraph">
              <wp:posOffset>39370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76">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is 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“—buffer”, which maximises the size of my “deque”. This maintains a list of the (x,y) coordinates of the tennis ball which I am tracking, as mentioned previously.  </w:t>
      </w:r>
    </w:p>
    <w:p w:rsidR="003A689E" w:rsidRDefault="00B41336" w:rsidP="003A689E">
      <w:pPr>
        <w:pStyle w:val="Heading5"/>
      </w:pPr>
      <w:r>
        <w:rPr>
          <w:noProof/>
          <w:lang w:eastAsia="en-GB"/>
        </w:rPr>
        <w:drawing>
          <wp:anchor distT="0" distB="0" distL="114300" distR="114300" simplePos="0" relativeHeight="251750912" behindDoc="1" locked="0" layoutInCell="1" allowOverlap="1" wp14:anchorId="7C22A20A" wp14:editId="57AF5543">
            <wp:simplePos x="0" y="0"/>
            <wp:positionH relativeFrom="column">
              <wp:posOffset>3065780</wp:posOffset>
            </wp:positionH>
            <wp:positionV relativeFrom="paragraph">
              <wp:posOffset>19685</wp:posOffset>
            </wp:positionV>
            <wp:extent cx="2747010" cy="2560320"/>
            <wp:effectExtent l="0" t="0" r="0" b="0"/>
            <wp:wrapThrough wrapText="bothSides">
              <wp:wrapPolygon edited="0">
                <wp:start x="0" y="0"/>
                <wp:lineTo x="0" y="21375"/>
                <wp:lineTo x="21420" y="21375"/>
                <wp:lineTo x="2142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7010" cy="2560320"/>
                    </a:xfrm>
                    <a:prstGeom prst="rect">
                      <a:avLst/>
                    </a:prstGeom>
                  </pic:spPr>
                </pic:pic>
              </a:graphicData>
            </a:graphic>
            <wp14:sizeRelH relativeFrom="page">
              <wp14:pctWidth>0</wp14:pctWidth>
            </wp14:sizeRelH>
            <wp14:sizeRelV relativeFrom="page">
              <wp14:pctHeight>0</wp14:pctHeight>
            </wp14:sizeRelV>
          </wp:anchor>
        </w:drawing>
      </w:r>
      <w:r w:rsidR="003A689E">
        <w:t>3.2.4.2.2 Declaring upper and lower boundaries of HSV values and setting up the camera</w:t>
      </w:r>
    </w:p>
    <w:p w:rsidR="003A689E" w:rsidRPr="003A689E" w:rsidRDefault="007C75C3" w:rsidP="003A689E">
      <w:r>
        <w:rPr>
          <w:noProof/>
          <w:lang w:eastAsia="en-GB"/>
        </w:rPr>
        <w:drawing>
          <wp:anchor distT="0" distB="0" distL="114300" distR="114300" simplePos="0" relativeHeight="251747840"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78">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In the next three lines, you can see the HSV upper and lower boundaries being defined to the “green” tennis ball. The values which Adrian chose will not match the HSV values of my tennis ball. However, this isn’t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 xml:space="preserve">create </w:t>
      </w:r>
      <w:r w:rsidR="003F3729">
        <w:lastRenderedPageBreak/>
        <w:t>GUI</w:t>
      </w:r>
      <w:r w:rsidR="008328F6">
        <w:t xml:space="preserve"> </w:t>
      </w:r>
      <w:r w:rsidR="003F3729">
        <w:t xml:space="preserve">track bars </w:t>
      </w:r>
      <w:r w:rsidR="008328F6">
        <w:t xml:space="preserve">online, I found a website which explained exactly how I would do this (website in reference – </w:t>
      </w:r>
      <w:hyperlink r:id="rId79" w:history="1">
        <w:r w:rsidR="008328F6" w:rsidRPr="0088578C">
          <w:rPr>
            <w:rStyle w:val="Hyperlink"/>
          </w:rPr>
          <w:t>https://opencv-python-tutroals.readthedocs.io/en/latest/py_tutorials/py_gui/py_trackbar/py_trackbar.html</w:t>
        </w:r>
      </w:hyperlink>
      <w:r w:rsidR="008328F6">
        <w:t>). This 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9C7FAE" w:rsidRDefault="009C7FAE" w:rsidP="009C7FAE">
      <w:r w:rsidRPr="008C3F15">
        <w:rPr>
          <w:color w:val="00B050"/>
        </w:rPr>
        <w:t>#open a window to define the upper and lower HSV boundaries</w:t>
      </w:r>
      <w:r w:rsidRPr="008C3F15">
        <w:rPr>
          <w:color w:val="00B050"/>
        </w:rPr>
        <w:br/>
      </w:r>
      <w:r>
        <w:t>open.namedwindow(‘HSV’)</w:t>
      </w:r>
      <w:r>
        <w:br/>
      </w:r>
      <w:r w:rsidRPr="008C3F15">
        <w:rPr>
          <w:color w:val="00B050"/>
        </w:rPr>
        <w:t>#lower range sliders</w:t>
      </w:r>
      <w:r>
        <w:br/>
      </w:r>
      <w:r w:rsidR="003F3729">
        <w:t>cv2.</w:t>
      </w:r>
      <w:r>
        <w:t xml:space="preserve">createtrackbar(‘lowHue’, ‘HSV’, </w:t>
      </w:r>
      <w:r w:rsidR="003F3729" w:rsidRPr="003F3729">
        <w:t xml:space="preserve">icol </w:t>
      </w:r>
      <w:r>
        <w:t>[0],  255, nothing)</w:t>
      </w:r>
      <w:r>
        <w:br/>
      </w:r>
      <w:r w:rsidR="003F3729">
        <w:t>cv2.</w:t>
      </w:r>
      <w:r>
        <w:t xml:space="preserve">createtrackbar(‘lowSaturation’, ‘HSV’, </w:t>
      </w:r>
      <w:r w:rsidR="003F3729" w:rsidRPr="003F3729">
        <w:t xml:space="preserve">icol </w:t>
      </w:r>
      <w:r>
        <w:t>[1],  255, nothing)</w:t>
      </w:r>
      <w:r>
        <w:br/>
      </w:r>
      <w:r w:rsidR="003F3729">
        <w:t>cv2.</w:t>
      </w:r>
      <w:r>
        <w:t xml:space="preserve">createtrackbar(‘lowValue’, ‘HSV’, </w:t>
      </w:r>
      <w:r w:rsidR="003F3729" w:rsidRPr="003F3729">
        <w:t xml:space="preserve">icol </w:t>
      </w:r>
      <w:r>
        <w:t>[2],  255, nothing)</w:t>
      </w:r>
      <w:r w:rsidRPr="00931066">
        <w:t xml:space="preserve"> </w:t>
      </w:r>
      <w:r>
        <w:br/>
      </w:r>
      <w:r w:rsidRPr="008C3F15">
        <w:rPr>
          <w:color w:val="00B050"/>
        </w:rPr>
        <w:t>#upper range sliders</w:t>
      </w:r>
      <w:r w:rsidRPr="008C3F15">
        <w:rPr>
          <w:color w:val="00B050"/>
        </w:rPr>
        <w:br/>
      </w:r>
      <w:r w:rsidR="003F3729">
        <w:t>cv2.</w:t>
      </w:r>
      <w:r>
        <w:t xml:space="preserve">createtrackbar(‘highHue’, ‘HSV’, </w:t>
      </w:r>
      <w:r w:rsidR="003F3729" w:rsidRPr="003F3729">
        <w:t xml:space="preserve">icol </w:t>
      </w:r>
      <w:r>
        <w:t>[3],  255, nothing)</w:t>
      </w:r>
      <w:r>
        <w:br/>
      </w:r>
      <w:r w:rsidR="003F3729">
        <w:t>cv2.</w:t>
      </w:r>
      <w:r>
        <w:t xml:space="preserve">createtrackbar(‘highSaturation’, ‘HSV’, </w:t>
      </w:r>
      <w:r w:rsidR="003F3729" w:rsidRPr="003F3729">
        <w:t xml:space="preserve">icol </w:t>
      </w:r>
      <w:r>
        <w:t>[4],  255, nothing)</w:t>
      </w:r>
      <w:r>
        <w:br/>
      </w:r>
      <w:r w:rsidR="003F3729">
        <w:t>cv2.</w:t>
      </w:r>
      <w:r>
        <w:t xml:space="preserve">createtrackbar(‘highValue’, ‘HSV’, </w:t>
      </w:r>
      <w:r w:rsidR="003F3729" w:rsidRPr="003F3729">
        <w:t xml:space="preserve">icol </w:t>
      </w:r>
      <w:r>
        <w:t>[5],  255, nothing)</w:t>
      </w:r>
    </w:p>
    <w:p w:rsidR="00B41336" w:rsidRDefault="00B41336" w:rsidP="009C7FAE"/>
    <w:p w:rsidR="003F3729" w:rsidRDefault="003F3729" w:rsidP="009C7FAE">
      <w:r>
        <w:rPr>
          <w:noProof/>
          <w:lang w:eastAsia="en-GB"/>
        </w:rPr>
        <w:drawing>
          <wp:anchor distT="0" distB="0" distL="114300" distR="114300" simplePos="0" relativeHeight="251628032"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0">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is done by accessing the first available video input. I will need to experiment with this later on however, if the “src=0” needs to be changed to “src=1”, 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r w:rsidR="009873AF">
        <w:t>“</w:t>
      </w:r>
      <w:r w:rsidR="009873AF" w:rsidRPr="009873AF">
        <w:t xml:space="preserve"> VideoStream</w:t>
      </w:r>
      <w:r w:rsidR="009873AF">
        <w:t xml:space="preserve">” threaded class is used for efficiency. </w:t>
      </w:r>
      <w:r w:rsidR="00CA0C82">
        <w:t>Otherwise, if a video file is supplied,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lowHue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w:t>
      </w:r>
      <w:r>
        <w:lastRenderedPageBreak/>
        <w:t xml:space="preserve">value, fourth is the maximum value </w:t>
      </w:r>
      <w:r w:rsidRPr="00964A62">
        <w:t>and fifth one is the callback function which is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3.2.4.2.3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3.2.4.2.3 Loop to get HSV values and create a mask</w:t>
      </w:r>
    </w:p>
    <w:p w:rsidR="005D7C89" w:rsidRDefault="005D7C89" w:rsidP="005D7C89">
      <w:r>
        <w:rPr>
          <w:noProof/>
          <w:lang w:eastAsia="en-GB"/>
        </w:rPr>
        <w:drawing>
          <wp:anchor distT="0" distB="0" distL="114300" distR="114300" simplePos="0" relativeHeight="251646464"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1">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025059" w:rsidP="005D7C89">
      <w:r>
        <w:rPr>
          <w:noProof/>
          <w:lang w:eastAsia="en-GB"/>
        </w:rPr>
        <w:drawing>
          <wp:anchor distT="0" distB="0" distL="114300" distR="114300" simplePos="0" relativeHeight="251680256"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82">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t xml:space="preserve">, used the “timeCheck” function (to later display the fps count) and used the previous “cv2.getTrackbarPos” function to keep getting the HSV values from the trackbars.  </w:t>
      </w:r>
    </w:p>
    <w:p w:rsidR="005D7C89" w:rsidRDefault="006862F4" w:rsidP="005D7C89">
      <w:r>
        <w:rPr>
          <w:noProof/>
          <w:lang w:eastAsia="en-GB"/>
        </w:rPr>
        <w:drawing>
          <wp:anchor distT="0" distB="0" distL="114300" distR="114300" simplePos="0" relativeHeight="251634176"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83">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 xml:space="preserve">I found out how to display the fps of the camera, using the “timeCheck” function on stack overflow (page used in reference – </w:t>
      </w:r>
      <w:hyperlink r:id="rId84"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862F4" w:rsidP="005D7C89">
      <w:r>
        <w:rPr>
          <w:noProof/>
          <w:lang w:eastAsia="en-GB"/>
        </w:rPr>
        <w:drawing>
          <wp:anchor distT="0" distB="0" distL="114300" distR="114300" simplePos="0" relativeHeight="251640320" behindDoc="0" locked="0" layoutInCell="1" allowOverlap="1">
            <wp:simplePos x="0" y="0"/>
            <wp:positionH relativeFrom="column">
              <wp:posOffset>2419350</wp:posOffset>
            </wp:positionH>
            <wp:positionV relativeFrom="paragraph">
              <wp:posOffset>96520</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85">
                      <a:extLst>
                        <a:ext uri="{28A0092B-C50C-407E-A947-70E740481C1C}">
                          <a14:useLocalDpi xmlns:a14="http://schemas.microsoft.com/office/drawing/2010/main" val="0"/>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t>After the fps counter was set up, I began handling of the frame. The current frame is grabbed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t xml:space="preserve"> </w:t>
      </w:r>
      <w:r w:rsidR="00155BB6">
        <w:t xml:space="preserve">A 0-tuple is an empty sequence. </w:t>
      </w:r>
      <w:r w:rsidR="006E2C41">
        <w:t xml:space="preserve">The first entry in the tuple, “grabbed” is a </w:t>
      </w:r>
      <w:r w:rsidR="008E42B0">
        <w:t>Boolean, which indicates whether a frame was successfully read,</w:t>
      </w:r>
      <w:r w:rsidR="006E2C41">
        <w:t xml:space="preserve"> or not. The “frame”</w:t>
      </w:r>
      <w:r w:rsidR="00F039E6">
        <w:t xml:space="preserve"> is the video frame itself. The next line of code, handles “VideoSream” vs “VideoCapture”. After this, we define that if a frame was not successfully read, then the program can comprehend that the end of the video is reached and the while loop break. </w:t>
      </w:r>
    </w:p>
    <w:p w:rsidR="00352779" w:rsidRDefault="00B41336" w:rsidP="005D7C89">
      <w:r>
        <w:rPr>
          <w:noProof/>
          <w:lang w:eastAsia="en-GB"/>
        </w:rPr>
        <w:drawing>
          <wp:anchor distT="0" distB="0" distL="114300" distR="114300" simplePos="0" relativeHeight="251677184" behindDoc="0" locked="0" layoutInCell="1" allowOverlap="1" wp14:anchorId="106DBD56" wp14:editId="5D0547CF">
            <wp:simplePos x="0" y="0"/>
            <wp:positionH relativeFrom="column">
              <wp:posOffset>1805940</wp:posOffset>
            </wp:positionH>
            <wp:positionV relativeFrom="paragraph">
              <wp:posOffset>1038860</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86">
                      <a:extLst>
                        <a:ext uri="{28A0092B-C50C-407E-A947-70E740481C1C}">
                          <a14:useLocalDpi xmlns:a14="http://schemas.microsoft.com/office/drawing/2010/main" val="0"/>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352779">
        <w:rPr>
          <w:noProof/>
          <w:lang w:eastAsia="en-GB"/>
        </w:rPr>
        <w:drawing>
          <wp:anchor distT="0" distB="0" distL="114300" distR="114300" simplePos="0" relativeHeight="251655680" behindDoc="0" locked="0" layoutInCell="1" allowOverlap="1" wp14:anchorId="357D118B" wp14:editId="1A16D8B7">
            <wp:simplePos x="0" y="0"/>
            <wp:positionH relativeFrom="column">
              <wp:posOffset>2095500</wp:posOffset>
            </wp:positionH>
            <wp:positionV relativeFrom="paragraph">
              <wp:posOffset>20320</wp:posOffset>
            </wp:positionV>
            <wp:extent cx="3890010" cy="762000"/>
            <wp:effectExtent l="0" t="0" r="0" b="0"/>
            <wp:wrapThrough wrapText="bothSides">
              <wp:wrapPolygon edited="0">
                <wp:start x="0" y="0"/>
                <wp:lineTo x="0" y="21060"/>
                <wp:lineTo x="21473" y="21060"/>
                <wp:lineTo x="21473"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E45952.tmp"/>
                    <pic:cNvPicPr/>
                  </pic:nvPicPr>
                  <pic:blipFill>
                    <a:blip r:embed="rId87">
                      <a:extLst>
                        <a:ext uri="{28A0092B-C50C-407E-A947-70E740481C1C}">
                          <a14:useLocalDpi xmlns:a14="http://schemas.microsoft.com/office/drawing/2010/main" val="0"/>
                        </a:ext>
                      </a:extLst>
                    </a:blip>
                    <a:stretch>
                      <a:fillRect/>
                    </a:stretch>
                  </pic:blipFill>
                  <pic:spPr>
                    <a:xfrm>
                      <a:off x="0" y="0"/>
                      <a:ext cx="3890010" cy="762000"/>
                    </a:xfrm>
                    <a:prstGeom prst="rect">
                      <a:avLst/>
                    </a:prstGeom>
                  </pic:spPr>
                </pic:pic>
              </a:graphicData>
            </a:graphic>
            <wp14:sizeRelH relativeFrom="margin">
              <wp14:pctWidth>0</wp14:pctWidth>
            </wp14:sizeRelH>
            <wp14:sizeRelV relativeFrom="margin">
              <wp14:pctHeight>0</wp14:pctHeight>
            </wp14:sizeRelV>
          </wp:anchor>
        </w:drawing>
      </w:r>
      <w:r w:rsidR="00352779">
        <w:t>After this, the frame is converted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1E2AA9" w:rsidP="005D7C89">
      <w:r>
        <w:t xml:space="preserve">In the next section of code, we display the first mask in a </w:t>
      </w:r>
      <w:r>
        <w:lastRenderedPageBreak/>
        <w:t xml:space="preserve">separate frame. Then we find the contours using the “cv2.findContours” function to allow the mask to work. Then, the contour sizes are defined, in order to then allow us to track the biggest </w:t>
      </w:r>
      <w:r w:rsidR="00EA2E15">
        <w:t>contour, which</w:t>
      </w:r>
      <w:r>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753984"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88">
                      <a:extLst>
                        <a:ext uri="{28A0092B-C50C-407E-A947-70E740481C1C}">
                          <a14:useLocalDpi xmlns:a14="http://schemas.microsoft.com/office/drawing/2010/main" val="0"/>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3.2.4.2.4 Tracking the largest contour with a box around it</w:t>
      </w:r>
      <w:r w:rsidR="00C003C7">
        <w:t xml:space="preserve"> and breaking the loop</w:t>
      </w:r>
    </w:p>
    <w:p w:rsidR="00EB466D" w:rsidRPr="00EB466D" w:rsidRDefault="00385421" w:rsidP="00EB466D">
      <w:r>
        <w:rPr>
          <w:noProof/>
          <w:lang w:eastAsia="en-GB"/>
        </w:rPr>
        <w:drawing>
          <wp:anchor distT="0" distB="0" distL="114300" distR="114300" simplePos="0" relativeHeight="251760128" behindDoc="1" locked="0" layoutInCell="1" allowOverlap="1" wp14:anchorId="47569106" wp14:editId="5F065F4E">
            <wp:simplePos x="0" y="0"/>
            <wp:positionH relativeFrom="column">
              <wp:posOffset>3912870</wp:posOffset>
            </wp:positionH>
            <wp:positionV relativeFrom="paragraph">
              <wp:posOffset>2054225</wp:posOffset>
            </wp:positionV>
            <wp:extent cx="1609090" cy="323215"/>
            <wp:effectExtent l="0" t="0" r="0" b="635"/>
            <wp:wrapThrough wrapText="bothSides">
              <wp:wrapPolygon edited="0">
                <wp:start x="0" y="0"/>
                <wp:lineTo x="0" y="20369"/>
                <wp:lineTo x="21225" y="20369"/>
                <wp:lineTo x="21225"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C464.tmp"/>
                    <pic:cNvPicPr/>
                  </pic:nvPicPr>
                  <pic:blipFill>
                    <a:blip r:embed="rId89">
                      <a:extLst>
                        <a:ext uri="{28A0092B-C50C-407E-A947-70E740481C1C}">
                          <a14:useLocalDpi xmlns:a14="http://schemas.microsoft.com/office/drawing/2010/main" val="0"/>
                        </a:ext>
                      </a:extLst>
                    </a:blip>
                    <a:stretch>
                      <a:fillRect/>
                    </a:stretch>
                  </pic:blipFill>
                  <pic:spPr>
                    <a:xfrm>
                      <a:off x="0" y="0"/>
                      <a:ext cx="1609090" cy="323215"/>
                    </a:xfrm>
                    <a:prstGeom prst="rect">
                      <a:avLst/>
                    </a:prstGeom>
                  </pic:spPr>
                </pic:pic>
              </a:graphicData>
            </a:graphic>
            <wp14:sizeRelH relativeFrom="page">
              <wp14:pctWidth>0</wp14:pctWidth>
            </wp14:sizeRelH>
            <wp14:sizeRelV relativeFrom="page">
              <wp14:pctHeight>0</wp14:pctHeight>
            </wp14:sizeRelV>
          </wp:anchor>
        </w:drawing>
      </w:r>
      <w:r w:rsidR="00281F43">
        <w:rPr>
          <w:noProof/>
          <w:lang w:eastAsia="en-GB"/>
        </w:rPr>
        <w:drawing>
          <wp:anchor distT="0" distB="0" distL="114300" distR="114300" simplePos="0" relativeHeight="251757056" behindDoc="0" locked="0" layoutInCell="1" allowOverlap="1" wp14:anchorId="4D3F8507" wp14:editId="18DF3DE7">
            <wp:simplePos x="0" y="0"/>
            <wp:positionH relativeFrom="column">
              <wp:posOffset>2662555</wp:posOffset>
            </wp:positionH>
            <wp:positionV relativeFrom="paragraph">
              <wp:posOffset>423545</wp:posOffset>
            </wp:positionV>
            <wp:extent cx="2949575" cy="294005"/>
            <wp:effectExtent l="0" t="0" r="3175" b="0"/>
            <wp:wrapThrough wrapText="bothSides">
              <wp:wrapPolygon edited="0">
                <wp:start x="0" y="0"/>
                <wp:lineTo x="0" y="19594"/>
                <wp:lineTo x="21484" y="19594"/>
                <wp:lineTo x="21484"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30D5A4.tmp"/>
                    <pic:cNvPicPr/>
                  </pic:nvPicPr>
                  <pic:blipFill>
                    <a:blip r:embed="rId90">
                      <a:extLst>
                        <a:ext uri="{28A0092B-C50C-407E-A947-70E740481C1C}">
                          <a14:useLocalDpi xmlns:a14="http://schemas.microsoft.com/office/drawing/2010/main" val="0"/>
                        </a:ext>
                      </a:extLst>
                    </a:blip>
                    <a:stretch>
                      <a:fillRect/>
                    </a:stretch>
                  </pic:blipFill>
                  <pic:spPr>
                    <a:xfrm>
                      <a:off x="0" y="0"/>
                      <a:ext cx="2949575" cy="294005"/>
                    </a:xfrm>
                    <a:prstGeom prst="rect">
                      <a:avLst/>
                    </a:prstGeom>
                  </pic:spPr>
                </pic:pic>
              </a:graphicData>
            </a:graphic>
            <wp14:sizeRelH relativeFrom="margin">
              <wp14:pctWidth>0</wp14:pctWidth>
            </wp14:sizeRelH>
            <wp14:sizeRelV relativeFrom="margin">
              <wp14:pctHeight>0</wp14:pctHeight>
            </wp14:sizeRelV>
          </wp:anchor>
        </w:drawing>
      </w:r>
      <w:r w:rsidR="00986BD7">
        <w:t xml:space="preserve">In this section, we are using the “biggest_contour” </w:t>
      </w:r>
      <w:r w:rsidR="00281F43">
        <w:t>previously created to draw a box around our largest contour. This box grows and shrinks based on the size of the size of the “biggest_contour” as it creates a square/rectangle based on the biggest and smallest x and y coordinates of the contours. The “cv2.drawContours” function works by drawing all of the contours, which found using the “cv2.findContours” function. The “cv2.drawContours” function can be manipulated to draw all contours, draw the largest contours or to draw a shape around the biggest contours.</w:t>
      </w:r>
      <w:r w:rsidR="00760DC7">
        <w:t xml:space="preserve"> The rectangle is drawn in green as the BGR values are set to “(0</w:t>
      </w:r>
      <w:r w:rsidR="00637995">
        <w:t>, 255, 0</w:t>
      </w:r>
      <w:r w:rsidR="00760DC7">
        <w:t xml:space="preserve">)” </w:t>
      </w:r>
      <w:r w:rsidR="00637995">
        <w:t>however;</w:t>
      </w:r>
      <w:r w:rsidR="00760DC7">
        <w:t xml:space="preserve"> this can easily be changed to red by changing these values to “(0</w:t>
      </w:r>
      <w:r w:rsidR="00637995">
        <w:t>, 0, 255</w:t>
      </w:r>
      <w:r w:rsidR="00760DC7">
        <w:t xml:space="preserve">)”. I am planning on changing these values if a bounce is detected (bounce detection 3.2.5) and </w:t>
      </w:r>
      <w:r w:rsidR="00637995">
        <w:t>reverting</w:t>
      </w:r>
      <w:r w:rsidR="00760DC7">
        <w:t xml:space="preserve"> to green after the ball has left the ground again. </w:t>
      </w:r>
    </w:p>
    <w:p w:rsidR="00FD18F2" w:rsidRDefault="00385421" w:rsidP="005D7C89">
      <w:r>
        <w:t xml:space="preserve">This line of code is then used to display the final image onto a separate frame. You may have noticed that </w:t>
      </w:r>
      <w:r w:rsidR="00123257">
        <w:t>three</w:t>
      </w:r>
      <w:r>
        <w:t xml:space="preserve"> separate frames are displayed in this project. This is done so that we can have our “normal” tab (the tab which just displays out camera feed and nothing else), our HSV mask (our video feed with the HSV colour mask applied to it, so that we can isolate the colour of the tennis ball, which we require) and our tracking tab (the tab which displays the object which we are tracking, isolated with a green box around it).</w:t>
      </w:r>
    </w:p>
    <w:p w:rsidR="00D00121" w:rsidRDefault="00302C71" w:rsidP="005D7C89">
      <w:r>
        <w:rPr>
          <w:noProof/>
          <w:lang w:eastAsia="en-GB"/>
        </w:rPr>
        <w:drawing>
          <wp:anchor distT="0" distB="0" distL="114300" distR="114300" simplePos="0" relativeHeight="251763200" behindDoc="1" locked="0" layoutInCell="1" allowOverlap="1" wp14:anchorId="773F6E77" wp14:editId="577DAFDC">
            <wp:simplePos x="0" y="0"/>
            <wp:positionH relativeFrom="column">
              <wp:posOffset>3518535</wp:posOffset>
            </wp:positionH>
            <wp:positionV relativeFrom="paragraph">
              <wp:posOffset>3810</wp:posOffset>
            </wp:positionV>
            <wp:extent cx="2099310" cy="413385"/>
            <wp:effectExtent l="0" t="0" r="0" b="5715"/>
            <wp:wrapThrough wrapText="bothSides">
              <wp:wrapPolygon edited="0">
                <wp:start x="0" y="0"/>
                <wp:lineTo x="0" y="20903"/>
                <wp:lineTo x="21365" y="20903"/>
                <wp:lineTo x="2136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F6CD.tmp"/>
                    <pic:cNvPicPr/>
                  </pic:nvPicPr>
                  <pic:blipFill>
                    <a:blip r:embed="rId91">
                      <a:extLst>
                        <a:ext uri="{28A0092B-C50C-407E-A947-70E740481C1C}">
                          <a14:useLocalDpi xmlns:a14="http://schemas.microsoft.com/office/drawing/2010/main" val="0"/>
                        </a:ext>
                      </a:extLst>
                    </a:blip>
                    <a:stretch>
                      <a:fillRect/>
                    </a:stretch>
                  </pic:blipFill>
                  <pic:spPr>
                    <a:xfrm>
                      <a:off x="0" y="0"/>
                      <a:ext cx="2099310" cy="413385"/>
                    </a:xfrm>
                    <a:prstGeom prst="rect">
                      <a:avLst/>
                    </a:prstGeom>
                  </pic:spPr>
                </pic:pic>
              </a:graphicData>
            </a:graphic>
            <wp14:sizeRelH relativeFrom="page">
              <wp14:pctWidth>0</wp14:pctWidth>
            </wp14:sizeRelH>
            <wp14:sizeRelV relativeFrom="page">
              <wp14:pctHeight>0</wp14:pctHeight>
            </wp14:sizeRelV>
          </wp:anchor>
        </w:drawing>
      </w:r>
      <w:r>
        <w:t>This is the penultimate part of this prototype, as here we break the loop.</w:t>
      </w:r>
      <w:r w:rsidR="0055657E">
        <w:t xml:space="preserve"> “cv2.waitKey(5) is used to delay the program by 5 milliseconds before the camera feed is displayed. I used “k== 27” in order to set escape to break the loop. Hence, when escape is pressed, the program stops running, rather than “q” as was used in previous prototypes. The final line is used as previously found, in order to display the fps count.</w:t>
      </w:r>
    </w:p>
    <w:p w:rsidR="00C003C7" w:rsidRDefault="00C54DAC" w:rsidP="00C54DAC">
      <w:pPr>
        <w:pStyle w:val="Heading5"/>
      </w:pPr>
      <w:r>
        <w:t>3.2.4.2.5 Closing all windows and releasing camera resources</w:t>
      </w:r>
    </w:p>
    <w:p w:rsidR="00C54DAC" w:rsidRPr="005D7C89" w:rsidRDefault="00C54DAC" w:rsidP="005D7C89">
      <w:r>
        <w:rPr>
          <w:noProof/>
          <w:lang w:eastAsia="en-GB"/>
        </w:rPr>
        <w:drawing>
          <wp:anchor distT="0" distB="0" distL="114300" distR="114300" simplePos="0" relativeHeight="251766272" behindDoc="0" locked="0" layoutInCell="1" allowOverlap="1">
            <wp:simplePos x="0" y="0"/>
            <wp:positionH relativeFrom="column">
              <wp:posOffset>4038600</wp:posOffset>
            </wp:positionH>
            <wp:positionV relativeFrom="paragraph">
              <wp:posOffset>13335</wp:posOffset>
            </wp:positionV>
            <wp:extent cx="1685925" cy="257175"/>
            <wp:effectExtent l="0" t="0" r="9525" b="9525"/>
            <wp:wrapThrough wrapText="bothSides">
              <wp:wrapPolygon edited="0">
                <wp:start x="0" y="0"/>
                <wp:lineTo x="0" y="20800"/>
                <wp:lineTo x="21478" y="20800"/>
                <wp:lineTo x="2147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88B270.tmp"/>
                    <pic:cNvPicPr/>
                  </pic:nvPicPr>
                  <pic:blipFill>
                    <a:blip r:embed="rId92">
                      <a:extLst>
                        <a:ext uri="{28A0092B-C50C-407E-A947-70E740481C1C}">
                          <a14:useLocalDpi xmlns:a14="http://schemas.microsoft.com/office/drawing/2010/main" val="0"/>
                        </a:ext>
                      </a:extLst>
                    </a:blip>
                    <a:stretch>
                      <a:fillRect/>
                    </a:stretch>
                  </pic:blipFill>
                  <pic:spPr>
                    <a:xfrm>
                      <a:off x="0" y="0"/>
                      <a:ext cx="1685925" cy="257175"/>
                    </a:xfrm>
                    <a:prstGeom prst="rect">
                      <a:avLst/>
                    </a:prstGeom>
                  </pic:spPr>
                </pic:pic>
              </a:graphicData>
            </a:graphic>
          </wp:anchor>
        </w:drawing>
      </w:r>
      <w:r>
        <w:t>Finally, theses 2 lines are used at the end of the prototype. “cv2.destroyAllWindows()” is used to close all the windows which were created when the program is run. The “vidCapture.release()” is calling “cv2.videoCapture()” which we set it to be. This is releases the hardware and software resources of</w:t>
      </w:r>
      <w:r w:rsidR="00E3281A">
        <w:t xml:space="preserve"> the camera module. The “cv2.videoCapture()” is set to “vidCapture()” as this is done in order to avoid common errors such as “Device or resource busy.” </w:t>
      </w:r>
    </w:p>
    <w:p w:rsidR="00583699" w:rsidRDefault="00583699" w:rsidP="00583699">
      <w:pPr>
        <w:pStyle w:val="Heading4"/>
      </w:pPr>
      <w:r>
        <w:t>3.2.4.3 Validation</w:t>
      </w:r>
    </w:p>
    <w:p w:rsidR="00CD1457" w:rsidRPr="00CD1457" w:rsidRDefault="00CD1457" w:rsidP="00CD1457">
      <w:r>
        <w:t xml:space="preserve">In this section, I have successfully shown </w:t>
      </w:r>
      <w:r w:rsidR="0004524E">
        <w:t xml:space="preserve">that my program can track an object </w:t>
      </w:r>
      <w:r w:rsidR="0037550C">
        <w:t xml:space="preserve">with a green box around it, </w:t>
      </w:r>
      <w:r w:rsidR="0004524E">
        <w:t>based on the HSV values</w:t>
      </w:r>
      <w:r w:rsidR="0037550C">
        <w:t xml:space="preserve"> and the largest contours.</w:t>
      </w:r>
      <w:r w:rsidR="001D6B4E">
        <w:t xml:space="preserve"> In this prototype, I have shown the ability for the user to set the HSV colours using GUI sliders and be able to see</w:t>
      </w:r>
      <w:r w:rsidR="009B6DC6">
        <w:t xml:space="preserve"> the objects HSV values via the values on the sliders and the mask displayed in a separate window.</w:t>
      </w:r>
    </w:p>
    <w:p w:rsidR="00583699" w:rsidRPr="00583699" w:rsidRDefault="00583699" w:rsidP="00583699">
      <w:pPr>
        <w:pStyle w:val="Heading5"/>
      </w:pPr>
      <w:r>
        <w:lastRenderedPageBreak/>
        <w:t>3.2.4.3.1 Test table</w:t>
      </w:r>
    </w:p>
    <w:tbl>
      <w:tblPr>
        <w:tblStyle w:val="TableGrid"/>
        <w:tblW w:w="0" w:type="auto"/>
        <w:tblLook w:val="04A0" w:firstRow="1" w:lastRow="0" w:firstColumn="1" w:lastColumn="0" w:noHBand="0" w:noVBand="1"/>
      </w:tblPr>
      <w:tblGrid>
        <w:gridCol w:w="3080"/>
        <w:gridCol w:w="3081"/>
        <w:gridCol w:w="3081"/>
      </w:tblGrid>
      <w:tr w:rsidR="00FD18F2" w:rsidTr="00562B25">
        <w:tc>
          <w:tcPr>
            <w:tcW w:w="3080" w:type="dxa"/>
          </w:tcPr>
          <w:p w:rsidR="00562B25" w:rsidRPr="00F45955" w:rsidRDefault="00562B25" w:rsidP="00562B25">
            <w:pPr>
              <w:rPr>
                <w:b/>
              </w:rPr>
            </w:pPr>
            <w:r w:rsidRPr="00F45955">
              <w:rPr>
                <w:b/>
              </w:rPr>
              <w:t>Test</w:t>
            </w:r>
          </w:p>
        </w:tc>
        <w:tc>
          <w:tcPr>
            <w:tcW w:w="3081" w:type="dxa"/>
          </w:tcPr>
          <w:p w:rsidR="00562B25" w:rsidRPr="00F45955" w:rsidRDefault="00562B25" w:rsidP="00562B25">
            <w:pPr>
              <w:rPr>
                <w:b/>
              </w:rPr>
            </w:pPr>
            <w:r w:rsidRPr="00F45955">
              <w:rPr>
                <w:b/>
              </w:rPr>
              <w:t>Expected Outcome</w:t>
            </w:r>
          </w:p>
        </w:tc>
        <w:tc>
          <w:tcPr>
            <w:tcW w:w="3081" w:type="dxa"/>
          </w:tcPr>
          <w:p w:rsidR="00562B25" w:rsidRPr="00F45955" w:rsidRDefault="00562B25" w:rsidP="00562B25">
            <w:pPr>
              <w:rPr>
                <w:b/>
              </w:rPr>
            </w:pPr>
            <w:r w:rsidRPr="00F45955">
              <w:rPr>
                <w:b/>
              </w:rPr>
              <w:t>Actual Outcome</w:t>
            </w:r>
          </w:p>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bl>
    <w:p w:rsidR="00583699" w:rsidRDefault="00583699" w:rsidP="00583699"/>
    <w:p w:rsidR="00583699" w:rsidRPr="00583699" w:rsidRDefault="00583699" w:rsidP="00583699">
      <w:pPr>
        <w:pStyle w:val="Heading4"/>
      </w:pPr>
      <w:r>
        <w:t>3.2.4.4 Review</w:t>
      </w:r>
    </w:p>
    <w:p w:rsidR="00F36BCF" w:rsidRPr="00215315" w:rsidRDefault="00F66302" w:rsidP="009925DE">
      <w:r>
        <w:t xml:space="preserve"> </w:t>
      </w:r>
      <w:r w:rsidR="009B0E08" w:rsidRPr="009B0E08">
        <w:t xml:space="preserve">  </w:t>
      </w:r>
      <w:r w:rsidR="00F36BCF">
        <w:t xml:space="preserve"> </w:t>
      </w:r>
    </w:p>
    <w:p w:rsidR="00BF033F" w:rsidRPr="00BF033F" w:rsidRDefault="00F73F5B" w:rsidP="00B948DD">
      <w:pPr>
        <w:pStyle w:val="Heading2"/>
      </w:pPr>
      <w:bookmarkStart w:id="31" w:name="_Toc4069892"/>
      <w:r>
        <w:t xml:space="preserve">3.3 </w:t>
      </w:r>
      <w:r w:rsidR="003950D0">
        <w:t>Structures</w:t>
      </w:r>
      <w:bookmarkEnd w:id="31"/>
    </w:p>
    <w:p w:rsidR="002C08E7" w:rsidRPr="002C08E7" w:rsidRDefault="00F73F5B" w:rsidP="001E3F7F">
      <w:pPr>
        <w:pStyle w:val="Heading2"/>
      </w:pPr>
      <w:bookmarkStart w:id="32" w:name="_Toc4069893"/>
      <w:r>
        <w:t xml:space="preserve">3.4 </w:t>
      </w:r>
      <w:r w:rsidR="003950D0">
        <w:t>Examples of Code (Annotated)</w:t>
      </w:r>
      <w:bookmarkEnd w:id="32"/>
    </w:p>
    <w:p w:rsidR="003950D0" w:rsidRDefault="00F73F5B" w:rsidP="003950D0">
      <w:pPr>
        <w:pStyle w:val="Heading2"/>
      </w:pPr>
      <w:bookmarkStart w:id="33" w:name="_Toc4069894"/>
      <w:r>
        <w:t xml:space="preserve">3.5 </w:t>
      </w:r>
      <w:r w:rsidR="003950D0">
        <w:t>Validations</w:t>
      </w:r>
      <w:bookmarkEnd w:id="33"/>
    </w:p>
    <w:p w:rsidR="003950D0" w:rsidRPr="003950D0" w:rsidRDefault="00F73F5B" w:rsidP="003950D0">
      <w:pPr>
        <w:pStyle w:val="Heading2"/>
      </w:pPr>
      <w:bookmarkStart w:id="34" w:name="_Toc4069895"/>
      <w:r>
        <w:t xml:space="preserve">3.6 </w:t>
      </w:r>
      <w:r w:rsidR="003950D0">
        <w:t>Review</w:t>
      </w:r>
      <w:bookmarkEnd w:id="34"/>
    </w:p>
    <w:p w:rsidR="003466A8" w:rsidRDefault="00F73F5B" w:rsidP="00D54858">
      <w:pPr>
        <w:pStyle w:val="Heading1"/>
      </w:pPr>
      <w:bookmarkStart w:id="35" w:name="_Toc4069896"/>
      <w:r>
        <w:t xml:space="preserve">4 </w:t>
      </w:r>
      <w:r w:rsidR="003466A8">
        <w:t>Evaluation</w:t>
      </w:r>
      <w:bookmarkEnd w:id="35"/>
    </w:p>
    <w:p w:rsidR="003950D0" w:rsidRDefault="00F73F5B" w:rsidP="003950D0">
      <w:pPr>
        <w:pStyle w:val="Heading2"/>
      </w:pPr>
      <w:bookmarkStart w:id="36" w:name="_Toc4069897"/>
      <w:r>
        <w:t xml:space="preserve">4.1 </w:t>
      </w:r>
      <w:r w:rsidR="003950D0">
        <w:t>Success Criteria</w:t>
      </w:r>
      <w:bookmarkEnd w:id="36"/>
    </w:p>
    <w:p w:rsidR="003950D0" w:rsidRDefault="00F73F5B" w:rsidP="003950D0">
      <w:pPr>
        <w:pStyle w:val="Heading2"/>
      </w:pPr>
      <w:bookmarkStart w:id="37" w:name="_Toc4069898"/>
      <w:r>
        <w:t xml:space="preserve">4.2 </w:t>
      </w:r>
      <w:r w:rsidR="00E004B9">
        <w:t>Potential</w:t>
      </w:r>
      <w:r w:rsidR="003950D0">
        <w:t xml:space="preserve"> </w:t>
      </w:r>
      <w:r w:rsidR="00985FAB">
        <w:t>in</w:t>
      </w:r>
      <w:r w:rsidR="003950D0">
        <w:t xml:space="preserve"> Future</w:t>
      </w:r>
      <w:bookmarkEnd w:id="37"/>
    </w:p>
    <w:p w:rsidR="003950D0" w:rsidRDefault="00F73F5B" w:rsidP="003950D0">
      <w:pPr>
        <w:pStyle w:val="Heading2"/>
      </w:pPr>
      <w:bookmarkStart w:id="38" w:name="_Toc4069899"/>
      <w:r>
        <w:t xml:space="preserve">4.3 </w:t>
      </w:r>
      <w:r w:rsidR="003950D0">
        <w:t>Future Improvements</w:t>
      </w:r>
      <w:bookmarkEnd w:id="38"/>
    </w:p>
    <w:p w:rsidR="003950D0" w:rsidRPr="003950D0" w:rsidRDefault="00F73F5B" w:rsidP="003950D0">
      <w:pPr>
        <w:pStyle w:val="Heading2"/>
      </w:pPr>
      <w:bookmarkStart w:id="39" w:name="_Toc4069900"/>
      <w:r>
        <w:t xml:space="preserve">4.4 </w:t>
      </w:r>
      <w:r w:rsidR="003950D0">
        <w:t>Usability</w:t>
      </w:r>
      <w:bookmarkEnd w:id="39"/>
    </w:p>
    <w:p w:rsidR="00D54858" w:rsidRPr="00D54858" w:rsidRDefault="00F73F5B" w:rsidP="00D54858">
      <w:pPr>
        <w:pStyle w:val="Heading1"/>
      </w:pPr>
      <w:bookmarkStart w:id="40" w:name="_Toc4069901"/>
      <w:r>
        <w:t xml:space="preserve">5 </w:t>
      </w:r>
      <w:r w:rsidR="00D54858">
        <w:t>Bibliography</w:t>
      </w:r>
      <w:bookmarkEnd w:id="40"/>
    </w:p>
    <w:sectPr w:rsidR="00D54858" w:rsidRPr="00D54858" w:rsidSect="003A4F63">
      <w:headerReference w:type="default" r:id="rId93"/>
      <w:footerReference w:type="default" r:id="rId94"/>
      <w:headerReference w:type="first" r:id="rId9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389E" w:rsidRDefault="00F5389E" w:rsidP="003A4F63">
      <w:pPr>
        <w:spacing w:after="0" w:line="240" w:lineRule="auto"/>
      </w:pPr>
      <w:r>
        <w:separator/>
      </w:r>
    </w:p>
  </w:endnote>
  <w:endnote w:type="continuationSeparator" w:id="0">
    <w:p w:rsidR="00F5389E" w:rsidRDefault="00F5389E"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89E" w:rsidRDefault="00F5389E">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11ECE">
          <w:rPr>
            <w:noProof/>
          </w:rPr>
          <w:t>1</w:t>
        </w:r>
        <w:r>
          <w:rPr>
            <w:noProof/>
          </w:rPr>
          <w:fldChar w:fldCharType="end"/>
        </w:r>
        <w:r>
          <w:rPr>
            <w:noProof/>
          </w:rPr>
          <w:t xml:space="preserve"> of 18</w:t>
        </w:r>
        <w:r>
          <w:rPr>
            <w:noProof/>
          </w:rPr>
          <w:tab/>
        </w:r>
        <w:r w:rsidRPr="00D15DFF">
          <w:rPr>
            <w:noProof/>
          </w:rPr>
          <w:t>AI Computer Vision</w:t>
        </w:r>
      </w:sdtContent>
    </w:sdt>
  </w:p>
  <w:p w:rsidR="00F5389E" w:rsidRDefault="00F538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389E" w:rsidRDefault="00F5389E" w:rsidP="003A4F63">
      <w:pPr>
        <w:spacing w:after="0" w:line="240" w:lineRule="auto"/>
      </w:pPr>
      <w:r>
        <w:separator/>
      </w:r>
    </w:p>
  </w:footnote>
  <w:footnote w:type="continuationSeparator" w:id="0">
    <w:p w:rsidR="00F5389E" w:rsidRDefault="00F5389E" w:rsidP="003A4F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89E" w:rsidRDefault="00F5389E" w:rsidP="00D15DFF">
    <w:pPr>
      <w:pStyle w:val="Header"/>
    </w:pPr>
    <w:r>
      <w:t>Centre Number: 48317</w:t>
    </w:r>
    <w:r>
      <w:tab/>
    </w:r>
    <w:r>
      <w:tab/>
      <w:t xml:space="preserve">Candidate Number: 2769 </w:t>
    </w:r>
  </w:p>
  <w:p w:rsidR="00F5389E" w:rsidRDefault="00F538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89E" w:rsidRDefault="00F5389E">
    <w:pPr>
      <w:pStyle w:val="Header"/>
    </w:pPr>
    <w:r>
      <w:t>Centre Number: 48317</w:t>
    </w:r>
  </w:p>
  <w:p w:rsidR="00F5389E" w:rsidRDefault="00F5389E">
    <w:pPr>
      <w:pStyle w:val="Header"/>
    </w:pPr>
    <w:r>
      <w:t xml:space="preserve">Candidate Number: 2769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7971"/>
    <w:rsid w:val="00017D0A"/>
    <w:rsid w:val="00025059"/>
    <w:rsid w:val="00027EDD"/>
    <w:rsid w:val="00033F02"/>
    <w:rsid w:val="00044CDD"/>
    <w:rsid w:val="0004524E"/>
    <w:rsid w:val="00075B01"/>
    <w:rsid w:val="00080728"/>
    <w:rsid w:val="00082E40"/>
    <w:rsid w:val="00087E5B"/>
    <w:rsid w:val="00094DA2"/>
    <w:rsid w:val="000A793B"/>
    <w:rsid w:val="000B651F"/>
    <w:rsid w:val="000C525F"/>
    <w:rsid w:val="000C6016"/>
    <w:rsid w:val="000D7B0B"/>
    <w:rsid w:val="000E554A"/>
    <w:rsid w:val="000F19EC"/>
    <w:rsid w:val="000F4738"/>
    <w:rsid w:val="000F4E34"/>
    <w:rsid w:val="0011143C"/>
    <w:rsid w:val="001117DE"/>
    <w:rsid w:val="00123257"/>
    <w:rsid w:val="00127A3E"/>
    <w:rsid w:val="00143925"/>
    <w:rsid w:val="00155BB6"/>
    <w:rsid w:val="00162D0B"/>
    <w:rsid w:val="00163788"/>
    <w:rsid w:val="001655FA"/>
    <w:rsid w:val="0017053A"/>
    <w:rsid w:val="00171821"/>
    <w:rsid w:val="00181532"/>
    <w:rsid w:val="00192116"/>
    <w:rsid w:val="001930D9"/>
    <w:rsid w:val="00193CB2"/>
    <w:rsid w:val="00194237"/>
    <w:rsid w:val="00195624"/>
    <w:rsid w:val="001A3125"/>
    <w:rsid w:val="001B03CC"/>
    <w:rsid w:val="001B1B45"/>
    <w:rsid w:val="001B3FAB"/>
    <w:rsid w:val="001B442B"/>
    <w:rsid w:val="001C20D3"/>
    <w:rsid w:val="001D3325"/>
    <w:rsid w:val="001D6B4E"/>
    <w:rsid w:val="001E2AA9"/>
    <w:rsid w:val="001E3F7F"/>
    <w:rsid w:val="001F61A8"/>
    <w:rsid w:val="001F7D14"/>
    <w:rsid w:val="002015F3"/>
    <w:rsid w:val="00201D87"/>
    <w:rsid w:val="00215315"/>
    <w:rsid w:val="0022488B"/>
    <w:rsid w:val="00242608"/>
    <w:rsid w:val="002628C7"/>
    <w:rsid w:val="00267800"/>
    <w:rsid w:val="00277958"/>
    <w:rsid w:val="00281F43"/>
    <w:rsid w:val="00282EAB"/>
    <w:rsid w:val="00290E46"/>
    <w:rsid w:val="00293221"/>
    <w:rsid w:val="002967BC"/>
    <w:rsid w:val="002A234E"/>
    <w:rsid w:val="002B6BE8"/>
    <w:rsid w:val="002B71BA"/>
    <w:rsid w:val="002B7B4A"/>
    <w:rsid w:val="002C08E7"/>
    <w:rsid w:val="002D4309"/>
    <w:rsid w:val="002E783F"/>
    <w:rsid w:val="002E797C"/>
    <w:rsid w:val="002F47C1"/>
    <w:rsid w:val="00302C71"/>
    <w:rsid w:val="00306DDA"/>
    <w:rsid w:val="00311E96"/>
    <w:rsid w:val="0031483D"/>
    <w:rsid w:val="00314B7D"/>
    <w:rsid w:val="003168C2"/>
    <w:rsid w:val="00321A98"/>
    <w:rsid w:val="0033190B"/>
    <w:rsid w:val="00335E0A"/>
    <w:rsid w:val="00342A1F"/>
    <w:rsid w:val="00345652"/>
    <w:rsid w:val="00345996"/>
    <w:rsid w:val="003466A8"/>
    <w:rsid w:val="00352779"/>
    <w:rsid w:val="00353AD4"/>
    <w:rsid w:val="00355CD2"/>
    <w:rsid w:val="003613FF"/>
    <w:rsid w:val="00361A0F"/>
    <w:rsid w:val="0037550C"/>
    <w:rsid w:val="00385421"/>
    <w:rsid w:val="00387BC5"/>
    <w:rsid w:val="00391186"/>
    <w:rsid w:val="00393E1A"/>
    <w:rsid w:val="00393E74"/>
    <w:rsid w:val="003950D0"/>
    <w:rsid w:val="00395C5E"/>
    <w:rsid w:val="003A24C6"/>
    <w:rsid w:val="003A282B"/>
    <w:rsid w:val="003A4F63"/>
    <w:rsid w:val="003A689E"/>
    <w:rsid w:val="003B3569"/>
    <w:rsid w:val="003B6193"/>
    <w:rsid w:val="003C7425"/>
    <w:rsid w:val="003D6D8C"/>
    <w:rsid w:val="003E77E6"/>
    <w:rsid w:val="003F3729"/>
    <w:rsid w:val="00405A9A"/>
    <w:rsid w:val="004060CF"/>
    <w:rsid w:val="00407CB5"/>
    <w:rsid w:val="00415F61"/>
    <w:rsid w:val="00420F42"/>
    <w:rsid w:val="00422609"/>
    <w:rsid w:val="00424971"/>
    <w:rsid w:val="004253B0"/>
    <w:rsid w:val="00427442"/>
    <w:rsid w:val="004347BB"/>
    <w:rsid w:val="00436D93"/>
    <w:rsid w:val="00437617"/>
    <w:rsid w:val="00437F8C"/>
    <w:rsid w:val="004405B0"/>
    <w:rsid w:val="00466A4A"/>
    <w:rsid w:val="004748B7"/>
    <w:rsid w:val="00486D98"/>
    <w:rsid w:val="004873CB"/>
    <w:rsid w:val="00487C39"/>
    <w:rsid w:val="004B53EB"/>
    <w:rsid w:val="004D6B21"/>
    <w:rsid w:val="004E45A1"/>
    <w:rsid w:val="004E531A"/>
    <w:rsid w:val="004E693F"/>
    <w:rsid w:val="004F1DA9"/>
    <w:rsid w:val="005010D2"/>
    <w:rsid w:val="00507F5F"/>
    <w:rsid w:val="00513410"/>
    <w:rsid w:val="00513B02"/>
    <w:rsid w:val="00526A87"/>
    <w:rsid w:val="00527102"/>
    <w:rsid w:val="00536A8E"/>
    <w:rsid w:val="00554C70"/>
    <w:rsid w:val="0055657E"/>
    <w:rsid w:val="00561D54"/>
    <w:rsid w:val="00562B25"/>
    <w:rsid w:val="0056662C"/>
    <w:rsid w:val="00572A69"/>
    <w:rsid w:val="005747CB"/>
    <w:rsid w:val="00581E02"/>
    <w:rsid w:val="00583699"/>
    <w:rsid w:val="00597279"/>
    <w:rsid w:val="005A5609"/>
    <w:rsid w:val="005B55D7"/>
    <w:rsid w:val="005C00CB"/>
    <w:rsid w:val="005C623A"/>
    <w:rsid w:val="005C7BF6"/>
    <w:rsid w:val="005D3B08"/>
    <w:rsid w:val="005D5A8C"/>
    <w:rsid w:val="005D6D2B"/>
    <w:rsid w:val="005D7C89"/>
    <w:rsid w:val="005F431D"/>
    <w:rsid w:val="005F6F3C"/>
    <w:rsid w:val="00614B83"/>
    <w:rsid w:val="00615C6F"/>
    <w:rsid w:val="00617C0E"/>
    <w:rsid w:val="006243F2"/>
    <w:rsid w:val="00624D98"/>
    <w:rsid w:val="00625207"/>
    <w:rsid w:val="00637794"/>
    <w:rsid w:val="00637995"/>
    <w:rsid w:val="00643B88"/>
    <w:rsid w:val="00653BB3"/>
    <w:rsid w:val="00661737"/>
    <w:rsid w:val="00663F31"/>
    <w:rsid w:val="00664820"/>
    <w:rsid w:val="006862F4"/>
    <w:rsid w:val="00686FE5"/>
    <w:rsid w:val="00694A72"/>
    <w:rsid w:val="006B1193"/>
    <w:rsid w:val="006B34F1"/>
    <w:rsid w:val="006B35CE"/>
    <w:rsid w:val="006C1552"/>
    <w:rsid w:val="006C484A"/>
    <w:rsid w:val="006D6854"/>
    <w:rsid w:val="006E2C41"/>
    <w:rsid w:val="006E58D2"/>
    <w:rsid w:val="006E7255"/>
    <w:rsid w:val="006E7F16"/>
    <w:rsid w:val="006F0972"/>
    <w:rsid w:val="00703017"/>
    <w:rsid w:val="00725830"/>
    <w:rsid w:val="007272D4"/>
    <w:rsid w:val="00730521"/>
    <w:rsid w:val="007344AF"/>
    <w:rsid w:val="007414C0"/>
    <w:rsid w:val="00743B38"/>
    <w:rsid w:val="00756E0A"/>
    <w:rsid w:val="00760DC7"/>
    <w:rsid w:val="007617E5"/>
    <w:rsid w:val="00765DE9"/>
    <w:rsid w:val="00766F36"/>
    <w:rsid w:val="00772007"/>
    <w:rsid w:val="00773F65"/>
    <w:rsid w:val="00775278"/>
    <w:rsid w:val="0078001D"/>
    <w:rsid w:val="007919B1"/>
    <w:rsid w:val="007B6907"/>
    <w:rsid w:val="007C25C6"/>
    <w:rsid w:val="007C75C3"/>
    <w:rsid w:val="007E75E6"/>
    <w:rsid w:val="007F7546"/>
    <w:rsid w:val="00806081"/>
    <w:rsid w:val="008117C6"/>
    <w:rsid w:val="00813B7A"/>
    <w:rsid w:val="00824D79"/>
    <w:rsid w:val="008328F6"/>
    <w:rsid w:val="00836E96"/>
    <w:rsid w:val="00837A5B"/>
    <w:rsid w:val="0084526F"/>
    <w:rsid w:val="00850273"/>
    <w:rsid w:val="00854D30"/>
    <w:rsid w:val="00872953"/>
    <w:rsid w:val="00884169"/>
    <w:rsid w:val="008842B1"/>
    <w:rsid w:val="008968C3"/>
    <w:rsid w:val="008B4A5A"/>
    <w:rsid w:val="008B5DF7"/>
    <w:rsid w:val="008C0196"/>
    <w:rsid w:val="008C3F15"/>
    <w:rsid w:val="008D77E4"/>
    <w:rsid w:val="008E0B45"/>
    <w:rsid w:val="008E42B0"/>
    <w:rsid w:val="008F0457"/>
    <w:rsid w:val="008F4B59"/>
    <w:rsid w:val="00901BF2"/>
    <w:rsid w:val="00904406"/>
    <w:rsid w:val="00906601"/>
    <w:rsid w:val="00912E65"/>
    <w:rsid w:val="00931066"/>
    <w:rsid w:val="00931B76"/>
    <w:rsid w:val="009350AC"/>
    <w:rsid w:val="00942BC5"/>
    <w:rsid w:val="009514CA"/>
    <w:rsid w:val="0095234C"/>
    <w:rsid w:val="00955507"/>
    <w:rsid w:val="0095695A"/>
    <w:rsid w:val="009575F3"/>
    <w:rsid w:val="00964A62"/>
    <w:rsid w:val="00964C02"/>
    <w:rsid w:val="00964CBC"/>
    <w:rsid w:val="0097031D"/>
    <w:rsid w:val="00971AC4"/>
    <w:rsid w:val="00982681"/>
    <w:rsid w:val="0098400B"/>
    <w:rsid w:val="00985FAB"/>
    <w:rsid w:val="009869FB"/>
    <w:rsid w:val="00986BD7"/>
    <w:rsid w:val="009873AF"/>
    <w:rsid w:val="009925DE"/>
    <w:rsid w:val="00993921"/>
    <w:rsid w:val="0099460E"/>
    <w:rsid w:val="009B0E08"/>
    <w:rsid w:val="009B12C1"/>
    <w:rsid w:val="009B1D05"/>
    <w:rsid w:val="009B6DC6"/>
    <w:rsid w:val="009C17B0"/>
    <w:rsid w:val="009C291D"/>
    <w:rsid w:val="009C5ACA"/>
    <w:rsid w:val="009C67E9"/>
    <w:rsid w:val="009C7FAE"/>
    <w:rsid w:val="009D564E"/>
    <w:rsid w:val="009E1648"/>
    <w:rsid w:val="009E71B3"/>
    <w:rsid w:val="00A01135"/>
    <w:rsid w:val="00A0430A"/>
    <w:rsid w:val="00A122E2"/>
    <w:rsid w:val="00A13B1A"/>
    <w:rsid w:val="00A24C0E"/>
    <w:rsid w:val="00A26C14"/>
    <w:rsid w:val="00A36EF4"/>
    <w:rsid w:val="00A424F9"/>
    <w:rsid w:val="00A45952"/>
    <w:rsid w:val="00A61839"/>
    <w:rsid w:val="00A66C08"/>
    <w:rsid w:val="00A70D1F"/>
    <w:rsid w:val="00A852E6"/>
    <w:rsid w:val="00A903DC"/>
    <w:rsid w:val="00A91DCF"/>
    <w:rsid w:val="00A92D8B"/>
    <w:rsid w:val="00A97D8D"/>
    <w:rsid w:val="00AA47AD"/>
    <w:rsid w:val="00AB686F"/>
    <w:rsid w:val="00AC2F23"/>
    <w:rsid w:val="00AD2D57"/>
    <w:rsid w:val="00AD6D3C"/>
    <w:rsid w:val="00AE1D31"/>
    <w:rsid w:val="00AE79E3"/>
    <w:rsid w:val="00AF0277"/>
    <w:rsid w:val="00AF5788"/>
    <w:rsid w:val="00B01F62"/>
    <w:rsid w:val="00B040D1"/>
    <w:rsid w:val="00B1768D"/>
    <w:rsid w:val="00B2318D"/>
    <w:rsid w:val="00B2366D"/>
    <w:rsid w:val="00B35863"/>
    <w:rsid w:val="00B41336"/>
    <w:rsid w:val="00B47C77"/>
    <w:rsid w:val="00B6167D"/>
    <w:rsid w:val="00B63DEC"/>
    <w:rsid w:val="00B67BE9"/>
    <w:rsid w:val="00B67FDA"/>
    <w:rsid w:val="00B72294"/>
    <w:rsid w:val="00B845D4"/>
    <w:rsid w:val="00B84722"/>
    <w:rsid w:val="00B913F7"/>
    <w:rsid w:val="00B948DD"/>
    <w:rsid w:val="00B96007"/>
    <w:rsid w:val="00BB22F7"/>
    <w:rsid w:val="00BB3B93"/>
    <w:rsid w:val="00BC0EDC"/>
    <w:rsid w:val="00BC5872"/>
    <w:rsid w:val="00BF033F"/>
    <w:rsid w:val="00BF037A"/>
    <w:rsid w:val="00BF0871"/>
    <w:rsid w:val="00BF4642"/>
    <w:rsid w:val="00BF4BF8"/>
    <w:rsid w:val="00C003C7"/>
    <w:rsid w:val="00C02E0A"/>
    <w:rsid w:val="00C03CE6"/>
    <w:rsid w:val="00C12E7D"/>
    <w:rsid w:val="00C14F3D"/>
    <w:rsid w:val="00C27CEF"/>
    <w:rsid w:val="00C31BE0"/>
    <w:rsid w:val="00C32E31"/>
    <w:rsid w:val="00C3314D"/>
    <w:rsid w:val="00C4002C"/>
    <w:rsid w:val="00C402B8"/>
    <w:rsid w:val="00C52C76"/>
    <w:rsid w:val="00C54DAC"/>
    <w:rsid w:val="00C56E6E"/>
    <w:rsid w:val="00C6287E"/>
    <w:rsid w:val="00C83EE8"/>
    <w:rsid w:val="00C8400C"/>
    <w:rsid w:val="00CA0C82"/>
    <w:rsid w:val="00CA7F81"/>
    <w:rsid w:val="00CB67DD"/>
    <w:rsid w:val="00CC2B09"/>
    <w:rsid w:val="00CC34A2"/>
    <w:rsid w:val="00CC4209"/>
    <w:rsid w:val="00CD1457"/>
    <w:rsid w:val="00CD3A44"/>
    <w:rsid w:val="00CD525E"/>
    <w:rsid w:val="00CD6A2E"/>
    <w:rsid w:val="00CD7225"/>
    <w:rsid w:val="00CE677B"/>
    <w:rsid w:val="00CF2F9C"/>
    <w:rsid w:val="00CF3014"/>
    <w:rsid w:val="00CF5C99"/>
    <w:rsid w:val="00D00121"/>
    <w:rsid w:val="00D00872"/>
    <w:rsid w:val="00D04672"/>
    <w:rsid w:val="00D11ECE"/>
    <w:rsid w:val="00D15134"/>
    <w:rsid w:val="00D15DFF"/>
    <w:rsid w:val="00D22ECC"/>
    <w:rsid w:val="00D23382"/>
    <w:rsid w:val="00D266CB"/>
    <w:rsid w:val="00D33088"/>
    <w:rsid w:val="00D40726"/>
    <w:rsid w:val="00D41C7F"/>
    <w:rsid w:val="00D53860"/>
    <w:rsid w:val="00D53E6D"/>
    <w:rsid w:val="00D54858"/>
    <w:rsid w:val="00D5595A"/>
    <w:rsid w:val="00D55FD6"/>
    <w:rsid w:val="00D64AF4"/>
    <w:rsid w:val="00D7600C"/>
    <w:rsid w:val="00D774A4"/>
    <w:rsid w:val="00D93532"/>
    <w:rsid w:val="00D94A2E"/>
    <w:rsid w:val="00DA3AB4"/>
    <w:rsid w:val="00DB09BF"/>
    <w:rsid w:val="00DB2716"/>
    <w:rsid w:val="00DD452A"/>
    <w:rsid w:val="00DE2FE2"/>
    <w:rsid w:val="00DE31B0"/>
    <w:rsid w:val="00DE4860"/>
    <w:rsid w:val="00DF0813"/>
    <w:rsid w:val="00DF4FDA"/>
    <w:rsid w:val="00E004B9"/>
    <w:rsid w:val="00E16CF2"/>
    <w:rsid w:val="00E173C9"/>
    <w:rsid w:val="00E301D1"/>
    <w:rsid w:val="00E3281A"/>
    <w:rsid w:val="00E41C8F"/>
    <w:rsid w:val="00E446CD"/>
    <w:rsid w:val="00E461F2"/>
    <w:rsid w:val="00E52AF5"/>
    <w:rsid w:val="00E56295"/>
    <w:rsid w:val="00E63393"/>
    <w:rsid w:val="00E724E9"/>
    <w:rsid w:val="00E743AC"/>
    <w:rsid w:val="00E746A2"/>
    <w:rsid w:val="00E773D1"/>
    <w:rsid w:val="00E85F4E"/>
    <w:rsid w:val="00E87AD1"/>
    <w:rsid w:val="00E92BC3"/>
    <w:rsid w:val="00EA2E15"/>
    <w:rsid w:val="00EB466D"/>
    <w:rsid w:val="00EB6418"/>
    <w:rsid w:val="00EE327F"/>
    <w:rsid w:val="00EE79DC"/>
    <w:rsid w:val="00EF5920"/>
    <w:rsid w:val="00F039E6"/>
    <w:rsid w:val="00F041B8"/>
    <w:rsid w:val="00F07D5E"/>
    <w:rsid w:val="00F258D0"/>
    <w:rsid w:val="00F2716E"/>
    <w:rsid w:val="00F3672A"/>
    <w:rsid w:val="00F36BCF"/>
    <w:rsid w:val="00F4128A"/>
    <w:rsid w:val="00F45955"/>
    <w:rsid w:val="00F5389E"/>
    <w:rsid w:val="00F64FD5"/>
    <w:rsid w:val="00F66302"/>
    <w:rsid w:val="00F66920"/>
    <w:rsid w:val="00F67DD1"/>
    <w:rsid w:val="00F71111"/>
    <w:rsid w:val="00F71168"/>
    <w:rsid w:val="00F73F5B"/>
    <w:rsid w:val="00F764EE"/>
    <w:rsid w:val="00F80546"/>
    <w:rsid w:val="00F84D0D"/>
    <w:rsid w:val="00F90F91"/>
    <w:rsid w:val="00F91B41"/>
    <w:rsid w:val="00F97F2A"/>
    <w:rsid w:val="00FA50F6"/>
    <w:rsid w:val="00FB4887"/>
    <w:rsid w:val="00FC053A"/>
    <w:rsid w:val="00FD18F2"/>
    <w:rsid w:val="00FD3B3B"/>
    <w:rsid w:val="00FD79E0"/>
    <w:rsid w:val="00FE0B8E"/>
    <w:rsid w:val="00FE54B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88A1665"/>
  <w15:docId w15:val="{DFA2124A-6B69-4599-918C-C6B4C1D8B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png"/><Relationship Id="rId42" Type="http://schemas.openxmlformats.org/officeDocument/2006/relationships/image" Target="media/image27.jpeg"/><Relationship Id="rId47" Type="http://schemas.openxmlformats.org/officeDocument/2006/relationships/image" Target="media/image31.tmp"/><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stackoverflow.com/questions/43761004/fps-how-to-divide-count-by-time-function-to-determine-fps" TargetMode="External"/><Relationship Id="rId89" Type="http://schemas.openxmlformats.org/officeDocument/2006/relationships/image" Target="media/image68.tmp"/><Relationship Id="rId16" Type="http://schemas.openxmlformats.org/officeDocument/2006/relationships/image" Target="media/image8.png"/><Relationship Id="rId11" Type="http://schemas.openxmlformats.org/officeDocument/2006/relationships/hyperlink" Target="https://youtu.be/iRlWw8GD0xc" TargetMode="External"/><Relationship Id="rId32" Type="http://schemas.openxmlformats.org/officeDocument/2006/relationships/diagramLayout" Target="diagrams/layout1.xml"/><Relationship Id="rId37" Type="http://schemas.openxmlformats.org/officeDocument/2006/relationships/image" Target="media/image24.tmp"/><Relationship Id="rId53" Type="http://schemas.openxmlformats.org/officeDocument/2006/relationships/image" Target="media/image36.tmp"/><Relationship Id="rId58" Type="http://schemas.openxmlformats.org/officeDocument/2006/relationships/image" Target="media/image41.tmp"/><Relationship Id="rId74" Type="http://schemas.openxmlformats.org/officeDocument/2006/relationships/image" Target="media/image55.png"/><Relationship Id="rId79" Type="http://schemas.openxmlformats.org/officeDocument/2006/relationships/hyperlink" Target="https://opencv-python-tutroals.readthedocs.io/en/latest/py_tutorials/py_gui/py_trackbar/py_trackbar.html" TargetMode="External"/><Relationship Id="rId5" Type="http://schemas.openxmlformats.org/officeDocument/2006/relationships/webSettings" Target="webSettings.xml"/><Relationship Id="rId90" Type="http://schemas.openxmlformats.org/officeDocument/2006/relationships/image" Target="media/image69.tmp"/><Relationship Id="rId95" Type="http://schemas.openxmlformats.org/officeDocument/2006/relationships/header" Target="header2.xml"/><Relationship Id="rId22" Type="http://schemas.openxmlformats.org/officeDocument/2006/relationships/image" Target="media/image14.png"/><Relationship Id="rId27" Type="http://schemas.openxmlformats.org/officeDocument/2006/relationships/image" Target="media/image19.tmp"/><Relationship Id="rId43" Type="http://schemas.openxmlformats.org/officeDocument/2006/relationships/image" Target="media/image28.tmp"/><Relationship Id="rId48" Type="http://schemas.openxmlformats.org/officeDocument/2006/relationships/image" Target="media/image32.tmp"/><Relationship Id="rId64" Type="http://schemas.openxmlformats.org/officeDocument/2006/relationships/image" Target="media/image47.png"/><Relationship Id="rId69" Type="http://schemas.openxmlformats.org/officeDocument/2006/relationships/hyperlink" Target="https://www.pyimagesearch.com/2015/03/30/accessing-the-raspberry-pi-camera-with-opencv-and-python/" TargetMode="External"/><Relationship Id="rId80" Type="http://schemas.openxmlformats.org/officeDocument/2006/relationships/image" Target="media/image60.tmp"/><Relationship Id="rId85" Type="http://schemas.openxmlformats.org/officeDocument/2006/relationships/image" Target="media/image64.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hyperlink" Target="https://www.pyimagesearch.com/2015/09/14/ball-tracking-with-opencv/" TargetMode="External"/><Relationship Id="rId46" Type="http://schemas.openxmlformats.org/officeDocument/2006/relationships/image" Target="media/image30.tmp"/><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6.jpeg"/><Relationship Id="rId54" Type="http://schemas.openxmlformats.org/officeDocument/2006/relationships/image" Target="media/image37.tmp"/><Relationship Id="rId62" Type="http://schemas.openxmlformats.org/officeDocument/2006/relationships/image" Target="media/image45.tmp"/><Relationship Id="rId70" Type="http://schemas.openxmlformats.org/officeDocument/2006/relationships/hyperlink" Target="https://www.pyimagesearch.com/2015/09/14/ball-tracking-with-opencv/" TargetMode="External"/><Relationship Id="rId75" Type="http://schemas.openxmlformats.org/officeDocument/2006/relationships/image" Target="media/image56.png"/><Relationship Id="rId83" Type="http://schemas.openxmlformats.org/officeDocument/2006/relationships/image" Target="media/image63.tmp"/><Relationship Id="rId88" Type="http://schemas.openxmlformats.org/officeDocument/2006/relationships/image" Target="media/image67.tmp"/><Relationship Id="rId91" Type="http://schemas.openxmlformats.org/officeDocument/2006/relationships/image" Target="media/image70.tmp"/><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image" Target="media/image33.tmp"/><Relationship Id="rId57" Type="http://schemas.openxmlformats.org/officeDocument/2006/relationships/image" Target="media/image40.tmp"/><Relationship Id="rId10" Type="http://schemas.openxmlformats.org/officeDocument/2006/relationships/image" Target="media/image3.jpeg"/><Relationship Id="rId31" Type="http://schemas.openxmlformats.org/officeDocument/2006/relationships/diagramData" Target="diagrams/data1.xml"/><Relationship Id="rId44" Type="http://schemas.openxmlformats.org/officeDocument/2006/relationships/image" Target="media/image29.tmp"/><Relationship Id="rId52" Type="http://schemas.openxmlformats.org/officeDocument/2006/relationships/image" Target="media/image35.tmp"/><Relationship Id="rId60" Type="http://schemas.openxmlformats.org/officeDocument/2006/relationships/image" Target="media/image43.png"/><Relationship Id="rId65" Type="http://schemas.openxmlformats.org/officeDocument/2006/relationships/image" Target="media/image48.tmp"/><Relationship Id="rId73" Type="http://schemas.openxmlformats.org/officeDocument/2006/relationships/image" Target="media/image54.png"/><Relationship Id="rId78" Type="http://schemas.openxmlformats.org/officeDocument/2006/relationships/image" Target="media/image59.tmp"/><Relationship Id="rId81" Type="http://schemas.openxmlformats.org/officeDocument/2006/relationships/image" Target="media/image61.tmp"/><Relationship Id="rId86" Type="http://schemas.openxmlformats.org/officeDocument/2006/relationships/image" Target="media/image65.tmp"/><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hyperlink" Target="https://www.pyimagesearch.com/2015/03/30/accessing-the-raspberry-pi-camera-with-opencv-and-python/" TargetMode="External"/><Relationship Id="rId34" Type="http://schemas.openxmlformats.org/officeDocument/2006/relationships/diagramColors" Target="diagrams/colors1.xml"/><Relationship Id="rId50" Type="http://schemas.openxmlformats.org/officeDocument/2006/relationships/image" Target="media/image34.tmp"/><Relationship Id="rId55" Type="http://schemas.openxmlformats.org/officeDocument/2006/relationships/image" Target="media/image38.png"/><Relationship Id="rId76" Type="http://schemas.openxmlformats.org/officeDocument/2006/relationships/image" Target="media/image57.tmp"/><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tmp"/><Relationship Id="rId92" Type="http://schemas.openxmlformats.org/officeDocument/2006/relationships/image" Target="media/image71.tmp"/><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25.tmp"/><Relationship Id="rId45" Type="http://schemas.openxmlformats.org/officeDocument/2006/relationships/hyperlink" Target="https://www.rs-online.com/designspark/object-tracking-using-computer-vision-and-raspberry-pi" TargetMode="External"/><Relationship Id="rId66" Type="http://schemas.openxmlformats.org/officeDocument/2006/relationships/image" Target="media/image49.tmp"/><Relationship Id="rId87" Type="http://schemas.openxmlformats.org/officeDocument/2006/relationships/image" Target="media/image66.tmp"/><Relationship Id="rId61" Type="http://schemas.openxmlformats.org/officeDocument/2006/relationships/image" Target="media/image44.tmp"/><Relationship Id="rId82" Type="http://schemas.openxmlformats.org/officeDocument/2006/relationships/image" Target="media/image62.tmp"/><Relationship Id="rId19" Type="http://schemas.openxmlformats.org/officeDocument/2006/relationships/image" Target="media/image11.tmp"/><Relationship Id="rId14" Type="http://schemas.openxmlformats.org/officeDocument/2006/relationships/image" Target="media/image6.tmp"/><Relationship Id="rId30" Type="http://schemas.openxmlformats.org/officeDocument/2006/relationships/image" Target="media/image22.png"/><Relationship Id="rId35" Type="http://schemas.microsoft.com/office/2007/relationships/diagramDrawing" Target="diagrams/drawing1.xml"/><Relationship Id="rId56" Type="http://schemas.openxmlformats.org/officeDocument/2006/relationships/image" Target="media/image39.png"/><Relationship Id="rId77" Type="http://schemas.openxmlformats.org/officeDocument/2006/relationships/image" Target="media/image58.tmp"/><Relationship Id="rId8" Type="http://schemas.openxmlformats.org/officeDocument/2006/relationships/image" Target="media/image1.png"/><Relationship Id="rId51" Type="http://schemas.openxmlformats.org/officeDocument/2006/relationships/hyperlink" Target="https://www.pyimagesearch.com/2015/03/30/accessing-the-raspberry-pi-camera-with-opencv-and-python/" TargetMode="External"/><Relationship Id="rId72" Type="http://schemas.openxmlformats.org/officeDocument/2006/relationships/image" Target="media/image53.tmp"/><Relationship Id="rId93"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Predicting Path After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Using Detected Path Early On</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Multiple Frames of Ball Candidates Close</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Colour</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Shape</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Predicting The Path of The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Using Trajectory of The Ball Movement </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Creating Tracklets</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Using Speed of The Ball</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Bounce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Unnatural Change of Path of The Ball</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Determine New Path</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Tracklets</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Using Trajectory And Speed of Ball</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6"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6"/>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6"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6"/>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6"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6"/>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6"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6"/>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6"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6"/>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19"/>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6" custScaleX="2000000" custScaleY="2000000" custLinFactX="-300000" custLinFactY="200000" custLinFactNeighborX="-354158" custLinFactNeighborY="232757">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6"/>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21D2F42-BF70-454D-9D32-7468C5EBFCFE}" type="pres">
      <dgm:prSet presAssocID="{D66EDA4E-0315-406C-AB8A-446FFDCA157D}" presName="Name111" presStyleLbl="parChTrans1D4" presStyleIdx="1" presStyleCnt="19"/>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6" presStyleCnt="26" custScaleX="2000000" custScaleY="2000000" custLinFactX="-300000" custLinFactY="700000" custLinFactNeighborX="-309493" custLinFactNeighborY="759947">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6" presStyleCnt="26"/>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266D1529-FC20-4446-9D6D-6190E4D50402}" type="pres">
      <dgm:prSet presAssocID="{99974594-39E7-4B49-A6E9-7D656202619B}" presName="Name111" presStyleLbl="parChTrans1D4" presStyleIdx="2" presStyleCnt="19"/>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7" presStyleCnt="26" custScaleX="2000000" custScaleY="2000000" custLinFactX="-100000" custLinFactY="100000" custLinFactNeighborX="-107552" custLinFactNeighborY="154114">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7" presStyleCnt="26"/>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5B7DE618-4DFA-4424-ADA1-B345F466AFF9}" type="pres">
      <dgm:prSet presAssocID="{3D52A457-41A8-415E-890A-6088D0BF1C99}" presName="Name111" presStyleLbl="parChTrans1D4" presStyleIdx="3" presStyleCnt="19"/>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8" presStyleCnt="26" custScaleX="2000000" custScaleY="2000000" custLinFactX="-545421" custLinFactY="600000" custLinFactNeighborX="-600000" custLinFactNeighborY="636652">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8" presStyleCnt="26"/>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4" presStyleCnt="19"/>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9" presStyleCnt="26" custScaleX="2000000" custScaleY="2000000" custLinFactX="-85222" custLinFactY="2000000" custLinFactNeighborX="-100000" custLinFactNeighborY="2005584">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9" presStyleCnt="26"/>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0" presStyleCnt="26"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0" presStyleCnt="26"/>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5" presStyleCnt="19"/>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1" presStyleCnt="26"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1" presStyleCnt="26"/>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6" presStyleCnt="19"/>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2" presStyleCnt="26"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2" presStyleCnt="26"/>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7" presStyleCnt="19"/>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3" presStyleCnt="26"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3" presStyleCnt="26"/>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8" presStyleCnt="19"/>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4" presStyleCnt="26"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4" presStyleCnt="26"/>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9" presStyleCnt="19"/>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5" presStyleCnt="26" custScaleX="2000000" custScaleY="2000000" custLinFactX="300000" custLinFactNeighborX="399767" custLinFactNeighborY="-20238">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5" presStyleCnt="26"/>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0" presStyleCnt="19"/>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6" presStyleCnt="26" custScaleX="2000000" custScaleY="2000000" custLinFactX="100000" custLinFactY="200000" custLinFactNeighborX="197826" custLinFactNeighborY="226365">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6" presStyleCnt="26"/>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1" presStyleCnt="19"/>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17" presStyleCnt="26" custScaleX="2000000" custScaleY="2000000" custLinFactY="200000" custLinFactNeighborX="56513" custLinFactNeighborY="226365">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17" presStyleCnt="26"/>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2" presStyleCnt="19"/>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18" presStyleCnt="26" custScaleX="2000000" custScaleY="2000000" custLinFactX="-100000" custLinFactY="844640" custLinFactNeighborX="-173595" custLinFactNeighborY="900000">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18" presStyleCnt="26"/>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3" presStyleCnt="19"/>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19" presStyleCnt="26" custScaleX="2000000" custScaleY="2000000" custLinFactX="100000" custLinFactY="500000" custLinFactNeighborX="120857" custLinFactNeighborY="559552">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19" presStyleCnt="26"/>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4" presStyleCnt="19"/>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0" presStyleCnt="26" custScaleX="2000000" custScaleY="2000000" custLinFactX="-600000" custLinFactY="1600000" custLinFactNeighborX="-603940" custLinFactNeighborY="1612065">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0" presStyleCnt="26"/>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5" presStyleCnt="19"/>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1" presStyleCnt="26" custScaleX="2000000" custScaleY="2000000" custLinFactX="800000" custLinFactY="1937836" custLinFactNeighborX="843408" custLinFactNeighborY="20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1" presStyleCnt="26"/>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6" presStyleCnt="19"/>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2" presStyleCnt="26" custScaleX="2000000" custScaleY="2000000" custLinFactX="1446692" custLinFactY="-417283" custLinFactNeighborX="1500000" custLinFactNeighborY="-500000">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2" presStyleCnt="26"/>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3" presStyleCnt="26"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3" presStyleCnt="26"/>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17" presStyleCnt="19"/>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4" presStyleCnt="26"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4" presStyleCnt="26"/>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18" presStyleCnt="19"/>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5" presStyleCnt="26"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5" presStyleCnt="26"/>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7FEDE195-0088-498E-B784-3B218D154931}" type="presOf" srcId="{F859457E-BC70-4756-BFAA-D50EA258BDF3}" destId="{AC9CFD7E-8D94-410F-B512-CAA8A62EAA1F}" srcOrd="0" destOrd="0" presId="urn:microsoft.com/office/officeart/2005/8/layout/orgChart1"/>
    <dgm:cxn modelId="{E745A3BB-CC79-4240-AD88-1A8694D45FEA}" type="presOf" srcId="{D6C49017-6C04-4D1B-89EC-E94E4D733E18}" destId="{3E81953D-B475-42F2-872D-E81EDA9D3088}" srcOrd="1" destOrd="0" presId="urn:microsoft.com/office/officeart/2005/8/layout/orgChart1"/>
    <dgm:cxn modelId="{70B94113-2F20-403A-835A-D170E61B91ED}" srcId="{89CA7FB1-CA75-4434-8A45-9A71334A2D83}" destId="{B631B7B8-084F-4564-9389-99E0643D80CD}" srcOrd="1" destOrd="0" parTransId="{E810120D-E565-4CDB-8F81-4419110DC319}" sibTransId="{3F0A87FE-C193-47DC-86C0-21B3A4C5CAEB}"/>
    <dgm:cxn modelId="{460BA833-8AEB-457F-91FB-98070DC88F31}" type="presOf" srcId="{718FE6DB-BE4D-422A-8E4F-C6A156970B60}" destId="{85223D6A-2F60-4869-AF98-0C08151C0259}" srcOrd="1" destOrd="0" presId="urn:microsoft.com/office/officeart/2005/8/layout/orgChart1"/>
    <dgm:cxn modelId="{EA1DCBEC-F405-48AD-9C50-7888CE8C38A6}" type="presOf" srcId="{F0799F3A-9CF7-43A4-A7DD-F6920F49BD61}" destId="{53EE3379-C4D9-4D2A-80F0-C6C5382A33C9}" srcOrd="0" destOrd="0" presId="urn:microsoft.com/office/officeart/2005/8/layout/orgChart1"/>
    <dgm:cxn modelId="{1FA6EB6B-1242-4E38-8894-B89811DB9409}" type="presOf" srcId="{577C95EA-176F-4E99-A1A6-58827A06F625}" destId="{D8ECEB18-7017-4ADB-932D-95A78F708481}" srcOrd="0" destOrd="0" presId="urn:microsoft.com/office/officeart/2005/8/layout/orgChart1"/>
    <dgm:cxn modelId="{79DD5583-B0D3-4018-983F-01A26282A838}" type="presOf" srcId="{F859457E-BC70-4756-BFAA-D50EA258BDF3}" destId="{59591444-B07A-438B-A4EC-B1FBC103E086}" srcOrd="1" destOrd="0" presId="urn:microsoft.com/office/officeart/2005/8/layout/orgChart1"/>
    <dgm:cxn modelId="{85356C7D-C155-437F-A920-E7C8C507E04D}" type="presOf" srcId="{4F6616C0-8FDF-4162-B602-92BC84E1048A}" destId="{331505A9-7D7A-4F89-B9EA-764F55414808}" srcOrd="0" destOrd="0" presId="urn:microsoft.com/office/officeart/2005/8/layout/orgChart1"/>
    <dgm:cxn modelId="{9DB4E93C-492C-43A2-9597-C1B3FEB2A0EA}" type="presOf" srcId="{D9F38DD3-F2C8-42C8-B999-4C76D9307E60}" destId="{6400440C-3C9D-4F20-9C9E-59774D45D5AA}" srcOrd="0" destOrd="0" presId="urn:microsoft.com/office/officeart/2005/8/layout/orgChart1"/>
    <dgm:cxn modelId="{E35FA8FE-F80E-4D42-832B-BDC142ACFAE6}" type="presOf" srcId="{A93AFC68-D6FB-45E6-82A2-3CEE4BC7EBA0}" destId="{BC3E633F-8461-403E-BDEC-B7E99735FFBE}" srcOrd="0" destOrd="0" presId="urn:microsoft.com/office/officeart/2005/8/layout/orgChart1"/>
    <dgm:cxn modelId="{DB7D2573-0075-4F50-9C60-58B5FB88B6BF}" type="presOf" srcId="{3EF1BC5B-4165-4AE2-A1A7-71F4CE938277}" destId="{2B9685D8-006A-4898-9C7B-EF18225D9069}" srcOrd="0" destOrd="0" presId="urn:microsoft.com/office/officeart/2005/8/layout/orgChart1"/>
    <dgm:cxn modelId="{6B457BBA-3FD6-4471-A728-3294CD92AE79}" type="presOf" srcId="{B13EBD08-60E6-4BF7-B127-E6075EB2CAD4}" destId="{509BE53F-8C6D-4E57-A2BB-B510FA533BA0}" srcOrd="0"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28389A09-6D10-42D5-A5FB-B40EA21268F5}" type="presOf" srcId="{B2C0FFFF-DC8C-43F7-9DC6-E28200C627D8}" destId="{9882E255-31BB-4670-B778-249E53F23956}" srcOrd="0" destOrd="0" presId="urn:microsoft.com/office/officeart/2005/8/layout/orgChart1"/>
    <dgm:cxn modelId="{2F80CAC1-A00B-459E-9890-99A39E4EC44D}" type="presOf" srcId="{64BF3E07-4950-4AA6-BD1B-613D5BA4926F}" destId="{B548C1C7-9FEC-413F-93AE-568D8802B6D4}" srcOrd="0" destOrd="0" presId="urn:microsoft.com/office/officeart/2005/8/layout/orgChart1"/>
    <dgm:cxn modelId="{9BB655E0-BA80-47FB-A39A-EA79ECB5AF1E}" type="presOf" srcId="{CA22C88E-0669-49D0-8926-21D7B4218441}" destId="{4DFF4648-B7C6-4374-BC41-506B87EB4D4B}" srcOrd="1" destOrd="0" presId="urn:microsoft.com/office/officeart/2005/8/layout/orgChart1"/>
    <dgm:cxn modelId="{6DCD9870-06CF-4EC5-9A19-9CBEB455A4DA}" type="presOf" srcId="{D66EDA4E-0315-406C-AB8A-446FFDCA157D}" destId="{221D2F42-BF70-454D-9D32-7468C5EBFCFE}" srcOrd="0" destOrd="0" presId="urn:microsoft.com/office/officeart/2005/8/layout/orgChart1"/>
    <dgm:cxn modelId="{2D04D9A5-241D-47FE-9F52-37CBD621097B}" type="presOf" srcId="{3BBDC08C-E302-4EEF-8A04-14D81BB8EF0C}" destId="{7E37B81D-C9BD-4846-B557-61A6FBACEEAA}" srcOrd="0" destOrd="0" presId="urn:microsoft.com/office/officeart/2005/8/layout/orgChart1"/>
    <dgm:cxn modelId="{B109489A-FBF0-46F1-AD13-C77114A32907}" type="presOf" srcId="{7BA54701-9152-4F68-87CD-10DFFA641B12}" destId="{27306890-3C67-40ED-9E55-D6BAC648FCFA}" srcOrd="0"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854F8610-82EE-41E3-ABAA-B51A13BC914A}" type="presOf" srcId="{7F08AE7F-C7BF-471E-B5C5-6CA509F5F839}" destId="{18DBB891-5FB1-4FC9-B96D-C5064DA55C1F}" srcOrd="0" destOrd="0" presId="urn:microsoft.com/office/officeart/2005/8/layout/orgChart1"/>
    <dgm:cxn modelId="{3F62ED72-FDEB-44D7-8ACA-CF70C7C67358}" type="presOf" srcId="{D6E2F857-7D6C-42BA-9DB9-C72612689B3E}" destId="{12353F20-02E7-4E7C-B3AC-A1DC2E751C62}" srcOrd="0" destOrd="0" presId="urn:microsoft.com/office/officeart/2005/8/layout/orgChart1"/>
    <dgm:cxn modelId="{A9749182-A6F6-4345-8002-CE5A5914AFCD}" type="presOf" srcId="{B13EBD08-60E6-4BF7-B127-E6075EB2CAD4}" destId="{EBDED88E-FAEF-482C-A6DC-01A0709FADF0}" srcOrd="1" destOrd="0" presId="urn:microsoft.com/office/officeart/2005/8/layout/orgChart1"/>
    <dgm:cxn modelId="{2F77998E-47F8-4E21-9027-78400DBA3566}" type="presOf" srcId="{D52FBA9B-D316-4AEE-A601-C03F8AEB224F}" destId="{F78164D0-3659-4724-8A9A-5827C7D4A9B6}" srcOrd="0" destOrd="0" presId="urn:microsoft.com/office/officeart/2005/8/layout/orgChart1"/>
    <dgm:cxn modelId="{C5AE4983-08D7-4C5E-9E92-959F13747A56}" type="presOf" srcId="{89EDD6CB-12A6-4407-8D51-1EA336FD9034}" destId="{BE3D0660-B829-4F25-92E1-A1EDDDC5D277}" srcOrd="0"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8139822A-E91F-4745-9344-AF3EA0C402A6}" type="presOf" srcId="{CA22C88E-0669-49D0-8926-21D7B4218441}" destId="{6A81A93B-70E1-4B8B-859A-DB6B99D13DD1}" srcOrd="0" destOrd="0" presId="urn:microsoft.com/office/officeart/2005/8/layout/orgChart1"/>
    <dgm:cxn modelId="{1F624D73-AA84-41E6-9980-06A8F727591E}" srcId="{C8DC7EEA-3BAD-4A17-B214-E34636C975B0}" destId="{D52FBA9B-D316-4AEE-A601-C03F8AEB224F}" srcOrd="1" destOrd="0" parTransId="{0B83FA1A-6018-4BAF-B624-185D76909078}" sibTransId="{ACBCFC37-EAD9-4174-8820-BF98C7010F15}"/>
    <dgm:cxn modelId="{394501A0-76B0-4712-9E00-7BF2D4B51CB1}" type="presOf" srcId="{E720D17C-DE61-4CD2-84DC-19BE97FC730E}" destId="{4F3EC91D-8347-41DC-B6F1-F3D1FED319AC}" srcOrd="0" destOrd="0" presId="urn:microsoft.com/office/officeart/2005/8/layout/orgChart1"/>
    <dgm:cxn modelId="{C71E5F59-7A55-4A80-882D-B184F1A2D135}" type="presOf" srcId="{89CA7FB1-CA75-4434-8A45-9A71334A2D83}" destId="{4FFFDE0E-778C-40EC-AEEA-F6F45864A6CC}" srcOrd="0" destOrd="0" presId="urn:microsoft.com/office/officeart/2005/8/layout/orgChart1"/>
    <dgm:cxn modelId="{CBCC18C1-2489-4094-B191-7351E321FE66}" type="presOf" srcId="{89EDD6CB-12A6-4407-8D51-1EA336FD9034}" destId="{EE265A84-FCD0-4925-85CD-37B4AEFFE777}" srcOrd="1" destOrd="0" presId="urn:microsoft.com/office/officeart/2005/8/layout/orgChart1"/>
    <dgm:cxn modelId="{73389C8D-867D-4899-82AE-165E35506751}" type="presOf" srcId="{3BBDC08C-E302-4EEF-8A04-14D81BB8EF0C}" destId="{227DDBD7-0C65-4CB6-AE8E-ED04C25D8C5F}" srcOrd="1" destOrd="0" presId="urn:microsoft.com/office/officeart/2005/8/layout/orgChart1"/>
    <dgm:cxn modelId="{3CF14EF3-9E34-432C-AAFC-CE5E0849C19D}" type="presOf" srcId="{A7D78EF8-C75D-4758-8FC1-1A35565F20E4}" destId="{34247F3D-3851-4179-95F1-A8F765291C9C}" srcOrd="1" destOrd="0" presId="urn:microsoft.com/office/officeart/2005/8/layout/orgChart1"/>
    <dgm:cxn modelId="{F5BE6B3C-4158-478C-B83C-0D956FACDB13}" type="presOf" srcId="{9E44AD2C-2601-4E19-995A-433C389CCF5B}" destId="{2E3104F9-A768-4533-918B-2537F78853B9}" srcOrd="1" destOrd="0" presId="urn:microsoft.com/office/officeart/2005/8/layout/orgChart1"/>
    <dgm:cxn modelId="{C40EE277-A31E-4C8B-9D48-56658591D25E}" type="presOf" srcId="{87E2C29C-B3D9-45A0-A107-E961620B790C}" destId="{1C42D5E8-DEC8-450D-BA46-351F457B392D}" srcOrd="1"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EDA8F621-5E64-48F2-B024-F4DF3808909B}" type="presOf" srcId="{5EC00975-01E5-406B-BFE8-5EC62841049D}" destId="{90330DBF-41F8-425F-ADE2-D271DB5F8DB2}" srcOrd="0" destOrd="0" presId="urn:microsoft.com/office/officeart/2005/8/layout/orgChart1"/>
    <dgm:cxn modelId="{0FDF90E7-6812-4CD7-B60B-F33E628D38A8}" srcId="{CA22C88E-0669-49D0-8926-21D7B4218441}" destId="{AE273834-3402-4F3E-9359-60E39C54B9E5}" srcOrd="0" destOrd="0" parTransId="{D66EDA4E-0315-406C-AB8A-446FFDCA157D}" sibTransId="{4C7F0DEB-D990-44E7-9169-242BD8CF23F0}"/>
    <dgm:cxn modelId="{2967BA42-FCFB-464A-A6D3-EBD2CD13EA43}" type="presOf" srcId="{5EE585BE-1F3B-48F7-8CAC-44B214DF1258}" destId="{38E82CCC-EAE7-4213-9EB8-2CB4212845D8}" srcOrd="0" destOrd="0" presId="urn:microsoft.com/office/officeart/2005/8/layout/orgChart1"/>
    <dgm:cxn modelId="{BFE995F8-BE0C-4278-A8EE-A29D53C15783}" type="presOf" srcId="{AE273834-3402-4F3E-9359-60E39C54B9E5}" destId="{9D6AA769-9EC6-4A9B-B504-B1ACE44EAF11}" srcOrd="0" destOrd="0" presId="urn:microsoft.com/office/officeart/2005/8/layout/orgChart1"/>
    <dgm:cxn modelId="{B64BA5C1-28D8-4BA7-93DE-1C6ADF33C216}" srcId="{7F08AE7F-C7BF-471E-B5C5-6CA509F5F839}" destId="{C8DC7EEA-3BAD-4A17-B214-E34636C975B0}" srcOrd="1" destOrd="0" parTransId="{99974594-39E7-4B49-A6E9-7D656202619B}" sibTransId="{1CF324B5-D9FD-4161-BC7C-FB2BF0B26BD3}"/>
    <dgm:cxn modelId="{E5444B7F-D3A4-46A6-984C-557BA469C0FD}" type="presOf" srcId="{99974594-39E7-4B49-A6E9-7D656202619B}" destId="{266D1529-FC20-4446-9D6D-6190E4D50402}" srcOrd="0" destOrd="0" presId="urn:microsoft.com/office/officeart/2005/8/layout/orgChart1"/>
    <dgm:cxn modelId="{C811A5CF-787D-4C2D-8690-25D52A78F1B0}" type="presOf" srcId="{D696D06A-0249-4D53-83E8-0B5063D22123}" destId="{2BF8B1F3-1B58-4110-8A5F-4F45944A7EFE}" srcOrd="0" destOrd="0" presId="urn:microsoft.com/office/officeart/2005/8/layout/orgChart1"/>
    <dgm:cxn modelId="{CE6B5CE1-8FF8-499D-A3C9-EB3BC1BE30CA}" srcId="{9E44AD2C-2601-4E19-995A-433C389CCF5B}" destId="{87E2C29C-B3D9-45A0-A107-E961620B790C}" srcOrd="1" destOrd="0" parTransId="{5C728389-889D-4FDA-BF63-4F68F5139CF7}" sibTransId="{C24DE0C0-E0B6-4409-A636-0F8E16EDCDCE}"/>
    <dgm:cxn modelId="{72A74358-F7F9-4C24-88BD-32EA1E9E4088}" type="presOf" srcId="{90EF4112-B4AA-4B9F-9EF7-EB481C7B90CB}" destId="{ABFD6ADA-118F-46FF-8E6B-A2DC5A4C43EE}" srcOrd="1" destOrd="0" presId="urn:microsoft.com/office/officeart/2005/8/layout/orgChart1"/>
    <dgm:cxn modelId="{8BF31693-EEF9-4821-8C3A-A95849207A41}" type="presOf" srcId="{B3C3776B-77C5-4635-99FD-534DF9461E01}" destId="{157B7F59-F52F-4C85-9301-28C578713DC8}" srcOrd="0"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0B18E0F6-0318-4A5D-8013-90E2BFE1F88E}" type="presOf" srcId="{29A03FB7-8A40-41E1-8361-5AEA8631E2F5}" destId="{3AD48C78-0B20-4E16-8F1B-CF2E39705C3D}" srcOrd="0" destOrd="0" presId="urn:microsoft.com/office/officeart/2005/8/layout/orgChart1"/>
    <dgm:cxn modelId="{0DCDC190-8C2D-4D22-8025-E9F548F7E375}" type="presOf" srcId="{AF60C34C-C897-4539-B032-66207FB067ED}" destId="{8B717BD7-7066-4B1C-95E6-154E539E040C}" srcOrd="1" destOrd="0" presId="urn:microsoft.com/office/officeart/2005/8/layout/orgChart1"/>
    <dgm:cxn modelId="{60C99DD7-CDCF-4CC3-AECE-7F521B4A4358}" srcId="{3EF1BC5B-4165-4AE2-A1A7-71F4CE938277}" destId="{4284228F-198C-47C1-BBA4-3DFEB842FB3F}" srcOrd="2" destOrd="0" parTransId="{29A03FB7-8A40-41E1-8361-5AEA8631E2F5}" sibTransId="{EB8BB0B3-832A-4DC9-B50A-A9A21BBE351F}"/>
    <dgm:cxn modelId="{3C5AF47C-553F-4769-958E-DCCC7AA0573A}" type="presOf" srcId="{7F08AE7F-C7BF-471E-B5C5-6CA509F5F839}" destId="{C438B4BE-0CEA-4568-906B-AD0392F24989}" srcOrd="1" destOrd="0" presId="urn:microsoft.com/office/officeart/2005/8/layout/orgChart1"/>
    <dgm:cxn modelId="{4D4AD1C1-72D9-40B8-B77F-16FB0D4ADC85}" type="presOf" srcId="{E810120D-E565-4CDB-8F81-4419110DC319}" destId="{5B25CD9E-0182-44CD-B44A-FBD70C8504F0}" srcOrd="0" destOrd="0" presId="urn:microsoft.com/office/officeart/2005/8/layout/orgChart1"/>
    <dgm:cxn modelId="{3717D801-E2E2-4FDB-9ACE-58952F16BEED}" type="presOf" srcId="{A7D78EF8-C75D-4758-8FC1-1A35565F20E4}" destId="{51930273-B49F-4CE2-A2DA-606850AAC2AC}" srcOrd="0" destOrd="0" presId="urn:microsoft.com/office/officeart/2005/8/layout/orgChart1"/>
    <dgm:cxn modelId="{09EEB766-FF96-49CD-A5DF-94007EF489CD}" type="presOf" srcId="{5EC00975-01E5-406B-BFE8-5EC62841049D}" destId="{8D4EE2CB-0D3C-4BE6-9A54-682393A74257}" srcOrd="1" destOrd="0" presId="urn:microsoft.com/office/officeart/2005/8/layout/orgChart1"/>
    <dgm:cxn modelId="{07E59FE7-9DE3-4083-BA16-A96A10B2B9A7}" type="presOf" srcId="{4284228F-198C-47C1-BBA4-3DFEB842FB3F}" destId="{7DB3530F-2D45-4251-9B1B-66E73B6C7678}" srcOrd="1" destOrd="0" presId="urn:microsoft.com/office/officeart/2005/8/layout/orgChart1"/>
    <dgm:cxn modelId="{DB054982-3BC4-4E9F-9FE8-C538EC877C95}" type="presOf" srcId="{AF60C34C-C897-4539-B032-66207FB067ED}" destId="{33E19900-0BB9-4408-8635-F712AD658A96}" srcOrd="0" destOrd="0" presId="urn:microsoft.com/office/officeart/2005/8/layout/orgChart1"/>
    <dgm:cxn modelId="{1247BE77-5F0D-4853-B4B2-CA6E148D387D}" type="presOf" srcId="{0C668483-8DB0-4031-AE35-BB3DC4FE3AF1}" destId="{A920D933-9F20-4699-B577-D7D29113C9ED}" srcOrd="0" destOrd="0" presId="urn:microsoft.com/office/officeart/2005/8/layout/orgChart1"/>
    <dgm:cxn modelId="{75967167-3A1E-4DF8-BDCB-49BB7B6225BC}" type="presOf" srcId="{C8DC7EEA-3BAD-4A17-B214-E34636C975B0}" destId="{5D0BB2C5-B585-4B59-8165-BA89E901922A}" srcOrd="0" destOrd="0" presId="urn:microsoft.com/office/officeart/2005/8/layout/orgChart1"/>
    <dgm:cxn modelId="{DA89C65A-CF47-4054-A679-DE07F599597B}" type="presOf" srcId="{B631B7B8-084F-4564-9389-99E0643D80CD}" destId="{F15F8266-AD11-461E-A3FA-7357505E16A8}" srcOrd="0" destOrd="0" presId="urn:microsoft.com/office/officeart/2005/8/layout/orgChart1"/>
    <dgm:cxn modelId="{D8380BC0-2BE6-4B96-8720-6F27AE916CE2}" type="presOf" srcId="{C13DDE89-6CFC-4811-9CB2-76034BCB653E}" destId="{ED2F88C3-BFC2-44C2-9FA2-BBA0B9689223}" srcOrd="0" destOrd="0" presId="urn:microsoft.com/office/officeart/2005/8/layout/orgChart1"/>
    <dgm:cxn modelId="{9AB23507-1A69-4A03-8A03-A30C6584B74D}" type="presOf" srcId="{CA88BCF5-4529-4894-A8A1-0B74D566BCB0}" destId="{E6860C8D-DAC3-4510-80C4-991D0EB88B04}" srcOrd="0" destOrd="0" presId="urn:microsoft.com/office/officeart/2005/8/layout/orgChart1"/>
    <dgm:cxn modelId="{5C5E7541-916A-4F9F-8BB6-19A5C9E52CE1}" type="presOf" srcId="{3EF1BC5B-4165-4AE2-A1A7-71F4CE938277}" destId="{CC89EADA-8B68-4529-85B9-BE8028CD765D}" srcOrd="1" destOrd="0" presId="urn:microsoft.com/office/officeart/2005/8/layout/orgChart1"/>
    <dgm:cxn modelId="{87CB2805-97A5-4647-9340-E06948D8824D}" type="presOf" srcId="{9E44AD2C-2601-4E19-995A-433C389CCF5B}" destId="{2DC9E238-F054-44E1-B82F-AE16F35705B8}" srcOrd="0"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DAF15F95-46CF-4CA0-81EA-11872E7D8B4A}" type="presOf" srcId="{4284228F-198C-47C1-BBA4-3DFEB842FB3F}" destId="{8DD80419-5BF5-4EAD-97C8-39B7E458B61A}" srcOrd="0" destOrd="0" presId="urn:microsoft.com/office/officeart/2005/8/layout/orgChart1"/>
    <dgm:cxn modelId="{E74CE521-093F-437C-99BA-475126D494E0}" srcId="{EFF6A549-C0EB-4666-A76A-6EA50BE84AF5}" destId="{577C95EA-176F-4E99-A1A6-58827A06F625}" srcOrd="1" destOrd="0" parTransId="{64BF3E07-4950-4AA6-BD1B-613D5BA4926F}" sibTransId="{D575FA45-BE73-45F7-83F1-A0719C8F8817}"/>
    <dgm:cxn modelId="{B9DB9AD4-EA67-4B4C-98BF-5421D42722ED}" srcId="{89CA7FB1-CA75-4434-8A45-9A71334A2D83}" destId="{89EDD6CB-12A6-4407-8D51-1EA336FD9034}" srcOrd="2" destOrd="0" parTransId="{A25004B9-C00F-425C-9C1D-D2709412066D}" sibTransId="{28113A8A-D34E-4C32-AF03-C4B32463E150}"/>
    <dgm:cxn modelId="{EF7612F9-D186-4FA1-BB2B-16F41C24F633}" srcId="{89EDD6CB-12A6-4407-8D51-1EA336FD9034}" destId="{0C668483-8DB0-4031-AE35-BB3DC4FE3AF1}" srcOrd="1" destOrd="0" parTransId="{D696D06A-0249-4D53-83E8-0B5063D22123}" sibTransId="{C14C9B33-9E32-436C-A774-371AB8853DD9}"/>
    <dgm:cxn modelId="{82C72715-7BE3-4326-9AE4-85DAFDB55736}" srcId="{89CA7FB1-CA75-4434-8A45-9A71334A2D83}" destId="{7F08AE7F-C7BF-471E-B5C5-6CA509F5F839}" srcOrd="0" destOrd="0" parTransId="{C13DDE89-6CFC-4811-9CB2-76034BCB653E}" sibTransId="{7155BACE-3331-4B44-9C0B-793D86CCA9EE}"/>
    <dgm:cxn modelId="{FD2253AF-C3FD-407F-9B70-2671412CBD42}" srcId="{7F08AE7F-C7BF-471E-B5C5-6CA509F5F839}" destId="{CA22C88E-0669-49D0-8926-21D7B4218441}" srcOrd="0" destOrd="0" parTransId="{A93AFC68-D6FB-45E6-82A2-3CEE4BC7EBA0}" sibTransId="{364CE115-EBD6-453E-A2AE-8D53CB759957}"/>
    <dgm:cxn modelId="{A0982158-78A9-443C-BAE4-AB8677D2EC89}" type="presOf" srcId="{9EAAC1E1-2E7D-4B1F-B47F-75106D3E7F10}" destId="{359947AF-5439-4C9C-95C1-2643BF891CB9}" srcOrd="0" destOrd="0" presId="urn:microsoft.com/office/officeart/2005/8/layout/orgChart1"/>
    <dgm:cxn modelId="{9504A0B4-103B-4C31-9FD1-D8D579E3F003}" type="presOf" srcId="{87E2C29C-B3D9-45A0-A107-E961620B790C}" destId="{BB1FF034-D0F4-42EE-90CF-DDFEDBC38A0F}" srcOrd="0" destOrd="0" presId="urn:microsoft.com/office/officeart/2005/8/layout/orgChart1"/>
    <dgm:cxn modelId="{E79AA66D-DC73-405F-8CE9-CADE55F66CC1}" type="presOf" srcId="{AE273834-3402-4F3E-9359-60E39C54B9E5}" destId="{593BFDB1-CAE3-4872-BF45-DD9DA354BA9B}" srcOrd="1" destOrd="0" presId="urn:microsoft.com/office/officeart/2005/8/layout/orgChart1"/>
    <dgm:cxn modelId="{D6206526-73EE-4AE5-91AA-1C919D7CE0C8}" type="presOf" srcId="{718FE6DB-BE4D-422A-8E4F-C6A156970B60}" destId="{56FDEEBD-3A04-4E2E-A465-1B19D39C2CF9}"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2A7D2F58-6E2A-4EE2-B885-6D37E709DB54}" type="presOf" srcId="{90EF4112-B4AA-4B9F-9EF7-EB481C7B90CB}" destId="{D7CB6126-5F88-480E-92C1-20FCC6A6B1BC}" srcOrd="0" destOrd="0" presId="urn:microsoft.com/office/officeart/2005/8/layout/orgChart1"/>
    <dgm:cxn modelId="{17BEBE3A-A879-4B60-94EB-306D7B1418D3}" type="presOf" srcId="{D63BB612-FD1E-4EB3-A6D2-CC2F70437B64}" destId="{CC5020E4-0C5E-4EBB-B07E-B4A9B016469C}" srcOrd="0" destOrd="0" presId="urn:microsoft.com/office/officeart/2005/8/layout/orgChart1"/>
    <dgm:cxn modelId="{056EC865-8A3C-4FE7-B480-55282EE9C59B}" type="presOf" srcId="{C99E98F8-1193-470A-8897-53816748360A}" destId="{F4A5735B-2C65-4137-9D45-1FAFA4683626}" srcOrd="1" destOrd="0" presId="urn:microsoft.com/office/officeart/2005/8/layout/orgChart1"/>
    <dgm:cxn modelId="{CFBB40D7-9FFF-4364-BD97-4F7A42607940}" type="presOf" srcId="{DF960F08-4B64-4417-A942-184FBE14048D}" destId="{416F0F07-DEA0-4A7D-AF8A-3797342A2A89}" srcOrd="0" destOrd="0" presId="urn:microsoft.com/office/officeart/2005/8/layout/orgChart1"/>
    <dgm:cxn modelId="{C3CA600E-D72F-4670-ACE0-8A86DFFCF95D}" type="presOf" srcId="{EFF6A549-C0EB-4666-A76A-6EA50BE84AF5}" destId="{AA77394C-2023-4562-8F67-23AFB206F30E}" srcOrd="0"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5B9C8FF2-DBB4-40AA-9AC4-F010B99688C3}" type="presOf" srcId="{5C728389-889D-4FDA-BF63-4F68F5139CF7}" destId="{4E2B58C2-7DFF-4928-A50C-3F879B47E332}" srcOrd="0" destOrd="0" presId="urn:microsoft.com/office/officeart/2005/8/layout/orgChart1"/>
    <dgm:cxn modelId="{05D56EB8-55AD-433A-BDEF-483AE5DDA198}" type="presOf" srcId="{577C95EA-176F-4E99-A1A6-58827A06F625}" destId="{B080475C-2924-4FAC-9E7C-E58DBC8F807E}" srcOrd="1" destOrd="0" presId="urn:microsoft.com/office/officeart/2005/8/layout/orgChart1"/>
    <dgm:cxn modelId="{F899F471-42AC-45DF-9323-13610B88B4E5}" type="presOf" srcId="{3D52A457-41A8-415E-890A-6088D0BF1C99}" destId="{5B7DE618-4DFA-4424-ADA1-B345F466AFF9}" srcOrd="0"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F1004D8B-22A5-47B6-833F-582243523124}" type="presOf" srcId="{89CA7FB1-CA75-4434-8A45-9A71334A2D83}" destId="{E8195F43-DAB6-465A-A70C-BFD525FD22A5}" srcOrd="1" destOrd="0" presId="urn:microsoft.com/office/officeart/2005/8/layout/orgChart1"/>
    <dgm:cxn modelId="{1DDA332E-4833-49C2-B7C0-0052BC496765}" srcId="{B631B7B8-084F-4564-9389-99E0643D80CD}" destId="{3EF1BC5B-4165-4AE2-A1A7-71F4CE938277}" srcOrd="2" destOrd="0" parTransId="{1DC45992-552B-4F2F-90CA-7C788AE60A5B}" sibTransId="{F863F40B-7DB2-4137-A847-61DA50CA4545}"/>
    <dgm:cxn modelId="{520EB9BD-CFAC-42F4-95B6-6FB681889536}" srcId="{B631B7B8-084F-4564-9389-99E0643D80CD}" destId="{AF60C34C-C897-4539-B032-66207FB067ED}" srcOrd="0" destOrd="0" parTransId="{B2C0FFFF-DC8C-43F7-9DC6-E28200C627D8}" sibTransId="{666E3284-EC01-4945-B58A-D58E87FB6CF8}"/>
    <dgm:cxn modelId="{3870041A-18DA-4EEC-958C-4497D349AD34}" srcId="{C8DC7EEA-3BAD-4A17-B214-E34636C975B0}" destId="{5EC00975-01E5-406B-BFE8-5EC62841049D}" srcOrd="0" destOrd="0" parTransId="{3D52A457-41A8-415E-890A-6088D0BF1C99}" sibTransId="{D3EB9FFF-AF1B-416C-8C4E-950C475EA690}"/>
    <dgm:cxn modelId="{6396E2B5-8C52-40D5-9766-C9C6C930C25B}" srcId="{AF60C34C-C897-4539-B032-66207FB067ED}" destId="{D6C49017-6C04-4D1B-89EC-E94E4D733E18}" srcOrd="1" destOrd="0" parTransId="{98800D61-03A7-4E2F-A017-88AE24C532AB}" sibTransId="{304492C5-AC5D-49AF-A889-D1E16D491704}"/>
    <dgm:cxn modelId="{48B94B35-E795-423F-BA40-1EBEB28ADE3B}" type="presOf" srcId="{064974CF-D973-4D34-8BE6-7B76D41FB9DD}" destId="{735731F4-B3E8-4A88-9B34-9A1F0420FB18}" srcOrd="0" destOrd="0" presId="urn:microsoft.com/office/officeart/2005/8/layout/orgChart1"/>
    <dgm:cxn modelId="{E56B924D-54FD-482B-A5E5-092FE3DF532B}" type="presOf" srcId="{A25004B9-C00F-425C-9C1D-D2709412066D}" destId="{2BBD5777-2556-419D-A140-58B3A897BCA4}" srcOrd="0" destOrd="0" presId="urn:microsoft.com/office/officeart/2005/8/layout/orgChart1"/>
    <dgm:cxn modelId="{3C7735C0-E6B0-470F-A034-17C4B2FFD1DD}" type="presOf" srcId="{C8DC7EEA-3BAD-4A17-B214-E34636C975B0}" destId="{E38062C5-44BF-4D02-9ADD-92494A0DEB33}" srcOrd="1"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F9A9F1B7-7C29-4AAC-AC8D-46CC08517490}" type="presOf" srcId="{1DC45992-552B-4F2F-90CA-7C788AE60A5B}" destId="{0EB56516-F058-4E18-A11A-661CE5FFFD20}" srcOrd="0" destOrd="0" presId="urn:microsoft.com/office/officeart/2005/8/layout/orgChart1"/>
    <dgm:cxn modelId="{1F0205E4-190E-4235-B79D-F6B34A31BAFF}" type="presOf" srcId="{B631B7B8-084F-4564-9389-99E0643D80CD}" destId="{CECF6017-B531-4D48-931D-680624BD71FA}" srcOrd="1" destOrd="0" presId="urn:microsoft.com/office/officeart/2005/8/layout/orgChart1"/>
    <dgm:cxn modelId="{1875D9CA-8B08-42AA-9385-8225B309E991}" type="presOf" srcId="{D6C49017-6C04-4D1B-89EC-E94E4D733E18}" destId="{1D12B547-CA81-4788-BD74-A2441DB36318}" srcOrd="0" destOrd="0" presId="urn:microsoft.com/office/officeart/2005/8/layout/orgChart1"/>
    <dgm:cxn modelId="{B08976A2-7F21-46CA-9562-D47C26568270}" type="presOf" srcId="{0C668483-8DB0-4031-AE35-BB3DC4FE3AF1}" destId="{059CF787-A935-4718-A16A-728DE0E45792}" srcOrd="1" destOrd="0" presId="urn:microsoft.com/office/officeart/2005/8/layout/orgChart1"/>
    <dgm:cxn modelId="{C3B47BD0-408E-42C5-A16B-98C18BBABF71}" type="presOf" srcId="{D52FBA9B-D316-4AEE-A601-C03F8AEB224F}" destId="{17A7BBEF-86F0-4326-8631-B822BDA06C6D}" srcOrd="1" destOrd="0" presId="urn:microsoft.com/office/officeart/2005/8/layout/orgChart1"/>
    <dgm:cxn modelId="{E04B5405-626B-450A-97C2-36E5C1B1ADB6}" type="presOf" srcId="{D9F38DD3-F2C8-42C8-B999-4C76D9307E60}" destId="{CB758D7D-076B-4D90-B7B3-5BAE8F6E91EF}" srcOrd="1" destOrd="0" presId="urn:microsoft.com/office/officeart/2005/8/layout/orgChart1"/>
    <dgm:cxn modelId="{A75589D6-2FBB-4EA9-91BC-B5D6F0341903}" type="presOf" srcId="{24FA715E-8556-4869-9C6B-8237703100CE}" destId="{C610CADA-246A-48B6-B473-575E7043A881}" srcOrd="0" destOrd="0" presId="urn:microsoft.com/office/officeart/2005/8/layout/orgChart1"/>
    <dgm:cxn modelId="{9E18D383-772D-41A9-922B-84842AD35C9C}" type="presOf" srcId="{0B83FA1A-6018-4BAF-B624-185D76909078}" destId="{79A724F6-B267-4494-8ED4-0A7DA5255B94}" srcOrd="0" destOrd="0" presId="urn:microsoft.com/office/officeart/2005/8/layout/orgChart1"/>
    <dgm:cxn modelId="{23B845C5-5B11-4C1C-98CD-34E21ED97825}" type="presOf" srcId="{C99E98F8-1193-470A-8897-53816748360A}" destId="{A29678FE-143B-435B-B184-25EF06FC732A}" srcOrd="0" destOrd="0" presId="urn:microsoft.com/office/officeart/2005/8/layout/orgChart1"/>
    <dgm:cxn modelId="{8867AC38-ABD0-45BF-85B3-7A2BCE6BAB15}" type="presOf" srcId="{EFF6A549-C0EB-4666-A76A-6EA50BE84AF5}" destId="{E399D96D-2E0D-4FBE-9A07-3F0A19F278AA}" srcOrd="1" destOrd="0" presId="urn:microsoft.com/office/officeart/2005/8/layout/orgChart1"/>
    <dgm:cxn modelId="{4234F78E-E17C-4F7E-A8BC-384CFAC77D73}" type="presOf" srcId="{98800D61-03A7-4E2F-A017-88AE24C532AB}" destId="{393AE2F9-7C10-4603-A29C-C2138954497A}"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CC52CF58-0E94-4DA0-9AEB-D42BFCF9B278}" type="presOf" srcId="{B3C3776B-77C5-4635-99FD-534DF9461E01}" destId="{5513730A-7156-4C3C-9072-969ABEDE6AC7}" srcOrd="1"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FF2B0C7F-1798-4E09-A938-C8F912B0C839}" type="presParOf" srcId="{E6860C8D-DAC3-4510-80C4-991D0EB88B04}" destId="{69E7ABF5-0B31-472C-A75B-095EE13BB484}" srcOrd="0" destOrd="0" presId="urn:microsoft.com/office/officeart/2005/8/layout/orgChart1"/>
    <dgm:cxn modelId="{3824E66C-4A39-4C41-9FA3-BFBACFA0E92E}" type="presParOf" srcId="{69E7ABF5-0B31-472C-A75B-095EE13BB484}" destId="{BC6B7B9D-68B6-42A1-A2DA-BAE3038D9FA7}" srcOrd="0" destOrd="0" presId="urn:microsoft.com/office/officeart/2005/8/layout/orgChart1"/>
    <dgm:cxn modelId="{4F05860E-68E3-4CE6-8FD3-1E0C0C1A1311}" type="presParOf" srcId="{BC6B7B9D-68B6-42A1-A2DA-BAE3038D9FA7}" destId="{509BE53F-8C6D-4E57-A2BB-B510FA533BA0}" srcOrd="0" destOrd="0" presId="urn:microsoft.com/office/officeart/2005/8/layout/orgChart1"/>
    <dgm:cxn modelId="{3FCE5383-96A7-4B0C-A6D5-4BCBB37766D2}" type="presParOf" srcId="{BC6B7B9D-68B6-42A1-A2DA-BAE3038D9FA7}" destId="{EBDED88E-FAEF-482C-A6DC-01A0709FADF0}" srcOrd="1" destOrd="0" presId="urn:microsoft.com/office/officeart/2005/8/layout/orgChart1"/>
    <dgm:cxn modelId="{E706359B-B155-441F-AD90-F34E2DA6C238}" type="presParOf" srcId="{69E7ABF5-0B31-472C-A75B-095EE13BB484}" destId="{DF3F4BD7-AFF6-45BD-BB9B-77C56224A77C}" srcOrd="1" destOrd="0" presId="urn:microsoft.com/office/officeart/2005/8/layout/orgChart1"/>
    <dgm:cxn modelId="{FF86B503-CF1A-441B-9F22-22D49DAD01C1}" type="presParOf" srcId="{69E7ABF5-0B31-472C-A75B-095EE13BB484}" destId="{13787771-3E72-4EE7-A38E-576BFAB07021}" srcOrd="2" destOrd="0" presId="urn:microsoft.com/office/officeart/2005/8/layout/orgChart1"/>
    <dgm:cxn modelId="{5BD83BE0-BDA9-4D5C-97FD-818653E2F7DB}" type="presParOf" srcId="{13787771-3E72-4EE7-A38E-576BFAB07021}" destId="{416F0F07-DEA0-4A7D-AF8A-3797342A2A89}" srcOrd="0" destOrd="0" presId="urn:microsoft.com/office/officeart/2005/8/layout/orgChart1"/>
    <dgm:cxn modelId="{04B18F46-4C22-4465-9B05-8D31041D36A5}" type="presParOf" srcId="{13787771-3E72-4EE7-A38E-576BFAB07021}" destId="{75950480-1B0D-4EA1-99F9-570E05AC0E9C}" srcOrd="1" destOrd="0" presId="urn:microsoft.com/office/officeart/2005/8/layout/orgChart1"/>
    <dgm:cxn modelId="{3903C6A8-E7A7-44F2-B02F-9C7B385E5E2E}" type="presParOf" srcId="{75950480-1B0D-4EA1-99F9-570E05AC0E9C}" destId="{CF19A080-6991-4429-B680-ABA88C11E0C9}" srcOrd="0" destOrd="0" presId="urn:microsoft.com/office/officeart/2005/8/layout/orgChart1"/>
    <dgm:cxn modelId="{B9EEA1B5-AFF4-4D57-9AB7-1E5FF5C1883A}" type="presParOf" srcId="{CF19A080-6991-4429-B680-ABA88C11E0C9}" destId="{AA77394C-2023-4562-8F67-23AFB206F30E}" srcOrd="0" destOrd="0" presId="urn:microsoft.com/office/officeart/2005/8/layout/orgChart1"/>
    <dgm:cxn modelId="{71FA6F1B-9A65-4EEA-A60C-7A958EF32BE5}" type="presParOf" srcId="{CF19A080-6991-4429-B680-ABA88C11E0C9}" destId="{E399D96D-2E0D-4FBE-9A07-3F0A19F278AA}" srcOrd="1" destOrd="0" presId="urn:microsoft.com/office/officeart/2005/8/layout/orgChart1"/>
    <dgm:cxn modelId="{067C9E0E-1FD8-4D8F-8952-927BE6BCC9C6}" type="presParOf" srcId="{75950480-1B0D-4EA1-99F9-570E05AC0E9C}" destId="{02FD3BF9-D5ED-4D80-AEE3-E07100F83A6B}" srcOrd="1" destOrd="0" presId="urn:microsoft.com/office/officeart/2005/8/layout/orgChart1"/>
    <dgm:cxn modelId="{9925B981-5103-4436-B62C-5D8A2F868425}" type="presParOf" srcId="{75950480-1B0D-4EA1-99F9-570E05AC0E9C}" destId="{19DC4005-2635-456F-A5D5-16C48B6C0388}" srcOrd="2" destOrd="0" presId="urn:microsoft.com/office/officeart/2005/8/layout/orgChart1"/>
    <dgm:cxn modelId="{618FD3E6-E763-4C0D-95C0-FA5A423FC7A8}" type="presParOf" srcId="{19DC4005-2635-456F-A5D5-16C48B6C0388}" destId="{331505A9-7D7A-4F89-B9EA-764F55414808}" srcOrd="0" destOrd="0" presId="urn:microsoft.com/office/officeart/2005/8/layout/orgChart1"/>
    <dgm:cxn modelId="{AB400503-D3B5-451D-A6CE-4EC61DDB3D4C}" type="presParOf" srcId="{19DC4005-2635-456F-A5D5-16C48B6C0388}" destId="{EB1AF144-3AD0-4250-BCBE-EEFD6405B172}" srcOrd="1" destOrd="0" presId="urn:microsoft.com/office/officeart/2005/8/layout/orgChart1"/>
    <dgm:cxn modelId="{83725BA7-13DB-41BB-81DA-E99F287851C8}" type="presParOf" srcId="{EB1AF144-3AD0-4250-BCBE-EEFD6405B172}" destId="{7602909C-3640-4360-B96F-DFD0B93C8005}" srcOrd="0" destOrd="0" presId="urn:microsoft.com/office/officeart/2005/8/layout/orgChart1"/>
    <dgm:cxn modelId="{F58C9B3D-FF59-49FA-8417-34213411E567}" type="presParOf" srcId="{7602909C-3640-4360-B96F-DFD0B93C8005}" destId="{D7CB6126-5F88-480E-92C1-20FCC6A6B1BC}" srcOrd="0" destOrd="0" presId="urn:microsoft.com/office/officeart/2005/8/layout/orgChart1"/>
    <dgm:cxn modelId="{172A1C3F-A33B-490B-8C20-2446E0FF74DE}" type="presParOf" srcId="{7602909C-3640-4360-B96F-DFD0B93C8005}" destId="{ABFD6ADA-118F-46FF-8E6B-A2DC5A4C43EE}" srcOrd="1" destOrd="0" presId="urn:microsoft.com/office/officeart/2005/8/layout/orgChart1"/>
    <dgm:cxn modelId="{A51EDB37-480B-4AE3-9115-156CF745C923}" type="presParOf" srcId="{EB1AF144-3AD0-4250-BCBE-EEFD6405B172}" destId="{F78CEF85-4405-43A6-9F00-F4FFBF8834A0}" srcOrd="1" destOrd="0" presId="urn:microsoft.com/office/officeart/2005/8/layout/orgChart1"/>
    <dgm:cxn modelId="{F41E9955-1B4B-4318-9104-71484F8284FA}" type="presParOf" srcId="{EB1AF144-3AD0-4250-BCBE-EEFD6405B172}" destId="{90038E01-8118-438E-9133-DA0D5E687F32}" srcOrd="2" destOrd="0" presId="urn:microsoft.com/office/officeart/2005/8/layout/orgChart1"/>
    <dgm:cxn modelId="{CFE96AFA-9E80-4EBE-AD27-545C201BD557}" type="presParOf" srcId="{19DC4005-2635-456F-A5D5-16C48B6C0388}" destId="{B548C1C7-9FEC-413F-93AE-568D8802B6D4}" srcOrd="2" destOrd="0" presId="urn:microsoft.com/office/officeart/2005/8/layout/orgChart1"/>
    <dgm:cxn modelId="{5972B167-E1D0-432A-97E7-7E3DCA2315DE}" type="presParOf" srcId="{19DC4005-2635-456F-A5D5-16C48B6C0388}" destId="{BA84BA18-ECFD-4CD9-B224-05C8CB21E14A}" srcOrd="3" destOrd="0" presId="urn:microsoft.com/office/officeart/2005/8/layout/orgChart1"/>
    <dgm:cxn modelId="{CBD9C92D-5F15-4A0B-9007-84DD54E3CFBB}" type="presParOf" srcId="{BA84BA18-ECFD-4CD9-B224-05C8CB21E14A}" destId="{D8EF08BC-3D3A-4BEF-9CFE-1400BD1E73E7}" srcOrd="0" destOrd="0" presId="urn:microsoft.com/office/officeart/2005/8/layout/orgChart1"/>
    <dgm:cxn modelId="{2AD3463D-E7F8-4C41-AC82-618F3FE498FA}" type="presParOf" srcId="{D8EF08BC-3D3A-4BEF-9CFE-1400BD1E73E7}" destId="{D8ECEB18-7017-4ADB-932D-95A78F708481}" srcOrd="0" destOrd="0" presId="urn:microsoft.com/office/officeart/2005/8/layout/orgChart1"/>
    <dgm:cxn modelId="{C13C5A63-E4F5-4ABB-92BC-EB6527B950AC}" type="presParOf" srcId="{D8EF08BC-3D3A-4BEF-9CFE-1400BD1E73E7}" destId="{B080475C-2924-4FAC-9E7C-E58DBC8F807E}" srcOrd="1" destOrd="0" presId="urn:microsoft.com/office/officeart/2005/8/layout/orgChart1"/>
    <dgm:cxn modelId="{6EB393E1-3C14-4D3D-BF35-760F55DD7544}" type="presParOf" srcId="{BA84BA18-ECFD-4CD9-B224-05C8CB21E14A}" destId="{C1AC0CF2-557C-41CA-90CE-70937D3C8373}" srcOrd="1" destOrd="0" presId="urn:microsoft.com/office/officeart/2005/8/layout/orgChart1"/>
    <dgm:cxn modelId="{514C5A16-9E37-440B-8001-AAB22B3561A3}" type="presParOf" srcId="{BA84BA18-ECFD-4CD9-B224-05C8CB21E14A}" destId="{B88AE730-28E0-4BA1-BBFC-A4B238224EBC}" srcOrd="2" destOrd="0" presId="urn:microsoft.com/office/officeart/2005/8/layout/orgChart1"/>
    <dgm:cxn modelId="{C619BBC1-26A9-43BE-9457-52B5FCC3FE6E}" type="presParOf" srcId="{13787771-3E72-4EE7-A38E-576BFAB07021}" destId="{12353F20-02E7-4E7C-B3AC-A1DC2E751C62}" srcOrd="2" destOrd="0" presId="urn:microsoft.com/office/officeart/2005/8/layout/orgChart1"/>
    <dgm:cxn modelId="{C9D88C37-6E2B-4BFB-BF82-B33C6B1275A3}" type="presParOf" srcId="{13787771-3E72-4EE7-A38E-576BFAB07021}" destId="{98A424D0-5BC4-4F23-A9D7-4731EABDB3FB}" srcOrd="3" destOrd="0" presId="urn:microsoft.com/office/officeart/2005/8/layout/orgChart1"/>
    <dgm:cxn modelId="{FA6B9758-AAEB-4916-A085-A2ABEF980EF2}" type="presParOf" srcId="{98A424D0-5BC4-4F23-A9D7-4731EABDB3FB}" destId="{24B8257C-D8EE-462F-A138-5C631DAE63B2}" srcOrd="0" destOrd="0" presId="urn:microsoft.com/office/officeart/2005/8/layout/orgChart1"/>
    <dgm:cxn modelId="{3D2CC119-09F2-445A-807C-E2FE3EB8D122}" type="presParOf" srcId="{24B8257C-D8EE-462F-A138-5C631DAE63B2}" destId="{4FFFDE0E-778C-40EC-AEEA-F6F45864A6CC}" srcOrd="0" destOrd="0" presId="urn:microsoft.com/office/officeart/2005/8/layout/orgChart1"/>
    <dgm:cxn modelId="{C690BFF4-0E37-4189-A268-F35F708BC3A7}" type="presParOf" srcId="{24B8257C-D8EE-462F-A138-5C631DAE63B2}" destId="{E8195F43-DAB6-465A-A70C-BFD525FD22A5}" srcOrd="1" destOrd="0" presId="urn:microsoft.com/office/officeart/2005/8/layout/orgChart1"/>
    <dgm:cxn modelId="{2EEE5B4A-E718-46B7-BABF-6D7193DFC5DF}" type="presParOf" srcId="{98A424D0-5BC4-4F23-A9D7-4731EABDB3FB}" destId="{A7AB07DA-F3CD-44BC-BF57-C63A6963D16E}" srcOrd="1" destOrd="0" presId="urn:microsoft.com/office/officeart/2005/8/layout/orgChart1"/>
    <dgm:cxn modelId="{899F7357-386A-40ED-980D-8F52B8D25A65}" type="presParOf" srcId="{98A424D0-5BC4-4F23-A9D7-4731EABDB3FB}" destId="{9B2D3870-B62F-4BCC-9D8B-6B116A9E10E8}" srcOrd="2" destOrd="0" presId="urn:microsoft.com/office/officeart/2005/8/layout/orgChart1"/>
    <dgm:cxn modelId="{BC99C266-00DC-4CB1-9E00-C229C7D521C4}" type="presParOf" srcId="{9B2D3870-B62F-4BCC-9D8B-6B116A9E10E8}" destId="{ED2F88C3-BFC2-44C2-9FA2-BBA0B9689223}" srcOrd="0" destOrd="0" presId="urn:microsoft.com/office/officeart/2005/8/layout/orgChart1"/>
    <dgm:cxn modelId="{A612731E-63FD-4A9F-9CB5-D15889714463}" type="presParOf" srcId="{9B2D3870-B62F-4BCC-9D8B-6B116A9E10E8}" destId="{5A1F06E5-271A-4139-BF13-EC55C5BEC6AC}" srcOrd="1" destOrd="0" presId="urn:microsoft.com/office/officeart/2005/8/layout/orgChart1"/>
    <dgm:cxn modelId="{0F80E452-1800-42CF-9308-D93BBDEB15DD}" type="presParOf" srcId="{5A1F06E5-271A-4139-BF13-EC55C5BEC6AC}" destId="{AFEF4BD3-44CC-4A2B-A352-036EE58A25E4}" srcOrd="0" destOrd="0" presId="urn:microsoft.com/office/officeart/2005/8/layout/orgChart1"/>
    <dgm:cxn modelId="{281FECE5-454E-444F-ADFE-4937FC4F3CFE}" type="presParOf" srcId="{AFEF4BD3-44CC-4A2B-A352-036EE58A25E4}" destId="{18DBB891-5FB1-4FC9-B96D-C5064DA55C1F}" srcOrd="0" destOrd="0" presId="urn:microsoft.com/office/officeart/2005/8/layout/orgChart1"/>
    <dgm:cxn modelId="{3BB7824E-071C-4F31-A812-29FBF337D297}" type="presParOf" srcId="{AFEF4BD3-44CC-4A2B-A352-036EE58A25E4}" destId="{C438B4BE-0CEA-4568-906B-AD0392F24989}" srcOrd="1" destOrd="0" presId="urn:microsoft.com/office/officeart/2005/8/layout/orgChart1"/>
    <dgm:cxn modelId="{C4D9BCE7-F393-44B6-8EA9-E6991827FF91}" type="presParOf" srcId="{5A1F06E5-271A-4139-BF13-EC55C5BEC6AC}" destId="{F48F7224-8B94-49E2-AB70-52735AAE8747}" srcOrd="1" destOrd="0" presId="urn:microsoft.com/office/officeart/2005/8/layout/orgChart1"/>
    <dgm:cxn modelId="{85C96C4E-A254-4CE2-A3C7-496F31C613E5}" type="presParOf" srcId="{5A1F06E5-271A-4139-BF13-EC55C5BEC6AC}" destId="{00E10564-A481-43CF-82C0-99CDF70DA6E8}" srcOrd="2" destOrd="0" presId="urn:microsoft.com/office/officeart/2005/8/layout/orgChart1"/>
    <dgm:cxn modelId="{DAF4478A-C03A-42AA-A890-F6CD42A20858}" type="presParOf" srcId="{00E10564-A481-43CF-82C0-99CDF70DA6E8}" destId="{BC3E633F-8461-403E-BDEC-B7E99735FFBE}" srcOrd="0" destOrd="0" presId="urn:microsoft.com/office/officeart/2005/8/layout/orgChart1"/>
    <dgm:cxn modelId="{8C215083-2021-46F0-A5A1-FEE0F9A685A3}" type="presParOf" srcId="{00E10564-A481-43CF-82C0-99CDF70DA6E8}" destId="{13005A93-075C-48C7-99D8-BA256C83191F}" srcOrd="1" destOrd="0" presId="urn:microsoft.com/office/officeart/2005/8/layout/orgChart1"/>
    <dgm:cxn modelId="{11338C2B-FE81-45C1-B0B9-97A732D23256}" type="presParOf" srcId="{13005A93-075C-48C7-99D8-BA256C83191F}" destId="{95FF74A2-7914-408D-97EC-623776C33E72}" srcOrd="0" destOrd="0" presId="urn:microsoft.com/office/officeart/2005/8/layout/orgChart1"/>
    <dgm:cxn modelId="{49013151-8F87-4924-841B-354C129CC61C}" type="presParOf" srcId="{95FF74A2-7914-408D-97EC-623776C33E72}" destId="{6A81A93B-70E1-4B8B-859A-DB6B99D13DD1}" srcOrd="0" destOrd="0" presId="urn:microsoft.com/office/officeart/2005/8/layout/orgChart1"/>
    <dgm:cxn modelId="{B35AE2DC-FFF2-4AC8-B1D0-7C21173B7BD4}" type="presParOf" srcId="{95FF74A2-7914-408D-97EC-623776C33E72}" destId="{4DFF4648-B7C6-4374-BC41-506B87EB4D4B}" srcOrd="1" destOrd="0" presId="urn:microsoft.com/office/officeart/2005/8/layout/orgChart1"/>
    <dgm:cxn modelId="{E56D5B30-5378-41B7-8004-6E7EF8DC84BF}" type="presParOf" srcId="{13005A93-075C-48C7-99D8-BA256C83191F}" destId="{0F621751-7B2D-49AE-8140-9EA4B86FA697}" srcOrd="1" destOrd="0" presId="urn:microsoft.com/office/officeart/2005/8/layout/orgChart1"/>
    <dgm:cxn modelId="{F7E2136D-EA67-4457-ABF8-DAF8F417ED1F}" type="presParOf" srcId="{13005A93-075C-48C7-99D8-BA256C83191F}" destId="{1A31B0CC-063C-47CC-925A-1C9995EE37A2}" srcOrd="2" destOrd="0" presId="urn:microsoft.com/office/officeart/2005/8/layout/orgChart1"/>
    <dgm:cxn modelId="{DFC08188-2BAF-4A84-8EC7-501172834581}" type="presParOf" srcId="{1A31B0CC-063C-47CC-925A-1C9995EE37A2}" destId="{221D2F42-BF70-454D-9D32-7468C5EBFCFE}" srcOrd="0" destOrd="0" presId="urn:microsoft.com/office/officeart/2005/8/layout/orgChart1"/>
    <dgm:cxn modelId="{E99E4DE0-0C2C-4A49-BFAD-01BDCCBBC052}" type="presParOf" srcId="{1A31B0CC-063C-47CC-925A-1C9995EE37A2}" destId="{A3D61F6B-E580-4F9B-969E-53646304C6E2}" srcOrd="1" destOrd="0" presId="urn:microsoft.com/office/officeart/2005/8/layout/orgChart1"/>
    <dgm:cxn modelId="{643E5600-61BF-4778-AEE7-6AAEE6018C19}" type="presParOf" srcId="{A3D61F6B-E580-4F9B-969E-53646304C6E2}" destId="{A49C375B-1484-4C2F-9F5E-F56EA0457B1B}" srcOrd="0" destOrd="0" presId="urn:microsoft.com/office/officeart/2005/8/layout/orgChart1"/>
    <dgm:cxn modelId="{66BDF923-B02C-4112-9EC7-ECF8979E4FD4}" type="presParOf" srcId="{A49C375B-1484-4C2F-9F5E-F56EA0457B1B}" destId="{9D6AA769-9EC6-4A9B-B504-B1ACE44EAF11}" srcOrd="0" destOrd="0" presId="urn:microsoft.com/office/officeart/2005/8/layout/orgChart1"/>
    <dgm:cxn modelId="{9C558183-3FAB-4ED8-AF8D-98548F846B12}" type="presParOf" srcId="{A49C375B-1484-4C2F-9F5E-F56EA0457B1B}" destId="{593BFDB1-CAE3-4872-BF45-DD9DA354BA9B}" srcOrd="1" destOrd="0" presId="urn:microsoft.com/office/officeart/2005/8/layout/orgChart1"/>
    <dgm:cxn modelId="{3DA6E79D-EDB7-4892-9344-54DE74B8EBC1}" type="presParOf" srcId="{A3D61F6B-E580-4F9B-969E-53646304C6E2}" destId="{35BD6349-65D5-4425-BF53-C90D4247105C}" srcOrd="1" destOrd="0" presId="urn:microsoft.com/office/officeart/2005/8/layout/orgChart1"/>
    <dgm:cxn modelId="{4E1A6B2B-BAA1-4706-8075-E6F18A468CF9}" type="presParOf" srcId="{A3D61F6B-E580-4F9B-969E-53646304C6E2}" destId="{AFD14A58-D901-450E-95A3-FD0BEB2F313D}" srcOrd="2" destOrd="0" presId="urn:microsoft.com/office/officeart/2005/8/layout/orgChart1"/>
    <dgm:cxn modelId="{F33A3D6B-CDF7-46B4-B5DD-1CA89078E090}" type="presParOf" srcId="{00E10564-A481-43CF-82C0-99CDF70DA6E8}" destId="{266D1529-FC20-4446-9D6D-6190E4D50402}" srcOrd="2" destOrd="0" presId="urn:microsoft.com/office/officeart/2005/8/layout/orgChart1"/>
    <dgm:cxn modelId="{B655FFFE-0D19-403D-8B63-F3066E846633}" type="presParOf" srcId="{00E10564-A481-43CF-82C0-99CDF70DA6E8}" destId="{24D63D63-70F1-411E-8F9A-7C2F2035F2C1}" srcOrd="3" destOrd="0" presId="urn:microsoft.com/office/officeart/2005/8/layout/orgChart1"/>
    <dgm:cxn modelId="{3594AE7A-F41B-47F3-8E9C-CEB9CB0D0B9A}" type="presParOf" srcId="{24D63D63-70F1-411E-8F9A-7C2F2035F2C1}" destId="{569F79BB-87FA-4543-B880-4273B6960529}" srcOrd="0" destOrd="0" presId="urn:microsoft.com/office/officeart/2005/8/layout/orgChart1"/>
    <dgm:cxn modelId="{88CC9EDA-B804-48FD-87AE-3A91E1BE8E2F}" type="presParOf" srcId="{569F79BB-87FA-4543-B880-4273B6960529}" destId="{5D0BB2C5-B585-4B59-8165-BA89E901922A}" srcOrd="0" destOrd="0" presId="urn:microsoft.com/office/officeart/2005/8/layout/orgChart1"/>
    <dgm:cxn modelId="{FFD1D283-B9FB-4747-8F4C-EEDB4A8C1C7A}" type="presParOf" srcId="{569F79BB-87FA-4543-B880-4273B6960529}" destId="{E38062C5-44BF-4D02-9ADD-92494A0DEB33}" srcOrd="1" destOrd="0" presId="urn:microsoft.com/office/officeart/2005/8/layout/orgChart1"/>
    <dgm:cxn modelId="{FCC32C0B-EC4D-42F0-A3CE-309227CA67FB}" type="presParOf" srcId="{24D63D63-70F1-411E-8F9A-7C2F2035F2C1}" destId="{FA30E6BA-5FA2-40EF-B459-52624F74DBEA}" srcOrd="1" destOrd="0" presId="urn:microsoft.com/office/officeart/2005/8/layout/orgChart1"/>
    <dgm:cxn modelId="{AE7202FB-1F40-4AA1-A969-9883251D0B1F}" type="presParOf" srcId="{24D63D63-70F1-411E-8F9A-7C2F2035F2C1}" destId="{A748BE8C-4009-4430-BAAA-FE5147896064}" srcOrd="2" destOrd="0" presId="urn:microsoft.com/office/officeart/2005/8/layout/orgChart1"/>
    <dgm:cxn modelId="{4EE84D59-3F34-43BE-A994-9C0FF8FD677E}" type="presParOf" srcId="{A748BE8C-4009-4430-BAAA-FE5147896064}" destId="{5B7DE618-4DFA-4424-ADA1-B345F466AFF9}" srcOrd="0" destOrd="0" presId="urn:microsoft.com/office/officeart/2005/8/layout/orgChart1"/>
    <dgm:cxn modelId="{3CFC2E99-2C63-4D62-A7F6-018DEE5091FC}" type="presParOf" srcId="{A748BE8C-4009-4430-BAAA-FE5147896064}" destId="{3326F8DD-44B4-4F5B-96EC-CF95933A6E6C}" srcOrd="1" destOrd="0" presId="urn:microsoft.com/office/officeart/2005/8/layout/orgChart1"/>
    <dgm:cxn modelId="{8B72D5C7-D3F2-43BE-BE33-9F57631FC773}" type="presParOf" srcId="{3326F8DD-44B4-4F5B-96EC-CF95933A6E6C}" destId="{A6B7B530-D579-40F9-B8E4-5145716582DF}" srcOrd="0" destOrd="0" presId="urn:microsoft.com/office/officeart/2005/8/layout/orgChart1"/>
    <dgm:cxn modelId="{D837BE14-78E7-4819-B2BD-82643C517230}" type="presParOf" srcId="{A6B7B530-D579-40F9-B8E4-5145716582DF}" destId="{90330DBF-41F8-425F-ADE2-D271DB5F8DB2}" srcOrd="0" destOrd="0" presId="urn:microsoft.com/office/officeart/2005/8/layout/orgChart1"/>
    <dgm:cxn modelId="{28A011E6-270C-45F4-B163-5148A426219A}" type="presParOf" srcId="{A6B7B530-D579-40F9-B8E4-5145716582DF}" destId="{8D4EE2CB-0D3C-4BE6-9A54-682393A74257}" srcOrd="1" destOrd="0" presId="urn:microsoft.com/office/officeart/2005/8/layout/orgChart1"/>
    <dgm:cxn modelId="{EFC4014F-BABB-4313-93A4-E99A6BF0BADF}" type="presParOf" srcId="{3326F8DD-44B4-4F5B-96EC-CF95933A6E6C}" destId="{2F3433E1-F545-49EB-A2E2-5CC131982E37}" srcOrd="1" destOrd="0" presId="urn:microsoft.com/office/officeart/2005/8/layout/orgChart1"/>
    <dgm:cxn modelId="{05FAE079-DB38-49DB-8925-20A7A4A4C4FA}" type="presParOf" srcId="{3326F8DD-44B4-4F5B-96EC-CF95933A6E6C}" destId="{E29C9422-D53B-4802-B593-599C7B4B9441}" srcOrd="2" destOrd="0" presId="urn:microsoft.com/office/officeart/2005/8/layout/orgChart1"/>
    <dgm:cxn modelId="{42ECB239-C7AC-497F-8C34-B72A3B1FD5A7}" type="presParOf" srcId="{A748BE8C-4009-4430-BAAA-FE5147896064}" destId="{79A724F6-B267-4494-8ED4-0A7DA5255B94}" srcOrd="2" destOrd="0" presId="urn:microsoft.com/office/officeart/2005/8/layout/orgChart1"/>
    <dgm:cxn modelId="{E31F22DB-13B0-4234-8442-EB9568B46F77}" type="presParOf" srcId="{A748BE8C-4009-4430-BAAA-FE5147896064}" destId="{3584CFDD-91FC-48BA-8EA7-20AEA53D801E}" srcOrd="3" destOrd="0" presId="urn:microsoft.com/office/officeart/2005/8/layout/orgChart1"/>
    <dgm:cxn modelId="{9FC8C316-173C-45EA-B5DD-0D781129CB04}" type="presParOf" srcId="{3584CFDD-91FC-48BA-8EA7-20AEA53D801E}" destId="{B81AF3C4-305F-4012-AA8D-3033365C48E8}" srcOrd="0" destOrd="0" presId="urn:microsoft.com/office/officeart/2005/8/layout/orgChart1"/>
    <dgm:cxn modelId="{CD090D38-C6AC-451C-B813-5ECBD07908A3}" type="presParOf" srcId="{B81AF3C4-305F-4012-AA8D-3033365C48E8}" destId="{F78164D0-3659-4724-8A9A-5827C7D4A9B6}" srcOrd="0" destOrd="0" presId="urn:microsoft.com/office/officeart/2005/8/layout/orgChart1"/>
    <dgm:cxn modelId="{419F548A-830C-4380-81D7-66E073911391}" type="presParOf" srcId="{B81AF3C4-305F-4012-AA8D-3033365C48E8}" destId="{17A7BBEF-86F0-4326-8631-B822BDA06C6D}" srcOrd="1" destOrd="0" presId="urn:microsoft.com/office/officeart/2005/8/layout/orgChart1"/>
    <dgm:cxn modelId="{5EF91DF9-8FF6-493B-94A9-2792E7683962}" type="presParOf" srcId="{3584CFDD-91FC-48BA-8EA7-20AEA53D801E}" destId="{4D453A02-E30B-4ACC-B580-20B53F0C77B7}" srcOrd="1" destOrd="0" presId="urn:microsoft.com/office/officeart/2005/8/layout/orgChart1"/>
    <dgm:cxn modelId="{2744E258-9079-4069-864F-1DAC18B98331}" type="presParOf" srcId="{3584CFDD-91FC-48BA-8EA7-20AEA53D801E}" destId="{73CD08DC-855F-46F6-916F-0F03C72E2641}" srcOrd="2" destOrd="0" presId="urn:microsoft.com/office/officeart/2005/8/layout/orgChart1"/>
    <dgm:cxn modelId="{AE87832F-431E-440C-B211-F020AC304A5C}" type="presParOf" srcId="{9B2D3870-B62F-4BCC-9D8B-6B116A9E10E8}" destId="{5B25CD9E-0182-44CD-B44A-FBD70C8504F0}" srcOrd="2" destOrd="0" presId="urn:microsoft.com/office/officeart/2005/8/layout/orgChart1"/>
    <dgm:cxn modelId="{67891B99-83DA-4864-8ED7-C13769973C11}" type="presParOf" srcId="{9B2D3870-B62F-4BCC-9D8B-6B116A9E10E8}" destId="{7E2BC9D7-3581-4FE5-8584-862F12AE88EF}" srcOrd="3" destOrd="0" presId="urn:microsoft.com/office/officeart/2005/8/layout/orgChart1"/>
    <dgm:cxn modelId="{E16DD1BD-7E5A-4D49-B7BC-7C42D8456CB2}" type="presParOf" srcId="{7E2BC9D7-3581-4FE5-8584-862F12AE88EF}" destId="{C8ED3A81-487C-4EF1-8C85-9488043BBAFB}" srcOrd="0" destOrd="0" presId="urn:microsoft.com/office/officeart/2005/8/layout/orgChart1"/>
    <dgm:cxn modelId="{3EC7D171-6944-418C-B11D-510257C2B9DC}" type="presParOf" srcId="{C8ED3A81-487C-4EF1-8C85-9488043BBAFB}" destId="{F15F8266-AD11-461E-A3FA-7357505E16A8}" srcOrd="0" destOrd="0" presId="urn:microsoft.com/office/officeart/2005/8/layout/orgChart1"/>
    <dgm:cxn modelId="{F5CDA49C-3619-4B0C-AD00-01A078B07E9E}" type="presParOf" srcId="{C8ED3A81-487C-4EF1-8C85-9488043BBAFB}" destId="{CECF6017-B531-4D48-931D-680624BD71FA}" srcOrd="1" destOrd="0" presId="urn:microsoft.com/office/officeart/2005/8/layout/orgChart1"/>
    <dgm:cxn modelId="{E47E0CA4-E180-493A-9F21-0CA2B7D86D7D}" type="presParOf" srcId="{7E2BC9D7-3581-4FE5-8584-862F12AE88EF}" destId="{1DC76060-E8A6-4C82-B311-A72AFBCAAC11}" srcOrd="1" destOrd="0" presId="urn:microsoft.com/office/officeart/2005/8/layout/orgChart1"/>
    <dgm:cxn modelId="{CCC12231-03B7-4D8F-86FA-B73DC479C306}" type="presParOf" srcId="{7E2BC9D7-3581-4FE5-8584-862F12AE88EF}" destId="{7638BC5D-9A43-4236-A8E3-E2B0AA1130C9}" srcOrd="2" destOrd="0" presId="urn:microsoft.com/office/officeart/2005/8/layout/orgChart1"/>
    <dgm:cxn modelId="{7201455F-0A4A-4361-91C0-DAD1A0B525F1}" type="presParOf" srcId="{7638BC5D-9A43-4236-A8E3-E2B0AA1130C9}" destId="{9882E255-31BB-4670-B778-249E53F23956}" srcOrd="0" destOrd="0" presId="urn:microsoft.com/office/officeart/2005/8/layout/orgChart1"/>
    <dgm:cxn modelId="{3C84AF33-E104-4EF2-8A11-F2FA48C588F8}" type="presParOf" srcId="{7638BC5D-9A43-4236-A8E3-E2B0AA1130C9}" destId="{2851DB03-7896-49EA-A6C7-AD62F2C2A867}" srcOrd="1" destOrd="0" presId="urn:microsoft.com/office/officeart/2005/8/layout/orgChart1"/>
    <dgm:cxn modelId="{F8C0999E-6E21-4F85-9F01-375E0F295615}" type="presParOf" srcId="{2851DB03-7896-49EA-A6C7-AD62F2C2A867}" destId="{C1576A96-DC81-4EE6-A07E-2B77EA672379}" srcOrd="0" destOrd="0" presId="urn:microsoft.com/office/officeart/2005/8/layout/orgChart1"/>
    <dgm:cxn modelId="{3D338A41-AD58-450D-91CC-42E195B52EB0}" type="presParOf" srcId="{C1576A96-DC81-4EE6-A07E-2B77EA672379}" destId="{33E19900-0BB9-4408-8635-F712AD658A96}" srcOrd="0" destOrd="0" presId="urn:microsoft.com/office/officeart/2005/8/layout/orgChart1"/>
    <dgm:cxn modelId="{56C76790-34ED-4434-8D07-DCA06D97B5F0}" type="presParOf" srcId="{C1576A96-DC81-4EE6-A07E-2B77EA672379}" destId="{8B717BD7-7066-4B1C-95E6-154E539E040C}" srcOrd="1" destOrd="0" presId="urn:microsoft.com/office/officeart/2005/8/layout/orgChart1"/>
    <dgm:cxn modelId="{6CF7F88B-0E71-44A2-BFA2-61A72179D3D8}" type="presParOf" srcId="{2851DB03-7896-49EA-A6C7-AD62F2C2A867}" destId="{5A78936E-6240-4890-B36A-A44DC1D1A673}" srcOrd="1" destOrd="0" presId="urn:microsoft.com/office/officeart/2005/8/layout/orgChart1"/>
    <dgm:cxn modelId="{60D5EF78-1A0B-44C0-94A9-8899EA28D13C}" type="presParOf" srcId="{2851DB03-7896-49EA-A6C7-AD62F2C2A867}" destId="{7D3A0CA6-0102-4F61-8AB2-BD25733BE859}" srcOrd="2" destOrd="0" presId="urn:microsoft.com/office/officeart/2005/8/layout/orgChart1"/>
    <dgm:cxn modelId="{D4331B3E-888E-4D1B-B5E4-A881905ECB92}" type="presParOf" srcId="{7D3A0CA6-0102-4F61-8AB2-BD25733BE859}" destId="{359947AF-5439-4C9C-95C1-2643BF891CB9}" srcOrd="0" destOrd="0" presId="urn:microsoft.com/office/officeart/2005/8/layout/orgChart1"/>
    <dgm:cxn modelId="{B87ADB68-AC10-4C6C-964B-35473D5C88D3}" type="presParOf" srcId="{7D3A0CA6-0102-4F61-8AB2-BD25733BE859}" destId="{81C2107C-1323-42B1-9A5F-0D79BF7BC21A}" srcOrd="1" destOrd="0" presId="urn:microsoft.com/office/officeart/2005/8/layout/orgChart1"/>
    <dgm:cxn modelId="{9C2DE7F9-64D5-47CA-87EF-58286516C433}" type="presParOf" srcId="{81C2107C-1323-42B1-9A5F-0D79BF7BC21A}" destId="{5F25B339-FAEB-48A9-A731-BB312C12C3DB}" srcOrd="0" destOrd="0" presId="urn:microsoft.com/office/officeart/2005/8/layout/orgChart1"/>
    <dgm:cxn modelId="{ABACD323-262B-4B08-84BC-8C4D89C8E462}" type="presParOf" srcId="{5F25B339-FAEB-48A9-A731-BB312C12C3DB}" destId="{56FDEEBD-3A04-4E2E-A465-1B19D39C2CF9}" srcOrd="0" destOrd="0" presId="urn:microsoft.com/office/officeart/2005/8/layout/orgChart1"/>
    <dgm:cxn modelId="{CACF1DCB-F0A7-4651-810C-9F40A31EA0F6}" type="presParOf" srcId="{5F25B339-FAEB-48A9-A731-BB312C12C3DB}" destId="{85223D6A-2F60-4869-AF98-0C08151C0259}" srcOrd="1" destOrd="0" presId="urn:microsoft.com/office/officeart/2005/8/layout/orgChart1"/>
    <dgm:cxn modelId="{F776D574-8C8C-4061-8B9E-A85CDB4CB7EF}" type="presParOf" srcId="{81C2107C-1323-42B1-9A5F-0D79BF7BC21A}" destId="{CE511DA4-A360-4F04-8F90-B7649C121296}" srcOrd="1" destOrd="0" presId="urn:microsoft.com/office/officeart/2005/8/layout/orgChart1"/>
    <dgm:cxn modelId="{CBFC6075-A76E-4E33-81E5-690ECFAFC509}" type="presParOf" srcId="{81C2107C-1323-42B1-9A5F-0D79BF7BC21A}" destId="{BDFB44CB-B466-4994-8395-3861FCA0946D}" srcOrd="2" destOrd="0" presId="urn:microsoft.com/office/officeart/2005/8/layout/orgChart1"/>
    <dgm:cxn modelId="{544E5E26-D6C5-4264-ABCB-C73EC70020D3}" type="presParOf" srcId="{7D3A0CA6-0102-4F61-8AB2-BD25733BE859}" destId="{393AE2F9-7C10-4603-A29C-C2138954497A}" srcOrd="2" destOrd="0" presId="urn:microsoft.com/office/officeart/2005/8/layout/orgChart1"/>
    <dgm:cxn modelId="{C2801613-3940-4F07-A226-26963DAC0AD9}" type="presParOf" srcId="{7D3A0CA6-0102-4F61-8AB2-BD25733BE859}" destId="{9F593ACB-2F9B-4368-81A8-8DE44E4D6B9C}" srcOrd="3" destOrd="0" presId="urn:microsoft.com/office/officeart/2005/8/layout/orgChart1"/>
    <dgm:cxn modelId="{3EC4751E-509F-48F4-BF8E-A6A832021F08}" type="presParOf" srcId="{9F593ACB-2F9B-4368-81A8-8DE44E4D6B9C}" destId="{1506B3C2-D541-47E4-B994-2D332321F704}" srcOrd="0" destOrd="0" presId="urn:microsoft.com/office/officeart/2005/8/layout/orgChart1"/>
    <dgm:cxn modelId="{D2610802-395D-4DE8-9B41-739F4B0FF5FF}" type="presParOf" srcId="{1506B3C2-D541-47E4-B994-2D332321F704}" destId="{1D12B547-CA81-4788-BD74-A2441DB36318}" srcOrd="0" destOrd="0" presId="urn:microsoft.com/office/officeart/2005/8/layout/orgChart1"/>
    <dgm:cxn modelId="{E042876F-53CB-4B24-B2C7-CF0687BCCF88}" type="presParOf" srcId="{1506B3C2-D541-47E4-B994-2D332321F704}" destId="{3E81953D-B475-42F2-872D-E81EDA9D3088}" srcOrd="1" destOrd="0" presId="urn:microsoft.com/office/officeart/2005/8/layout/orgChart1"/>
    <dgm:cxn modelId="{9327E2E2-BC5C-41BE-BC8A-6587C5667867}" type="presParOf" srcId="{9F593ACB-2F9B-4368-81A8-8DE44E4D6B9C}" destId="{AB553650-9016-44C4-A844-09AF36BC143A}" srcOrd="1" destOrd="0" presId="urn:microsoft.com/office/officeart/2005/8/layout/orgChart1"/>
    <dgm:cxn modelId="{9626B478-81F6-4553-A613-F2E54DC4BA3B}" type="presParOf" srcId="{9F593ACB-2F9B-4368-81A8-8DE44E4D6B9C}" destId="{9C66E552-7CAD-4B78-A769-D1883DAE8A45}" srcOrd="2" destOrd="0" presId="urn:microsoft.com/office/officeart/2005/8/layout/orgChart1"/>
    <dgm:cxn modelId="{C458A417-017C-44E4-BF7A-FC73BFAFA85C}" type="presParOf" srcId="{9C66E552-7CAD-4B78-A769-D1883DAE8A45}" destId="{27306890-3C67-40ED-9E55-D6BAC648FCFA}" srcOrd="0" destOrd="0" presId="urn:microsoft.com/office/officeart/2005/8/layout/orgChart1"/>
    <dgm:cxn modelId="{8CD039B9-77DA-4BFA-B159-6654F2A60D14}" type="presParOf" srcId="{9C66E552-7CAD-4B78-A769-D1883DAE8A45}" destId="{E29C40F0-78F4-4536-BD43-1F19896E5D9A}" srcOrd="1" destOrd="0" presId="urn:microsoft.com/office/officeart/2005/8/layout/orgChart1"/>
    <dgm:cxn modelId="{E0BBB7BC-178A-4A64-9752-982434F85FD3}" type="presParOf" srcId="{E29C40F0-78F4-4536-BD43-1F19896E5D9A}" destId="{7AD21BC7-158A-4E37-B505-B0480AF47AFA}" srcOrd="0" destOrd="0" presId="urn:microsoft.com/office/officeart/2005/8/layout/orgChart1"/>
    <dgm:cxn modelId="{C97006A1-A350-433F-BEDE-08D5624EC4B6}" type="presParOf" srcId="{7AD21BC7-158A-4E37-B505-B0480AF47AFA}" destId="{A29678FE-143B-435B-B184-25EF06FC732A}" srcOrd="0" destOrd="0" presId="urn:microsoft.com/office/officeart/2005/8/layout/orgChart1"/>
    <dgm:cxn modelId="{72941919-2E33-498F-8B76-69D107F9BE03}" type="presParOf" srcId="{7AD21BC7-158A-4E37-B505-B0480AF47AFA}" destId="{F4A5735B-2C65-4137-9D45-1FAFA4683626}" srcOrd="1" destOrd="0" presId="urn:microsoft.com/office/officeart/2005/8/layout/orgChart1"/>
    <dgm:cxn modelId="{25967C79-8AA6-42AA-B5E4-CEBCE9F8DE4F}" type="presParOf" srcId="{E29C40F0-78F4-4536-BD43-1F19896E5D9A}" destId="{12B495CE-88E2-4B99-8419-1853EA0A97AF}" srcOrd="1" destOrd="0" presId="urn:microsoft.com/office/officeart/2005/8/layout/orgChart1"/>
    <dgm:cxn modelId="{A1EDFB11-005C-475C-B3FE-5F5B5C2D221A}" type="presParOf" srcId="{E29C40F0-78F4-4536-BD43-1F19896E5D9A}" destId="{694225AB-CC00-4DF7-83E9-D149E480B106}" srcOrd="2" destOrd="0" presId="urn:microsoft.com/office/officeart/2005/8/layout/orgChart1"/>
    <dgm:cxn modelId="{D09663F2-1990-4B71-98CB-93E0E85738E3}" type="presParOf" srcId="{7638BC5D-9A43-4236-A8E3-E2B0AA1130C9}" destId="{C610CADA-246A-48B6-B473-575E7043A881}" srcOrd="2" destOrd="0" presId="urn:microsoft.com/office/officeart/2005/8/layout/orgChart1"/>
    <dgm:cxn modelId="{5C9C231D-14B4-4A1D-B0FA-EF3F97B1AA03}" type="presParOf" srcId="{7638BC5D-9A43-4236-A8E3-E2B0AA1130C9}" destId="{C9B1CCBE-4C4B-4BD3-B6A6-B64C5C9A54C5}" srcOrd="3" destOrd="0" presId="urn:microsoft.com/office/officeart/2005/8/layout/orgChart1"/>
    <dgm:cxn modelId="{2416901F-B35B-475E-9336-4E5A89A0CB5B}" type="presParOf" srcId="{C9B1CCBE-4C4B-4BD3-B6A6-B64C5C9A54C5}" destId="{391CE5AE-BDDC-43DC-A7C2-5FCCE753ADB1}" srcOrd="0" destOrd="0" presId="urn:microsoft.com/office/officeart/2005/8/layout/orgChart1"/>
    <dgm:cxn modelId="{206C0FD4-2D9B-4873-B97A-05F72466A767}" type="presParOf" srcId="{391CE5AE-BDDC-43DC-A7C2-5FCCE753ADB1}" destId="{2DC9E238-F054-44E1-B82F-AE16F35705B8}" srcOrd="0" destOrd="0" presId="urn:microsoft.com/office/officeart/2005/8/layout/orgChart1"/>
    <dgm:cxn modelId="{44A6D257-B3BE-4746-9061-17F1BF81A381}" type="presParOf" srcId="{391CE5AE-BDDC-43DC-A7C2-5FCCE753ADB1}" destId="{2E3104F9-A768-4533-918B-2537F78853B9}" srcOrd="1" destOrd="0" presId="urn:microsoft.com/office/officeart/2005/8/layout/orgChart1"/>
    <dgm:cxn modelId="{AD19B79F-D74D-4BCC-95FB-2EF5571C4E9D}" type="presParOf" srcId="{C9B1CCBE-4C4B-4BD3-B6A6-B64C5C9A54C5}" destId="{7015756F-8C6A-4B7E-BE5D-6005C4D0F260}" srcOrd="1" destOrd="0" presId="urn:microsoft.com/office/officeart/2005/8/layout/orgChart1"/>
    <dgm:cxn modelId="{A5E3F39B-472D-43AC-92DC-F528BA8F473B}" type="presParOf" srcId="{C9B1CCBE-4C4B-4BD3-B6A6-B64C5C9A54C5}" destId="{4C6563BF-A4F0-4EBF-BC29-703673DABF10}" srcOrd="2" destOrd="0" presId="urn:microsoft.com/office/officeart/2005/8/layout/orgChart1"/>
    <dgm:cxn modelId="{44F50673-D82F-4492-A91E-B0CEA334A413}" type="presParOf" srcId="{4C6563BF-A4F0-4EBF-BC29-703673DABF10}" destId="{CC5020E4-0C5E-4EBB-B07E-B4A9B016469C}" srcOrd="0" destOrd="0" presId="urn:microsoft.com/office/officeart/2005/8/layout/orgChart1"/>
    <dgm:cxn modelId="{1E55CC76-438F-479E-88C6-4F28F8C65AD5}" type="presParOf" srcId="{4C6563BF-A4F0-4EBF-BC29-703673DABF10}" destId="{0DC11E9B-4829-4EA8-8A03-865391652CF3}" srcOrd="1" destOrd="0" presId="urn:microsoft.com/office/officeart/2005/8/layout/orgChart1"/>
    <dgm:cxn modelId="{9672E6D5-B3C9-4B7A-99D1-7AC3EDA552CC}" type="presParOf" srcId="{0DC11E9B-4829-4EA8-8A03-865391652CF3}" destId="{D41AE9DD-4F20-43E5-B200-A19130CD670A}" srcOrd="0" destOrd="0" presId="urn:microsoft.com/office/officeart/2005/8/layout/orgChart1"/>
    <dgm:cxn modelId="{090C0961-E12C-4560-BCD8-CE44463E694F}" type="presParOf" srcId="{D41AE9DD-4F20-43E5-B200-A19130CD670A}" destId="{6400440C-3C9D-4F20-9C9E-59774D45D5AA}" srcOrd="0" destOrd="0" presId="urn:microsoft.com/office/officeart/2005/8/layout/orgChart1"/>
    <dgm:cxn modelId="{1B1949E8-2A59-453C-B65B-B8729F600B8B}" type="presParOf" srcId="{D41AE9DD-4F20-43E5-B200-A19130CD670A}" destId="{CB758D7D-076B-4D90-B7B3-5BAE8F6E91EF}" srcOrd="1" destOrd="0" presId="urn:microsoft.com/office/officeart/2005/8/layout/orgChart1"/>
    <dgm:cxn modelId="{931DD4B4-A23E-45F8-9477-8289893E0719}" type="presParOf" srcId="{0DC11E9B-4829-4EA8-8A03-865391652CF3}" destId="{E53D0E64-606F-4C56-AB52-3B958A736D85}" srcOrd="1" destOrd="0" presId="urn:microsoft.com/office/officeart/2005/8/layout/orgChart1"/>
    <dgm:cxn modelId="{E57FBBCA-B284-4984-B636-DDED7B04299F}" type="presParOf" srcId="{0DC11E9B-4829-4EA8-8A03-865391652CF3}" destId="{726A3670-C47C-468D-BEE9-A22F7241D622}" srcOrd="2" destOrd="0" presId="urn:microsoft.com/office/officeart/2005/8/layout/orgChart1"/>
    <dgm:cxn modelId="{6E187DF4-3341-47ED-82C0-D3DE06B008FD}" type="presParOf" srcId="{4C6563BF-A4F0-4EBF-BC29-703673DABF10}" destId="{4E2B58C2-7DFF-4928-A50C-3F879B47E332}" srcOrd="2" destOrd="0" presId="urn:microsoft.com/office/officeart/2005/8/layout/orgChart1"/>
    <dgm:cxn modelId="{BBB1BD3B-CBED-4E47-8302-A4B80AD69241}" type="presParOf" srcId="{4C6563BF-A4F0-4EBF-BC29-703673DABF10}" destId="{5171F8A9-B57B-4D02-8FC1-F87E4120F45F}" srcOrd="3" destOrd="0" presId="urn:microsoft.com/office/officeart/2005/8/layout/orgChart1"/>
    <dgm:cxn modelId="{52997747-2532-4E77-85A1-2796C9B929AE}" type="presParOf" srcId="{5171F8A9-B57B-4D02-8FC1-F87E4120F45F}" destId="{C28B308D-AF3D-4A8E-8E0B-4D1BBB7AC110}" srcOrd="0" destOrd="0" presId="urn:microsoft.com/office/officeart/2005/8/layout/orgChart1"/>
    <dgm:cxn modelId="{529F2282-F938-4B9F-B424-8FE419110EEA}" type="presParOf" srcId="{C28B308D-AF3D-4A8E-8E0B-4D1BBB7AC110}" destId="{BB1FF034-D0F4-42EE-90CF-DDFEDBC38A0F}" srcOrd="0" destOrd="0" presId="urn:microsoft.com/office/officeart/2005/8/layout/orgChart1"/>
    <dgm:cxn modelId="{3F73BC33-2FB5-4746-A21E-953802C7D590}" type="presParOf" srcId="{C28B308D-AF3D-4A8E-8E0B-4D1BBB7AC110}" destId="{1C42D5E8-DEC8-450D-BA46-351F457B392D}" srcOrd="1" destOrd="0" presId="urn:microsoft.com/office/officeart/2005/8/layout/orgChart1"/>
    <dgm:cxn modelId="{BBFA48DA-FE4E-49B8-B119-A477054ED09B}" type="presParOf" srcId="{5171F8A9-B57B-4D02-8FC1-F87E4120F45F}" destId="{E21D7328-DCC7-4538-B1C1-C6381C09000B}" srcOrd="1" destOrd="0" presId="urn:microsoft.com/office/officeart/2005/8/layout/orgChart1"/>
    <dgm:cxn modelId="{680DF8AC-2E9B-4AFB-9987-AC04FA7E95BC}" type="presParOf" srcId="{5171F8A9-B57B-4D02-8FC1-F87E4120F45F}" destId="{B25D149C-4E5C-4DF0-9CE0-778B9995F177}" srcOrd="2" destOrd="0" presId="urn:microsoft.com/office/officeart/2005/8/layout/orgChart1"/>
    <dgm:cxn modelId="{85C572AA-56C2-4AA8-9D67-608C6FCD5936}" type="presParOf" srcId="{B25D149C-4E5C-4DF0-9CE0-778B9995F177}" destId="{4F3EC91D-8347-41DC-B6F1-F3D1FED319AC}" srcOrd="0" destOrd="0" presId="urn:microsoft.com/office/officeart/2005/8/layout/orgChart1"/>
    <dgm:cxn modelId="{BB02A504-C8E1-4E87-8942-039B9207EB9D}" type="presParOf" srcId="{B25D149C-4E5C-4DF0-9CE0-778B9995F177}" destId="{0D5023CE-DF75-42B8-956E-B662DC451CEB}" srcOrd="1" destOrd="0" presId="urn:microsoft.com/office/officeart/2005/8/layout/orgChart1"/>
    <dgm:cxn modelId="{2D7D68A0-E767-42F6-8301-3D48EBECC1E5}" type="presParOf" srcId="{0D5023CE-DF75-42B8-956E-B662DC451CEB}" destId="{3B187A9C-9A95-4383-B22A-24A754830049}" srcOrd="0" destOrd="0" presId="urn:microsoft.com/office/officeart/2005/8/layout/orgChart1"/>
    <dgm:cxn modelId="{B6FE3637-C8A1-41A7-B15F-9295E303CBA9}" type="presParOf" srcId="{3B187A9C-9A95-4383-B22A-24A754830049}" destId="{157B7F59-F52F-4C85-9301-28C578713DC8}" srcOrd="0" destOrd="0" presId="urn:microsoft.com/office/officeart/2005/8/layout/orgChart1"/>
    <dgm:cxn modelId="{4C45B73F-83E8-4B53-905E-D1B0C4A44BBB}" type="presParOf" srcId="{3B187A9C-9A95-4383-B22A-24A754830049}" destId="{5513730A-7156-4C3C-9072-969ABEDE6AC7}" srcOrd="1" destOrd="0" presId="urn:microsoft.com/office/officeart/2005/8/layout/orgChart1"/>
    <dgm:cxn modelId="{F8BB920E-3170-4576-91E4-68ECC69F794C}" type="presParOf" srcId="{0D5023CE-DF75-42B8-956E-B662DC451CEB}" destId="{2D9CF9EC-967D-4703-A4C3-C20394CFA50C}" srcOrd="1" destOrd="0" presId="urn:microsoft.com/office/officeart/2005/8/layout/orgChart1"/>
    <dgm:cxn modelId="{CABAB21C-A1FB-4155-88C8-DB1698695BB4}" type="presParOf" srcId="{0D5023CE-DF75-42B8-956E-B662DC451CEB}" destId="{9A286AB8-3575-456F-84C9-B8976F405884}" srcOrd="2" destOrd="0" presId="urn:microsoft.com/office/officeart/2005/8/layout/orgChart1"/>
    <dgm:cxn modelId="{1796E907-D37D-4CB7-9A29-02340312ACFD}" type="presParOf" srcId="{7638BC5D-9A43-4236-A8E3-E2B0AA1130C9}" destId="{0EB56516-F058-4E18-A11A-661CE5FFFD20}" srcOrd="4" destOrd="0" presId="urn:microsoft.com/office/officeart/2005/8/layout/orgChart1"/>
    <dgm:cxn modelId="{3F79266B-14ED-4FC7-8A7C-5F4F72073EC7}" type="presParOf" srcId="{7638BC5D-9A43-4236-A8E3-E2B0AA1130C9}" destId="{780EBEA5-05A6-4B66-B8D4-1F119084308D}" srcOrd="5" destOrd="0" presId="urn:microsoft.com/office/officeart/2005/8/layout/orgChart1"/>
    <dgm:cxn modelId="{DE52074C-9164-423B-B32E-CD47D0CCBDFE}" type="presParOf" srcId="{780EBEA5-05A6-4B66-B8D4-1F119084308D}" destId="{7645672B-8E11-4C6A-8489-9C72099FF193}" srcOrd="0" destOrd="0" presId="urn:microsoft.com/office/officeart/2005/8/layout/orgChart1"/>
    <dgm:cxn modelId="{9EFAC674-1C1B-4A60-BAF4-0BA52C0648CE}" type="presParOf" srcId="{7645672B-8E11-4C6A-8489-9C72099FF193}" destId="{2B9685D8-006A-4898-9C7B-EF18225D9069}" srcOrd="0" destOrd="0" presId="urn:microsoft.com/office/officeart/2005/8/layout/orgChart1"/>
    <dgm:cxn modelId="{80C7E383-195A-4270-929E-55874DED2D96}" type="presParOf" srcId="{7645672B-8E11-4C6A-8489-9C72099FF193}" destId="{CC89EADA-8B68-4529-85B9-BE8028CD765D}" srcOrd="1" destOrd="0" presId="urn:microsoft.com/office/officeart/2005/8/layout/orgChart1"/>
    <dgm:cxn modelId="{A3FB4C6B-8A68-4776-B857-3D2EE24BC8B5}" type="presParOf" srcId="{780EBEA5-05A6-4B66-B8D4-1F119084308D}" destId="{11D71DE4-34CD-4089-97FC-93EB3E7B81A8}" srcOrd="1" destOrd="0" presId="urn:microsoft.com/office/officeart/2005/8/layout/orgChart1"/>
    <dgm:cxn modelId="{972F9E8D-27F5-4937-A2AF-3D74D1A6EF47}" type="presParOf" srcId="{780EBEA5-05A6-4B66-B8D4-1F119084308D}" destId="{64D9811F-A585-4E24-A849-01BD487824B7}" srcOrd="2" destOrd="0" presId="urn:microsoft.com/office/officeart/2005/8/layout/orgChart1"/>
    <dgm:cxn modelId="{113BD5C0-F35E-4B13-8CDE-EBA1AC95ABA4}" type="presParOf" srcId="{64D9811F-A585-4E24-A849-01BD487824B7}" destId="{53EE3379-C4D9-4D2A-80F0-C6C5382A33C9}" srcOrd="0" destOrd="0" presId="urn:microsoft.com/office/officeart/2005/8/layout/orgChart1"/>
    <dgm:cxn modelId="{42CED2DE-3520-42CD-9E67-D211938DE38E}" type="presParOf" srcId="{64D9811F-A585-4E24-A849-01BD487824B7}" destId="{F4FAFF53-A46A-4660-AAC2-E0C8439BA395}" srcOrd="1" destOrd="0" presId="urn:microsoft.com/office/officeart/2005/8/layout/orgChart1"/>
    <dgm:cxn modelId="{26E7ED41-A011-465B-9E18-F22C27F2E3C4}" type="presParOf" srcId="{F4FAFF53-A46A-4660-AAC2-E0C8439BA395}" destId="{308126CF-87B0-475C-87E8-0E71B592CAB5}" srcOrd="0" destOrd="0" presId="urn:microsoft.com/office/officeart/2005/8/layout/orgChart1"/>
    <dgm:cxn modelId="{9F299CB5-150A-4C5C-A60C-D32297A1836D}" type="presParOf" srcId="{308126CF-87B0-475C-87E8-0E71B592CAB5}" destId="{7E37B81D-C9BD-4846-B557-61A6FBACEEAA}" srcOrd="0" destOrd="0" presId="urn:microsoft.com/office/officeart/2005/8/layout/orgChart1"/>
    <dgm:cxn modelId="{CC324C76-9909-47C5-81D4-D879B4270D52}" type="presParOf" srcId="{308126CF-87B0-475C-87E8-0E71B592CAB5}" destId="{227DDBD7-0C65-4CB6-AE8E-ED04C25D8C5F}" srcOrd="1" destOrd="0" presId="urn:microsoft.com/office/officeart/2005/8/layout/orgChart1"/>
    <dgm:cxn modelId="{76FC773F-E624-48E5-964C-F913D54ECA3B}" type="presParOf" srcId="{F4FAFF53-A46A-4660-AAC2-E0C8439BA395}" destId="{B2A86D6F-C033-4649-9AA5-4BAFA06AFB5C}" srcOrd="1" destOrd="0" presId="urn:microsoft.com/office/officeart/2005/8/layout/orgChart1"/>
    <dgm:cxn modelId="{69E74763-B751-44A0-8335-C425347719D3}" type="presParOf" srcId="{F4FAFF53-A46A-4660-AAC2-E0C8439BA395}" destId="{9AC3534E-221C-4310-86DD-E5B4BDA1EA35}" srcOrd="2" destOrd="0" presId="urn:microsoft.com/office/officeart/2005/8/layout/orgChart1"/>
    <dgm:cxn modelId="{E6C24F5D-BE5D-47A4-9C54-688CEDBCC2AD}" type="presParOf" srcId="{64D9811F-A585-4E24-A849-01BD487824B7}" destId="{735731F4-B3E8-4A88-9B34-9A1F0420FB18}" srcOrd="2" destOrd="0" presId="urn:microsoft.com/office/officeart/2005/8/layout/orgChart1"/>
    <dgm:cxn modelId="{4D070F57-7D6F-49FC-9CF9-1197D177DF03}" type="presParOf" srcId="{64D9811F-A585-4E24-A849-01BD487824B7}" destId="{F80723A9-9743-460F-8FC4-3448003B5696}" srcOrd="3" destOrd="0" presId="urn:microsoft.com/office/officeart/2005/8/layout/orgChart1"/>
    <dgm:cxn modelId="{48D90D14-8CFF-4D73-90F0-D63C869D1B4B}" type="presParOf" srcId="{F80723A9-9743-460F-8FC4-3448003B5696}" destId="{E050F4DB-D7F1-47AF-8363-9920F7A366B8}" srcOrd="0" destOrd="0" presId="urn:microsoft.com/office/officeart/2005/8/layout/orgChart1"/>
    <dgm:cxn modelId="{5AADE880-0736-4835-A4EA-E67011DEA4FA}" type="presParOf" srcId="{E050F4DB-D7F1-47AF-8363-9920F7A366B8}" destId="{AC9CFD7E-8D94-410F-B512-CAA8A62EAA1F}" srcOrd="0" destOrd="0" presId="urn:microsoft.com/office/officeart/2005/8/layout/orgChart1"/>
    <dgm:cxn modelId="{8F7D8842-1020-44AB-8A0A-1B687871FA73}" type="presParOf" srcId="{E050F4DB-D7F1-47AF-8363-9920F7A366B8}" destId="{59591444-B07A-438B-A4EC-B1FBC103E086}" srcOrd="1" destOrd="0" presId="urn:microsoft.com/office/officeart/2005/8/layout/orgChart1"/>
    <dgm:cxn modelId="{051AB225-52B8-4578-8570-60F6ED5DFE18}" type="presParOf" srcId="{F80723A9-9743-460F-8FC4-3448003B5696}" destId="{1E61CE96-4FB4-42F2-93E0-8270C44A95FF}" srcOrd="1" destOrd="0" presId="urn:microsoft.com/office/officeart/2005/8/layout/orgChart1"/>
    <dgm:cxn modelId="{1CE58268-F842-46AE-BDAA-1F06042EDB5C}" type="presParOf" srcId="{F80723A9-9743-460F-8FC4-3448003B5696}" destId="{28002AB7-7E10-45FA-8B7E-227C459ADDB5}" srcOrd="2" destOrd="0" presId="urn:microsoft.com/office/officeart/2005/8/layout/orgChart1"/>
    <dgm:cxn modelId="{18B06F95-552C-4422-B3F8-23D569F76E46}" type="presParOf" srcId="{64D9811F-A585-4E24-A849-01BD487824B7}" destId="{3AD48C78-0B20-4E16-8F1B-CF2E39705C3D}" srcOrd="4" destOrd="0" presId="urn:microsoft.com/office/officeart/2005/8/layout/orgChart1"/>
    <dgm:cxn modelId="{09C43804-422B-430A-9E7C-8A17FCD379EA}" type="presParOf" srcId="{64D9811F-A585-4E24-A849-01BD487824B7}" destId="{B8BFF3FD-2C51-457C-A251-08C65A258274}" srcOrd="5" destOrd="0" presId="urn:microsoft.com/office/officeart/2005/8/layout/orgChart1"/>
    <dgm:cxn modelId="{A1BC8461-1AB4-4F87-9B85-B0A801C51A99}" type="presParOf" srcId="{B8BFF3FD-2C51-457C-A251-08C65A258274}" destId="{751A3D07-296F-4A6B-985D-479B775CB069}" srcOrd="0" destOrd="0" presId="urn:microsoft.com/office/officeart/2005/8/layout/orgChart1"/>
    <dgm:cxn modelId="{A8E68F8A-12DC-44A1-A87B-5F263487C4D3}" type="presParOf" srcId="{751A3D07-296F-4A6B-985D-479B775CB069}" destId="{8DD80419-5BF5-4EAD-97C8-39B7E458B61A}" srcOrd="0" destOrd="0" presId="urn:microsoft.com/office/officeart/2005/8/layout/orgChart1"/>
    <dgm:cxn modelId="{54558905-D5A3-4E6B-AC49-0AC43351B8C3}" type="presParOf" srcId="{751A3D07-296F-4A6B-985D-479B775CB069}" destId="{7DB3530F-2D45-4251-9B1B-66E73B6C7678}" srcOrd="1" destOrd="0" presId="urn:microsoft.com/office/officeart/2005/8/layout/orgChart1"/>
    <dgm:cxn modelId="{CF709172-F687-43BD-869E-EF97093F0992}" type="presParOf" srcId="{B8BFF3FD-2C51-457C-A251-08C65A258274}" destId="{2A715CE5-6A5B-4779-AD62-55937140302D}" srcOrd="1" destOrd="0" presId="urn:microsoft.com/office/officeart/2005/8/layout/orgChart1"/>
    <dgm:cxn modelId="{092B4A6B-0571-4FE6-A465-3556D7F5212B}" type="presParOf" srcId="{B8BFF3FD-2C51-457C-A251-08C65A258274}" destId="{80D2CD0E-F756-48CB-B028-EE51A8118457}" srcOrd="2" destOrd="0" presId="urn:microsoft.com/office/officeart/2005/8/layout/orgChart1"/>
    <dgm:cxn modelId="{36B35F7D-377E-49B4-9691-F394B569A69D}" type="presParOf" srcId="{9B2D3870-B62F-4BCC-9D8B-6B116A9E10E8}" destId="{2BBD5777-2556-419D-A140-58B3A897BCA4}" srcOrd="4" destOrd="0" presId="urn:microsoft.com/office/officeart/2005/8/layout/orgChart1"/>
    <dgm:cxn modelId="{D20DC609-F02E-41D1-86D6-84442D0EED7D}" type="presParOf" srcId="{9B2D3870-B62F-4BCC-9D8B-6B116A9E10E8}" destId="{45959E9D-DFDD-4732-9B81-D565E1947246}" srcOrd="5" destOrd="0" presId="urn:microsoft.com/office/officeart/2005/8/layout/orgChart1"/>
    <dgm:cxn modelId="{81193403-C646-448A-A519-26B60B0D0F95}" type="presParOf" srcId="{45959E9D-DFDD-4732-9B81-D565E1947246}" destId="{EA357349-5F60-4FEA-9096-77F9C1911761}" srcOrd="0" destOrd="0" presId="urn:microsoft.com/office/officeart/2005/8/layout/orgChart1"/>
    <dgm:cxn modelId="{24AB40CE-929E-4BFC-8D3E-73D93F248D10}" type="presParOf" srcId="{EA357349-5F60-4FEA-9096-77F9C1911761}" destId="{BE3D0660-B829-4F25-92E1-A1EDDDC5D277}" srcOrd="0" destOrd="0" presId="urn:microsoft.com/office/officeart/2005/8/layout/orgChart1"/>
    <dgm:cxn modelId="{BB89459A-CB70-4375-AC46-F63D4FAC6702}" type="presParOf" srcId="{EA357349-5F60-4FEA-9096-77F9C1911761}" destId="{EE265A84-FCD0-4925-85CD-37B4AEFFE777}" srcOrd="1" destOrd="0" presId="urn:microsoft.com/office/officeart/2005/8/layout/orgChart1"/>
    <dgm:cxn modelId="{7E7D4F91-8277-4909-900A-2C655344A73C}" type="presParOf" srcId="{45959E9D-DFDD-4732-9B81-D565E1947246}" destId="{894E6270-56AC-49C9-8F58-F05838E3ACDB}" srcOrd="1" destOrd="0" presId="urn:microsoft.com/office/officeart/2005/8/layout/orgChart1"/>
    <dgm:cxn modelId="{DFAF7212-8CC5-4C87-9EAA-C28098F91F41}" type="presParOf" srcId="{45959E9D-DFDD-4732-9B81-D565E1947246}" destId="{ED92570F-D422-4D9D-A044-03E02C0EDD8D}" srcOrd="2" destOrd="0" presId="urn:microsoft.com/office/officeart/2005/8/layout/orgChart1"/>
    <dgm:cxn modelId="{76D262B0-B5B4-4E9A-8C4D-5C5F18011A1B}" type="presParOf" srcId="{ED92570F-D422-4D9D-A044-03E02C0EDD8D}" destId="{38E82CCC-EAE7-4213-9EB8-2CB4212845D8}" srcOrd="0" destOrd="0" presId="urn:microsoft.com/office/officeart/2005/8/layout/orgChart1"/>
    <dgm:cxn modelId="{64F2C36D-3612-46F1-A149-6331B383857C}" type="presParOf" srcId="{ED92570F-D422-4D9D-A044-03E02C0EDD8D}" destId="{8CDB8370-ED72-4A08-8726-6698335E24E8}" srcOrd="1" destOrd="0" presId="urn:microsoft.com/office/officeart/2005/8/layout/orgChart1"/>
    <dgm:cxn modelId="{FEE4C909-A613-4650-97B5-915B93298515}" type="presParOf" srcId="{8CDB8370-ED72-4A08-8726-6698335E24E8}" destId="{C827EA68-D0ED-42A6-8887-9873ADF4684C}" srcOrd="0" destOrd="0" presId="urn:microsoft.com/office/officeart/2005/8/layout/orgChart1"/>
    <dgm:cxn modelId="{71546FF4-2B6C-4874-8663-F0003A66386E}" type="presParOf" srcId="{C827EA68-D0ED-42A6-8887-9873ADF4684C}" destId="{51930273-B49F-4CE2-A2DA-606850AAC2AC}" srcOrd="0" destOrd="0" presId="urn:microsoft.com/office/officeart/2005/8/layout/orgChart1"/>
    <dgm:cxn modelId="{D1A9DDE3-6399-4719-9EC9-6BDB92AC9BAC}" type="presParOf" srcId="{C827EA68-D0ED-42A6-8887-9873ADF4684C}" destId="{34247F3D-3851-4179-95F1-A8F765291C9C}" srcOrd="1" destOrd="0" presId="urn:microsoft.com/office/officeart/2005/8/layout/orgChart1"/>
    <dgm:cxn modelId="{161D96AC-5731-49FB-919C-99B282ADA803}" type="presParOf" srcId="{8CDB8370-ED72-4A08-8726-6698335E24E8}" destId="{E88BA3F2-8841-4971-B258-355907F6BA03}" srcOrd="1" destOrd="0" presId="urn:microsoft.com/office/officeart/2005/8/layout/orgChart1"/>
    <dgm:cxn modelId="{A7967F44-96CF-4B25-A0EF-C2AE8BC6F2EC}" type="presParOf" srcId="{8CDB8370-ED72-4A08-8726-6698335E24E8}" destId="{48FC9BD7-0569-448D-A173-0227AD6C2D00}" srcOrd="2" destOrd="0" presId="urn:microsoft.com/office/officeart/2005/8/layout/orgChart1"/>
    <dgm:cxn modelId="{66068718-2C49-4C90-BDF5-B8DBE7FB6BF2}" type="presParOf" srcId="{ED92570F-D422-4D9D-A044-03E02C0EDD8D}" destId="{2BF8B1F3-1B58-4110-8A5F-4F45944A7EFE}" srcOrd="2" destOrd="0" presId="urn:microsoft.com/office/officeart/2005/8/layout/orgChart1"/>
    <dgm:cxn modelId="{DC86BD0B-663F-4373-9CAE-BA6538D92A63}" type="presParOf" srcId="{ED92570F-D422-4D9D-A044-03E02C0EDD8D}" destId="{9654874A-271C-462D-B217-65830688A9E1}" srcOrd="3" destOrd="0" presId="urn:microsoft.com/office/officeart/2005/8/layout/orgChart1"/>
    <dgm:cxn modelId="{3009C4C6-CAC9-4EB5-8189-C071A5F05FA0}" type="presParOf" srcId="{9654874A-271C-462D-B217-65830688A9E1}" destId="{5F80CCFE-D956-4CE1-A300-A6A40C54B509}" srcOrd="0" destOrd="0" presId="urn:microsoft.com/office/officeart/2005/8/layout/orgChart1"/>
    <dgm:cxn modelId="{22A16F98-456A-44DD-9D6C-0773D0326CA3}" type="presParOf" srcId="{5F80CCFE-D956-4CE1-A300-A6A40C54B509}" destId="{A920D933-9F20-4699-B577-D7D29113C9ED}" srcOrd="0" destOrd="0" presId="urn:microsoft.com/office/officeart/2005/8/layout/orgChart1"/>
    <dgm:cxn modelId="{2F670D6C-A52F-44D1-AC97-DB3AA1B5C67F}" type="presParOf" srcId="{5F80CCFE-D956-4CE1-A300-A6A40C54B509}" destId="{059CF787-A935-4718-A16A-728DE0E45792}" srcOrd="1" destOrd="0" presId="urn:microsoft.com/office/officeart/2005/8/layout/orgChart1"/>
    <dgm:cxn modelId="{7B3D589E-DE8D-4DEC-842D-199D181B91AE}" type="presParOf" srcId="{9654874A-271C-462D-B217-65830688A9E1}" destId="{848A624E-0C6A-4506-9A88-90F3ADBE0F32}" srcOrd="1" destOrd="0" presId="urn:microsoft.com/office/officeart/2005/8/layout/orgChart1"/>
    <dgm:cxn modelId="{825DA3FE-6A8D-4C9E-9C28-9E51A427729D}"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919852" y="2900945"/>
          <a:ext cx="120482" cy="265773"/>
        </a:xfrm>
        <a:custGeom>
          <a:avLst/>
          <a:gdLst/>
          <a:ahLst/>
          <a:cxnLst/>
          <a:rect l="0" t="0" r="0" b="0"/>
          <a:pathLst>
            <a:path>
              <a:moveTo>
                <a:pt x="0" y="0"/>
              </a:moveTo>
              <a:lnTo>
                <a:pt x="0" y="265773"/>
              </a:lnTo>
              <a:lnTo>
                <a:pt x="120482" y="265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755478" y="2900945"/>
          <a:ext cx="164373" cy="295033"/>
        </a:xfrm>
        <a:custGeom>
          <a:avLst/>
          <a:gdLst/>
          <a:ahLst/>
          <a:cxnLst/>
          <a:rect l="0" t="0" r="0" b="0"/>
          <a:pathLst>
            <a:path>
              <a:moveTo>
                <a:pt x="164373" y="0"/>
              </a:moveTo>
              <a:lnTo>
                <a:pt x="164373" y="295033"/>
              </a:lnTo>
              <a:lnTo>
                <a:pt x="0" y="2950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247445" y="749957"/>
          <a:ext cx="1408983" cy="1987191"/>
        </a:xfrm>
        <a:custGeom>
          <a:avLst/>
          <a:gdLst/>
          <a:ahLst/>
          <a:cxnLst/>
          <a:rect l="0" t="0" r="0" b="0"/>
          <a:pathLst>
            <a:path>
              <a:moveTo>
                <a:pt x="1408983" y="0"/>
              </a:moveTo>
              <a:lnTo>
                <a:pt x="1408983" y="1987191"/>
              </a:lnTo>
              <a:lnTo>
                <a:pt x="0" y="198719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4390844" y="2595869"/>
          <a:ext cx="234338" cy="181349"/>
        </a:xfrm>
        <a:custGeom>
          <a:avLst/>
          <a:gdLst/>
          <a:ahLst/>
          <a:cxnLst/>
          <a:rect l="0" t="0" r="0" b="0"/>
          <a:pathLst>
            <a:path>
              <a:moveTo>
                <a:pt x="0" y="0"/>
              </a:moveTo>
              <a:lnTo>
                <a:pt x="0" y="181349"/>
              </a:lnTo>
              <a:lnTo>
                <a:pt x="234338" y="1813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390844" y="2595869"/>
          <a:ext cx="469456" cy="642128"/>
        </a:xfrm>
        <a:custGeom>
          <a:avLst/>
          <a:gdLst/>
          <a:ahLst/>
          <a:cxnLst/>
          <a:rect l="0" t="0" r="0" b="0"/>
          <a:pathLst>
            <a:path>
              <a:moveTo>
                <a:pt x="0" y="0"/>
              </a:moveTo>
              <a:lnTo>
                <a:pt x="0" y="642128"/>
              </a:lnTo>
              <a:lnTo>
                <a:pt x="469456" y="64212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3920651" y="2595869"/>
          <a:ext cx="470192" cy="523249"/>
        </a:xfrm>
        <a:custGeom>
          <a:avLst/>
          <a:gdLst/>
          <a:ahLst/>
          <a:cxnLst/>
          <a:rect l="0" t="0" r="0" b="0"/>
          <a:pathLst>
            <a:path>
              <a:moveTo>
                <a:pt x="470192" y="0"/>
              </a:moveTo>
              <a:lnTo>
                <a:pt x="470192" y="523249"/>
              </a:lnTo>
              <a:lnTo>
                <a:pt x="0" y="5232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718437" y="1070319"/>
          <a:ext cx="620671" cy="1361753"/>
        </a:xfrm>
        <a:custGeom>
          <a:avLst/>
          <a:gdLst/>
          <a:ahLst/>
          <a:cxnLst/>
          <a:rect l="0" t="0" r="0" b="0"/>
          <a:pathLst>
            <a:path>
              <a:moveTo>
                <a:pt x="620671" y="0"/>
              </a:moveTo>
              <a:lnTo>
                <a:pt x="620671" y="1361753"/>
              </a:lnTo>
              <a:lnTo>
                <a:pt x="0" y="1361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542652" y="1823211"/>
          <a:ext cx="111579" cy="386604"/>
        </a:xfrm>
        <a:custGeom>
          <a:avLst/>
          <a:gdLst/>
          <a:ahLst/>
          <a:cxnLst/>
          <a:rect l="0" t="0" r="0" b="0"/>
          <a:pathLst>
            <a:path>
              <a:moveTo>
                <a:pt x="111579" y="0"/>
              </a:moveTo>
              <a:lnTo>
                <a:pt x="111579" y="386604"/>
              </a:lnTo>
              <a:lnTo>
                <a:pt x="0" y="38660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02893" y="1415587"/>
          <a:ext cx="123745" cy="243827"/>
        </a:xfrm>
        <a:custGeom>
          <a:avLst/>
          <a:gdLst/>
          <a:ahLst/>
          <a:cxnLst/>
          <a:rect l="0" t="0" r="0" b="0"/>
          <a:pathLst>
            <a:path>
              <a:moveTo>
                <a:pt x="0" y="0"/>
              </a:moveTo>
              <a:lnTo>
                <a:pt x="0" y="243827"/>
              </a:lnTo>
              <a:lnTo>
                <a:pt x="123745"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067781" y="1415587"/>
          <a:ext cx="135112" cy="243827"/>
        </a:xfrm>
        <a:custGeom>
          <a:avLst/>
          <a:gdLst/>
          <a:ahLst/>
          <a:cxnLst/>
          <a:rect l="0" t="0" r="0" b="0"/>
          <a:pathLst>
            <a:path>
              <a:moveTo>
                <a:pt x="135112" y="0"/>
              </a:moveTo>
              <a:lnTo>
                <a:pt x="135112" y="243827"/>
              </a:lnTo>
              <a:lnTo>
                <a:pt x="0"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339108" y="1070319"/>
          <a:ext cx="536192" cy="181471"/>
        </a:xfrm>
        <a:custGeom>
          <a:avLst/>
          <a:gdLst/>
          <a:ahLst/>
          <a:cxnLst/>
          <a:rect l="0" t="0" r="0" b="0"/>
          <a:pathLst>
            <a:path>
              <a:moveTo>
                <a:pt x="0" y="0"/>
              </a:moveTo>
              <a:lnTo>
                <a:pt x="0" y="181471"/>
              </a:lnTo>
              <a:lnTo>
                <a:pt x="536192" y="1814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4893401" y="1730643"/>
          <a:ext cx="91440" cy="357082"/>
        </a:xfrm>
        <a:custGeom>
          <a:avLst/>
          <a:gdLst/>
          <a:ahLst/>
          <a:cxnLst/>
          <a:rect l="0" t="0" r="0" b="0"/>
          <a:pathLst>
            <a:path>
              <a:moveTo>
                <a:pt x="86209" y="0"/>
              </a:moveTo>
              <a:lnTo>
                <a:pt x="86209" y="357082"/>
              </a:lnTo>
              <a:lnTo>
                <a:pt x="45720" y="35708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354122" y="1279128"/>
          <a:ext cx="297896" cy="287718"/>
        </a:xfrm>
        <a:custGeom>
          <a:avLst/>
          <a:gdLst/>
          <a:ahLst/>
          <a:cxnLst/>
          <a:rect l="0" t="0" r="0" b="0"/>
          <a:pathLst>
            <a:path>
              <a:moveTo>
                <a:pt x="0" y="0"/>
              </a:moveTo>
              <a:lnTo>
                <a:pt x="0" y="287718"/>
              </a:lnTo>
              <a:lnTo>
                <a:pt x="297896" y="2877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291279" y="1279128"/>
          <a:ext cx="91440" cy="471383"/>
        </a:xfrm>
        <a:custGeom>
          <a:avLst/>
          <a:gdLst/>
          <a:ahLst/>
          <a:cxnLst/>
          <a:rect l="0" t="0" r="0" b="0"/>
          <a:pathLst>
            <a:path>
              <a:moveTo>
                <a:pt x="62842" y="0"/>
              </a:moveTo>
              <a:lnTo>
                <a:pt x="62842" y="471383"/>
              </a:lnTo>
              <a:lnTo>
                <a:pt x="45720" y="47138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681715" y="1024599"/>
          <a:ext cx="657393" cy="91440"/>
        </a:xfrm>
        <a:custGeom>
          <a:avLst/>
          <a:gdLst/>
          <a:ahLst/>
          <a:cxnLst/>
          <a:rect l="0" t="0" r="0" b="0"/>
          <a:pathLst>
            <a:path>
              <a:moveTo>
                <a:pt x="657393" y="45720"/>
              </a:moveTo>
              <a:lnTo>
                <a:pt x="657393" y="90732"/>
              </a:lnTo>
              <a:lnTo>
                <a:pt x="0" y="9073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656428" y="749957"/>
          <a:ext cx="1355087" cy="156565"/>
        </a:xfrm>
        <a:custGeom>
          <a:avLst/>
          <a:gdLst/>
          <a:ahLst/>
          <a:cxnLst/>
          <a:rect l="0" t="0" r="0" b="0"/>
          <a:pathLst>
            <a:path>
              <a:moveTo>
                <a:pt x="0" y="0"/>
              </a:moveTo>
              <a:lnTo>
                <a:pt x="0" y="156565"/>
              </a:lnTo>
              <a:lnTo>
                <a:pt x="1355087" y="15656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880651" y="1460525"/>
          <a:ext cx="91440" cy="785152"/>
        </a:xfrm>
        <a:custGeom>
          <a:avLst/>
          <a:gdLst/>
          <a:ahLst/>
          <a:cxnLst/>
          <a:rect l="0" t="0" r="0" b="0"/>
          <a:pathLst>
            <a:path>
              <a:moveTo>
                <a:pt x="45720" y="0"/>
              </a:moveTo>
              <a:lnTo>
                <a:pt x="45720" y="785152"/>
              </a:lnTo>
              <a:lnTo>
                <a:pt x="56474" y="78515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615692" y="1460525"/>
          <a:ext cx="310678" cy="331611"/>
        </a:xfrm>
        <a:custGeom>
          <a:avLst/>
          <a:gdLst/>
          <a:ahLst/>
          <a:cxnLst/>
          <a:rect l="0" t="0" r="0" b="0"/>
          <a:pathLst>
            <a:path>
              <a:moveTo>
                <a:pt x="310678" y="0"/>
              </a:moveTo>
              <a:lnTo>
                <a:pt x="310678" y="331611"/>
              </a:lnTo>
              <a:lnTo>
                <a:pt x="0" y="3316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322827" y="1111423"/>
          <a:ext cx="275950" cy="185305"/>
        </a:xfrm>
        <a:custGeom>
          <a:avLst/>
          <a:gdLst/>
          <a:ahLst/>
          <a:cxnLst/>
          <a:rect l="0" t="0" r="0" b="0"/>
          <a:pathLst>
            <a:path>
              <a:moveTo>
                <a:pt x="0" y="0"/>
              </a:moveTo>
              <a:lnTo>
                <a:pt x="0" y="185305"/>
              </a:lnTo>
              <a:lnTo>
                <a:pt x="275950" y="18530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741249" y="1489786"/>
          <a:ext cx="91440" cy="338925"/>
        </a:xfrm>
        <a:custGeom>
          <a:avLst/>
          <a:gdLst/>
          <a:ahLst/>
          <a:cxnLst/>
          <a:rect l="0" t="0" r="0" b="0"/>
          <a:pathLst>
            <a:path>
              <a:moveTo>
                <a:pt x="45720" y="0"/>
              </a:moveTo>
              <a:lnTo>
                <a:pt x="56912" y="33892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2114562" y="1111423"/>
          <a:ext cx="208265" cy="214566"/>
        </a:xfrm>
        <a:custGeom>
          <a:avLst/>
          <a:gdLst/>
          <a:ahLst/>
          <a:cxnLst/>
          <a:rect l="0" t="0" r="0" b="0"/>
          <a:pathLst>
            <a:path>
              <a:moveTo>
                <a:pt x="208265" y="0"/>
              </a:moveTo>
              <a:lnTo>
                <a:pt x="208265" y="214566"/>
              </a:lnTo>
              <a:lnTo>
                <a:pt x="0" y="21456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650420" y="749957"/>
          <a:ext cx="1006008" cy="197668"/>
        </a:xfrm>
        <a:custGeom>
          <a:avLst/>
          <a:gdLst/>
          <a:ahLst/>
          <a:cxnLst/>
          <a:rect l="0" t="0" r="0" b="0"/>
          <a:pathLst>
            <a:path>
              <a:moveTo>
                <a:pt x="1006008" y="0"/>
              </a:moveTo>
              <a:lnTo>
                <a:pt x="1006008" y="197668"/>
              </a:lnTo>
              <a:lnTo>
                <a:pt x="0" y="1976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339202" y="415485"/>
          <a:ext cx="1989633" cy="170675"/>
        </a:xfrm>
        <a:custGeom>
          <a:avLst/>
          <a:gdLst/>
          <a:ahLst/>
          <a:cxnLst/>
          <a:rect l="0" t="0" r="0" b="0"/>
          <a:pathLst>
            <a:path>
              <a:moveTo>
                <a:pt x="0" y="0"/>
              </a:moveTo>
              <a:lnTo>
                <a:pt x="0" y="170675"/>
              </a:lnTo>
              <a:lnTo>
                <a:pt x="1989633"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77137" y="749957"/>
          <a:ext cx="179004" cy="258458"/>
        </a:xfrm>
        <a:custGeom>
          <a:avLst/>
          <a:gdLst/>
          <a:ahLst/>
          <a:cxnLst/>
          <a:rect l="0" t="0" r="0" b="0"/>
          <a:pathLst>
            <a:path>
              <a:moveTo>
                <a:pt x="0" y="0"/>
              </a:moveTo>
              <a:lnTo>
                <a:pt x="0" y="258458"/>
              </a:lnTo>
              <a:lnTo>
                <a:pt x="179004" y="25845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609465" y="749957"/>
          <a:ext cx="91440" cy="543750"/>
        </a:xfrm>
        <a:custGeom>
          <a:avLst/>
          <a:gdLst/>
          <a:ahLst/>
          <a:cxnLst/>
          <a:rect l="0" t="0" r="0" b="0"/>
          <a:pathLst>
            <a:path>
              <a:moveTo>
                <a:pt x="67671" y="0"/>
              </a:moveTo>
              <a:lnTo>
                <a:pt x="67671" y="543750"/>
              </a:lnTo>
              <a:lnTo>
                <a:pt x="45720" y="54375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1004729" y="415485"/>
          <a:ext cx="334472" cy="170675"/>
        </a:xfrm>
        <a:custGeom>
          <a:avLst/>
          <a:gdLst/>
          <a:ahLst/>
          <a:cxnLst/>
          <a:rect l="0" t="0" r="0" b="0"/>
          <a:pathLst>
            <a:path>
              <a:moveTo>
                <a:pt x="334472" y="0"/>
              </a:moveTo>
              <a:lnTo>
                <a:pt x="334472" y="170675"/>
              </a:lnTo>
              <a:lnTo>
                <a:pt x="0"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1011609" y="87893"/>
          <a:ext cx="655185" cy="3275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1011609" y="87893"/>
        <a:ext cx="655185" cy="327592"/>
      </dsp:txXfrm>
    </dsp:sp>
    <dsp:sp modelId="{AA77394C-2023-4562-8F67-23AFB206F30E}">
      <dsp:nvSpPr>
        <dsp:cNvPr id="0" name=""/>
        <dsp:cNvSpPr/>
      </dsp:nvSpPr>
      <dsp:spPr>
        <a:xfrm>
          <a:off x="349544" y="422365"/>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49544" y="422365"/>
        <a:ext cx="655185" cy="327592"/>
      </dsp:txXfrm>
    </dsp:sp>
    <dsp:sp modelId="{D7CB6126-5F88-480E-92C1-20FCC6A6B1BC}">
      <dsp:nvSpPr>
        <dsp:cNvPr id="0" name=""/>
        <dsp:cNvSpPr/>
      </dsp:nvSpPr>
      <dsp:spPr>
        <a:xfrm>
          <a:off x="0" y="1129912"/>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129912"/>
        <a:ext cx="655185" cy="327592"/>
      </dsp:txXfrm>
    </dsp:sp>
    <dsp:sp modelId="{D8ECEB18-7017-4ADB-932D-95A78F708481}">
      <dsp:nvSpPr>
        <dsp:cNvPr id="0" name=""/>
        <dsp:cNvSpPr/>
      </dsp:nvSpPr>
      <dsp:spPr>
        <a:xfrm>
          <a:off x="856141" y="844620"/>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856141" y="844620"/>
        <a:ext cx="655185" cy="327592"/>
      </dsp:txXfrm>
    </dsp:sp>
    <dsp:sp modelId="{4FFFDE0E-778C-40EC-AEEA-F6F45864A6CC}">
      <dsp:nvSpPr>
        <dsp:cNvPr id="0" name=""/>
        <dsp:cNvSpPr/>
      </dsp:nvSpPr>
      <dsp:spPr>
        <a:xfrm>
          <a:off x="3328836" y="422365"/>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328836" y="422365"/>
        <a:ext cx="655185" cy="327592"/>
      </dsp:txXfrm>
    </dsp:sp>
    <dsp:sp modelId="{18DBB891-5FB1-4FC9-B96D-C5064DA55C1F}">
      <dsp:nvSpPr>
        <dsp:cNvPr id="0" name=""/>
        <dsp:cNvSpPr/>
      </dsp:nvSpPr>
      <dsp:spPr>
        <a:xfrm>
          <a:off x="1995235" y="783830"/>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1995235" y="783830"/>
        <a:ext cx="655185" cy="327592"/>
      </dsp:txXfrm>
    </dsp:sp>
    <dsp:sp modelId="{6A81A93B-70E1-4B8B-859A-DB6B99D13DD1}">
      <dsp:nvSpPr>
        <dsp:cNvPr id="0" name=""/>
        <dsp:cNvSpPr/>
      </dsp:nvSpPr>
      <dsp:spPr>
        <a:xfrm>
          <a:off x="1459376" y="116219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Bounce Candidates</a:t>
          </a:r>
        </a:p>
      </dsp:txBody>
      <dsp:txXfrm>
        <a:off x="1459376" y="1162193"/>
        <a:ext cx="655185" cy="327592"/>
      </dsp:txXfrm>
    </dsp:sp>
    <dsp:sp modelId="{9D6AA769-9EC6-4A9B-B504-B1ACE44EAF11}">
      <dsp:nvSpPr>
        <dsp:cNvPr id="0" name=""/>
        <dsp:cNvSpPr/>
      </dsp:nvSpPr>
      <dsp:spPr>
        <a:xfrm>
          <a:off x="1142976" y="16649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Unnatural Change of Path of The Ball</a:t>
          </a:r>
        </a:p>
      </dsp:txBody>
      <dsp:txXfrm>
        <a:off x="1142976" y="1664915"/>
        <a:ext cx="655185" cy="327592"/>
      </dsp:txXfrm>
    </dsp:sp>
    <dsp:sp modelId="{5D0BB2C5-B585-4B59-8165-BA89E901922A}">
      <dsp:nvSpPr>
        <dsp:cNvPr id="0" name=""/>
        <dsp:cNvSpPr/>
      </dsp:nvSpPr>
      <dsp:spPr>
        <a:xfrm>
          <a:off x="2598778" y="113293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598778" y="1132932"/>
        <a:ext cx="655185" cy="327592"/>
      </dsp:txXfrm>
    </dsp:sp>
    <dsp:sp modelId="{90330DBF-41F8-425F-ADE2-D271DB5F8DB2}">
      <dsp:nvSpPr>
        <dsp:cNvPr id="0" name=""/>
        <dsp:cNvSpPr/>
      </dsp:nvSpPr>
      <dsp:spPr>
        <a:xfrm>
          <a:off x="1960507" y="162834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Colour</a:t>
          </a:r>
        </a:p>
      </dsp:txBody>
      <dsp:txXfrm>
        <a:off x="1960507" y="1628340"/>
        <a:ext cx="655185" cy="327592"/>
      </dsp:txXfrm>
    </dsp:sp>
    <dsp:sp modelId="{F78164D0-3659-4724-8A9A-5827C7D4A9B6}">
      <dsp:nvSpPr>
        <dsp:cNvPr id="0" name=""/>
        <dsp:cNvSpPr/>
      </dsp:nvSpPr>
      <dsp:spPr>
        <a:xfrm>
          <a:off x="2937126" y="2081881"/>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Shape</a:t>
          </a:r>
        </a:p>
      </dsp:txBody>
      <dsp:txXfrm>
        <a:off x="2937126" y="2081881"/>
        <a:ext cx="655185" cy="327592"/>
      </dsp:txXfrm>
    </dsp:sp>
    <dsp:sp modelId="{F15F8266-AD11-461E-A3FA-7357505E16A8}">
      <dsp:nvSpPr>
        <dsp:cNvPr id="0" name=""/>
        <dsp:cNvSpPr/>
      </dsp:nvSpPr>
      <dsp:spPr>
        <a:xfrm>
          <a:off x="5011516" y="742726"/>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011516" y="742726"/>
        <a:ext cx="655185" cy="327592"/>
      </dsp:txXfrm>
    </dsp:sp>
    <dsp:sp modelId="{33E19900-0BB9-4408-8635-F712AD658A96}">
      <dsp:nvSpPr>
        <dsp:cNvPr id="0" name=""/>
        <dsp:cNvSpPr/>
      </dsp:nvSpPr>
      <dsp:spPr>
        <a:xfrm>
          <a:off x="4026529" y="95153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Path After Bounce</a:t>
          </a:r>
        </a:p>
      </dsp:txBody>
      <dsp:txXfrm>
        <a:off x="4026529" y="951535"/>
        <a:ext cx="655185" cy="327592"/>
      </dsp:txXfrm>
    </dsp:sp>
    <dsp:sp modelId="{56FDEEBD-3A04-4E2E-A465-1B19D39C2CF9}">
      <dsp:nvSpPr>
        <dsp:cNvPr id="0" name=""/>
        <dsp:cNvSpPr/>
      </dsp:nvSpPr>
      <dsp:spPr>
        <a:xfrm>
          <a:off x="3681814" y="15867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And Speed of Ball</a:t>
          </a:r>
        </a:p>
      </dsp:txBody>
      <dsp:txXfrm>
        <a:off x="3681814" y="1586715"/>
        <a:ext cx="655185" cy="327592"/>
      </dsp:txXfrm>
    </dsp:sp>
    <dsp:sp modelId="{1D12B547-CA81-4788-BD74-A2441DB36318}">
      <dsp:nvSpPr>
        <dsp:cNvPr id="0" name=""/>
        <dsp:cNvSpPr/>
      </dsp:nvSpPr>
      <dsp:spPr>
        <a:xfrm>
          <a:off x="4652018" y="140305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New Path</a:t>
          </a:r>
        </a:p>
      </dsp:txBody>
      <dsp:txXfrm>
        <a:off x="4652018" y="1403050"/>
        <a:ext cx="655185" cy="327592"/>
      </dsp:txXfrm>
    </dsp:sp>
    <dsp:sp modelId="{A29678FE-143B-435B-B184-25EF06FC732A}">
      <dsp:nvSpPr>
        <dsp:cNvPr id="0" name=""/>
        <dsp:cNvSpPr/>
      </dsp:nvSpPr>
      <dsp:spPr>
        <a:xfrm>
          <a:off x="4283936" y="192392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Tracklets</a:t>
          </a:r>
        </a:p>
      </dsp:txBody>
      <dsp:txXfrm>
        <a:off x="4283936" y="1923929"/>
        <a:ext cx="655185" cy="327592"/>
      </dsp:txXfrm>
    </dsp:sp>
    <dsp:sp modelId="{2DC9E238-F054-44E1-B82F-AE16F35705B8}">
      <dsp:nvSpPr>
        <dsp:cNvPr id="0" name=""/>
        <dsp:cNvSpPr/>
      </dsp:nvSpPr>
      <dsp:spPr>
        <a:xfrm>
          <a:off x="5875301" y="1087994"/>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a:t>
          </a:r>
        </a:p>
      </dsp:txBody>
      <dsp:txXfrm>
        <a:off x="5875301" y="1087994"/>
        <a:ext cx="655185" cy="327592"/>
      </dsp:txXfrm>
    </dsp:sp>
    <dsp:sp modelId="{6400440C-3C9D-4F20-9C9E-59774D45D5AA}">
      <dsp:nvSpPr>
        <dsp:cNvPr id="0" name=""/>
        <dsp:cNvSpPr/>
      </dsp:nvSpPr>
      <dsp:spPr>
        <a:xfrm>
          <a:off x="5412595"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412595" y="1495618"/>
        <a:ext cx="655185" cy="327592"/>
      </dsp:txXfrm>
    </dsp:sp>
    <dsp:sp modelId="{BB1FF034-D0F4-42EE-90CF-DDFEDBC38A0F}">
      <dsp:nvSpPr>
        <dsp:cNvPr id="0" name=""/>
        <dsp:cNvSpPr/>
      </dsp:nvSpPr>
      <dsp:spPr>
        <a:xfrm>
          <a:off x="6326639"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Multiple Frames of Ball Candidates Close</a:t>
          </a:r>
        </a:p>
      </dsp:txBody>
      <dsp:txXfrm>
        <a:off x="6326639" y="1495618"/>
        <a:ext cx="655185" cy="327592"/>
      </dsp:txXfrm>
    </dsp:sp>
    <dsp:sp modelId="{157B7F59-F52F-4C85-9301-28C578713DC8}">
      <dsp:nvSpPr>
        <dsp:cNvPr id="0" name=""/>
        <dsp:cNvSpPr/>
      </dsp:nvSpPr>
      <dsp:spPr>
        <a:xfrm>
          <a:off x="5887467" y="204601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Creating Tracklets</a:t>
          </a:r>
        </a:p>
      </dsp:txBody>
      <dsp:txXfrm>
        <a:off x="5887467" y="2046019"/>
        <a:ext cx="655185" cy="327592"/>
      </dsp:txXfrm>
    </dsp:sp>
    <dsp:sp modelId="{2B9685D8-006A-4898-9C7B-EF18225D9069}">
      <dsp:nvSpPr>
        <dsp:cNvPr id="0" name=""/>
        <dsp:cNvSpPr/>
      </dsp:nvSpPr>
      <dsp:spPr>
        <a:xfrm>
          <a:off x="4063251" y="2268276"/>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The Path of The Ball</a:t>
          </a:r>
        </a:p>
      </dsp:txBody>
      <dsp:txXfrm>
        <a:off x="4063251" y="2268276"/>
        <a:ext cx="655185" cy="327592"/>
      </dsp:txXfrm>
    </dsp:sp>
    <dsp:sp modelId="{7E37B81D-C9BD-4846-B557-61A6FBACEEAA}">
      <dsp:nvSpPr>
        <dsp:cNvPr id="0" name=""/>
        <dsp:cNvSpPr/>
      </dsp:nvSpPr>
      <dsp:spPr>
        <a:xfrm>
          <a:off x="3265466" y="29553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Detected Path Early On</a:t>
          </a:r>
        </a:p>
      </dsp:txBody>
      <dsp:txXfrm>
        <a:off x="3265466" y="2955322"/>
        <a:ext cx="655185" cy="327592"/>
      </dsp:txXfrm>
    </dsp:sp>
    <dsp:sp modelId="{AC9CFD7E-8D94-410F-B512-CAA8A62EAA1F}">
      <dsp:nvSpPr>
        <dsp:cNvPr id="0" name=""/>
        <dsp:cNvSpPr/>
      </dsp:nvSpPr>
      <dsp:spPr>
        <a:xfrm>
          <a:off x="4860301" y="307420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of The Ball Movement </a:t>
          </a:r>
        </a:p>
      </dsp:txBody>
      <dsp:txXfrm>
        <a:off x="4860301" y="3074200"/>
        <a:ext cx="655185" cy="327592"/>
      </dsp:txXfrm>
    </dsp:sp>
    <dsp:sp modelId="{8DD80419-5BF5-4EAD-97C8-39B7E458B61A}">
      <dsp:nvSpPr>
        <dsp:cNvPr id="0" name=""/>
        <dsp:cNvSpPr/>
      </dsp:nvSpPr>
      <dsp:spPr>
        <a:xfrm>
          <a:off x="4625183" y="26134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Speed of The Ball</a:t>
          </a:r>
        </a:p>
      </dsp:txBody>
      <dsp:txXfrm>
        <a:off x="4625183" y="2613422"/>
        <a:ext cx="655185" cy="327592"/>
      </dsp:txXfrm>
    </dsp:sp>
    <dsp:sp modelId="{BE3D0660-B829-4F25-92E1-A1EDDDC5D277}">
      <dsp:nvSpPr>
        <dsp:cNvPr id="0" name=""/>
        <dsp:cNvSpPr/>
      </dsp:nvSpPr>
      <dsp:spPr>
        <a:xfrm>
          <a:off x="1592260" y="2573353"/>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592260" y="2573353"/>
        <a:ext cx="655185" cy="327592"/>
      </dsp:txXfrm>
    </dsp:sp>
    <dsp:sp modelId="{51930273-B49F-4CE2-A2DA-606850AAC2AC}">
      <dsp:nvSpPr>
        <dsp:cNvPr id="0" name=""/>
        <dsp:cNvSpPr/>
      </dsp:nvSpPr>
      <dsp:spPr>
        <a:xfrm>
          <a:off x="1100293" y="303218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100293" y="3032183"/>
        <a:ext cx="655185" cy="327592"/>
      </dsp:txXfrm>
    </dsp:sp>
    <dsp:sp modelId="{A920D933-9F20-4699-B577-D7D29113C9ED}">
      <dsp:nvSpPr>
        <dsp:cNvPr id="0" name=""/>
        <dsp:cNvSpPr/>
      </dsp:nvSpPr>
      <dsp:spPr>
        <a:xfrm>
          <a:off x="2040335" y="300292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2040335" y="3002923"/>
        <a:ext cx="655185" cy="32759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739DB-465D-4931-92EE-2045263A5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2C89A0A0</Template>
  <TotalTime>2800</TotalTime>
  <Pages>30</Pages>
  <Words>9222</Words>
  <Characters>52570</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61669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12ShiroY</cp:lastModifiedBy>
  <cp:revision>80</cp:revision>
  <dcterms:created xsi:type="dcterms:W3CDTF">2018-06-26T11:16:00Z</dcterms:created>
  <dcterms:modified xsi:type="dcterms:W3CDTF">2019-03-21T14:10:00Z</dcterms:modified>
</cp:coreProperties>
</file>