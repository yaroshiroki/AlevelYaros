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6534A" w:rsidRDefault="00A6534A">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A6534A" w:rsidRDefault="00A6534A">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34A" w:rsidRDefault="00A6534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A6534A" w:rsidRDefault="00A6534A">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79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A6534A" w:rsidRDefault="00A6534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A6534A" w:rsidRDefault="00A6534A">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838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534A" w:rsidRDefault="00A6534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A6534A" w:rsidRDefault="00A6534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838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A6534A" w:rsidRDefault="00A6534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A6534A" w:rsidRDefault="00A6534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5241E8">
            <w:t>of</w:t>
          </w:r>
          <w:r>
            <w:t xml:space="preserve"> Contents</w:t>
          </w:r>
        </w:p>
        <w:p w:rsidR="00BB27B0"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897425" w:history="1">
            <w:r w:rsidR="00BB27B0" w:rsidRPr="00632B0C">
              <w:rPr>
                <w:rStyle w:val="Hyperlink"/>
                <w:noProof/>
              </w:rPr>
              <w:t>1 Analysis</w:t>
            </w:r>
            <w:r w:rsidR="00BB27B0">
              <w:rPr>
                <w:noProof/>
                <w:webHidden/>
              </w:rPr>
              <w:tab/>
            </w:r>
            <w:r w:rsidR="00BB27B0">
              <w:rPr>
                <w:noProof/>
                <w:webHidden/>
              </w:rPr>
              <w:fldChar w:fldCharType="begin"/>
            </w:r>
            <w:r w:rsidR="00BB27B0">
              <w:rPr>
                <w:noProof/>
                <w:webHidden/>
              </w:rPr>
              <w:instrText xml:space="preserve"> PAGEREF _Toc5897425 \h </w:instrText>
            </w:r>
            <w:r w:rsidR="00BB27B0">
              <w:rPr>
                <w:noProof/>
                <w:webHidden/>
              </w:rPr>
            </w:r>
            <w:r w:rsidR="00BB27B0">
              <w:rPr>
                <w:noProof/>
                <w:webHidden/>
              </w:rPr>
              <w:fldChar w:fldCharType="separate"/>
            </w:r>
            <w:r w:rsidR="00BB27B0">
              <w:rPr>
                <w:noProof/>
                <w:webHidden/>
              </w:rPr>
              <w:t>2</w:t>
            </w:r>
            <w:r w:rsidR="00BB27B0">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26" w:history="1">
            <w:r w:rsidRPr="00632B0C">
              <w:rPr>
                <w:rStyle w:val="Hyperlink"/>
                <w:noProof/>
              </w:rPr>
              <w:t>1.1 The Problem</w:t>
            </w:r>
            <w:r>
              <w:rPr>
                <w:noProof/>
                <w:webHidden/>
              </w:rPr>
              <w:tab/>
            </w:r>
            <w:r>
              <w:rPr>
                <w:noProof/>
                <w:webHidden/>
              </w:rPr>
              <w:fldChar w:fldCharType="begin"/>
            </w:r>
            <w:r>
              <w:rPr>
                <w:noProof/>
                <w:webHidden/>
              </w:rPr>
              <w:instrText xml:space="preserve"> PAGEREF _Toc5897426 \h </w:instrText>
            </w:r>
            <w:r>
              <w:rPr>
                <w:noProof/>
                <w:webHidden/>
              </w:rPr>
            </w:r>
            <w:r>
              <w:rPr>
                <w:noProof/>
                <w:webHidden/>
              </w:rPr>
              <w:fldChar w:fldCharType="separate"/>
            </w:r>
            <w:r>
              <w:rPr>
                <w:noProof/>
                <w:webHidden/>
              </w:rPr>
              <w:t>2</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27" w:history="1">
            <w:r w:rsidRPr="00632B0C">
              <w:rPr>
                <w:rStyle w:val="Hyperlink"/>
                <w:noProof/>
              </w:rPr>
              <w:t>1.2 The Stakeholders</w:t>
            </w:r>
            <w:r>
              <w:rPr>
                <w:noProof/>
                <w:webHidden/>
              </w:rPr>
              <w:tab/>
            </w:r>
            <w:r>
              <w:rPr>
                <w:noProof/>
                <w:webHidden/>
              </w:rPr>
              <w:fldChar w:fldCharType="begin"/>
            </w:r>
            <w:r>
              <w:rPr>
                <w:noProof/>
                <w:webHidden/>
              </w:rPr>
              <w:instrText xml:space="preserve"> PAGEREF _Toc5897427 \h </w:instrText>
            </w:r>
            <w:r>
              <w:rPr>
                <w:noProof/>
                <w:webHidden/>
              </w:rPr>
            </w:r>
            <w:r>
              <w:rPr>
                <w:noProof/>
                <w:webHidden/>
              </w:rPr>
              <w:fldChar w:fldCharType="separate"/>
            </w:r>
            <w:r>
              <w:rPr>
                <w:noProof/>
                <w:webHidden/>
              </w:rPr>
              <w:t>2</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28" w:history="1">
            <w:r w:rsidRPr="00632B0C">
              <w:rPr>
                <w:rStyle w:val="Hyperlink"/>
                <w:noProof/>
              </w:rPr>
              <w:t>1.2.1 My Stakeholders</w:t>
            </w:r>
            <w:r>
              <w:rPr>
                <w:noProof/>
                <w:webHidden/>
              </w:rPr>
              <w:tab/>
            </w:r>
            <w:r>
              <w:rPr>
                <w:noProof/>
                <w:webHidden/>
              </w:rPr>
              <w:fldChar w:fldCharType="begin"/>
            </w:r>
            <w:r>
              <w:rPr>
                <w:noProof/>
                <w:webHidden/>
              </w:rPr>
              <w:instrText xml:space="preserve"> PAGEREF _Toc5897428 \h </w:instrText>
            </w:r>
            <w:r>
              <w:rPr>
                <w:noProof/>
                <w:webHidden/>
              </w:rPr>
            </w:r>
            <w:r>
              <w:rPr>
                <w:noProof/>
                <w:webHidden/>
              </w:rPr>
              <w:fldChar w:fldCharType="separate"/>
            </w:r>
            <w:r>
              <w:rPr>
                <w:noProof/>
                <w:webHidden/>
              </w:rPr>
              <w:t>2</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29" w:history="1">
            <w:r w:rsidRPr="00632B0C">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_Toc5897429 \h </w:instrText>
            </w:r>
            <w:r>
              <w:rPr>
                <w:noProof/>
                <w:webHidden/>
              </w:rPr>
            </w:r>
            <w:r>
              <w:rPr>
                <w:noProof/>
                <w:webHidden/>
              </w:rPr>
              <w:fldChar w:fldCharType="separate"/>
            </w:r>
            <w:r>
              <w:rPr>
                <w:noProof/>
                <w:webHidden/>
              </w:rPr>
              <w:t>3</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30" w:history="1">
            <w:r w:rsidRPr="00632B0C">
              <w:rPr>
                <w:rStyle w:val="Hyperlink"/>
                <w:noProof/>
              </w:rPr>
              <w:t>1.2.3 Stakeholder Interviews</w:t>
            </w:r>
            <w:r>
              <w:rPr>
                <w:noProof/>
                <w:webHidden/>
              </w:rPr>
              <w:tab/>
            </w:r>
            <w:r>
              <w:rPr>
                <w:noProof/>
                <w:webHidden/>
              </w:rPr>
              <w:fldChar w:fldCharType="begin"/>
            </w:r>
            <w:r>
              <w:rPr>
                <w:noProof/>
                <w:webHidden/>
              </w:rPr>
              <w:instrText xml:space="preserve"> PAGEREF _Toc5897430 \h </w:instrText>
            </w:r>
            <w:r>
              <w:rPr>
                <w:noProof/>
                <w:webHidden/>
              </w:rPr>
            </w:r>
            <w:r>
              <w:rPr>
                <w:noProof/>
                <w:webHidden/>
              </w:rPr>
              <w:fldChar w:fldCharType="separate"/>
            </w:r>
            <w:r>
              <w:rPr>
                <w:noProof/>
                <w:webHidden/>
              </w:rPr>
              <w:t>3</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31" w:history="1">
            <w:r w:rsidRPr="00632B0C">
              <w:rPr>
                <w:rStyle w:val="Hyperlink"/>
                <w:noProof/>
              </w:rPr>
              <w:t>1.3 Existing Solutions</w:t>
            </w:r>
            <w:r>
              <w:rPr>
                <w:noProof/>
                <w:webHidden/>
              </w:rPr>
              <w:tab/>
            </w:r>
            <w:r>
              <w:rPr>
                <w:noProof/>
                <w:webHidden/>
              </w:rPr>
              <w:fldChar w:fldCharType="begin"/>
            </w:r>
            <w:r>
              <w:rPr>
                <w:noProof/>
                <w:webHidden/>
              </w:rPr>
              <w:instrText xml:space="preserve"> PAGEREF _Toc5897431 \h </w:instrText>
            </w:r>
            <w:r>
              <w:rPr>
                <w:noProof/>
                <w:webHidden/>
              </w:rPr>
            </w:r>
            <w:r>
              <w:rPr>
                <w:noProof/>
                <w:webHidden/>
              </w:rPr>
              <w:fldChar w:fldCharType="separate"/>
            </w:r>
            <w:r>
              <w:rPr>
                <w:noProof/>
                <w:webHidden/>
              </w:rPr>
              <w:t>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32" w:history="1">
            <w:r w:rsidRPr="00632B0C">
              <w:rPr>
                <w:rStyle w:val="Hyperlink"/>
                <w:noProof/>
              </w:rPr>
              <w:t>1.3.1 In-Depth Breakdown of Hawk-Eye</w:t>
            </w:r>
            <w:r>
              <w:rPr>
                <w:noProof/>
                <w:webHidden/>
              </w:rPr>
              <w:tab/>
            </w:r>
            <w:r>
              <w:rPr>
                <w:noProof/>
                <w:webHidden/>
              </w:rPr>
              <w:fldChar w:fldCharType="begin"/>
            </w:r>
            <w:r>
              <w:rPr>
                <w:noProof/>
                <w:webHidden/>
              </w:rPr>
              <w:instrText xml:space="preserve"> PAGEREF _Toc5897432 \h </w:instrText>
            </w:r>
            <w:r>
              <w:rPr>
                <w:noProof/>
                <w:webHidden/>
              </w:rPr>
            </w:r>
            <w:r>
              <w:rPr>
                <w:noProof/>
                <w:webHidden/>
              </w:rPr>
              <w:fldChar w:fldCharType="separate"/>
            </w:r>
            <w:r>
              <w:rPr>
                <w:noProof/>
                <w:webHidden/>
              </w:rPr>
              <w:t>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33" w:history="1">
            <w:r w:rsidRPr="00632B0C">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_Toc5897433 \h </w:instrText>
            </w:r>
            <w:r>
              <w:rPr>
                <w:noProof/>
                <w:webHidden/>
              </w:rPr>
            </w:r>
            <w:r>
              <w:rPr>
                <w:noProof/>
                <w:webHidden/>
              </w:rPr>
              <w:fldChar w:fldCharType="separate"/>
            </w:r>
            <w:r>
              <w:rPr>
                <w:noProof/>
                <w:webHidden/>
              </w:rPr>
              <w:t>9</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34" w:history="1">
            <w:r w:rsidRPr="00632B0C">
              <w:rPr>
                <w:rStyle w:val="Hyperlink"/>
                <w:noProof/>
              </w:rPr>
              <w:t>1.3.3 Face Recognition and Tracking</w:t>
            </w:r>
            <w:r>
              <w:rPr>
                <w:noProof/>
                <w:webHidden/>
              </w:rPr>
              <w:tab/>
            </w:r>
            <w:r>
              <w:rPr>
                <w:noProof/>
                <w:webHidden/>
              </w:rPr>
              <w:fldChar w:fldCharType="begin"/>
            </w:r>
            <w:r>
              <w:rPr>
                <w:noProof/>
                <w:webHidden/>
              </w:rPr>
              <w:instrText xml:space="preserve"> PAGEREF _Toc5897434 \h </w:instrText>
            </w:r>
            <w:r>
              <w:rPr>
                <w:noProof/>
                <w:webHidden/>
              </w:rPr>
            </w:r>
            <w:r>
              <w:rPr>
                <w:noProof/>
                <w:webHidden/>
              </w:rPr>
              <w:fldChar w:fldCharType="separate"/>
            </w:r>
            <w:r>
              <w:rPr>
                <w:noProof/>
                <w:webHidden/>
              </w:rPr>
              <w:t>9</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35" w:history="1">
            <w:r w:rsidRPr="00632B0C">
              <w:rPr>
                <w:rStyle w:val="Hyperlink"/>
                <w:noProof/>
              </w:rPr>
              <w:t>1.4 The Essential Features</w:t>
            </w:r>
            <w:r>
              <w:rPr>
                <w:noProof/>
                <w:webHidden/>
              </w:rPr>
              <w:tab/>
            </w:r>
            <w:r>
              <w:rPr>
                <w:noProof/>
                <w:webHidden/>
              </w:rPr>
              <w:fldChar w:fldCharType="begin"/>
            </w:r>
            <w:r>
              <w:rPr>
                <w:noProof/>
                <w:webHidden/>
              </w:rPr>
              <w:instrText xml:space="preserve"> PAGEREF _Toc5897435 \h </w:instrText>
            </w:r>
            <w:r>
              <w:rPr>
                <w:noProof/>
                <w:webHidden/>
              </w:rPr>
            </w:r>
            <w:r>
              <w:rPr>
                <w:noProof/>
                <w:webHidden/>
              </w:rPr>
              <w:fldChar w:fldCharType="separate"/>
            </w:r>
            <w:r>
              <w:rPr>
                <w:noProof/>
                <w:webHidden/>
              </w:rPr>
              <w:t>11</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36" w:history="1">
            <w:r w:rsidRPr="00632B0C">
              <w:rPr>
                <w:rStyle w:val="Hyperlink"/>
                <w:noProof/>
              </w:rPr>
              <w:t>1.5 Potential Limitations</w:t>
            </w:r>
            <w:r>
              <w:rPr>
                <w:noProof/>
                <w:webHidden/>
              </w:rPr>
              <w:tab/>
            </w:r>
            <w:r>
              <w:rPr>
                <w:noProof/>
                <w:webHidden/>
              </w:rPr>
              <w:fldChar w:fldCharType="begin"/>
            </w:r>
            <w:r>
              <w:rPr>
                <w:noProof/>
                <w:webHidden/>
              </w:rPr>
              <w:instrText xml:space="preserve"> PAGEREF _Toc5897436 \h </w:instrText>
            </w:r>
            <w:r>
              <w:rPr>
                <w:noProof/>
                <w:webHidden/>
              </w:rPr>
            </w:r>
            <w:r>
              <w:rPr>
                <w:noProof/>
                <w:webHidden/>
              </w:rPr>
              <w:fldChar w:fldCharType="separate"/>
            </w:r>
            <w:r>
              <w:rPr>
                <w:noProof/>
                <w:webHidden/>
              </w:rPr>
              <w:t>11</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37" w:history="1">
            <w:r w:rsidRPr="00632B0C">
              <w:rPr>
                <w:rStyle w:val="Hyperlink"/>
                <w:noProof/>
              </w:rPr>
              <w:t>1.6 Hardware and Software Requirements</w:t>
            </w:r>
            <w:r>
              <w:rPr>
                <w:noProof/>
                <w:webHidden/>
              </w:rPr>
              <w:tab/>
            </w:r>
            <w:r>
              <w:rPr>
                <w:noProof/>
                <w:webHidden/>
              </w:rPr>
              <w:fldChar w:fldCharType="begin"/>
            </w:r>
            <w:r>
              <w:rPr>
                <w:noProof/>
                <w:webHidden/>
              </w:rPr>
              <w:instrText xml:space="preserve"> PAGEREF _Toc5897437 \h </w:instrText>
            </w:r>
            <w:r>
              <w:rPr>
                <w:noProof/>
                <w:webHidden/>
              </w:rPr>
            </w:r>
            <w:r>
              <w:rPr>
                <w:noProof/>
                <w:webHidden/>
              </w:rPr>
              <w:fldChar w:fldCharType="separate"/>
            </w:r>
            <w:r>
              <w:rPr>
                <w:noProof/>
                <w:webHidden/>
              </w:rPr>
              <w:t>11</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38" w:history="1">
            <w:r w:rsidRPr="00632B0C">
              <w:rPr>
                <w:rStyle w:val="Hyperlink"/>
                <w:noProof/>
              </w:rPr>
              <w:t>1.7 Success Criteria</w:t>
            </w:r>
            <w:r>
              <w:rPr>
                <w:noProof/>
                <w:webHidden/>
              </w:rPr>
              <w:tab/>
            </w:r>
            <w:r>
              <w:rPr>
                <w:noProof/>
                <w:webHidden/>
              </w:rPr>
              <w:fldChar w:fldCharType="begin"/>
            </w:r>
            <w:r>
              <w:rPr>
                <w:noProof/>
                <w:webHidden/>
              </w:rPr>
              <w:instrText xml:space="preserve"> PAGEREF _Toc5897438 \h </w:instrText>
            </w:r>
            <w:r>
              <w:rPr>
                <w:noProof/>
                <w:webHidden/>
              </w:rPr>
            </w:r>
            <w:r>
              <w:rPr>
                <w:noProof/>
                <w:webHidden/>
              </w:rPr>
              <w:fldChar w:fldCharType="separate"/>
            </w:r>
            <w:r>
              <w:rPr>
                <w:noProof/>
                <w:webHidden/>
              </w:rPr>
              <w:t>13</w:t>
            </w:r>
            <w:r>
              <w:rPr>
                <w:noProof/>
                <w:webHidden/>
              </w:rPr>
              <w:fldChar w:fldCharType="end"/>
            </w:r>
          </w:hyperlink>
        </w:p>
        <w:p w:rsidR="00BB27B0" w:rsidRDefault="00BB27B0">
          <w:pPr>
            <w:pStyle w:val="TOC1"/>
            <w:tabs>
              <w:tab w:val="right" w:leader="dot" w:pos="9016"/>
            </w:tabs>
            <w:rPr>
              <w:rFonts w:eastAsiaTheme="minorEastAsia"/>
              <w:noProof/>
              <w:lang w:eastAsia="en-GB"/>
            </w:rPr>
          </w:pPr>
          <w:hyperlink w:anchor="_Toc5897439" w:history="1">
            <w:r w:rsidRPr="00632B0C">
              <w:rPr>
                <w:rStyle w:val="Hyperlink"/>
                <w:noProof/>
              </w:rPr>
              <w:t>2 Design</w:t>
            </w:r>
            <w:r>
              <w:rPr>
                <w:noProof/>
                <w:webHidden/>
              </w:rPr>
              <w:tab/>
            </w:r>
            <w:r>
              <w:rPr>
                <w:noProof/>
                <w:webHidden/>
              </w:rPr>
              <w:fldChar w:fldCharType="begin"/>
            </w:r>
            <w:r>
              <w:rPr>
                <w:noProof/>
                <w:webHidden/>
              </w:rPr>
              <w:instrText xml:space="preserve"> PAGEREF _Toc5897439 \h </w:instrText>
            </w:r>
            <w:r>
              <w:rPr>
                <w:noProof/>
                <w:webHidden/>
              </w:rPr>
            </w:r>
            <w:r>
              <w:rPr>
                <w:noProof/>
                <w:webHidden/>
              </w:rPr>
              <w:fldChar w:fldCharType="separate"/>
            </w:r>
            <w:r>
              <w:rPr>
                <w:noProof/>
                <w:webHidden/>
              </w:rPr>
              <w:t>14</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40" w:history="1">
            <w:r w:rsidRPr="00632B0C">
              <w:rPr>
                <w:rStyle w:val="Hyperlink"/>
                <w:noProof/>
              </w:rPr>
              <w:t>2.1 Structure</w:t>
            </w:r>
            <w:r>
              <w:rPr>
                <w:noProof/>
                <w:webHidden/>
              </w:rPr>
              <w:tab/>
            </w:r>
            <w:r>
              <w:rPr>
                <w:noProof/>
                <w:webHidden/>
              </w:rPr>
              <w:fldChar w:fldCharType="begin"/>
            </w:r>
            <w:r>
              <w:rPr>
                <w:noProof/>
                <w:webHidden/>
              </w:rPr>
              <w:instrText xml:space="preserve"> PAGEREF _Toc5897440 \h </w:instrText>
            </w:r>
            <w:r>
              <w:rPr>
                <w:noProof/>
                <w:webHidden/>
              </w:rPr>
            </w:r>
            <w:r>
              <w:rPr>
                <w:noProof/>
                <w:webHidden/>
              </w:rPr>
              <w:fldChar w:fldCharType="separate"/>
            </w:r>
            <w:r>
              <w:rPr>
                <w:noProof/>
                <w:webHidden/>
              </w:rPr>
              <w:t>15</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41" w:history="1">
            <w:r w:rsidRPr="00632B0C">
              <w:rPr>
                <w:rStyle w:val="Hyperlink"/>
                <w:noProof/>
              </w:rPr>
              <w:t>2.2 Decomposition</w:t>
            </w:r>
            <w:r>
              <w:rPr>
                <w:noProof/>
                <w:webHidden/>
              </w:rPr>
              <w:tab/>
            </w:r>
            <w:r>
              <w:rPr>
                <w:noProof/>
                <w:webHidden/>
              </w:rPr>
              <w:fldChar w:fldCharType="begin"/>
            </w:r>
            <w:r>
              <w:rPr>
                <w:noProof/>
                <w:webHidden/>
              </w:rPr>
              <w:instrText xml:space="preserve"> PAGEREF _Toc5897441 \h </w:instrText>
            </w:r>
            <w:r>
              <w:rPr>
                <w:noProof/>
                <w:webHidden/>
              </w:rPr>
            </w:r>
            <w:r>
              <w:rPr>
                <w:noProof/>
                <w:webHidden/>
              </w:rPr>
              <w:fldChar w:fldCharType="separate"/>
            </w:r>
            <w:r>
              <w:rPr>
                <w:noProof/>
                <w:webHidden/>
              </w:rPr>
              <w:t>15</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2" w:history="1">
            <w:r w:rsidRPr="00632B0C">
              <w:rPr>
                <w:rStyle w:val="Hyperlink"/>
                <w:noProof/>
              </w:rPr>
              <w:t>2.2.1 Computer Vision</w:t>
            </w:r>
            <w:r>
              <w:rPr>
                <w:noProof/>
                <w:webHidden/>
              </w:rPr>
              <w:tab/>
            </w:r>
            <w:r>
              <w:rPr>
                <w:noProof/>
                <w:webHidden/>
              </w:rPr>
              <w:fldChar w:fldCharType="begin"/>
            </w:r>
            <w:r>
              <w:rPr>
                <w:noProof/>
                <w:webHidden/>
              </w:rPr>
              <w:instrText xml:space="preserve"> PAGEREF _Toc5897442 \h </w:instrText>
            </w:r>
            <w:r>
              <w:rPr>
                <w:noProof/>
                <w:webHidden/>
              </w:rPr>
            </w:r>
            <w:r>
              <w:rPr>
                <w:noProof/>
                <w:webHidden/>
              </w:rPr>
              <w:fldChar w:fldCharType="separate"/>
            </w:r>
            <w:r>
              <w:rPr>
                <w:noProof/>
                <w:webHidden/>
              </w:rPr>
              <w:t>15</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3" w:history="1">
            <w:r w:rsidRPr="00632B0C">
              <w:rPr>
                <w:rStyle w:val="Hyperlink"/>
                <w:noProof/>
              </w:rPr>
              <w:t>2.2.2 Tracking the Ball</w:t>
            </w:r>
            <w:r>
              <w:rPr>
                <w:noProof/>
                <w:webHidden/>
              </w:rPr>
              <w:tab/>
            </w:r>
            <w:r>
              <w:rPr>
                <w:noProof/>
                <w:webHidden/>
              </w:rPr>
              <w:fldChar w:fldCharType="begin"/>
            </w:r>
            <w:r>
              <w:rPr>
                <w:noProof/>
                <w:webHidden/>
              </w:rPr>
              <w:instrText xml:space="preserve"> PAGEREF _Toc5897443 \h </w:instrText>
            </w:r>
            <w:r>
              <w:rPr>
                <w:noProof/>
                <w:webHidden/>
              </w:rPr>
            </w:r>
            <w:r>
              <w:rPr>
                <w:noProof/>
                <w:webHidden/>
              </w:rPr>
              <w:fldChar w:fldCharType="separate"/>
            </w:r>
            <w:r>
              <w:rPr>
                <w:noProof/>
                <w:webHidden/>
              </w:rPr>
              <w:t>15</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4" w:history="1">
            <w:r w:rsidRPr="00632B0C">
              <w:rPr>
                <w:rStyle w:val="Hyperlink"/>
                <w:noProof/>
              </w:rPr>
              <w:t>2.2.3 User Interface</w:t>
            </w:r>
            <w:r>
              <w:rPr>
                <w:noProof/>
                <w:webHidden/>
              </w:rPr>
              <w:tab/>
            </w:r>
            <w:r>
              <w:rPr>
                <w:noProof/>
                <w:webHidden/>
              </w:rPr>
              <w:fldChar w:fldCharType="begin"/>
            </w:r>
            <w:r>
              <w:rPr>
                <w:noProof/>
                <w:webHidden/>
              </w:rPr>
              <w:instrText xml:space="preserve"> PAGEREF _Toc5897444 \h </w:instrText>
            </w:r>
            <w:r>
              <w:rPr>
                <w:noProof/>
                <w:webHidden/>
              </w:rPr>
            </w:r>
            <w:r>
              <w:rPr>
                <w:noProof/>
                <w:webHidden/>
              </w:rPr>
              <w:fldChar w:fldCharType="separate"/>
            </w:r>
            <w:r>
              <w:rPr>
                <w:noProof/>
                <w:webHidden/>
              </w:rPr>
              <w:t>16</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45" w:history="1">
            <w:r w:rsidRPr="00632B0C">
              <w:rPr>
                <w:rStyle w:val="Hyperlink"/>
                <w:noProof/>
              </w:rPr>
              <w:t>2.3 Algorithms</w:t>
            </w:r>
            <w:r>
              <w:rPr>
                <w:noProof/>
                <w:webHidden/>
              </w:rPr>
              <w:tab/>
            </w:r>
            <w:r>
              <w:rPr>
                <w:noProof/>
                <w:webHidden/>
              </w:rPr>
              <w:fldChar w:fldCharType="begin"/>
            </w:r>
            <w:r>
              <w:rPr>
                <w:noProof/>
                <w:webHidden/>
              </w:rPr>
              <w:instrText xml:space="preserve"> PAGEREF _Toc5897445 \h </w:instrText>
            </w:r>
            <w:r>
              <w:rPr>
                <w:noProof/>
                <w:webHidden/>
              </w:rPr>
            </w:r>
            <w:r>
              <w:rPr>
                <w:noProof/>
                <w:webHidden/>
              </w:rPr>
              <w:fldChar w:fldCharType="separate"/>
            </w:r>
            <w:r>
              <w:rPr>
                <w:noProof/>
                <w:webHidden/>
              </w:rPr>
              <w:t>16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6" w:history="1">
            <w:r w:rsidRPr="00632B0C">
              <w:rPr>
                <w:rStyle w:val="Hyperlink"/>
                <w:noProof/>
              </w:rPr>
              <w:t>2.3.1 Accessing camera and displaying camera feed</w:t>
            </w:r>
            <w:r>
              <w:rPr>
                <w:noProof/>
                <w:webHidden/>
              </w:rPr>
              <w:tab/>
            </w:r>
            <w:r>
              <w:rPr>
                <w:noProof/>
                <w:webHidden/>
              </w:rPr>
              <w:fldChar w:fldCharType="begin"/>
            </w:r>
            <w:r>
              <w:rPr>
                <w:noProof/>
                <w:webHidden/>
              </w:rPr>
              <w:instrText xml:space="preserve"> PAGEREF _Toc5897446 \h </w:instrText>
            </w:r>
            <w:r>
              <w:rPr>
                <w:noProof/>
                <w:webHidden/>
              </w:rPr>
            </w:r>
            <w:r>
              <w:rPr>
                <w:noProof/>
                <w:webHidden/>
              </w:rPr>
              <w:fldChar w:fldCharType="separate"/>
            </w:r>
            <w:r>
              <w:rPr>
                <w:noProof/>
                <w:webHidden/>
              </w:rPr>
              <w:t>16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7" w:history="1">
            <w:r w:rsidRPr="00632B0C">
              <w:rPr>
                <w:rStyle w:val="Hyperlink"/>
                <w:noProof/>
              </w:rPr>
              <w:t>2.3.2 HSV colour mask</w:t>
            </w:r>
            <w:r>
              <w:rPr>
                <w:noProof/>
                <w:webHidden/>
              </w:rPr>
              <w:tab/>
            </w:r>
            <w:r>
              <w:rPr>
                <w:noProof/>
                <w:webHidden/>
              </w:rPr>
              <w:fldChar w:fldCharType="begin"/>
            </w:r>
            <w:r>
              <w:rPr>
                <w:noProof/>
                <w:webHidden/>
              </w:rPr>
              <w:instrText xml:space="preserve"> PAGEREF _Toc5897447 \h </w:instrText>
            </w:r>
            <w:r>
              <w:rPr>
                <w:noProof/>
                <w:webHidden/>
              </w:rPr>
            </w:r>
            <w:r>
              <w:rPr>
                <w:noProof/>
                <w:webHidden/>
              </w:rPr>
              <w:fldChar w:fldCharType="separate"/>
            </w:r>
            <w:r>
              <w:rPr>
                <w:noProof/>
                <w:webHidden/>
              </w:rPr>
              <w:t>17</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8" w:history="1">
            <w:r w:rsidRPr="00632B0C">
              <w:rPr>
                <w:rStyle w:val="Hyperlink"/>
                <w:noProof/>
              </w:rPr>
              <w:t>2.3.3 Detecting and tracking the tennis ball</w:t>
            </w:r>
            <w:r>
              <w:rPr>
                <w:noProof/>
                <w:webHidden/>
              </w:rPr>
              <w:tab/>
            </w:r>
            <w:r>
              <w:rPr>
                <w:noProof/>
                <w:webHidden/>
              </w:rPr>
              <w:fldChar w:fldCharType="begin"/>
            </w:r>
            <w:r>
              <w:rPr>
                <w:noProof/>
                <w:webHidden/>
              </w:rPr>
              <w:instrText xml:space="preserve"> PAGEREF _Toc5897448 \h </w:instrText>
            </w:r>
            <w:r>
              <w:rPr>
                <w:noProof/>
                <w:webHidden/>
              </w:rPr>
            </w:r>
            <w:r>
              <w:rPr>
                <w:noProof/>
                <w:webHidden/>
              </w:rPr>
              <w:fldChar w:fldCharType="separate"/>
            </w:r>
            <w:r>
              <w:rPr>
                <w:noProof/>
                <w:webHidden/>
              </w:rPr>
              <w:t>18</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49" w:history="1">
            <w:r w:rsidRPr="00632B0C">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_Toc5897449 \h </w:instrText>
            </w:r>
            <w:r>
              <w:rPr>
                <w:noProof/>
                <w:webHidden/>
              </w:rPr>
            </w:r>
            <w:r>
              <w:rPr>
                <w:noProof/>
                <w:webHidden/>
              </w:rPr>
              <w:fldChar w:fldCharType="separate"/>
            </w:r>
            <w:r>
              <w:rPr>
                <w:noProof/>
                <w:webHidden/>
              </w:rPr>
              <w:t>20</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50" w:history="1">
            <w:r w:rsidRPr="00632B0C">
              <w:rPr>
                <w:rStyle w:val="Hyperlink"/>
                <w:noProof/>
              </w:rPr>
              <w:t>2.4 Usability</w:t>
            </w:r>
            <w:r>
              <w:rPr>
                <w:noProof/>
                <w:webHidden/>
              </w:rPr>
              <w:tab/>
            </w:r>
            <w:r>
              <w:rPr>
                <w:noProof/>
                <w:webHidden/>
              </w:rPr>
              <w:fldChar w:fldCharType="begin"/>
            </w:r>
            <w:r>
              <w:rPr>
                <w:noProof/>
                <w:webHidden/>
              </w:rPr>
              <w:instrText xml:space="preserve"> PAGEREF _Toc5897450 \h </w:instrText>
            </w:r>
            <w:r>
              <w:rPr>
                <w:noProof/>
                <w:webHidden/>
              </w:rPr>
            </w:r>
            <w:r>
              <w:rPr>
                <w:noProof/>
                <w:webHidden/>
              </w:rPr>
              <w:fldChar w:fldCharType="separate"/>
            </w:r>
            <w:r>
              <w:rPr>
                <w:noProof/>
                <w:webHidden/>
              </w:rPr>
              <w:t>21</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51" w:history="1">
            <w:r w:rsidRPr="00632B0C">
              <w:rPr>
                <w:rStyle w:val="Hyperlink"/>
                <w:noProof/>
              </w:rPr>
              <w:t>2.4.1 Design of User Interface</w:t>
            </w:r>
            <w:r>
              <w:rPr>
                <w:noProof/>
                <w:webHidden/>
              </w:rPr>
              <w:tab/>
            </w:r>
            <w:r>
              <w:rPr>
                <w:noProof/>
                <w:webHidden/>
              </w:rPr>
              <w:fldChar w:fldCharType="begin"/>
            </w:r>
            <w:r>
              <w:rPr>
                <w:noProof/>
                <w:webHidden/>
              </w:rPr>
              <w:instrText xml:space="preserve"> PAGEREF _Toc5897451 \h </w:instrText>
            </w:r>
            <w:r>
              <w:rPr>
                <w:noProof/>
                <w:webHidden/>
              </w:rPr>
            </w:r>
            <w:r>
              <w:rPr>
                <w:noProof/>
                <w:webHidden/>
              </w:rPr>
              <w:fldChar w:fldCharType="separate"/>
            </w:r>
            <w:r>
              <w:rPr>
                <w:noProof/>
                <w:webHidden/>
              </w:rPr>
              <w:t>21</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52" w:history="1">
            <w:r w:rsidRPr="00632B0C">
              <w:rPr>
                <w:rStyle w:val="Hyperlink"/>
                <w:noProof/>
              </w:rPr>
              <w:t>2.4.2 Stakeholder Input</w:t>
            </w:r>
            <w:r>
              <w:rPr>
                <w:noProof/>
                <w:webHidden/>
              </w:rPr>
              <w:tab/>
            </w:r>
            <w:r>
              <w:rPr>
                <w:noProof/>
                <w:webHidden/>
              </w:rPr>
              <w:fldChar w:fldCharType="begin"/>
            </w:r>
            <w:r>
              <w:rPr>
                <w:noProof/>
                <w:webHidden/>
              </w:rPr>
              <w:instrText xml:space="preserve"> PAGEREF _Toc5897452 \h </w:instrText>
            </w:r>
            <w:r>
              <w:rPr>
                <w:noProof/>
                <w:webHidden/>
              </w:rPr>
            </w:r>
            <w:r>
              <w:rPr>
                <w:noProof/>
                <w:webHidden/>
              </w:rPr>
              <w:fldChar w:fldCharType="separate"/>
            </w:r>
            <w:r>
              <w:rPr>
                <w:noProof/>
                <w:webHidden/>
              </w:rPr>
              <w:t>22</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53" w:history="1">
            <w:r w:rsidRPr="00632B0C">
              <w:rPr>
                <w:rStyle w:val="Hyperlink"/>
                <w:noProof/>
              </w:rPr>
              <w:t>2.5 Variables, Data Structures and Classes</w:t>
            </w:r>
            <w:r>
              <w:rPr>
                <w:noProof/>
                <w:webHidden/>
              </w:rPr>
              <w:tab/>
            </w:r>
            <w:r>
              <w:rPr>
                <w:noProof/>
                <w:webHidden/>
              </w:rPr>
              <w:fldChar w:fldCharType="begin"/>
            </w:r>
            <w:r>
              <w:rPr>
                <w:noProof/>
                <w:webHidden/>
              </w:rPr>
              <w:instrText xml:space="preserve"> PAGEREF _Toc5897453 \h </w:instrText>
            </w:r>
            <w:r>
              <w:rPr>
                <w:noProof/>
                <w:webHidden/>
              </w:rPr>
            </w:r>
            <w:r>
              <w:rPr>
                <w:noProof/>
                <w:webHidden/>
              </w:rPr>
              <w:fldChar w:fldCharType="separate"/>
            </w:r>
            <w:r>
              <w:rPr>
                <w:noProof/>
                <w:webHidden/>
              </w:rPr>
              <w:t>22</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54" w:history="1">
            <w:r w:rsidRPr="00632B0C">
              <w:rPr>
                <w:rStyle w:val="Hyperlink"/>
                <w:noProof/>
              </w:rPr>
              <w:t>2.6 Test Data</w:t>
            </w:r>
            <w:r>
              <w:rPr>
                <w:noProof/>
                <w:webHidden/>
              </w:rPr>
              <w:tab/>
            </w:r>
            <w:r>
              <w:rPr>
                <w:noProof/>
                <w:webHidden/>
              </w:rPr>
              <w:fldChar w:fldCharType="begin"/>
            </w:r>
            <w:r>
              <w:rPr>
                <w:noProof/>
                <w:webHidden/>
              </w:rPr>
              <w:instrText xml:space="preserve"> PAGEREF _Toc5897454 \h </w:instrText>
            </w:r>
            <w:r>
              <w:rPr>
                <w:noProof/>
                <w:webHidden/>
              </w:rPr>
            </w:r>
            <w:r>
              <w:rPr>
                <w:noProof/>
                <w:webHidden/>
              </w:rPr>
              <w:fldChar w:fldCharType="separate"/>
            </w:r>
            <w:r>
              <w:rPr>
                <w:noProof/>
                <w:webHidden/>
              </w:rPr>
              <w:t>23</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55" w:history="1">
            <w:r w:rsidRPr="00632B0C">
              <w:rPr>
                <w:rStyle w:val="Hyperlink"/>
                <w:noProof/>
              </w:rPr>
              <w:t>2.7 Further Data</w:t>
            </w:r>
            <w:r>
              <w:rPr>
                <w:noProof/>
                <w:webHidden/>
              </w:rPr>
              <w:tab/>
            </w:r>
            <w:r>
              <w:rPr>
                <w:noProof/>
                <w:webHidden/>
              </w:rPr>
              <w:fldChar w:fldCharType="begin"/>
            </w:r>
            <w:r>
              <w:rPr>
                <w:noProof/>
                <w:webHidden/>
              </w:rPr>
              <w:instrText xml:space="preserve"> PAGEREF _Toc5897455 \h </w:instrText>
            </w:r>
            <w:r>
              <w:rPr>
                <w:noProof/>
                <w:webHidden/>
              </w:rPr>
            </w:r>
            <w:r>
              <w:rPr>
                <w:noProof/>
                <w:webHidden/>
              </w:rPr>
              <w:fldChar w:fldCharType="separate"/>
            </w:r>
            <w:r>
              <w:rPr>
                <w:noProof/>
                <w:webHidden/>
              </w:rPr>
              <w:t>24</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56" w:history="1">
            <w:r w:rsidRPr="00632B0C">
              <w:rPr>
                <w:rStyle w:val="Hyperlink"/>
                <w:noProof/>
              </w:rPr>
              <w:t>2.7.1 Bounce Detection</w:t>
            </w:r>
            <w:r>
              <w:rPr>
                <w:noProof/>
                <w:webHidden/>
              </w:rPr>
              <w:tab/>
            </w:r>
            <w:r>
              <w:rPr>
                <w:noProof/>
                <w:webHidden/>
              </w:rPr>
              <w:fldChar w:fldCharType="begin"/>
            </w:r>
            <w:r>
              <w:rPr>
                <w:noProof/>
                <w:webHidden/>
              </w:rPr>
              <w:instrText xml:space="preserve"> PAGEREF _Toc5897456 \h </w:instrText>
            </w:r>
            <w:r>
              <w:rPr>
                <w:noProof/>
                <w:webHidden/>
              </w:rPr>
            </w:r>
            <w:r>
              <w:rPr>
                <w:noProof/>
                <w:webHidden/>
              </w:rPr>
              <w:fldChar w:fldCharType="separate"/>
            </w:r>
            <w:r>
              <w:rPr>
                <w:noProof/>
                <w:webHidden/>
              </w:rPr>
              <w:t>24</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57" w:history="1">
            <w:r w:rsidRPr="00632B0C">
              <w:rPr>
                <w:rStyle w:val="Hyperlink"/>
                <w:noProof/>
              </w:rPr>
              <w:t>2.7.2 Flowchart Breaking Down Bounce Detection</w:t>
            </w:r>
            <w:r>
              <w:rPr>
                <w:noProof/>
                <w:webHidden/>
              </w:rPr>
              <w:tab/>
            </w:r>
            <w:r>
              <w:rPr>
                <w:noProof/>
                <w:webHidden/>
              </w:rPr>
              <w:fldChar w:fldCharType="begin"/>
            </w:r>
            <w:r>
              <w:rPr>
                <w:noProof/>
                <w:webHidden/>
              </w:rPr>
              <w:instrText xml:space="preserve"> PAGEREF _Toc5897457 \h </w:instrText>
            </w:r>
            <w:r>
              <w:rPr>
                <w:noProof/>
                <w:webHidden/>
              </w:rPr>
            </w:r>
            <w:r>
              <w:rPr>
                <w:noProof/>
                <w:webHidden/>
              </w:rPr>
              <w:fldChar w:fldCharType="separate"/>
            </w:r>
            <w:r>
              <w:rPr>
                <w:noProof/>
                <w:webHidden/>
              </w:rPr>
              <w:t>25</w:t>
            </w:r>
            <w:r>
              <w:rPr>
                <w:noProof/>
                <w:webHidden/>
              </w:rPr>
              <w:fldChar w:fldCharType="end"/>
            </w:r>
          </w:hyperlink>
        </w:p>
        <w:p w:rsidR="00BB27B0" w:rsidRDefault="00BB27B0">
          <w:pPr>
            <w:pStyle w:val="TOC1"/>
            <w:tabs>
              <w:tab w:val="right" w:leader="dot" w:pos="9016"/>
            </w:tabs>
            <w:rPr>
              <w:rFonts w:eastAsiaTheme="minorEastAsia"/>
              <w:noProof/>
              <w:lang w:eastAsia="en-GB"/>
            </w:rPr>
          </w:pPr>
          <w:hyperlink w:anchor="_Toc5897458" w:history="1">
            <w:r w:rsidRPr="00632B0C">
              <w:rPr>
                <w:rStyle w:val="Hyperlink"/>
                <w:noProof/>
              </w:rPr>
              <w:t>3 Developing</w:t>
            </w:r>
            <w:r>
              <w:rPr>
                <w:noProof/>
                <w:webHidden/>
              </w:rPr>
              <w:tab/>
            </w:r>
            <w:r>
              <w:rPr>
                <w:noProof/>
                <w:webHidden/>
              </w:rPr>
              <w:fldChar w:fldCharType="begin"/>
            </w:r>
            <w:r>
              <w:rPr>
                <w:noProof/>
                <w:webHidden/>
              </w:rPr>
              <w:instrText xml:space="preserve"> PAGEREF _Toc5897458 \h </w:instrText>
            </w:r>
            <w:r>
              <w:rPr>
                <w:noProof/>
                <w:webHidden/>
              </w:rPr>
            </w:r>
            <w:r>
              <w:rPr>
                <w:noProof/>
                <w:webHidden/>
              </w:rPr>
              <w:fldChar w:fldCharType="separate"/>
            </w:r>
            <w:r>
              <w:rPr>
                <w:noProof/>
                <w:webHidden/>
              </w:rPr>
              <w:t>26</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59" w:history="1">
            <w:r w:rsidRPr="00632B0C">
              <w:rPr>
                <w:rStyle w:val="Hyperlink"/>
                <w:noProof/>
              </w:rPr>
              <w:t>3.1 Prototypes</w:t>
            </w:r>
            <w:r>
              <w:rPr>
                <w:noProof/>
                <w:webHidden/>
              </w:rPr>
              <w:tab/>
            </w:r>
            <w:r>
              <w:rPr>
                <w:noProof/>
                <w:webHidden/>
              </w:rPr>
              <w:fldChar w:fldCharType="begin"/>
            </w:r>
            <w:r>
              <w:rPr>
                <w:noProof/>
                <w:webHidden/>
              </w:rPr>
              <w:instrText xml:space="preserve"> PAGEREF _Toc5897459 \h </w:instrText>
            </w:r>
            <w:r>
              <w:rPr>
                <w:noProof/>
                <w:webHidden/>
              </w:rPr>
            </w:r>
            <w:r>
              <w:rPr>
                <w:noProof/>
                <w:webHidden/>
              </w:rPr>
              <w:fldChar w:fldCharType="separate"/>
            </w:r>
            <w:r>
              <w:rPr>
                <w:noProof/>
                <w:webHidden/>
              </w:rPr>
              <w:t>26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60" w:history="1">
            <w:r w:rsidRPr="00632B0C">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_Toc5897460 \h </w:instrText>
            </w:r>
            <w:r>
              <w:rPr>
                <w:noProof/>
                <w:webHidden/>
              </w:rPr>
            </w:r>
            <w:r>
              <w:rPr>
                <w:noProof/>
                <w:webHidden/>
              </w:rPr>
              <w:fldChar w:fldCharType="separate"/>
            </w:r>
            <w:r>
              <w:rPr>
                <w:noProof/>
                <w:webHidden/>
              </w:rPr>
              <w:t>26</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61" w:history="1">
            <w:r w:rsidRPr="00632B0C">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_Toc5897461 \h </w:instrText>
            </w:r>
            <w:r>
              <w:rPr>
                <w:noProof/>
                <w:webHidden/>
              </w:rPr>
            </w:r>
            <w:r>
              <w:rPr>
                <w:noProof/>
                <w:webHidden/>
              </w:rPr>
              <w:fldChar w:fldCharType="separate"/>
            </w:r>
            <w:r>
              <w:rPr>
                <w:noProof/>
                <w:webHidden/>
              </w:rPr>
              <w:t>29</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62" w:history="1">
            <w:r w:rsidRPr="00632B0C">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_Toc5897462 \h </w:instrText>
            </w:r>
            <w:r>
              <w:rPr>
                <w:noProof/>
                <w:webHidden/>
              </w:rPr>
            </w:r>
            <w:r>
              <w:rPr>
                <w:noProof/>
                <w:webHidden/>
              </w:rPr>
              <w:fldChar w:fldCharType="separate"/>
            </w:r>
            <w:r>
              <w:rPr>
                <w:noProof/>
                <w:webHidden/>
              </w:rPr>
              <w:t>31</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63" w:history="1">
            <w:r w:rsidRPr="00632B0C">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_Toc5897463 \h </w:instrText>
            </w:r>
            <w:r>
              <w:rPr>
                <w:noProof/>
                <w:webHidden/>
              </w:rPr>
            </w:r>
            <w:r>
              <w:rPr>
                <w:noProof/>
                <w:webHidden/>
              </w:rPr>
              <w:fldChar w:fldCharType="separate"/>
            </w:r>
            <w:r>
              <w:rPr>
                <w:noProof/>
                <w:webHidden/>
              </w:rPr>
              <w:t>33</w:t>
            </w:r>
            <w:r>
              <w:rPr>
                <w:noProof/>
                <w:webHidden/>
              </w:rPr>
              <w:fldChar w:fldCharType="end"/>
            </w:r>
          </w:hyperlink>
        </w:p>
        <w:p w:rsidR="00BB27B0" w:rsidRDefault="00BB27B0">
          <w:pPr>
            <w:pStyle w:val="TOC3"/>
            <w:tabs>
              <w:tab w:val="right" w:leader="dot" w:pos="9016"/>
            </w:tabs>
            <w:rPr>
              <w:rFonts w:eastAsiaTheme="minorEastAsia"/>
              <w:noProof/>
              <w:lang w:eastAsia="en-GB"/>
            </w:rPr>
          </w:pPr>
          <w:hyperlink w:anchor="_Toc5897464" w:history="1">
            <w:r w:rsidRPr="00632B0C">
              <w:rPr>
                <w:rStyle w:val="Hyperlink"/>
                <w:noProof/>
              </w:rPr>
              <w:t>3.1.5 Prototype 5 – Bounce Detection</w:t>
            </w:r>
            <w:r>
              <w:rPr>
                <w:noProof/>
                <w:webHidden/>
              </w:rPr>
              <w:tab/>
            </w:r>
            <w:r>
              <w:rPr>
                <w:noProof/>
                <w:webHidden/>
              </w:rPr>
              <w:fldChar w:fldCharType="begin"/>
            </w:r>
            <w:r>
              <w:rPr>
                <w:noProof/>
                <w:webHidden/>
              </w:rPr>
              <w:instrText xml:space="preserve"> PAGEREF _Toc5897464 \h </w:instrText>
            </w:r>
            <w:r>
              <w:rPr>
                <w:noProof/>
                <w:webHidden/>
              </w:rPr>
            </w:r>
            <w:r>
              <w:rPr>
                <w:noProof/>
                <w:webHidden/>
              </w:rPr>
              <w:fldChar w:fldCharType="separate"/>
            </w:r>
            <w:r>
              <w:rPr>
                <w:noProof/>
                <w:webHidden/>
              </w:rPr>
              <w:t>41</w:t>
            </w:r>
            <w:r>
              <w:rPr>
                <w:noProof/>
                <w:webHidden/>
              </w:rPr>
              <w:fldChar w:fldCharType="end"/>
            </w:r>
          </w:hyperlink>
        </w:p>
        <w:p w:rsidR="00BB27B0" w:rsidRDefault="00BB27B0">
          <w:pPr>
            <w:pStyle w:val="TOC1"/>
            <w:tabs>
              <w:tab w:val="right" w:leader="dot" w:pos="9016"/>
            </w:tabs>
            <w:rPr>
              <w:rFonts w:eastAsiaTheme="minorEastAsia"/>
              <w:noProof/>
              <w:lang w:eastAsia="en-GB"/>
            </w:rPr>
          </w:pPr>
          <w:hyperlink w:anchor="_Toc5897465" w:history="1">
            <w:r w:rsidRPr="00632B0C">
              <w:rPr>
                <w:rStyle w:val="Hyperlink"/>
                <w:noProof/>
              </w:rPr>
              <w:t>4 Evaluation</w:t>
            </w:r>
            <w:r>
              <w:rPr>
                <w:noProof/>
                <w:webHidden/>
              </w:rPr>
              <w:tab/>
            </w:r>
            <w:r>
              <w:rPr>
                <w:noProof/>
                <w:webHidden/>
              </w:rPr>
              <w:fldChar w:fldCharType="begin"/>
            </w:r>
            <w:r>
              <w:rPr>
                <w:noProof/>
                <w:webHidden/>
              </w:rPr>
              <w:instrText xml:space="preserve"> PAGEREF _Toc5897465 \h </w:instrText>
            </w:r>
            <w:r>
              <w:rPr>
                <w:noProof/>
                <w:webHidden/>
              </w:rPr>
            </w:r>
            <w:r>
              <w:rPr>
                <w:noProof/>
                <w:webHidden/>
              </w:rPr>
              <w:fldChar w:fldCharType="separate"/>
            </w:r>
            <w:r>
              <w:rPr>
                <w:noProof/>
                <w:webHidden/>
              </w:rPr>
              <w:t>44</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66" w:history="1">
            <w:r w:rsidRPr="00632B0C">
              <w:rPr>
                <w:rStyle w:val="Hyperlink"/>
                <w:noProof/>
              </w:rPr>
              <w:t>4.1 Success Criteria</w:t>
            </w:r>
            <w:r>
              <w:rPr>
                <w:noProof/>
                <w:webHidden/>
              </w:rPr>
              <w:tab/>
            </w:r>
            <w:r>
              <w:rPr>
                <w:noProof/>
                <w:webHidden/>
              </w:rPr>
              <w:fldChar w:fldCharType="begin"/>
            </w:r>
            <w:r>
              <w:rPr>
                <w:noProof/>
                <w:webHidden/>
              </w:rPr>
              <w:instrText xml:space="preserve"> PAGEREF _Toc5897466 \h </w:instrText>
            </w:r>
            <w:r>
              <w:rPr>
                <w:noProof/>
                <w:webHidden/>
              </w:rPr>
            </w:r>
            <w:r>
              <w:rPr>
                <w:noProof/>
                <w:webHidden/>
              </w:rPr>
              <w:fldChar w:fldCharType="separate"/>
            </w:r>
            <w:r>
              <w:rPr>
                <w:noProof/>
                <w:webHidden/>
              </w:rPr>
              <w:t>44</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67" w:history="1">
            <w:r w:rsidRPr="00632B0C">
              <w:rPr>
                <w:rStyle w:val="Hyperlink"/>
                <w:noProof/>
              </w:rPr>
              <w:t>4.2 Potential in Future</w:t>
            </w:r>
            <w:r>
              <w:rPr>
                <w:noProof/>
                <w:webHidden/>
              </w:rPr>
              <w:tab/>
            </w:r>
            <w:r>
              <w:rPr>
                <w:noProof/>
                <w:webHidden/>
              </w:rPr>
              <w:fldChar w:fldCharType="begin"/>
            </w:r>
            <w:r>
              <w:rPr>
                <w:noProof/>
                <w:webHidden/>
              </w:rPr>
              <w:instrText xml:space="preserve"> PAGEREF _Toc5897467 \h </w:instrText>
            </w:r>
            <w:r>
              <w:rPr>
                <w:noProof/>
                <w:webHidden/>
              </w:rPr>
            </w:r>
            <w:r>
              <w:rPr>
                <w:noProof/>
                <w:webHidden/>
              </w:rPr>
              <w:fldChar w:fldCharType="separate"/>
            </w:r>
            <w:r>
              <w:rPr>
                <w:noProof/>
                <w:webHidden/>
              </w:rPr>
              <w:t>44</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68" w:history="1">
            <w:r w:rsidRPr="00632B0C">
              <w:rPr>
                <w:rStyle w:val="Hyperlink"/>
                <w:noProof/>
              </w:rPr>
              <w:t>4.3 Future Improvements</w:t>
            </w:r>
            <w:r>
              <w:rPr>
                <w:noProof/>
                <w:webHidden/>
              </w:rPr>
              <w:tab/>
            </w:r>
            <w:r>
              <w:rPr>
                <w:noProof/>
                <w:webHidden/>
              </w:rPr>
              <w:fldChar w:fldCharType="begin"/>
            </w:r>
            <w:r>
              <w:rPr>
                <w:noProof/>
                <w:webHidden/>
              </w:rPr>
              <w:instrText xml:space="preserve"> PAGEREF _Toc5897468 \h </w:instrText>
            </w:r>
            <w:r>
              <w:rPr>
                <w:noProof/>
                <w:webHidden/>
              </w:rPr>
            </w:r>
            <w:r>
              <w:rPr>
                <w:noProof/>
                <w:webHidden/>
              </w:rPr>
              <w:fldChar w:fldCharType="separate"/>
            </w:r>
            <w:r>
              <w:rPr>
                <w:noProof/>
                <w:webHidden/>
              </w:rPr>
              <w:t>44</w:t>
            </w:r>
            <w:r>
              <w:rPr>
                <w:noProof/>
                <w:webHidden/>
              </w:rPr>
              <w:fldChar w:fldCharType="end"/>
            </w:r>
          </w:hyperlink>
        </w:p>
        <w:p w:rsidR="00BB27B0" w:rsidRDefault="00BB27B0">
          <w:pPr>
            <w:pStyle w:val="TOC2"/>
            <w:tabs>
              <w:tab w:val="right" w:leader="dot" w:pos="9016"/>
            </w:tabs>
            <w:rPr>
              <w:rFonts w:eastAsiaTheme="minorEastAsia"/>
              <w:noProof/>
              <w:lang w:eastAsia="en-GB"/>
            </w:rPr>
          </w:pPr>
          <w:hyperlink w:anchor="_Toc5897469" w:history="1">
            <w:r w:rsidRPr="00632B0C">
              <w:rPr>
                <w:rStyle w:val="Hyperlink"/>
                <w:noProof/>
              </w:rPr>
              <w:t>4.4 Usability</w:t>
            </w:r>
            <w:r>
              <w:rPr>
                <w:noProof/>
                <w:webHidden/>
              </w:rPr>
              <w:tab/>
            </w:r>
            <w:r>
              <w:rPr>
                <w:noProof/>
                <w:webHidden/>
              </w:rPr>
              <w:fldChar w:fldCharType="begin"/>
            </w:r>
            <w:r>
              <w:rPr>
                <w:noProof/>
                <w:webHidden/>
              </w:rPr>
              <w:instrText xml:space="preserve"> PAGEREF _Toc5897469 \h </w:instrText>
            </w:r>
            <w:r>
              <w:rPr>
                <w:noProof/>
                <w:webHidden/>
              </w:rPr>
            </w:r>
            <w:r>
              <w:rPr>
                <w:noProof/>
                <w:webHidden/>
              </w:rPr>
              <w:fldChar w:fldCharType="separate"/>
            </w:r>
            <w:r>
              <w:rPr>
                <w:noProof/>
                <w:webHidden/>
              </w:rPr>
              <w:t>44</w:t>
            </w:r>
            <w:r>
              <w:rPr>
                <w:noProof/>
                <w:webHidden/>
              </w:rPr>
              <w:fldChar w:fldCharType="end"/>
            </w:r>
          </w:hyperlink>
        </w:p>
        <w:p w:rsidR="00BB27B0" w:rsidRDefault="00BB27B0">
          <w:pPr>
            <w:pStyle w:val="TOC1"/>
            <w:tabs>
              <w:tab w:val="right" w:leader="dot" w:pos="9016"/>
            </w:tabs>
            <w:rPr>
              <w:rFonts w:eastAsiaTheme="minorEastAsia"/>
              <w:noProof/>
              <w:lang w:eastAsia="en-GB"/>
            </w:rPr>
          </w:pPr>
          <w:hyperlink w:anchor="_Toc5897470" w:history="1">
            <w:r w:rsidRPr="00632B0C">
              <w:rPr>
                <w:rStyle w:val="Hyperlink"/>
                <w:noProof/>
              </w:rPr>
              <w:t>5 Bibliography</w:t>
            </w:r>
            <w:r>
              <w:rPr>
                <w:noProof/>
                <w:webHidden/>
              </w:rPr>
              <w:tab/>
            </w:r>
            <w:r>
              <w:rPr>
                <w:noProof/>
                <w:webHidden/>
              </w:rPr>
              <w:fldChar w:fldCharType="begin"/>
            </w:r>
            <w:r>
              <w:rPr>
                <w:noProof/>
                <w:webHidden/>
              </w:rPr>
              <w:instrText xml:space="preserve"> PAGEREF _Toc5897470 \h </w:instrText>
            </w:r>
            <w:r>
              <w:rPr>
                <w:noProof/>
                <w:webHidden/>
              </w:rPr>
            </w:r>
            <w:r>
              <w:rPr>
                <w:noProof/>
                <w:webHidden/>
              </w:rPr>
              <w:fldChar w:fldCharType="separate"/>
            </w:r>
            <w:r>
              <w:rPr>
                <w:noProof/>
                <w:webHidden/>
              </w:rPr>
              <w:t>44</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5897425"/>
      <w:r>
        <w:t>1</w:t>
      </w:r>
      <w:r w:rsidR="00F73F5B">
        <w:t xml:space="preserve"> </w:t>
      </w:r>
      <w:r w:rsidR="003466A8" w:rsidRPr="00D54858">
        <w:t>Analysis</w:t>
      </w:r>
      <w:bookmarkEnd w:id="1"/>
    </w:p>
    <w:p w:rsidR="003466A8" w:rsidRDefault="00F73F5B" w:rsidP="003466A8">
      <w:pPr>
        <w:pStyle w:val="Heading2"/>
      </w:pPr>
      <w:bookmarkStart w:id="2" w:name="_Toc5897426"/>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0243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897427"/>
      <w:r>
        <w:t xml:space="preserve">1.2 </w:t>
      </w:r>
      <w:r w:rsidR="003466A8">
        <w:t>The Stakeholders</w:t>
      </w:r>
      <w:bookmarkEnd w:id="3"/>
      <w:r w:rsidR="00A13B1A">
        <w:t xml:space="preserve"> </w:t>
      </w:r>
    </w:p>
    <w:p w:rsidR="00492FFB" w:rsidRDefault="00492FFB" w:rsidP="00492FFB">
      <w:pPr>
        <w:pStyle w:val="Heading3"/>
      </w:pPr>
      <w:bookmarkStart w:id="4" w:name="_Toc5897428"/>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w:t>
      </w:r>
      <w:r w:rsidR="001C20D3">
        <w:lastRenderedPageBreak/>
        <w:t xml:space="preserve">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897429"/>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897430"/>
      <w:r>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lastRenderedPageBreak/>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897431"/>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321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219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897432"/>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01408"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9360"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038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7312"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w:t>
      </w:r>
      <w:r w:rsidR="00044CDD">
        <w:lastRenderedPageBreak/>
        <w:t xml:space="preserve">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580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683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134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ABBE6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827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52DCD" id="Curved Connector 66" o:spid="_x0000_s1026" type="#_x0000_t38" style="position:absolute;margin-left:138.1pt;margin-top:374.35pt;width:68.85pt;height:44.4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85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E51A3" id="Curved Connector 62" o:spid="_x0000_s1026" type="#_x0000_t38" style="position:absolute;margin-left:132.1pt;margin-top:322.1pt;width:66.35pt;height:51.3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755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7ECE1" id="Curved Connector 61" o:spid="_x0000_s1026" type="#_x0000_t38" style="position:absolute;margin-left:169.05pt;margin-top:285.75pt;width:207.85pt;height:26.95pt;rotation:180;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4480"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78B60" id="Curved Connector 57" o:spid="_x0000_s1026" type="#_x0000_t38" style="position:absolute;margin-left:131.5pt;margin-top:183.75pt;width:267.35pt;height:40.7pt;rotation:180;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59833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24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14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912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07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92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78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897433"/>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2326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897434"/>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0960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39296"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897435"/>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897436"/>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897437"/>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897438"/>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t>
            </w:r>
            <w:r w:rsidR="009C76E9">
              <w:lastRenderedPageBreak/>
              <w:t>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5" w:name="_Toc5897439"/>
      <w:r>
        <w:t xml:space="preserve">2 </w:t>
      </w:r>
      <w:r w:rsidR="003466A8">
        <w:t>Design</w:t>
      </w:r>
      <w:bookmarkEnd w:id="15"/>
    </w:p>
    <w:p w:rsidR="003950D0" w:rsidRDefault="000A793B" w:rsidP="003950D0">
      <w:pPr>
        <w:pStyle w:val="Heading2"/>
      </w:pPr>
      <w:bookmarkStart w:id="16" w:name="_Toc5897440"/>
      <w:r>
        <w:rPr>
          <w:noProof/>
          <w:lang w:eastAsia="en-GB"/>
        </w:rPr>
        <w:lastRenderedPageBreak/>
        <w:drawing>
          <wp:anchor distT="0" distB="0" distL="114300" distR="114300" simplePos="0" relativeHeight="251595264"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897441"/>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897442"/>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897443"/>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897444"/>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897445"/>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897446"/>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897447"/>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w:t>
      </w:r>
      <w:r w:rsidR="006140D3">
        <w:t>tennis-ball</w:t>
      </w:r>
      <w:r>
        <w:t>,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897448"/>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897449"/>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897450"/>
      <w:r>
        <w:t xml:space="preserve">2.4 </w:t>
      </w:r>
      <w:r w:rsidR="003950D0">
        <w:t>Usability</w:t>
      </w:r>
      <w:bookmarkEnd w:id="26"/>
    </w:p>
    <w:p w:rsidR="00535263" w:rsidRDefault="00E36D15" w:rsidP="00E36D15">
      <w:pPr>
        <w:pStyle w:val="Heading3"/>
      </w:pPr>
      <w:bookmarkStart w:id="27" w:name="_Toc5897451"/>
      <w:r>
        <w:rPr>
          <w:noProof/>
          <w:lang w:eastAsia="en-GB"/>
        </w:rPr>
        <w:drawing>
          <wp:anchor distT="0" distB="0" distL="114300" distR="114300" simplePos="0" relativeHeight="251724288"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897452"/>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897453"/>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 xml:space="preserve">Determine the resolution of the camera, keeping it reasonably </w:t>
            </w:r>
            <w:r>
              <w:lastRenderedPageBreak/>
              <w:t>low, in order to maximise the framerate</w:t>
            </w:r>
          </w:p>
        </w:tc>
      </w:tr>
      <w:tr w:rsidR="00E63393" w:rsidTr="003B6193">
        <w:tc>
          <w:tcPr>
            <w:tcW w:w="3080" w:type="dxa"/>
          </w:tcPr>
          <w:p w:rsidR="00391186" w:rsidRPr="00E63393" w:rsidRDefault="00391186" w:rsidP="00E63393">
            <w:r>
              <w:lastRenderedPageBreak/>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30" w:name="_Toc5897454"/>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 xml:space="preserve">Is there screen tearing </w:t>
            </w:r>
            <w:r>
              <w:lastRenderedPageBreak/>
              <w:t>while the ball is not being tracked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No there is no screen </w:t>
            </w:r>
            <w:r>
              <w:lastRenderedPageBreak/>
              <w:t>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897455"/>
      <w:r>
        <w:t xml:space="preserve">2.7 </w:t>
      </w:r>
      <w:r w:rsidR="003950D0">
        <w:t>Further Data</w:t>
      </w:r>
      <w:bookmarkEnd w:id="31"/>
    </w:p>
    <w:p w:rsidR="00EE2B13" w:rsidRPr="00EE2B13" w:rsidRDefault="00EE2B13" w:rsidP="00EE2B13">
      <w:pPr>
        <w:pStyle w:val="Heading3"/>
      </w:pPr>
      <w:bookmarkStart w:id="32" w:name="_Toc5897456"/>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312"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897457"/>
      <w:r>
        <w:lastRenderedPageBreak/>
        <w:t>2.7.2 Flowchart Breaking Down Bounce Detection</w:t>
      </w:r>
      <w:bookmarkEnd w:id="33"/>
    </w:p>
    <w:p w:rsidR="00A373F5" w:rsidRDefault="00A373F5">
      <w:r>
        <w:rPr>
          <w:noProof/>
          <w:lang w:eastAsia="en-GB"/>
        </w:rPr>
        <w:drawing>
          <wp:anchor distT="0" distB="0" distL="114300" distR="114300" simplePos="0" relativeHeight="251726336"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2">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897458"/>
      <w:r>
        <w:t xml:space="preserve">3 </w:t>
      </w:r>
      <w:r w:rsidR="003466A8">
        <w:t>Developing</w:t>
      </w:r>
      <w:bookmarkEnd w:id="34"/>
    </w:p>
    <w:p w:rsidR="003950D0" w:rsidRDefault="0020215F" w:rsidP="003950D0">
      <w:pPr>
        <w:pStyle w:val="Heading2"/>
      </w:pPr>
      <w:bookmarkStart w:id="35" w:name="_Toc5897459"/>
      <w:r>
        <w:t>3.1</w:t>
      </w:r>
      <w:r w:rsidR="00F73F5B">
        <w:t xml:space="preserve"> </w:t>
      </w:r>
      <w:r w:rsidR="003950D0">
        <w:t>Prototypes</w:t>
      </w:r>
      <w:bookmarkEnd w:id="35"/>
    </w:p>
    <w:p w:rsidR="009925DE" w:rsidRDefault="0020215F" w:rsidP="009925DE">
      <w:pPr>
        <w:pStyle w:val="Heading3"/>
      </w:pPr>
      <w:bookmarkStart w:id="36" w:name="_Toc5897460"/>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rPr>
          <w:noProof/>
          <w:lang w:eastAsia="en-GB"/>
        </w:rPr>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3"/>
                    <a:srcRect r="42998" b="53789"/>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3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64896"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7">
                      <a:extLst>
                        <a:ext uri="{28A0092B-C50C-407E-A947-70E740481C1C}">
                          <a14:useLocalDpi xmlns:a14="http://schemas.microsoft.com/office/drawing/2010/main" val="0"/>
                        </a:ext>
                      </a:extLst>
                    </a:blip>
                    <a:srcRect t="1" r="64263" b="3821"/>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977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5363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70176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336C3" id="Oval 82" o:spid="_x0000_s1026" style="position:absolute;margin-left:88.65pt;margin-top:126.85pt;width:59.65pt;height: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07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59138B" id="Oval 81" o:spid="_x0000_s1026" style="position:absolute;margin-left:57.65pt;margin-top:120.55pt;width:20.95pt;height:6.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0FE8AD" id="Oval 80" o:spid="_x0000_s1026" style="position:absolute;margin-left:89.75pt;margin-top:113.45pt;width:20.95pt;height:6.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86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At this stage, the only change made was the library, which I was using. I decided to switch from SimpleCV to OpenCV, as SimpleCV was not compatible with Python 3.2, as well as OpenCV being the 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897461"/>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792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04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04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8742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FCAF3" id="Rectangle 76" o:spid="_x0000_s1026" style="position:absolute;margin-left:-70.55pt;margin-top:8.4pt;width:4.6pt;height:4.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823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915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8"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8" w:name="_Toc5897462"/>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59628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236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0">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35FA1E" id="Group 89" o:spid="_x0000_s1026" style="position:absolute;margin-left:-9.15pt;margin-top:1.05pt;width:327.35pt;height:21.7pt;z-index:25164236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2"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3"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2"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2E24979E" id="Group 87" o:spid="_x0000_s1026" style="position:absolute;margin-left:.3pt;margin-top:8.95pt;width:130pt;height:24.95pt;z-index:25171302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6"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7"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278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01611274" id="Group 94" o:spid="_x0000_s1026" style="position:absolute;margin-left:-2.55pt;margin-top:.75pt;width:213.45pt;height:16.1pt;z-index:25170278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0"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1"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404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BC2D65" id="Group 97" o:spid="_x0000_s1026" style="position:absolute;margin-left:0;margin-top:0;width:202pt;height:23.1pt;z-index:25171404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4"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5"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6"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BC50C3" w:rsidTr="00A0430A">
        <w:tc>
          <w:tcPr>
            <w:tcW w:w="2393" w:type="dxa"/>
          </w:tcPr>
          <w:p w:rsidR="00BC50C3" w:rsidRDefault="00BC50C3" w:rsidP="00BC50C3">
            <w:r>
              <w:t>Does the program crash if the Picamera is not connected</w:t>
            </w:r>
          </w:p>
        </w:tc>
        <w:tc>
          <w:tcPr>
            <w:tcW w:w="2041" w:type="dxa"/>
          </w:tcPr>
          <w:p w:rsidR="00BC50C3" w:rsidRDefault="00BC50C3" w:rsidP="00CF3014"/>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lastRenderedPageBreak/>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9" w:name="_Toc5897463"/>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7"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4">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4">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BFB3C5" id="Group 102" o:spid="_x0000_s1026" style="position:absolute;margin-left:-10.1pt;margin-top:18.5pt;width:165.7pt;height:81.9pt;z-index:251715072"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0"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1"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2"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1" o:title="" croptop="28470f" cropbottom="26499f" cropleft="5987f"/>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50676B" w:rsidP="009C17B0">
      <w:r>
        <w:rPr>
          <w:noProof/>
          <w:lang w:eastAsia="en-GB"/>
        </w:rPr>
        <w:drawing>
          <wp:anchor distT="0" distB="0" distL="114300" distR="114300" simplePos="0" relativeHeight="251719168" behindDoc="0" locked="0" layoutInCell="1" allowOverlap="1" wp14:anchorId="68630E2C" wp14:editId="3B239982">
            <wp:simplePos x="0" y="0"/>
            <wp:positionH relativeFrom="column">
              <wp:posOffset>415290</wp:posOffset>
            </wp:positionH>
            <wp:positionV relativeFrom="paragraph">
              <wp:posOffset>2819400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3">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F02">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w:t>
      </w:r>
      <w:r w:rsidR="00D53E6D">
        <w:lastRenderedPageBreak/>
        <w:t xml:space="preserve">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3724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4">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5"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57728"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EF1C18" w:rsidP="009C7FAE">
      <w:pPr>
        <w:rPr>
          <w:color w:val="00B050"/>
        </w:rPr>
      </w:pPr>
      <w:r>
        <w:rPr>
          <w:noProof/>
          <w:lang w:eastAsia="en-GB"/>
        </w:rPr>
        <w:drawing>
          <wp:anchor distT="0" distB="0" distL="114300" distR="114300" simplePos="0" relativeHeight="251661824" behindDoc="0" locked="0" layoutInCell="1" allowOverlap="1">
            <wp:simplePos x="0" y="0"/>
            <wp:positionH relativeFrom="column">
              <wp:posOffset>0</wp:posOffset>
            </wp:positionH>
            <wp:positionV relativeFrom="paragraph">
              <wp:posOffset>7620</wp:posOffset>
            </wp:positionV>
            <wp:extent cx="3616325" cy="1054100"/>
            <wp:effectExtent l="0" t="0" r="3175" b="0"/>
            <wp:wrapThrough wrapText="bothSides">
              <wp:wrapPolygon edited="0">
                <wp:start x="0" y="0"/>
                <wp:lineTo x="0" y="21080"/>
                <wp:lineTo x="21505" y="21080"/>
                <wp:lineTo x="2150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0E5DA.tmp"/>
                    <pic:cNvPicPr/>
                  </pic:nvPicPr>
                  <pic:blipFill>
                    <a:blip r:embed="rId87">
                      <a:extLst>
                        <a:ext uri="{28A0092B-C50C-407E-A947-70E740481C1C}">
                          <a14:useLocalDpi xmlns:a14="http://schemas.microsoft.com/office/drawing/2010/main" val="0"/>
                        </a:ext>
                      </a:extLst>
                    </a:blip>
                    <a:stretch>
                      <a:fillRect/>
                    </a:stretch>
                  </pic:blipFill>
                  <pic:spPr>
                    <a:xfrm>
                      <a:off x="0" y="0"/>
                      <a:ext cx="3616325" cy="1054100"/>
                    </a:xfrm>
                    <a:prstGeom prst="rect">
                      <a:avLst/>
                    </a:prstGeom>
                  </pic:spPr>
                </pic:pic>
              </a:graphicData>
            </a:graphic>
            <wp14:sizeRelH relativeFrom="margin">
              <wp14:pctWidth>0</wp14:pctWidth>
            </wp14:sizeRelH>
            <wp14:sizeRelV relativeFrom="margin">
              <wp14:pctHeight>0</wp14:pctHeight>
            </wp14:sizeRelV>
          </wp:anchor>
        </w:drawing>
      </w:r>
    </w:p>
    <w:p w:rsidR="00B41336" w:rsidRDefault="00B41336" w:rsidP="009C7FAE"/>
    <w:p w:rsidR="00EF1C18" w:rsidRDefault="00EF1C18" w:rsidP="009C7FAE"/>
    <w:p w:rsidR="00EF1C18" w:rsidRDefault="00EF1C18" w:rsidP="009C7FAE"/>
    <w:p w:rsidR="003F3729" w:rsidRDefault="003F3729" w:rsidP="009C7FAE">
      <w:r>
        <w:rPr>
          <w:noProof/>
          <w:lang w:eastAsia="en-GB"/>
        </w:rPr>
        <w:drawing>
          <wp:anchor distT="0" distB="0" distL="114300" distR="114300" simplePos="0" relativeHeight="25160345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8">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lastRenderedPageBreak/>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0652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9">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484C49" w:rsidP="005D7C89">
      <w:r>
        <w:rPr>
          <w:noProof/>
          <w:lang w:eastAsia="en-GB"/>
        </w:rPr>
        <w:drawing>
          <wp:anchor distT="0" distB="0" distL="114300" distR="114300" simplePos="0" relativeHeight="251738624" behindDoc="0" locked="0" layoutInCell="1" allowOverlap="1" wp14:anchorId="18556997" wp14:editId="1FC09150">
            <wp:simplePos x="0" y="0"/>
            <wp:positionH relativeFrom="column">
              <wp:posOffset>2442845</wp:posOffset>
            </wp:positionH>
            <wp:positionV relativeFrom="paragraph">
              <wp:posOffset>376555</wp:posOffset>
            </wp:positionV>
            <wp:extent cx="3636645" cy="997585"/>
            <wp:effectExtent l="0" t="0" r="1905" b="0"/>
            <wp:wrapThrough wrapText="bothSides">
              <wp:wrapPolygon edited="0">
                <wp:start x="0" y="0"/>
                <wp:lineTo x="0" y="21036"/>
                <wp:lineTo x="21498" y="21036"/>
                <wp:lineTo x="2149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D0E605.tmp"/>
                    <pic:cNvPicPr/>
                  </pic:nvPicPr>
                  <pic:blipFill>
                    <a:blip r:embed="rId90">
                      <a:extLst>
                        <a:ext uri="{28A0092B-C50C-407E-A947-70E740481C1C}">
                          <a14:useLocalDpi xmlns:a14="http://schemas.microsoft.com/office/drawing/2010/main" val="0"/>
                        </a:ext>
                      </a:extLst>
                    </a:blip>
                    <a:stretch>
                      <a:fillRect/>
                    </a:stretch>
                  </pic:blipFill>
                  <pic:spPr>
                    <a:xfrm>
                      <a:off x="0" y="0"/>
                      <a:ext cx="3636645" cy="997585"/>
                    </a:xfrm>
                    <a:prstGeom prst="rect">
                      <a:avLst/>
                    </a:prstGeom>
                  </pic:spPr>
                </pic:pic>
              </a:graphicData>
            </a:graphic>
            <wp14:sizeRelH relativeFrom="margin">
              <wp14:pctWidth>0</wp14:pctWidth>
            </wp14:sizeRelH>
            <wp14:sizeRelV relativeFrom="margin">
              <wp14:pctHeight>0</wp14:pctHeight>
            </wp14:sizeRelV>
          </wp:anchor>
        </w:drawing>
      </w:r>
      <w:r w:rsidR="00025059">
        <w:rPr>
          <w:noProof/>
          <w:lang w:eastAsia="en-GB"/>
        </w:rPr>
        <w:drawing>
          <wp:anchor distT="0" distB="0" distL="114300" distR="114300" simplePos="0" relativeHeight="25158604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91">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rsidR="00025059">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0550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2">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3"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140D3" w:rsidP="005D7C89">
      <w:r>
        <w:rPr>
          <w:noProof/>
          <w:lang w:eastAsia="en-GB"/>
        </w:rPr>
        <w:drawing>
          <wp:anchor distT="0" distB="0" distL="114300" distR="114300" simplePos="0" relativeHeight="251670016" behindDoc="0" locked="0" layoutInCell="1" allowOverlap="1">
            <wp:simplePos x="0" y="0"/>
            <wp:positionH relativeFrom="column">
              <wp:posOffset>2647401</wp:posOffset>
            </wp:positionH>
            <wp:positionV relativeFrom="paragraph">
              <wp:posOffset>216052</wp:posOffset>
            </wp:positionV>
            <wp:extent cx="2613025" cy="229870"/>
            <wp:effectExtent l="0" t="0" r="0" b="0"/>
            <wp:wrapThrough wrapText="bothSides">
              <wp:wrapPolygon edited="0">
                <wp:start x="0" y="0"/>
                <wp:lineTo x="0" y="19691"/>
                <wp:lineTo x="21416" y="19691"/>
                <wp:lineTo x="2141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D0D0D9.tmp"/>
                    <pic:cNvPicPr/>
                  </pic:nvPicPr>
                  <pic:blipFill>
                    <a:blip r:embed="rId94">
                      <a:extLst>
                        <a:ext uri="{28A0092B-C50C-407E-A947-70E740481C1C}">
                          <a14:useLocalDpi xmlns:a14="http://schemas.microsoft.com/office/drawing/2010/main" val="0"/>
                        </a:ext>
                      </a:extLst>
                    </a:blip>
                    <a:stretch>
                      <a:fillRect/>
                    </a:stretch>
                  </pic:blipFill>
                  <pic:spPr>
                    <a:xfrm>
                      <a:off x="0" y="0"/>
                      <a:ext cx="2613025" cy="229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088" behindDoc="0" locked="0" layoutInCell="1" allowOverlap="1">
            <wp:simplePos x="0" y="0"/>
            <wp:positionH relativeFrom="column">
              <wp:posOffset>2645969</wp:posOffset>
            </wp:positionH>
            <wp:positionV relativeFrom="paragraph">
              <wp:posOffset>482581</wp:posOffset>
            </wp:positionV>
            <wp:extent cx="3082925" cy="388620"/>
            <wp:effectExtent l="0" t="0" r="3175" b="0"/>
            <wp:wrapThrough wrapText="bothSides">
              <wp:wrapPolygon edited="0">
                <wp:start x="0" y="0"/>
                <wp:lineTo x="0" y="20118"/>
                <wp:lineTo x="21489" y="20118"/>
                <wp:lineTo x="21489"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D051C2.tmp"/>
                    <pic:cNvPicPr/>
                  </pic:nvPicPr>
                  <pic:blipFill>
                    <a:blip r:embed="rId95">
                      <a:extLst>
                        <a:ext uri="{28A0092B-C50C-407E-A947-70E740481C1C}">
                          <a14:useLocalDpi xmlns:a14="http://schemas.microsoft.com/office/drawing/2010/main" val="0"/>
                        </a:ext>
                      </a:extLst>
                    </a:blip>
                    <a:stretch>
                      <a:fillRect/>
                    </a:stretch>
                  </pic:blipFill>
                  <pic:spPr>
                    <a:xfrm>
                      <a:off x="0" y="0"/>
                      <a:ext cx="3082925" cy="388620"/>
                    </a:xfrm>
                    <a:prstGeom prst="rect">
                      <a:avLst/>
                    </a:prstGeom>
                  </pic:spPr>
                </pic:pic>
              </a:graphicData>
            </a:graphic>
            <wp14:sizeRelH relativeFrom="margin">
              <wp14:pctWidth>0</wp14:pctWidth>
            </wp14:sizeRelH>
            <wp14:sizeRelV relativeFrom="margin">
              <wp14:pctHeight>0</wp14:pctHeight>
            </wp14:sizeRelV>
          </wp:anchor>
        </w:drawing>
      </w:r>
      <w:r w:rsidR="006862F4">
        <w:rPr>
          <w:noProof/>
          <w:lang w:eastAsia="en-GB"/>
        </w:rPr>
        <w:drawing>
          <wp:anchor distT="0" distB="0" distL="114300" distR="114300" simplePos="0" relativeHeight="251584000" behindDoc="0" locked="0" layoutInCell="1" allowOverlap="1">
            <wp:simplePos x="0" y="0"/>
            <wp:positionH relativeFrom="column">
              <wp:posOffset>2371583</wp:posOffset>
            </wp:positionH>
            <wp:positionV relativeFrom="paragraph">
              <wp:posOffset>1365762</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rsidR="006862F4">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rsidR="006862F4">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w:t>
      </w:r>
      <w:r w:rsidR="00F039E6">
        <w:lastRenderedPageBreak/>
        <w:t xml:space="preserve">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40320"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2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6A3E08" w:rsidP="00EB466D">
      <w:r>
        <w:rPr>
          <w:noProof/>
          <w:lang w:eastAsia="en-GB"/>
        </w:rPr>
        <w:drawing>
          <wp:anchor distT="0" distB="0" distL="114300" distR="114300" simplePos="0" relativeHeight="251681280" behindDoc="0" locked="0" layoutInCell="1" allowOverlap="1">
            <wp:simplePos x="0" y="0"/>
            <wp:positionH relativeFrom="column">
              <wp:posOffset>3827780</wp:posOffset>
            </wp:positionH>
            <wp:positionV relativeFrom="paragraph">
              <wp:posOffset>1855688</wp:posOffset>
            </wp:positionV>
            <wp:extent cx="1788795" cy="268605"/>
            <wp:effectExtent l="0" t="0" r="1905" b="0"/>
            <wp:wrapThrough wrapText="bothSides">
              <wp:wrapPolygon edited="0">
                <wp:start x="0" y="0"/>
                <wp:lineTo x="0" y="19915"/>
                <wp:lineTo x="21393" y="19915"/>
                <wp:lineTo x="2139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D0B7F2.tmp"/>
                    <pic:cNvPicPr/>
                  </pic:nvPicPr>
                  <pic:blipFill>
                    <a:blip r:embed="rId99">
                      <a:extLst>
                        <a:ext uri="{28A0092B-C50C-407E-A947-70E740481C1C}">
                          <a14:useLocalDpi xmlns:a14="http://schemas.microsoft.com/office/drawing/2010/main" val="0"/>
                        </a:ext>
                      </a:extLst>
                    </a:blip>
                    <a:stretch>
                      <a:fillRect/>
                    </a:stretch>
                  </pic:blipFill>
                  <pic:spPr>
                    <a:xfrm>
                      <a:off x="0" y="0"/>
                      <a:ext cx="1788795" cy="268605"/>
                    </a:xfrm>
                    <a:prstGeom prst="rect">
                      <a:avLst/>
                    </a:prstGeom>
                  </pic:spPr>
                </pic:pic>
              </a:graphicData>
            </a:graphic>
            <wp14:sizeRelH relativeFrom="margin">
              <wp14:pctWidth>0</wp14:pctWidth>
            </wp14:sizeRelH>
            <wp14:sizeRelV relativeFrom="margin">
              <wp14:pctHeight>0</wp14:pctHeight>
            </wp14:sizeRelV>
          </wp:anchor>
        </w:drawing>
      </w:r>
      <w:r w:rsidR="006140D3">
        <w:rPr>
          <w:noProof/>
          <w:lang w:eastAsia="en-GB"/>
        </w:rPr>
        <w:drawing>
          <wp:anchor distT="0" distB="0" distL="114300" distR="114300" simplePos="0" relativeHeight="251677184" behindDoc="0" locked="0" layoutInCell="1" allowOverlap="1">
            <wp:simplePos x="0" y="0"/>
            <wp:positionH relativeFrom="column">
              <wp:posOffset>2415540</wp:posOffset>
            </wp:positionH>
            <wp:positionV relativeFrom="paragraph">
              <wp:posOffset>40640</wp:posOffset>
            </wp:positionV>
            <wp:extent cx="3202940" cy="346710"/>
            <wp:effectExtent l="0" t="0" r="0" b="0"/>
            <wp:wrapThrough wrapText="bothSides">
              <wp:wrapPolygon edited="0">
                <wp:start x="0" y="0"/>
                <wp:lineTo x="0" y="20176"/>
                <wp:lineTo x="21454" y="20176"/>
                <wp:lineTo x="21454"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D0D8EB.tmp"/>
                    <pic:cNvPicPr/>
                  </pic:nvPicPr>
                  <pic:blipFill>
                    <a:blip r:embed="rId100">
                      <a:extLst>
                        <a:ext uri="{28A0092B-C50C-407E-A947-70E740481C1C}">
                          <a14:useLocalDpi xmlns:a14="http://schemas.microsoft.com/office/drawing/2010/main" val="0"/>
                        </a:ext>
                      </a:extLst>
                    </a:blip>
                    <a:stretch>
                      <a:fillRect/>
                    </a:stretch>
                  </pic:blipFill>
                  <pic:spPr>
                    <a:xfrm>
                      <a:off x="0" y="0"/>
                      <a:ext cx="3202940" cy="346710"/>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D2678A" w:rsidP="005D7C89">
      <w:r>
        <w:rPr>
          <w:noProof/>
          <w:lang w:eastAsia="en-GB"/>
        </w:rPr>
        <w:drawing>
          <wp:anchor distT="0" distB="0" distL="114300" distR="114300" simplePos="0" relativeHeight="251686400" behindDoc="0" locked="0" layoutInCell="1" allowOverlap="1">
            <wp:simplePos x="0" y="0"/>
            <wp:positionH relativeFrom="column">
              <wp:posOffset>3561801</wp:posOffset>
            </wp:positionH>
            <wp:positionV relativeFrom="paragraph">
              <wp:posOffset>1121391</wp:posOffset>
            </wp:positionV>
            <wp:extent cx="2009775" cy="395605"/>
            <wp:effectExtent l="0" t="0" r="9525" b="4445"/>
            <wp:wrapThrough wrapText="bothSides">
              <wp:wrapPolygon edited="0">
                <wp:start x="0" y="0"/>
                <wp:lineTo x="0" y="20803"/>
                <wp:lineTo x="21498" y="20803"/>
                <wp:lineTo x="2149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095E1.tmp"/>
                    <pic:cNvPicPr/>
                  </pic:nvPicPr>
                  <pic:blipFill>
                    <a:blip r:embed="rId101">
                      <a:extLst>
                        <a:ext uri="{28A0092B-C50C-407E-A947-70E740481C1C}">
                          <a14:useLocalDpi xmlns:a14="http://schemas.microsoft.com/office/drawing/2010/main" val="0"/>
                        </a:ext>
                      </a:extLst>
                    </a:blip>
                    <a:stretch>
                      <a:fillRect/>
                    </a:stretch>
                  </pic:blipFill>
                  <pic:spPr>
                    <a:xfrm>
                      <a:off x="0" y="0"/>
                      <a:ext cx="2009775" cy="395605"/>
                    </a:xfrm>
                    <a:prstGeom prst="rect">
                      <a:avLst/>
                    </a:prstGeom>
                  </pic:spPr>
                </pic:pic>
              </a:graphicData>
            </a:graphic>
            <wp14:sizeRelH relativeFrom="margin">
              <wp14:pctWidth>0</wp14:pctWidth>
            </wp14:sizeRelH>
            <wp14:sizeRelV relativeFrom="margin">
              <wp14:pctHeight>0</wp14:pctHeight>
            </wp14:sizeRelV>
          </wp:anchor>
        </w:drawing>
      </w:r>
      <w:r w:rsidR="00385421">
        <w:t xml:space="preserve">This line of code is then used to display the final image onto a separate frame. You may have noticed that </w:t>
      </w:r>
      <w:r w:rsidR="00123257">
        <w:t>three</w:t>
      </w:r>
      <w:r w:rsidR="00385421">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94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10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w:t>
      </w:r>
      <w:r w:rsidR="00E3281A">
        <w:lastRenderedPageBreak/>
        <w:t xml:space="preserve">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lastRenderedPageBreak/>
        <w:drawing>
          <wp:anchor distT="0" distB="0" distL="114300" distR="114300" simplePos="0" relativeHeight="2516976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3">
                      <a:extLst>
                        <a:ext uri="{28A0092B-C50C-407E-A947-70E740481C1C}">
                          <a14:useLocalDpi xmlns:a14="http://schemas.microsoft.com/office/drawing/2010/main" val="0"/>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04"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Does the program end when the “q” key is 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the camera’s field </w:t>
            </w:r>
            <w:r>
              <w:lastRenderedPageBreak/>
              <w:t>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7474C4" w:rsidP="000233E3">
      <w:r>
        <w:rPr>
          <w:noProof/>
          <w:lang w:eastAsia="en-GB"/>
        </w:rPr>
        <mc:AlternateContent>
          <mc:Choice Requires="wpg">
            <w:drawing>
              <wp:anchor distT="0" distB="0" distL="114300" distR="114300" simplePos="0" relativeHeight="251739648" behindDoc="0" locked="0" layoutInCell="1" allowOverlap="1">
                <wp:simplePos x="0" y="0"/>
                <wp:positionH relativeFrom="column">
                  <wp:posOffset>3705367</wp:posOffset>
                </wp:positionH>
                <wp:positionV relativeFrom="paragraph">
                  <wp:posOffset>4666132</wp:posOffset>
                </wp:positionV>
                <wp:extent cx="1770532" cy="859591"/>
                <wp:effectExtent l="0" t="0" r="1270" b="0"/>
                <wp:wrapThrough wrapText="bothSides">
                  <wp:wrapPolygon edited="0">
                    <wp:start x="0" y="0"/>
                    <wp:lineTo x="0" y="21073"/>
                    <wp:lineTo x="21383" y="21073"/>
                    <wp:lineTo x="21383" y="2874"/>
                    <wp:lineTo x="19059" y="0"/>
                    <wp:lineTo x="0" y="0"/>
                  </wp:wrapPolygon>
                </wp:wrapThrough>
                <wp:docPr id="138" name="Group 138"/>
                <wp:cNvGraphicFramePr/>
                <a:graphic xmlns:a="http://schemas.openxmlformats.org/drawingml/2006/main">
                  <a:graphicData uri="http://schemas.microsoft.com/office/word/2010/wordprocessingGroup">
                    <wpg:wgp>
                      <wpg:cNvGrpSpPr/>
                      <wpg:grpSpPr>
                        <a:xfrm>
                          <a:off x="0" y="0"/>
                          <a:ext cx="1770532" cy="859591"/>
                          <a:chOff x="0" y="0"/>
                          <a:chExt cx="1770532" cy="859591"/>
                        </a:xfrm>
                      </wpg:grpSpPr>
                      <pic:pic xmlns:pic="http://schemas.openxmlformats.org/drawingml/2006/picture">
                        <pic:nvPicPr>
                          <pic:cNvPr id="136" name="Picture 136"/>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0472" y="116006"/>
                            <a:ext cx="1750060" cy="743585"/>
                          </a:xfrm>
                          <a:prstGeom prst="rect">
                            <a:avLst/>
                          </a:prstGeom>
                        </pic:spPr>
                      </pic:pic>
                      <pic:pic xmlns:pic="http://schemas.openxmlformats.org/drawingml/2006/picture">
                        <pic:nvPicPr>
                          <pic:cNvPr id="137" name="Picture 13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541780" cy="97155"/>
                          </a:xfrm>
                          <a:prstGeom prst="rect">
                            <a:avLst/>
                          </a:prstGeom>
                        </pic:spPr>
                      </pic:pic>
                    </wpg:wgp>
                  </a:graphicData>
                </a:graphic>
              </wp:anchor>
            </w:drawing>
          </mc:Choice>
          <mc:Fallback>
            <w:pict>
              <v:group w14:anchorId="0D6EA7B0" id="Group 138" o:spid="_x0000_s1026" style="position:absolute;margin-left:291.75pt;margin-top:367.4pt;width:139.4pt;height:67.7pt;z-index:251739648" coordsize="17705,8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">
                <v:shape id="Picture 136" o:spid="_x0000_s1027" type="#_x0000_t75" style="position:absolute;left:204;top:1160;width:17501;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">
                  <v:imagedata r:id="rId107" o:title=""/>
                  <v:path arrowok="t"/>
                </v:shape>
                <v:shape id="Picture 137" o:spid="_x0000_s1028" type="#_x0000_t75" style="position:absolute;width:15417;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">
                  <v:imagedata r:id="rId108" o:title=""/>
                  <v:path arrowok="t"/>
                </v:shape>
                <w10:wrap type="through"/>
              </v:group>
            </w:pict>
          </mc:Fallback>
        </mc:AlternateContent>
      </w:r>
      <w:r w:rsidR="00461984">
        <w:rPr>
          <w:noProof/>
          <w:lang w:eastAsia="en-GB"/>
        </w:rPr>
        <w:drawing>
          <wp:anchor distT="0" distB="0" distL="114300" distR="114300" simplePos="0" relativeHeight="2516956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09">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rsidR="00461984">
        <w:t>ble results, which I came across (website in reference – “</w:t>
      </w:r>
      <w:hyperlink r:id="rId110" w:history="1">
        <w:r w:rsidR="00461984">
          <w:rPr>
            <w:rStyle w:val="Hyperlink"/>
          </w:rPr>
          <w:t>https://www.raspberrypi.org/forums/viewtopic.php?t=174375</w:t>
        </w:r>
      </w:hyperlink>
      <w:r w:rsidR="00461984">
        <w:t>”)</w:t>
      </w:r>
      <w:r w:rsidR="00BC2FD6">
        <w:t>.</w:t>
      </w:r>
      <w:r w:rsidR="00461984">
        <w:t xml:space="preserve"> I ran this line of code “</w:t>
      </w:r>
      <w:r w:rsidR="00461984" w:rsidRPr="00461984">
        <w:t>vcgencmd get_camera</w:t>
      </w:r>
      <w:r w:rsidR="00461984">
        <w:t xml:space="preserve">” and my result was exactly the same as shown above. I tried installing a fresh copy of Raspbian but this did not help me at all. I </w:t>
      </w:r>
      <w:r w:rsidR="007E5329">
        <w:t xml:space="preserve">unattached </w:t>
      </w:r>
      <w:r w:rsidR="00461984">
        <w:t xml:space="preserve">the </w:t>
      </w:r>
      <w:r w:rsidR="007E5329">
        <w:t xml:space="preserve">ribbon </w:t>
      </w:r>
      <w:r w:rsidR="00461984">
        <w:t>cable</w:t>
      </w:r>
      <w:r w:rsidR="007E5329">
        <w:t>, checked whether something looked broken, attached it back to the Raspberrypi</w:t>
      </w:r>
      <w:r w:rsidR="00461984">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rsidR="00461984">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A70BFC"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 xml:space="preserve">After removing all of the </w:t>
      </w:r>
      <w:r w:rsidR="005F56A9">
        <w:t>sections, which</w:t>
      </w:r>
      <w:r w:rsidR="005F09CB">
        <w:t xml:space="preserve"> previously used the picamera, I began replacing them with </w:t>
      </w:r>
      <w:r w:rsidR="005F56A9">
        <w:t>code, which</w:t>
      </w:r>
      <w:r w:rsidR="005F09CB">
        <w:t xml:space="preserve"> would work for a webcam instead. This </w:t>
      </w:r>
      <w:r w:rsidR="005F56A9">
        <w:t>was not</w:t>
      </w:r>
      <w:r w:rsidR="005F09CB">
        <w:t xml:space="preserve">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lastRenderedPageBreak/>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higher than the HSV upper values.</w:t>
            </w:r>
          </w:p>
        </w:tc>
        <w:tc>
          <w:tcPr>
            <w:tcW w:w="2389" w:type="dxa"/>
          </w:tcPr>
          <w:p w:rsidR="00F73095" w:rsidRDefault="00EB5C77" w:rsidP="00194195">
            <w:r>
              <w:t>Yes, the program runs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Yes, the program stops running when the “escape” key is pressed as it is supposed to be a way to stop the program from running with a single key press.</w:t>
            </w:r>
          </w:p>
        </w:tc>
        <w:tc>
          <w:tcPr>
            <w:tcW w:w="2389" w:type="dxa"/>
          </w:tcPr>
          <w:p w:rsidR="00F73095" w:rsidRDefault="00194195" w:rsidP="00194195">
            <w:r>
              <w:t>Yes, the program stops running when the “escape” key is pressed</w:t>
            </w:r>
          </w:p>
        </w:tc>
      </w:tr>
      <w:tr w:rsidR="00194195" w:rsidTr="00194195">
        <w:tc>
          <w:tcPr>
            <w:tcW w:w="2362" w:type="dxa"/>
          </w:tcPr>
          <w:p w:rsidR="00194195" w:rsidRDefault="00194195" w:rsidP="00194195">
            <w:r>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 xml:space="preserve">Partly. The program does not crash if the camera’s field of view is obstructed. However, if the program is already tracking an object and then the camera’s field of view is obstructed, then the program may crash. </w:t>
            </w:r>
          </w:p>
        </w:tc>
      </w:tr>
      <w:tr w:rsidR="00194195" w:rsidTr="00194195">
        <w:tc>
          <w:tcPr>
            <w:tcW w:w="2362" w:type="dxa"/>
          </w:tcPr>
          <w:p w:rsidR="00194195" w:rsidRDefault="00194195" w:rsidP="00194195">
            <w:r>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 xml:space="preserve">Partly. The GUI sliders work effectively at setting the HSV upper and lower bounds for the mask however, if the lower HSV values </w:t>
            </w:r>
            <w:r>
              <w:lastRenderedPageBreak/>
              <w:t>are set to be greater than the higher, then the program crashes</w:t>
            </w:r>
          </w:p>
        </w:tc>
      </w:tr>
      <w:tr w:rsidR="00194195" w:rsidTr="00194195">
        <w:tc>
          <w:tcPr>
            <w:tcW w:w="2362" w:type="dxa"/>
          </w:tcPr>
          <w:p w:rsidR="00194195" w:rsidRDefault="00194195" w:rsidP="00194195">
            <w:r>
              <w:lastRenderedPageBreak/>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 xml:space="preserve">Yes, there is a </w:t>
            </w:r>
            <w:r w:rsidR="00FA391A">
              <w:t>window, which</w:t>
            </w:r>
            <w:r>
              <w:t xml:space="preserve"> displays tracking of the tennis ball with a green box around it. This box does not change colour in this prototype, as it is not intended on doing so.</w:t>
            </w:r>
          </w:p>
        </w:tc>
        <w:tc>
          <w:tcPr>
            <w:tcW w:w="2389" w:type="dxa"/>
          </w:tcPr>
          <w:p w:rsidR="00194195" w:rsidRDefault="00A32E7F" w:rsidP="00194195">
            <w:r>
              <w:t xml:space="preserve">Yes, there is a separate </w:t>
            </w:r>
            <w:r w:rsidR="00FA391A">
              <w:t>window, which</w:t>
            </w:r>
            <w:r>
              <w:t xml:space="preserve">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897464"/>
      <w:r>
        <w:t>3.1.5 Prototype 5 – Bounce Detection</w:t>
      </w:r>
      <w:bookmarkEnd w:id="40"/>
    </w:p>
    <w:p w:rsidR="002872E4" w:rsidRDefault="002872E4" w:rsidP="002872E4">
      <w:pPr>
        <w:pStyle w:val="Heading4"/>
      </w:pPr>
      <w:r>
        <w:t>3.1.5.1 Structure</w:t>
      </w:r>
    </w:p>
    <w:p w:rsidR="002872E4" w:rsidRDefault="0078237F" w:rsidP="002872E4">
      <w:r>
        <w:t>This section will be split into five separate stages: finding the HSV values of the surface and storing them,</w:t>
      </w:r>
      <w:r w:rsidR="005C5E23">
        <w:t xml:space="preserve"> creating a separate HSV mask for the surface, tracking the surface with a box around it and finding the coordinates of the box (displaying this in the tracking window), creating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t>
      </w:r>
      <w:r w:rsidR="005C5E23">
        <w:lastRenderedPageBreak/>
        <w:t>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A32E3F" w:rsidP="002872E4">
      <w:pPr>
        <w:pStyle w:val="Heading4"/>
      </w:pPr>
      <w:r w:rsidRPr="00C1375D">
        <w:rPr>
          <w:noProof/>
          <w:lang w:eastAsia="en-GB"/>
        </w:rPr>
        <w:drawing>
          <wp:anchor distT="0" distB="0" distL="114300" distR="114300" simplePos="0" relativeHeight="251727360" behindDoc="0" locked="0" layoutInCell="1" allowOverlap="1">
            <wp:simplePos x="0" y="0"/>
            <wp:positionH relativeFrom="column">
              <wp:posOffset>3333750</wp:posOffset>
            </wp:positionH>
            <wp:positionV relativeFrom="paragraph">
              <wp:posOffset>318632</wp:posOffset>
            </wp:positionV>
            <wp:extent cx="2392045" cy="2311400"/>
            <wp:effectExtent l="0" t="0" r="8255" b="0"/>
            <wp:wrapThrough wrapText="bothSides">
              <wp:wrapPolygon edited="0">
                <wp:start x="0" y="0"/>
                <wp:lineTo x="0" y="21363"/>
                <wp:lineTo x="21503" y="21363"/>
                <wp:lineTo x="21503"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1" cstate="print">
                      <a:extLst>
                        <a:ext uri="{28A0092B-C50C-407E-A947-70E740481C1C}">
                          <a14:useLocalDpi xmlns:a14="http://schemas.microsoft.com/office/drawing/2010/main" val="0"/>
                        </a:ext>
                      </a:extLst>
                    </a:blip>
                    <a:srcRect l="10212" t="7809" r="47799" b="16953"/>
                    <a:stretch/>
                  </pic:blipFill>
                  <pic:spPr bwMode="auto">
                    <a:xfrm>
                      <a:off x="0" y="0"/>
                      <a:ext cx="239204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rPr>
          <w:noProof/>
          <w:lang w:eastAsia="en-GB"/>
        </w:rPr>
        <w:drawing>
          <wp:anchor distT="0" distB="0" distL="114300" distR="114300" simplePos="0" relativeHeight="251737600" behindDoc="0" locked="0" layoutInCell="1" allowOverlap="1">
            <wp:simplePos x="0" y="0"/>
            <wp:positionH relativeFrom="column">
              <wp:posOffset>1747879</wp:posOffset>
            </wp:positionH>
            <wp:positionV relativeFrom="paragraph">
              <wp:posOffset>251212</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2" cstate="print">
                      <a:extLst>
                        <a:ext uri="{28A0092B-C50C-407E-A947-70E740481C1C}">
                          <a14:useLocalDpi xmlns:a14="http://schemas.microsoft.com/office/drawing/2010/main" val="0"/>
                        </a:ext>
                      </a:extLst>
                    </a:blip>
                    <a:srcRect l="693" t="25191" r="79027" b="69192"/>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6576" behindDoc="0" locked="0" layoutInCell="1" allowOverlap="1">
            <wp:simplePos x="0" y="0"/>
            <wp:positionH relativeFrom="column">
              <wp:posOffset>4118665</wp:posOffset>
            </wp:positionH>
            <wp:positionV relativeFrom="paragraph">
              <wp:posOffset>252343</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13">
                      <a:extLst>
                        <a:ext uri="{28A0092B-C50C-407E-A947-70E740481C1C}">
                          <a14:useLocalDpi xmlns:a14="http://schemas.microsoft.com/office/drawing/2010/main" val="0"/>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can be changed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E64AF6" w:rsidP="002735B4">
      <w:r w:rsidRPr="00C04A32">
        <w:rPr>
          <w:noProof/>
          <w:lang w:eastAsia="en-GB"/>
        </w:rPr>
        <w:drawing>
          <wp:anchor distT="0" distB="0" distL="114300" distR="114300" simplePos="0" relativeHeight="251721216" behindDoc="0" locked="0" layoutInCell="1" allowOverlap="1">
            <wp:simplePos x="0" y="0"/>
            <wp:positionH relativeFrom="column">
              <wp:posOffset>2510743</wp:posOffset>
            </wp:positionH>
            <wp:positionV relativeFrom="paragraph">
              <wp:posOffset>1048395</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4" cstate="print">
                      <a:extLst>
                        <a:ext uri="{28A0092B-C50C-407E-A947-70E740481C1C}">
                          <a14:useLocalDpi xmlns:a14="http://schemas.microsoft.com/office/drawing/2010/main" val="0"/>
                        </a:ext>
                      </a:extLst>
                    </a:blip>
                    <a:srcRect t="19031" r="57682" b="41703"/>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32">
        <w:t>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will be removed when the prototype is complete.</w:t>
      </w:r>
      <w:r w:rsidR="00C04A32" w:rsidRPr="00C04A32">
        <w:rPr>
          <w:noProof/>
          <w:lang w:eastAsia="en-GB"/>
        </w:rPr>
        <w:t xml:space="preserve"> </w:t>
      </w:r>
      <w:r w:rsidR="00105120">
        <w:rPr>
          <w:noProof/>
          <w:lang w:eastAsia="en-GB"/>
        </w:rPr>
        <w:t>Here, you can see I convert the normal frame into HSV in the “frame2HSV”.</w:t>
      </w:r>
    </w:p>
    <w:p w:rsidR="00C1375D" w:rsidRDefault="006B1818" w:rsidP="002735B4">
      <w:r>
        <w:t xml:space="preserve">Both conversions for the first mask and the second mask are done side by side in </w:t>
      </w:r>
      <w:r>
        <w:lastRenderedPageBreak/>
        <w:t>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t>3.1.5.2.2 HSV Mask for Surface</w:t>
      </w:r>
    </w:p>
    <w:p w:rsidR="002735B4" w:rsidRDefault="00E02892" w:rsidP="002735B4">
      <w:r w:rsidRPr="00E02892">
        <w:rPr>
          <w:noProof/>
          <w:lang w:eastAsia="en-GB"/>
        </w:rPr>
        <w:drawing>
          <wp:anchor distT="0" distB="0" distL="114300" distR="114300" simplePos="0" relativeHeight="251678208" behindDoc="0" locked="0" layoutInCell="1" allowOverlap="1">
            <wp:simplePos x="0" y="0"/>
            <wp:positionH relativeFrom="column">
              <wp:posOffset>6350</wp:posOffset>
            </wp:positionH>
            <wp:positionV relativeFrom="paragraph">
              <wp:posOffset>2301875</wp:posOffset>
            </wp:positionV>
            <wp:extent cx="3444875" cy="1091565"/>
            <wp:effectExtent l="0" t="0" r="3175" b="0"/>
            <wp:wrapThrough wrapText="bothSides">
              <wp:wrapPolygon edited="0">
                <wp:start x="0" y="0"/>
                <wp:lineTo x="0" y="21110"/>
                <wp:lineTo x="21500" y="21110"/>
                <wp:lineTo x="21500" y="0"/>
                <wp:lineTo x="0" y="0"/>
              </wp:wrapPolygon>
            </wp:wrapThrough>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5" cstate="print">
                      <a:extLst>
                        <a:ext uri="{28A0092B-C50C-407E-A947-70E740481C1C}">
                          <a14:useLocalDpi xmlns:a14="http://schemas.microsoft.com/office/drawing/2010/main" val="0"/>
                        </a:ext>
                      </a:extLst>
                    </a:blip>
                    <a:srcRect l="11744" t="3313" r="28115" b="61349"/>
                    <a:stretch/>
                  </pic:blipFill>
                  <pic:spPr bwMode="auto">
                    <a:xfrm>
                      <a:off x="0" y="0"/>
                      <a:ext cx="344487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58752" behindDoc="0" locked="0" layoutInCell="1" allowOverlap="1">
                <wp:simplePos x="0" y="0"/>
                <wp:positionH relativeFrom="column">
                  <wp:posOffset>2209190</wp:posOffset>
                </wp:positionH>
                <wp:positionV relativeFrom="paragraph">
                  <wp:posOffset>4826</wp:posOffset>
                </wp:positionV>
                <wp:extent cx="4426281" cy="1901749"/>
                <wp:effectExtent l="0" t="0" r="0" b="3810"/>
                <wp:wrapThrough wrapText="bothSides">
                  <wp:wrapPolygon edited="0">
                    <wp:start x="0" y="0"/>
                    <wp:lineTo x="0" y="21427"/>
                    <wp:lineTo x="21476" y="21427"/>
                    <wp:lineTo x="21476" y="7575"/>
                    <wp:lineTo x="17943" y="6926"/>
                    <wp:lineTo x="17943"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4426281" cy="1901749"/>
                          <a:chOff x="0" y="0"/>
                          <a:chExt cx="4426281" cy="1901749"/>
                        </a:xfrm>
                      </wpg:grpSpPr>
                      <pic:pic xmlns:pic="http://schemas.openxmlformats.org/drawingml/2006/picture">
                        <pic:nvPicPr>
                          <pic:cNvPr id="129" name="Picture 4"/>
                          <pic:cNvPicPr>
                            <a:picLocks noChangeAspect="1"/>
                          </pic:cNvPicPr>
                        </pic:nvPicPr>
                        <pic:blipFill rotWithShape="1">
                          <a:blip r:embed="rId114" cstate="print">
                            <a:extLst>
                              <a:ext uri="{28A0092B-C50C-407E-A947-70E740481C1C}">
                                <a14:useLocalDpi xmlns:a14="http://schemas.microsoft.com/office/drawing/2010/main" val="0"/>
                              </a:ext>
                            </a:extLst>
                          </a:blip>
                          <a:srcRect t="59616" r="57682" b="25582"/>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16" cstate="print">
                            <a:extLst>
                              <a:ext uri="{28A0092B-C50C-407E-A947-70E740481C1C}">
                                <a14:useLocalDpi xmlns:a14="http://schemas.microsoft.com/office/drawing/2010/main" val="0"/>
                              </a:ext>
                            </a:extLst>
                          </a:blip>
                          <a:srcRect t="22954" r="43923" b="48470"/>
                          <a:stretch/>
                        </pic:blipFill>
                        <pic:spPr bwMode="auto">
                          <a:xfrm>
                            <a:off x="7316" y="687629"/>
                            <a:ext cx="4418965" cy="1214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54653B" id="Group 67" o:spid="_x0000_s1026" style="position:absolute;margin-left:173.95pt;margin-top:.4pt;width:348.55pt;height:149.75pt;z-index:251658752" coordsize="44262,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">
                  <v:imagedata r:id="rId117" o:title="" croptop="39070f" cropbottom="16765f" cropright="37802f"/>
                  <v:path arrowok="t"/>
                </v:shape>
                <v:shape id="Picture 4" o:spid="_x0000_s1028" type="#_x0000_t75" style="position:absolute;left:73;top:6876;width:44189;height:1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">
                  <v:imagedata r:id="rId118" o:title="" croptop="15043f" cropbottom="31765f" cropright="28785f"/>
                  <v:path arrowok="t"/>
                </v:shape>
                <w10:wrap type="through"/>
              </v:group>
            </w:pict>
          </mc:Fallback>
        </mc:AlternateContent>
      </w:r>
      <w:r w:rsidR="00005EE4">
        <w:t xml:space="preserve">For this section, I used the previous </w:t>
      </w:r>
      <w:r w:rsidR="00BD7C64">
        <w:t>code for creating a HSV mask and reused this. You can see the “blurred2” function and “hsv2” function are used for blurring the frame and converting the frame from BGR to HSV. Then I resized the frame and created the second mask “mask2”</w:t>
      </w:r>
      <w:r w:rsidR="00163F09">
        <w:t xml:space="preserve">. Then this mask is displayed in a separate window “mask-folder”, which will be removed once the prototype is complete. </w:t>
      </w:r>
      <w:r w:rsidR="00BA167A">
        <w:t>As you can see, as we change the HSV values in the array, the second mask changes. This mask is more blurred and there is less static, meaning that it is easier to track the surface then.</w:t>
      </w:r>
    </w:p>
    <w:p w:rsidR="00252BE8" w:rsidRDefault="00D55E17" w:rsidP="002735B4">
      <w:r>
        <w:t>As you can see, the “mask-folder” displays the mask of the folder. As the HSV upper and lower bounds become more accurate, the tracking will become more accurate in the later stages of the prototype.</w:t>
      </w:r>
    </w:p>
    <w:p w:rsidR="002735B4" w:rsidRDefault="002735B4" w:rsidP="002735B4">
      <w:pPr>
        <w:pStyle w:val="Heading5"/>
      </w:pPr>
      <w:r>
        <w:t>3.1.5.2.3 Tracking the Surface</w:t>
      </w:r>
    </w:p>
    <w:p w:rsidR="00A6534A" w:rsidRDefault="00EF1C18" w:rsidP="002735B4">
      <w:r w:rsidRPr="00EF1C18">
        <w:drawing>
          <wp:anchor distT="0" distB="0" distL="114300" distR="114300" simplePos="0" relativeHeight="251652608" behindDoc="0" locked="0" layoutInCell="1" allowOverlap="1">
            <wp:simplePos x="0" y="0"/>
            <wp:positionH relativeFrom="column">
              <wp:posOffset>2579427</wp:posOffset>
            </wp:positionH>
            <wp:positionV relativeFrom="paragraph">
              <wp:posOffset>196964</wp:posOffset>
            </wp:positionV>
            <wp:extent cx="4638389" cy="1119116"/>
            <wp:effectExtent l="0" t="0" r="0" b="5080"/>
            <wp:wrapThrough wrapText="bothSides">
              <wp:wrapPolygon edited="0">
                <wp:start x="0" y="0"/>
                <wp:lineTo x="0" y="21330"/>
                <wp:lineTo x="21470" y="21330"/>
                <wp:lineTo x="21470" y="0"/>
                <wp:lineTo x="0" y="0"/>
              </wp:wrapPolygon>
            </wp:wrapThrough>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6" cstate="print">
                      <a:extLst>
                        <a:ext uri="{28A0092B-C50C-407E-A947-70E740481C1C}">
                          <a14:useLocalDpi xmlns:a14="http://schemas.microsoft.com/office/drawing/2010/main" val="0"/>
                        </a:ext>
                      </a:extLst>
                    </a:blip>
                    <a:srcRect l="4571" t="53008" r="46771" b="25207"/>
                    <a:stretch/>
                  </pic:blipFill>
                  <pic:spPr bwMode="auto">
                    <a:xfrm>
                      <a:off x="0" y="0"/>
                      <a:ext cx="4659391" cy="1124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Similarly, we begin this section by reusing previous </w:t>
      </w:r>
      <w:r w:rsidR="008B4043">
        <w:t>code, which</w:t>
      </w:r>
      <w:r>
        <w:t xml:space="preserve"> we used.</w:t>
      </w:r>
      <w:r w:rsidR="00372CCE">
        <w:t xml:space="preserve"> As you can see via my comments</w:t>
      </w:r>
      <w:r w:rsidR="006011D8">
        <w:t xml:space="preserve">, the tracking for the surface and the tracking for the tennis ball is very similar. </w:t>
      </w:r>
      <w:r w:rsidR="00372CCE">
        <w:t xml:space="preserve"> </w:t>
      </w:r>
      <w:r w:rsidR="006011D8">
        <w:t xml:space="preserve">The bounding rectangle for the surface is blue (BGR 255,0,0), which contrasts the green (BGR 0,255,0) of the bounding rectangle around the tennis ball. This will allow us to clearly distinguish which sections are working efficiently. </w:t>
      </w:r>
      <w:r w:rsidR="00D85278">
        <w:t>We then display both the tracking for the tennis ball and for the surface in separate windows. Finally, we print the fps at the end of the loop and when the escape key is pressed, the program stops running and all windows are destroyed.</w:t>
      </w:r>
    </w:p>
    <w:p w:rsidR="00EF1C18" w:rsidRDefault="00EF1C18" w:rsidP="002735B4"/>
    <w:p w:rsidR="00EF1C18" w:rsidRDefault="00003856" w:rsidP="002735B4">
      <w:r>
        <w:rPr>
          <w:noProof/>
          <w:lang w:eastAsia="en-GB"/>
        </w:rPr>
        <w:drawing>
          <wp:anchor distT="0" distB="0" distL="114300" distR="114300" simplePos="0" relativeHeight="251735552" behindDoc="0" locked="0" layoutInCell="1" allowOverlap="1">
            <wp:simplePos x="0" y="0"/>
            <wp:positionH relativeFrom="column">
              <wp:posOffset>0</wp:posOffset>
            </wp:positionH>
            <wp:positionV relativeFrom="paragraph">
              <wp:posOffset>-205105</wp:posOffset>
            </wp:positionV>
            <wp:extent cx="2865755" cy="2146300"/>
            <wp:effectExtent l="0" t="0" r="0" b="6350"/>
            <wp:wrapThrough wrapText="bothSides">
              <wp:wrapPolygon edited="0">
                <wp:start x="0" y="0"/>
                <wp:lineTo x="0" y="21472"/>
                <wp:lineTo x="21394" y="21472"/>
                <wp:lineTo x="2139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D0D4E3.tmp"/>
                    <pic:cNvPicPr/>
                  </pic:nvPicPr>
                  <pic:blipFill>
                    <a:blip r:embed="rId119">
                      <a:extLst>
                        <a:ext uri="{28A0092B-C50C-407E-A947-70E740481C1C}">
                          <a14:useLocalDpi xmlns:a14="http://schemas.microsoft.com/office/drawing/2010/main" val="0"/>
                        </a:ext>
                      </a:extLst>
                    </a:blip>
                    <a:stretch>
                      <a:fillRect/>
                    </a:stretch>
                  </pic:blipFill>
                  <pic:spPr>
                    <a:xfrm>
                      <a:off x="0" y="0"/>
                      <a:ext cx="2865755" cy="2146300"/>
                    </a:xfrm>
                    <a:prstGeom prst="rect">
                      <a:avLst/>
                    </a:prstGeom>
                  </pic:spPr>
                </pic:pic>
              </a:graphicData>
            </a:graphic>
            <wp14:sizeRelH relativeFrom="margin">
              <wp14:pctWidth>0</wp14:pctWidth>
            </wp14:sizeRelH>
            <wp14:sizeRelV relativeFrom="margin">
              <wp14:pctHeight>0</wp14:pctHeight>
            </wp14:sizeRelV>
          </wp:anchor>
        </w:drawing>
      </w:r>
      <w:r>
        <w:t>This is what the masks look like when the HSV upper and lower bounds are input correctly. Here we can also see the two bounding rectangles, effectively tracking the surface (with a blue rectangle) and the tennis</w:t>
      </w:r>
      <w:r w:rsidR="00CB0A45">
        <w:t xml:space="preserve"> ball (with a green rectangle).</w:t>
      </w:r>
      <w:r w:rsidR="006122B6">
        <w:t xml:space="preserve"> As you can see, the fps is very low, as we have multiple windows open, two of </w:t>
      </w:r>
      <w:r w:rsidR="006122B6">
        <w:lastRenderedPageBreak/>
        <w:t xml:space="preserve">which are responsible for HSV masks and another two responsible for tracking objects using said HSV masks. This puts a lot of strain on the Raspberrypi and for this reason, at the end of this prototype, only two windows will open when the software is run. One of them will be the </w:t>
      </w:r>
      <w:r w:rsidR="00EC65F4">
        <w:t>“tracking” window and the other one will be of the HSV mask for the tennis ball.</w:t>
      </w:r>
      <w:r w:rsidR="00196AD4">
        <w:t xml:space="preserve"> This will take a lot of the strain away from the Raspberrypi and significantly increasing the fps.</w:t>
      </w:r>
    </w:p>
    <w:p w:rsidR="00003856" w:rsidRDefault="00196AD4" w:rsidP="002735B4">
      <w:r w:rsidRPr="00EF1C18">
        <w:drawing>
          <wp:anchor distT="0" distB="0" distL="114300" distR="114300" simplePos="0" relativeHeight="251636224" behindDoc="0" locked="0" layoutInCell="1" allowOverlap="1">
            <wp:simplePos x="0" y="0"/>
            <wp:positionH relativeFrom="column">
              <wp:posOffset>-616</wp:posOffset>
            </wp:positionH>
            <wp:positionV relativeFrom="paragraph">
              <wp:posOffset>228960</wp:posOffset>
            </wp:positionV>
            <wp:extent cx="5226685" cy="2797810"/>
            <wp:effectExtent l="0" t="0" r="0" b="2540"/>
            <wp:wrapThrough wrapText="bothSides">
              <wp:wrapPolygon edited="0">
                <wp:start x="0" y="0"/>
                <wp:lineTo x="0" y="21473"/>
                <wp:lineTo x="21492" y="21473"/>
                <wp:lineTo x="21492" y="0"/>
                <wp:lineTo x="0" y="0"/>
              </wp:wrapPolygon>
            </wp:wrapThrough>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0" cstate="print">
                      <a:extLst>
                        <a:ext uri="{28A0092B-C50C-407E-A947-70E740481C1C}">
                          <a14:useLocalDpi xmlns:a14="http://schemas.microsoft.com/office/drawing/2010/main" val="0"/>
                        </a:ext>
                      </a:extLst>
                    </a:blip>
                    <a:srcRect l="1020" t="9541" r="13722" b="5832"/>
                    <a:stretch/>
                  </pic:blipFill>
                  <pic:spPr bwMode="auto">
                    <a:xfrm>
                      <a:off x="0" y="0"/>
                      <a:ext cx="5226685"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856" w:rsidRDefault="00003856" w:rsidP="002735B4"/>
    <w:p w:rsidR="002735B4" w:rsidRDefault="002735B4" w:rsidP="002735B4">
      <w:pPr>
        <w:pStyle w:val="Heading5"/>
      </w:pPr>
      <w:r>
        <w:t>3.1.5.2.4 Overlapping Coordinates between Surface and Tennis Ball</w:t>
      </w:r>
    </w:p>
    <w:p w:rsidR="002735B4" w:rsidRDefault="002735B4" w:rsidP="002735B4"/>
    <w:p w:rsidR="002735B4" w:rsidRPr="002735B4" w:rsidRDefault="002735B4" w:rsidP="002735B4">
      <w:pPr>
        <w:pStyle w:val="Heading5"/>
      </w:pPr>
      <w:r>
        <w:t>3.1.5.2.5 Changing Colour of Box When Bounce Detected</w:t>
      </w:r>
    </w:p>
    <w:p w:rsidR="002872E4" w:rsidRDefault="002735B4" w:rsidP="002872E4">
      <w:pPr>
        <w:pStyle w:val="Heading4"/>
      </w:pPr>
      <w:r>
        <w:t>3.1.5.3 Validation</w:t>
      </w:r>
    </w:p>
    <w:p w:rsidR="002735B4" w:rsidRDefault="002735B4" w:rsidP="002735B4"/>
    <w:p w:rsidR="002735B4" w:rsidRDefault="002735B4" w:rsidP="002735B4">
      <w:pPr>
        <w:pStyle w:val="Heading5"/>
      </w:pPr>
      <w:r>
        <w:t>3.1.5.3.1 Test Table (for the first iteration)</w:t>
      </w:r>
    </w:p>
    <w:p w:rsidR="002735B4" w:rsidRDefault="002735B4" w:rsidP="002735B4"/>
    <w:p w:rsidR="002735B4" w:rsidRDefault="002735B4" w:rsidP="002735B4">
      <w:pPr>
        <w:pStyle w:val="Heading5"/>
      </w:pPr>
      <w:r>
        <w:t>3.1.5.3.2 Review and Changes Made (for the first iteration)</w:t>
      </w:r>
    </w:p>
    <w:p w:rsidR="002735B4" w:rsidRPr="002735B4" w:rsidRDefault="002735B4" w:rsidP="002735B4"/>
    <w:p w:rsidR="003466A8" w:rsidRDefault="00F73F5B" w:rsidP="00D54858">
      <w:pPr>
        <w:pStyle w:val="Heading1"/>
      </w:pPr>
      <w:bookmarkStart w:id="41" w:name="_Toc5897465"/>
      <w:r>
        <w:t xml:space="preserve">4 </w:t>
      </w:r>
      <w:r w:rsidR="003466A8">
        <w:t>Evaluation</w:t>
      </w:r>
      <w:bookmarkEnd w:id="41"/>
    </w:p>
    <w:p w:rsidR="003950D0" w:rsidRDefault="00F73F5B" w:rsidP="003950D0">
      <w:pPr>
        <w:pStyle w:val="Heading2"/>
      </w:pPr>
      <w:bookmarkStart w:id="42" w:name="_Toc5897466"/>
      <w:r>
        <w:t xml:space="preserve">4.1 </w:t>
      </w:r>
      <w:r w:rsidR="003950D0">
        <w:t>Success Criteria</w:t>
      </w:r>
      <w:bookmarkEnd w:id="42"/>
    </w:p>
    <w:p w:rsidR="003950D0" w:rsidRDefault="00F73F5B" w:rsidP="003950D0">
      <w:pPr>
        <w:pStyle w:val="Heading2"/>
      </w:pPr>
      <w:bookmarkStart w:id="43" w:name="_Toc5897467"/>
      <w:r>
        <w:t xml:space="preserve">4.2 </w:t>
      </w:r>
      <w:r w:rsidR="00E004B9">
        <w:t>Potential</w:t>
      </w:r>
      <w:r w:rsidR="003950D0">
        <w:t xml:space="preserve"> </w:t>
      </w:r>
      <w:r w:rsidR="00985FAB">
        <w:t>in</w:t>
      </w:r>
      <w:r w:rsidR="003950D0">
        <w:t xml:space="preserve"> Future</w:t>
      </w:r>
      <w:bookmarkEnd w:id="43"/>
    </w:p>
    <w:p w:rsidR="003950D0" w:rsidRDefault="00F73F5B" w:rsidP="003950D0">
      <w:pPr>
        <w:pStyle w:val="Heading2"/>
      </w:pPr>
      <w:bookmarkStart w:id="44" w:name="_Toc5897468"/>
      <w:r>
        <w:t xml:space="preserve">4.3 </w:t>
      </w:r>
      <w:r w:rsidR="003950D0">
        <w:t>Future Improvements</w:t>
      </w:r>
      <w:bookmarkEnd w:id="44"/>
    </w:p>
    <w:p w:rsidR="003950D0" w:rsidRPr="003950D0" w:rsidRDefault="00F73F5B" w:rsidP="003950D0">
      <w:pPr>
        <w:pStyle w:val="Heading2"/>
      </w:pPr>
      <w:bookmarkStart w:id="45" w:name="_Toc5897469"/>
      <w:r>
        <w:t xml:space="preserve">4.4 </w:t>
      </w:r>
      <w:r w:rsidR="003950D0">
        <w:t>Usability</w:t>
      </w:r>
      <w:bookmarkEnd w:id="45"/>
    </w:p>
    <w:p w:rsidR="00D54858" w:rsidRPr="00D54858" w:rsidRDefault="00F73F5B" w:rsidP="00D54858">
      <w:pPr>
        <w:pStyle w:val="Heading1"/>
      </w:pPr>
      <w:bookmarkStart w:id="46" w:name="_Toc5897470"/>
      <w:r>
        <w:t xml:space="preserve">5 </w:t>
      </w:r>
      <w:r w:rsidR="00D54858">
        <w:t>Bibliography</w:t>
      </w:r>
      <w:bookmarkEnd w:id="46"/>
    </w:p>
    <w:sectPr w:rsidR="00D54858" w:rsidRPr="00D54858" w:rsidSect="003A4F63">
      <w:headerReference w:type="default" r:id="rId121"/>
      <w:footerReference w:type="default" r:id="rId122"/>
      <w:headerReference w:type="first" r:id="rId1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534A" w:rsidRDefault="00A6534A" w:rsidP="003A4F63">
      <w:pPr>
        <w:spacing w:after="0" w:line="240" w:lineRule="auto"/>
      </w:pPr>
      <w:r>
        <w:separator/>
      </w:r>
    </w:p>
  </w:endnote>
  <w:endnote w:type="continuationSeparator" w:id="0">
    <w:p w:rsidR="00A6534A" w:rsidRDefault="00A6534A"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34A" w:rsidRDefault="00A6534A">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27B0">
          <w:rPr>
            <w:noProof/>
          </w:rPr>
          <w:t>1</w:t>
        </w:r>
        <w:r>
          <w:rPr>
            <w:noProof/>
          </w:rPr>
          <w:fldChar w:fldCharType="end"/>
        </w:r>
        <w:r>
          <w:rPr>
            <w:noProof/>
          </w:rPr>
          <w:t xml:space="preserve"> of 44</w:t>
        </w:r>
        <w:r>
          <w:rPr>
            <w:noProof/>
          </w:rPr>
          <w:tab/>
        </w:r>
        <w:r w:rsidRPr="00D15DFF">
          <w:rPr>
            <w:noProof/>
          </w:rPr>
          <w:t>AI Computer Vision</w:t>
        </w:r>
      </w:sdtContent>
    </w:sdt>
  </w:p>
  <w:p w:rsidR="00A6534A" w:rsidRDefault="00A653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534A" w:rsidRDefault="00A6534A" w:rsidP="003A4F63">
      <w:pPr>
        <w:spacing w:after="0" w:line="240" w:lineRule="auto"/>
      </w:pPr>
      <w:r>
        <w:separator/>
      </w:r>
    </w:p>
  </w:footnote>
  <w:footnote w:type="continuationSeparator" w:id="0">
    <w:p w:rsidR="00A6534A" w:rsidRDefault="00A6534A"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34A" w:rsidRDefault="00A6534A" w:rsidP="00D15DFF">
    <w:pPr>
      <w:pStyle w:val="Header"/>
    </w:pPr>
    <w:r>
      <w:t>Centre Number: 48317</w:t>
    </w:r>
    <w:r>
      <w:tab/>
    </w:r>
    <w:r>
      <w:tab/>
      <w:t xml:space="preserve">Candidate Number: 2769 </w:t>
    </w:r>
  </w:p>
  <w:p w:rsidR="00A6534A" w:rsidRDefault="00A653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534A" w:rsidRDefault="00A6534A">
    <w:pPr>
      <w:pStyle w:val="Header"/>
    </w:pPr>
    <w:r>
      <w:t>Centre Number: 48317</w:t>
    </w:r>
  </w:p>
  <w:p w:rsidR="00A6534A" w:rsidRDefault="00A6534A">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3856"/>
    <w:rsid w:val="00005D5E"/>
    <w:rsid w:val="00005EE4"/>
    <w:rsid w:val="00007971"/>
    <w:rsid w:val="00017D0A"/>
    <w:rsid w:val="000208C3"/>
    <w:rsid w:val="000233E3"/>
    <w:rsid w:val="00025059"/>
    <w:rsid w:val="00027EDD"/>
    <w:rsid w:val="00033070"/>
    <w:rsid w:val="00033F02"/>
    <w:rsid w:val="00044CDD"/>
    <w:rsid w:val="0004524E"/>
    <w:rsid w:val="00053140"/>
    <w:rsid w:val="00056E20"/>
    <w:rsid w:val="00062015"/>
    <w:rsid w:val="00072554"/>
    <w:rsid w:val="000759DF"/>
    <w:rsid w:val="00075B01"/>
    <w:rsid w:val="00080728"/>
    <w:rsid w:val="00082E40"/>
    <w:rsid w:val="00087E5B"/>
    <w:rsid w:val="00090243"/>
    <w:rsid w:val="00094DA2"/>
    <w:rsid w:val="000A1171"/>
    <w:rsid w:val="000A47E0"/>
    <w:rsid w:val="000A793B"/>
    <w:rsid w:val="000B1D41"/>
    <w:rsid w:val="000B4525"/>
    <w:rsid w:val="000B53E7"/>
    <w:rsid w:val="000B651F"/>
    <w:rsid w:val="000C13C2"/>
    <w:rsid w:val="000C1879"/>
    <w:rsid w:val="000C525F"/>
    <w:rsid w:val="000C6016"/>
    <w:rsid w:val="000D7B0B"/>
    <w:rsid w:val="000E4A62"/>
    <w:rsid w:val="000E554A"/>
    <w:rsid w:val="000F19EC"/>
    <w:rsid w:val="000F4738"/>
    <w:rsid w:val="000F4E34"/>
    <w:rsid w:val="000F51E7"/>
    <w:rsid w:val="00104EF1"/>
    <w:rsid w:val="00105120"/>
    <w:rsid w:val="0011143C"/>
    <w:rsid w:val="001117DE"/>
    <w:rsid w:val="00115B24"/>
    <w:rsid w:val="00123257"/>
    <w:rsid w:val="00127A3E"/>
    <w:rsid w:val="00131268"/>
    <w:rsid w:val="001407E7"/>
    <w:rsid w:val="00143925"/>
    <w:rsid w:val="00155BB6"/>
    <w:rsid w:val="001603D4"/>
    <w:rsid w:val="00162D0B"/>
    <w:rsid w:val="00163788"/>
    <w:rsid w:val="00163F09"/>
    <w:rsid w:val="001655FA"/>
    <w:rsid w:val="0017053A"/>
    <w:rsid w:val="00171821"/>
    <w:rsid w:val="00172F57"/>
    <w:rsid w:val="001762B4"/>
    <w:rsid w:val="00181532"/>
    <w:rsid w:val="00181BAD"/>
    <w:rsid w:val="00192116"/>
    <w:rsid w:val="001930D9"/>
    <w:rsid w:val="00193CB2"/>
    <w:rsid w:val="00194195"/>
    <w:rsid w:val="00194237"/>
    <w:rsid w:val="00195624"/>
    <w:rsid w:val="00196AD4"/>
    <w:rsid w:val="001A3125"/>
    <w:rsid w:val="001B03CC"/>
    <w:rsid w:val="001B1B45"/>
    <w:rsid w:val="001B3FAB"/>
    <w:rsid w:val="001B442B"/>
    <w:rsid w:val="001C20D3"/>
    <w:rsid w:val="001D3325"/>
    <w:rsid w:val="001D6B4E"/>
    <w:rsid w:val="001E1188"/>
    <w:rsid w:val="001E2AA9"/>
    <w:rsid w:val="001E3F7F"/>
    <w:rsid w:val="001F57C1"/>
    <w:rsid w:val="001F61A8"/>
    <w:rsid w:val="001F7955"/>
    <w:rsid w:val="001F7D14"/>
    <w:rsid w:val="002015F3"/>
    <w:rsid w:val="00201D87"/>
    <w:rsid w:val="0020215F"/>
    <w:rsid w:val="0021280A"/>
    <w:rsid w:val="00215315"/>
    <w:rsid w:val="00223562"/>
    <w:rsid w:val="002237D9"/>
    <w:rsid w:val="0022488B"/>
    <w:rsid w:val="00231D26"/>
    <w:rsid w:val="00242608"/>
    <w:rsid w:val="00246D3F"/>
    <w:rsid w:val="00247696"/>
    <w:rsid w:val="00252BE8"/>
    <w:rsid w:val="002628C7"/>
    <w:rsid w:val="00263815"/>
    <w:rsid w:val="002645F4"/>
    <w:rsid w:val="00265936"/>
    <w:rsid w:val="00267800"/>
    <w:rsid w:val="002735B4"/>
    <w:rsid w:val="00277958"/>
    <w:rsid w:val="00281F43"/>
    <w:rsid w:val="00282EA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2CCE"/>
    <w:rsid w:val="00373269"/>
    <w:rsid w:val="0037550C"/>
    <w:rsid w:val="00385421"/>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3B9A"/>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50B12"/>
    <w:rsid w:val="00461984"/>
    <w:rsid w:val="00466A4A"/>
    <w:rsid w:val="004748B7"/>
    <w:rsid w:val="00480AE2"/>
    <w:rsid w:val="00483EDB"/>
    <w:rsid w:val="00484C49"/>
    <w:rsid w:val="00486D98"/>
    <w:rsid w:val="004873CB"/>
    <w:rsid w:val="00487C39"/>
    <w:rsid w:val="00492FFB"/>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5010D2"/>
    <w:rsid w:val="0050676B"/>
    <w:rsid w:val="00507241"/>
    <w:rsid w:val="00507F5F"/>
    <w:rsid w:val="00510EE7"/>
    <w:rsid w:val="00513410"/>
    <w:rsid w:val="00513B02"/>
    <w:rsid w:val="005241E8"/>
    <w:rsid w:val="00526A87"/>
    <w:rsid w:val="00527102"/>
    <w:rsid w:val="00535263"/>
    <w:rsid w:val="00536A8E"/>
    <w:rsid w:val="005441A7"/>
    <w:rsid w:val="00544F18"/>
    <w:rsid w:val="00553972"/>
    <w:rsid w:val="00554C70"/>
    <w:rsid w:val="0055657E"/>
    <w:rsid w:val="00561D54"/>
    <w:rsid w:val="00562B25"/>
    <w:rsid w:val="00562DF6"/>
    <w:rsid w:val="00562FAE"/>
    <w:rsid w:val="0056662C"/>
    <w:rsid w:val="00572A69"/>
    <w:rsid w:val="005747CB"/>
    <w:rsid w:val="00581E02"/>
    <w:rsid w:val="00583699"/>
    <w:rsid w:val="00583E20"/>
    <w:rsid w:val="00585BF9"/>
    <w:rsid w:val="00592D1E"/>
    <w:rsid w:val="00597279"/>
    <w:rsid w:val="005A146C"/>
    <w:rsid w:val="005A5609"/>
    <w:rsid w:val="005A7452"/>
    <w:rsid w:val="005B55D7"/>
    <w:rsid w:val="005B7EED"/>
    <w:rsid w:val="005C00CB"/>
    <w:rsid w:val="005C5E23"/>
    <w:rsid w:val="005C623A"/>
    <w:rsid w:val="005C7BF6"/>
    <w:rsid w:val="005D06D5"/>
    <w:rsid w:val="005D08E2"/>
    <w:rsid w:val="005D3B08"/>
    <w:rsid w:val="005D5A8C"/>
    <w:rsid w:val="005D6D2B"/>
    <w:rsid w:val="005D7C89"/>
    <w:rsid w:val="005D7D28"/>
    <w:rsid w:val="005E7DD4"/>
    <w:rsid w:val="005F09CB"/>
    <w:rsid w:val="005F431D"/>
    <w:rsid w:val="005F56A9"/>
    <w:rsid w:val="005F6F3C"/>
    <w:rsid w:val="006011D8"/>
    <w:rsid w:val="006122B6"/>
    <w:rsid w:val="006140D3"/>
    <w:rsid w:val="00614B83"/>
    <w:rsid w:val="00615C6F"/>
    <w:rsid w:val="00617C0E"/>
    <w:rsid w:val="006217BC"/>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3C1"/>
    <w:rsid w:val="00686FE5"/>
    <w:rsid w:val="0069109B"/>
    <w:rsid w:val="00693894"/>
    <w:rsid w:val="00694A72"/>
    <w:rsid w:val="00695CB0"/>
    <w:rsid w:val="0069666E"/>
    <w:rsid w:val="006A3E08"/>
    <w:rsid w:val="006A4926"/>
    <w:rsid w:val="006A7D08"/>
    <w:rsid w:val="006B1193"/>
    <w:rsid w:val="006B1818"/>
    <w:rsid w:val="006B34F1"/>
    <w:rsid w:val="006B35CE"/>
    <w:rsid w:val="006B4436"/>
    <w:rsid w:val="006C1552"/>
    <w:rsid w:val="006C484A"/>
    <w:rsid w:val="006C7C30"/>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474C4"/>
    <w:rsid w:val="00750BDC"/>
    <w:rsid w:val="00754060"/>
    <w:rsid w:val="00756E0A"/>
    <w:rsid w:val="00760DC7"/>
    <w:rsid w:val="007617E5"/>
    <w:rsid w:val="00765DE9"/>
    <w:rsid w:val="00766E53"/>
    <w:rsid w:val="00766F36"/>
    <w:rsid w:val="00772007"/>
    <w:rsid w:val="00773F65"/>
    <w:rsid w:val="00775278"/>
    <w:rsid w:val="0078001D"/>
    <w:rsid w:val="0078237F"/>
    <w:rsid w:val="00791167"/>
    <w:rsid w:val="007919B1"/>
    <w:rsid w:val="00795E49"/>
    <w:rsid w:val="007A5AA4"/>
    <w:rsid w:val="007B6907"/>
    <w:rsid w:val="007C25C6"/>
    <w:rsid w:val="007C75C3"/>
    <w:rsid w:val="007E5329"/>
    <w:rsid w:val="007E55B3"/>
    <w:rsid w:val="007E69C7"/>
    <w:rsid w:val="007E75E6"/>
    <w:rsid w:val="007F7546"/>
    <w:rsid w:val="00806081"/>
    <w:rsid w:val="0080665C"/>
    <w:rsid w:val="008117C6"/>
    <w:rsid w:val="00813B7A"/>
    <w:rsid w:val="00824D79"/>
    <w:rsid w:val="00825583"/>
    <w:rsid w:val="008328F6"/>
    <w:rsid w:val="00836E96"/>
    <w:rsid w:val="00837A5B"/>
    <w:rsid w:val="00837DDC"/>
    <w:rsid w:val="008445EC"/>
    <w:rsid w:val="0084526F"/>
    <w:rsid w:val="00850273"/>
    <w:rsid w:val="00852730"/>
    <w:rsid w:val="00854D30"/>
    <w:rsid w:val="00854E57"/>
    <w:rsid w:val="00855223"/>
    <w:rsid w:val="00872953"/>
    <w:rsid w:val="00880934"/>
    <w:rsid w:val="00884169"/>
    <w:rsid w:val="008842B1"/>
    <w:rsid w:val="008968C3"/>
    <w:rsid w:val="008B4043"/>
    <w:rsid w:val="008B4A5A"/>
    <w:rsid w:val="008B5DF7"/>
    <w:rsid w:val="008C0196"/>
    <w:rsid w:val="008C28CF"/>
    <w:rsid w:val="008C3F15"/>
    <w:rsid w:val="008C51C8"/>
    <w:rsid w:val="008D77E4"/>
    <w:rsid w:val="008E0575"/>
    <w:rsid w:val="008E0B45"/>
    <w:rsid w:val="008E42B0"/>
    <w:rsid w:val="008F0457"/>
    <w:rsid w:val="008F0720"/>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400B"/>
    <w:rsid w:val="00985FAB"/>
    <w:rsid w:val="009869FB"/>
    <w:rsid w:val="00986BD7"/>
    <w:rsid w:val="009873AF"/>
    <w:rsid w:val="00990405"/>
    <w:rsid w:val="009925DE"/>
    <w:rsid w:val="00992829"/>
    <w:rsid w:val="00993921"/>
    <w:rsid w:val="0099460E"/>
    <w:rsid w:val="009B0E08"/>
    <w:rsid w:val="009B12C1"/>
    <w:rsid w:val="009B174B"/>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3F"/>
    <w:rsid w:val="00A32E7F"/>
    <w:rsid w:val="00A36EF4"/>
    <w:rsid w:val="00A373F5"/>
    <w:rsid w:val="00A424F9"/>
    <w:rsid w:val="00A45952"/>
    <w:rsid w:val="00A61329"/>
    <w:rsid w:val="00A61839"/>
    <w:rsid w:val="00A6534A"/>
    <w:rsid w:val="00A66C08"/>
    <w:rsid w:val="00A70BFC"/>
    <w:rsid w:val="00A70D1F"/>
    <w:rsid w:val="00A83D7C"/>
    <w:rsid w:val="00A852E6"/>
    <w:rsid w:val="00A8728E"/>
    <w:rsid w:val="00A903DC"/>
    <w:rsid w:val="00A91DCF"/>
    <w:rsid w:val="00A92D8B"/>
    <w:rsid w:val="00A97D8D"/>
    <w:rsid w:val="00AA1942"/>
    <w:rsid w:val="00AA47AD"/>
    <w:rsid w:val="00AB5820"/>
    <w:rsid w:val="00AB686F"/>
    <w:rsid w:val="00AC2F23"/>
    <w:rsid w:val="00AD2D57"/>
    <w:rsid w:val="00AD6D3C"/>
    <w:rsid w:val="00AD7FFD"/>
    <w:rsid w:val="00AE1D31"/>
    <w:rsid w:val="00AE79E3"/>
    <w:rsid w:val="00AF0277"/>
    <w:rsid w:val="00AF5788"/>
    <w:rsid w:val="00B01F62"/>
    <w:rsid w:val="00B03BB5"/>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167A"/>
    <w:rsid w:val="00BA3D7B"/>
    <w:rsid w:val="00BB22F7"/>
    <w:rsid w:val="00BB27B0"/>
    <w:rsid w:val="00BB3B93"/>
    <w:rsid w:val="00BC0EDC"/>
    <w:rsid w:val="00BC29E0"/>
    <w:rsid w:val="00BC2FD6"/>
    <w:rsid w:val="00BC32ED"/>
    <w:rsid w:val="00BC50C3"/>
    <w:rsid w:val="00BC5872"/>
    <w:rsid w:val="00BD7C64"/>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0A45"/>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22ECC"/>
    <w:rsid w:val="00D23382"/>
    <w:rsid w:val="00D266CB"/>
    <w:rsid w:val="00D2678A"/>
    <w:rsid w:val="00D33088"/>
    <w:rsid w:val="00D351FA"/>
    <w:rsid w:val="00D358F4"/>
    <w:rsid w:val="00D36A98"/>
    <w:rsid w:val="00D40726"/>
    <w:rsid w:val="00D40F19"/>
    <w:rsid w:val="00D41C7F"/>
    <w:rsid w:val="00D44D8C"/>
    <w:rsid w:val="00D53860"/>
    <w:rsid w:val="00D53E6D"/>
    <w:rsid w:val="00D54858"/>
    <w:rsid w:val="00D5595A"/>
    <w:rsid w:val="00D55E17"/>
    <w:rsid w:val="00D55FD6"/>
    <w:rsid w:val="00D562A6"/>
    <w:rsid w:val="00D64AF4"/>
    <w:rsid w:val="00D7600C"/>
    <w:rsid w:val="00D774A4"/>
    <w:rsid w:val="00D85278"/>
    <w:rsid w:val="00D922C5"/>
    <w:rsid w:val="00D93532"/>
    <w:rsid w:val="00D94A2E"/>
    <w:rsid w:val="00DA278D"/>
    <w:rsid w:val="00DA3AB4"/>
    <w:rsid w:val="00DB09BF"/>
    <w:rsid w:val="00DB1EBD"/>
    <w:rsid w:val="00DB2716"/>
    <w:rsid w:val="00DD182A"/>
    <w:rsid w:val="00DD452A"/>
    <w:rsid w:val="00DD6486"/>
    <w:rsid w:val="00DE1132"/>
    <w:rsid w:val="00DE2FE2"/>
    <w:rsid w:val="00DE31B0"/>
    <w:rsid w:val="00DE3B3C"/>
    <w:rsid w:val="00DE4860"/>
    <w:rsid w:val="00DF0813"/>
    <w:rsid w:val="00DF4FDA"/>
    <w:rsid w:val="00E004B9"/>
    <w:rsid w:val="00E02892"/>
    <w:rsid w:val="00E13A0B"/>
    <w:rsid w:val="00E16CF2"/>
    <w:rsid w:val="00E173C9"/>
    <w:rsid w:val="00E25238"/>
    <w:rsid w:val="00E301D1"/>
    <w:rsid w:val="00E3281A"/>
    <w:rsid w:val="00E36D15"/>
    <w:rsid w:val="00E41C8F"/>
    <w:rsid w:val="00E446CD"/>
    <w:rsid w:val="00E461F2"/>
    <w:rsid w:val="00E52AF5"/>
    <w:rsid w:val="00E530FA"/>
    <w:rsid w:val="00E56295"/>
    <w:rsid w:val="00E63393"/>
    <w:rsid w:val="00E64AF6"/>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C65F4"/>
    <w:rsid w:val="00EE2B13"/>
    <w:rsid w:val="00EE327F"/>
    <w:rsid w:val="00EE79DC"/>
    <w:rsid w:val="00EF1C18"/>
    <w:rsid w:val="00EF5920"/>
    <w:rsid w:val="00EF699C"/>
    <w:rsid w:val="00EF6D75"/>
    <w:rsid w:val="00F039E6"/>
    <w:rsid w:val="00F03B15"/>
    <w:rsid w:val="00F041B8"/>
    <w:rsid w:val="00F07D5E"/>
    <w:rsid w:val="00F101D5"/>
    <w:rsid w:val="00F258D0"/>
    <w:rsid w:val="00F2716E"/>
    <w:rsid w:val="00F34F1B"/>
    <w:rsid w:val="00F3672A"/>
    <w:rsid w:val="00F36BCF"/>
    <w:rsid w:val="00F4128A"/>
    <w:rsid w:val="00F42C72"/>
    <w:rsid w:val="00F45955"/>
    <w:rsid w:val="00F45B37"/>
    <w:rsid w:val="00F5389E"/>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17E3"/>
    <w:rsid w:val="00FA391A"/>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A9440BB"/>
  <w15:docId w15:val="{610DB427-4CEF-47D8-9DE8-B85781DB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27.tmp"/><Relationship Id="rId47" Type="http://schemas.openxmlformats.org/officeDocument/2006/relationships/image" Target="media/image30.tmp"/><Relationship Id="rId63" Type="http://schemas.openxmlformats.org/officeDocument/2006/relationships/image" Target="media/image44.png"/><Relationship Id="rId68" Type="http://schemas.openxmlformats.org/officeDocument/2006/relationships/image" Target="media/image49.tmp"/><Relationship Id="rId84" Type="http://schemas.openxmlformats.org/officeDocument/2006/relationships/image" Target="media/image63.tmp"/><Relationship Id="rId89" Type="http://schemas.openxmlformats.org/officeDocument/2006/relationships/image" Target="media/image67.tmp"/><Relationship Id="rId112" Type="http://schemas.openxmlformats.org/officeDocument/2006/relationships/image" Target="media/image87.pn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hyperlink" Target="https://www.pyimagesearch.com/2015/03/30/accessing-the-raspberry-pi-camera-with-opencv-and-python/" TargetMode="External"/><Relationship Id="rId74" Type="http://schemas.openxmlformats.org/officeDocument/2006/relationships/image" Target="media/image55.png"/><Relationship Id="rId79" Type="http://schemas.openxmlformats.org/officeDocument/2006/relationships/image" Target="media/image58.tmp"/><Relationship Id="rId102" Type="http://schemas.openxmlformats.org/officeDocument/2006/relationships/image" Target="media/image79.tmp"/><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8.tmp"/><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png"/><Relationship Id="rId48" Type="http://schemas.openxmlformats.org/officeDocument/2006/relationships/image" Target="media/image31.jpeg"/><Relationship Id="rId64" Type="http://schemas.openxmlformats.org/officeDocument/2006/relationships/image" Target="media/image45.tmp"/><Relationship Id="rId69" Type="http://schemas.openxmlformats.org/officeDocument/2006/relationships/image" Target="media/image50.tmp"/><Relationship Id="rId113" Type="http://schemas.openxmlformats.org/officeDocument/2006/relationships/image" Target="media/image88.tmp"/><Relationship Id="rId118" Type="http://schemas.openxmlformats.org/officeDocument/2006/relationships/image" Target="media/image93.png"/><Relationship Id="rId80" Type="http://schemas.openxmlformats.org/officeDocument/2006/relationships/image" Target="media/image59.png"/><Relationship Id="rId85" Type="http://schemas.openxmlformats.org/officeDocument/2006/relationships/hyperlink" Target="https://opencv-python-tutroals.readthedocs.io/en/latest/py_tutorials/py_gui/py_trackbar/py_trackbar.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tmp"/><Relationship Id="rId38" Type="http://schemas.microsoft.com/office/2007/relationships/diagramDrawing" Target="diagrams/drawing1.xml"/><Relationship Id="rId59" Type="http://schemas.openxmlformats.org/officeDocument/2006/relationships/image" Target="media/image40.tmp"/><Relationship Id="rId103" Type="http://schemas.openxmlformats.org/officeDocument/2006/relationships/image" Target="media/image80.tmp"/><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6.tmp"/><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3.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2.jpeg"/><Relationship Id="rId114" Type="http://schemas.openxmlformats.org/officeDocument/2006/relationships/image" Target="media/image89.png"/><Relationship Id="rId119" Type="http://schemas.openxmlformats.org/officeDocument/2006/relationships/image" Target="media/image94.tmp"/><Relationship Id="rId44" Type="http://schemas.openxmlformats.org/officeDocument/2006/relationships/image" Target="media/image29.tmp"/><Relationship Id="rId60" Type="http://schemas.openxmlformats.org/officeDocument/2006/relationships/image" Target="media/image41.tmp"/><Relationship Id="rId65" Type="http://schemas.openxmlformats.org/officeDocument/2006/relationships/image" Target="media/image46.tmp"/><Relationship Id="rId81" Type="http://schemas.openxmlformats.org/officeDocument/2006/relationships/image" Target="media/image60.png"/><Relationship Id="rId86" Type="http://schemas.openxmlformats.org/officeDocument/2006/relationships/image" Target="media/image64.tm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109" Type="http://schemas.openxmlformats.org/officeDocument/2006/relationships/image" Target="media/image85.tmp"/><Relationship Id="rId34" Type="http://schemas.openxmlformats.org/officeDocument/2006/relationships/diagramData" Target="diagrams/data1.xml"/><Relationship Id="rId50" Type="http://schemas.openxmlformats.org/officeDocument/2006/relationships/image" Target="media/image33.tmp"/><Relationship Id="rId55" Type="http://schemas.openxmlformats.org/officeDocument/2006/relationships/image" Target="media/image37.tmp"/><Relationship Id="rId76" Type="http://schemas.openxmlformats.org/officeDocument/2006/relationships/hyperlink" Target="https://www.pyimagesearch.com/2015/03/30/accessing-the-raspberry-pi-camera-with-opencv-and-python/" TargetMode="External"/><Relationship Id="rId97" Type="http://schemas.openxmlformats.org/officeDocument/2006/relationships/image" Target="media/image74.tmp"/><Relationship Id="rId104" Type="http://schemas.openxmlformats.org/officeDocument/2006/relationships/hyperlink" Target="https://www.pyimagesearch.com/2016/12/26/opencv-resolving-nonetype-errors/" TargetMode="External"/><Relationship Id="rId120" Type="http://schemas.openxmlformats.org/officeDocument/2006/relationships/image" Target="media/image95.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pyimagesearch.com/2015/09/14/ball-tracking-with-opencv/" TargetMode="External"/><Relationship Id="rId66" Type="http://schemas.openxmlformats.org/officeDocument/2006/relationships/image" Target="media/image47.png"/><Relationship Id="rId87" Type="http://schemas.openxmlformats.org/officeDocument/2006/relationships/image" Target="media/image65.tmp"/><Relationship Id="rId110" Type="http://schemas.openxmlformats.org/officeDocument/2006/relationships/hyperlink" Target="https://www.raspberrypi.org/forums/viewtopic.php?t=174375" TargetMode="External"/><Relationship Id="rId115" Type="http://schemas.openxmlformats.org/officeDocument/2006/relationships/image" Target="media/image90.png"/><Relationship Id="rId61" Type="http://schemas.openxmlformats.org/officeDocument/2006/relationships/image" Target="media/image42.tmp"/><Relationship Id="rId82" Type="http://schemas.openxmlformats.org/officeDocument/2006/relationships/image" Target="media/image61.png"/><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8.tmp"/><Relationship Id="rId77" Type="http://schemas.openxmlformats.org/officeDocument/2006/relationships/hyperlink" Target="https://www.pyimagesearch.com/2015/09/14/ball-tracking-with-opencv/" TargetMode="External"/><Relationship Id="rId100" Type="http://schemas.openxmlformats.org/officeDocument/2006/relationships/image" Target="media/image77.tmp"/><Relationship Id="rId105" Type="http://schemas.openxmlformats.org/officeDocument/2006/relationships/image" Target="media/image81.tmp"/><Relationship Id="rId8" Type="http://schemas.openxmlformats.org/officeDocument/2006/relationships/image" Target="media/image1.png"/><Relationship Id="rId51" Type="http://schemas.openxmlformats.org/officeDocument/2006/relationships/image" Target="media/image34.tmp"/><Relationship Id="rId72" Type="http://schemas.openxmlformats.org/officeDocument/2006/relationships/image" Target="media/image53.tmp"/><Relationship Id="rId93" Type="http://schemas.openxmlformats.org/officeDocument/2006/relationships/hyperlink" Target="https://stackoverflow.com/questions/43761004/fps-how-to-divide-count-by-time-function-to-determine-fps" TargetMode="External"/><Relationship Id="rId98" Type="http://schemas.openxmlformats.org/officeDocument/2006/relationships/image" Target="media/image75.tmp"/><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pyimagesearch.com/2015/03/30/accessing-the-raspberry-pi-camera-with-opencv-and-python/" TargetMode="External"/><Relationship Id="rId67" Type="http://schemas.openxmlformats.org/officeDocument/2006/relationships/image" Target="media/image48.png"/><Relationship Id="rId116" Type="http://schemas.openxmlformats.org/officeDocument/2006/relationships/image" Target="media/image91.png"/><Relationship Id="rId20" Type="http://schemas.openxmlformats.org/officeDocument/2006/relationships/image" Target="media/image12.tmp"/><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2.tmp"/><Relationship Id="rId88" Type="http://schemas.openxmlformats.org/officeDocument/2006/relationships/image" Target="media/image66.tmp"/><Relationship Id="rId111" Type="http://schemas.openxmlformats.org/officeDocument/2006/relationships/image" Target="media/image86.png"/><Relationship Id="rId15" Type="http://schemas.openxmlformats.org/officeDocument/2006/relationships/image" Target="media/image7.png"/><Relationship Id="rId36" Type="http://schemas.openxmlformats.org/officeDocument/2006/relationships/diagramQuickStyle" Target="diagrams/quickStyle1.xml"/><Relationship Id="rId57" Type="http://schemas.openxmlformats.org/officeDocument/2006/relationships/image" Target="media/image39.tmp"/><Relationship Id="rId106" Type="http://schemas.openxmlformats.org/officeDocument/2006/relationships/image" Target="media/image82.tmp"/><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52" Type="http://schemas.openxmlformats.org/officeDocument/2006/relationships/hyperlink" Target="https://www.rs-online.com/designspark/object-tracking-using-computer-vision-and-raspberry-pi" TargetMode="External"/><Relationship Id="rId73" Type="http://schemas.openxmlformats.org/officeDocument/2006/relationships/image" Target="media/image54.tmp"/><Relationship Id="rId78" Type="http://schemas.openxmlformats.org/officeDocument/2006/relationships/image" Target="media/image57.tmp"/><Relationship Id="rId94" Type="http://schemas.openxmlformats.org/officeDocument/2006/relationships/image" Target="media/image71.tmp"/><Relationship Id="rId99" Type="http://schemas.openxmlformats.org/officeDocument/2006/relationships/image" Target="media/image76.tmp"/><Relationship Id="rId101" Type="http://schemas.openxmlformats.org/officeDocument/2006/relationships/image" Target="media/image78.tmp"/><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C7E663DA-A307-4693-99BF-0BF38F74C3AB}" type="presOf" srcId="{89CA7FB1-CA75-4434-8A45-9A71334A2D83}" destId="{4FFFDE0E-778C-40EC-AEEA-F6F45864A6CC}" srcOrd="0" destOrd="0" presId="urn:microsoft.com/office/officeart/2005/8/layout/orgChart1"/>
    <dgm:cxn modelId="{6817E6CA-663C-4D60-B70A-E9213AA9FF26}" type="presOf" srcId="{99974594-39E7-4B49-A6E9-7D656202619B}" destId="{266D1529-FC20-4446-9D6D-6190E4D50402}" srcOrd="0" destOrd="0" presId="urn:microsoft.com/office/officeart/2005/8/layout/orgChart1"/>
    <dgm:cxn modelId="{ABDAB8FF-C71E-4FD0-8ECB-622FF32193EF}" type="presOf" srcId="{D6C49017-6C04-4D1B-89EC-E94E4D733E18}" destId="{1D12B547-CA81-4788-BD74-A2441DB36318}"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C4C51DAB-A07F-484B-ABDF-5788141826EF}" type="presOf" srcId="{EA397DB5-167E-4F3D-81C8-0DC24C51EAE0}" destId="{82BFE995-BEA2-4F91-934C-4C13FEDD1581}"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FCFF47F7-7340-49FE-BAD3-1C0A5BBC906A}" type="presOf" srcId="{D52FBA9B-D316-4AEE-A601-C03F8AEB224F}" destId="{17A7BBEF-86F0-4326-8631-B822BDA06C6D}" srcOrd="1" destOrd="0" presId="urn:microsoft.com/office/officeart/2005/8/layout/orgChart1"/>
    <dgm:cxn modelId="{5284594B-96C8-4C3A-B31E-D8A61ACACD33}" type="presOf" srcId="{9E44AD2C-2601-4E19-995A-433C389CCF5B}" destId="{2DC9E238-F054-44E1-B82F-AE16F35705B8}" srcOrd="0" destOrd="0" presId="urn:microsoft.com/office/officeart/2005/8/layout/orgChart1"/>
    <dgm:cxn modelId="{9F4E2E00-1136-4848-81EA-6D5AFC5A733C}" type="presOf" srcId="{A93AFC68-D6FB-45E6-82A2-3CEE4BC7EBA0}" destId="{BC3E633F-8461-403E-BDEC-B7E99735FFBE}" srcOrd="0" destOrd="0" presId="urn:microsoft.com/office/officeart/2005/8/layout/orgChart1"/>
    <dgm:cxn modelId="{0BFDD5AE-68E7-4B94-8FA7-66563752D3FD}" type="presOf" srcId="{A7D78EF8-C75D-4758-8FC1-1A35565F20E4}" destId="{51930273-B49F-4CE2-A2DA-606850AAC2AC}" srcOrd="0" destOrd="0" presId="urn:microsoft.com/office/officeart/2005/8/layout/orgChart1"/>
    <dgm:cxn modelId="{C5D8BFD5-CA24-4052-BF41-E56AE4BABD7A}" type="presOf" srcId="{CA88BCF5-4529-4894-A8A1-0B74D566BCB0}" destId="{E6860C8D-DAC3-4510-80C4-991D0EB88B04}" srcOrd="0" destOrd="0" presId="urn:microsoft.com/office/officeart/2005/8/layout/orgChart1"/>
    <dgm:cxn modelId="{E516113E-CC92-4ADD-9EEF-D65CF8036E6F}" type="presOf" srcId="{24FA715E-8556-4869-9C6B-8237703100CE}" destId="{C610CADA-246A-48B6-B473-575E7043A881}" srcOrd="0" destOrd="0" presId="urn:microsoft.com/office/officeart/2005/8/layout/orgChart1"/>
    <dgm:cxn modelId="{DCA66C4C-F6EB-4389-BB89-586EEE72B2C8}" type="presOf" srcId="{B3C3776B-77C5-4635-99FD-534DF9461E01}" destId="{5513730A-7156-4C3C-9072-969ABEDE6AC7}" srcOrd="1" destOrd="0" presId="urn:microsoft.com/office/officeart/2005/8/layout/orgChart1"/>
    <dgm:cxn modelId="{CF2715F6-1525-4481-A4C4-EF53E9D2EF2E}" type="presOf" srcId="{2AA0B2CE-F7DB-42F8-9C0F-EBDF70B5F2C8}" destId="{37CCC4A6-3990-4A51-9B44-62DEBAA63BB1}" srcOrd="1" destOrd="0" presId="urn:microsoft.com/office/officeart/2005/8/layout/orgChart1"/>
    <dgm:cxn modelId="{68A70473-7C20-4115-8066-70F8540D35E4}" type="presOf" srcId="{7F08AE7F-C7BF-471E-B5C5-6CA509F5F839}" destId="{18DBB891-5FB1-4FC9-B96D-C5064DA55C1F}"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F334C567-CF39-49D5-96E3-A3CFC2CFF31C}" type="presOf" srcId="{577C95EA-176F-4E99-A1A6-58827A06F625}" destId="{B080475C-2924-4FAC-9E7C-E58DBC8F807E}" srcOrd="1" destOrd="0" presId="urn:microsoft.com/office/officeart/2005/8/layout/orgChart1"/>
    <dgm:cxn modelId="{E56D86E3-EA53-4F24-B25C-C07B28739F57}" type="presOf" srcId="{4F6616C0-8FDF-4162-B602-92BC84E1048A}" destId="{331505A9-7D7A-4F89-B9EA-764F55414808}" srcOrd="0" destOrd="0" presId="urn:microsoft.com/office/officeart/2005/8/layout/orgChart1"/>
    <dgm:cxn modelId="{6614AD63-5810-44F8-BE9C-28541ACB3BD4}" type="presOf" srcId="{B2C0FFFF-DC8C-43F7-9DC6-E28200C627D8}" destId="{9882E255-31BB-4670-B778-249E53F23956}"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16D24F1-2FB5-440E-865E-97B2D1BA4775}" type="presOf" srcId="{D696D06A-0249-4D53-83E8-0B5063D22123}" destId="{2BF8B1F3-1B58-4110-8A5F-4F45944A7EFE}" srcOrd="0"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906C635B-5AE6-4410-BC97-BDAF3FDFD9FB}" type="presOf" srcId="{5EC00975-01E5-406B-BFE8-5EC62841049D}" destId="{90330DBF-41F8-425F-ADE2-D271DB5F8DB2}" srcOrd="0" destOrd="0" presId="urn:microsoft.com/office/officeart/2005/8/layout/orgChart1"/>
    <dgm:cxn modelId="{61903953-3360-4142-9745-5323C78FF2B7}" type="presOf" srcId="{D63BB612-FD1E-4EB3-A6D2-CC2F70437B64}" destId="{CC5020E4-0C5E-4EBB-B07E-B4A9B016469C}"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83C8F5AE-2DAC-4A46-BCDF-8E41656C6BD5}" type="presOf" srcId="{C99E98F8-1193-470A-8897-53816748360A}" destId="{F4A5735B-2C65-4137-9D45-1FAFA4683626}" srcOrd="1" destOrd="0" presId="urn:microsoft.com/office/officeart/2005/8/layout/orgChart1"/>
    <dgm:cxn modelId="{B14ED844-CC9C-4081-BD50-5FC06C0FC6BD}" type="presOf" srcId="{381D8E40-4865-47C1-A31A-2EC439D83364}" destId="{B5CAB04F-41F2-4ECB-8B17-477F00F9E4C6}" srcOrd="0" destOrd="0" presId="urn:microsoft.com/office/officeart/2005/8/layout/orgChart1"/>
    <dgm:cxn modelId="{AC3D42C8-7813-44EC-9FED-24AC7DC3652B}" type="presOf" srcId="{CA22C88E-0669-49D0-8926-21D7B4218441}" destId="{4DFF4648-B7C6-4374-BC41-506B87EB4D4B}" srcOrd="1" destOrd="0" presId="urn:microsoft.com/office/officeart/2005/8/layout/orgChart1"/>
    <dgm:cxn modelId="{780032A6-5557-485C-8BBA-F5D18F8CE74C}" type="presOf" srcId="{718FE6DB-BE4D-422A-8E4F-C6A156970B60}" destId="{85223D6A-2F60-4869-AF98-0C08151C0259}" srcOrd="1" destOrd="0" presId="urn:microsoft.com/office/officeart/2005/8/layout/orgChart1"/>
    <dgm:cxn modelId="{CA876F87-8411-4E3A-95AE-CA35EF60115C}" type="presOf" srcId="{577C95EA-176F-4E99-A1A6-58827A06F625}" destId="{D8ECEB18-7017-4ADB-932D-95A78F708481}" srcOrd="0" destOrd="0" presId="urn:microsoft.com/office/officeart/2005/8/layout/orgChart1"/>
    <dgm:cxn modelId="{9F3B18AA-9201-4E1E-AF15-06A6AB44C963}" type="presOf" srcId="{718FE6DB-BE4D-422A-8E4F-C6A156970B60}" destId="{56FDEEBD-3A04-4E2E-A465-1B19D39C2CF9}" srcOrd="0" destOrd="0" presId="urn:microsoft.com/office/officeart/2005/8/layout/orgChart1"/>
    <dgm:cxn modelId="{24BF26D0-B3A5-4F13-A2CB-EC9C234BBA50}" type="presOf" srcId="{AF60C34C-C897-4539-B032-66207FB067ED}" destId="{8B717BD7-7066-4B1C-95E6-154E539E040C}" srcOrd="1" destOrd="0" presId="urn:microsoft.com/office/officeart/2005/8/layout/orgChart1"/>
    <dgm:cxn modelId="{FFF3BF6B-C65F-40C5-B939-C46AF4FC8CF0}" type="presOf" srcId="{F859457E-BC70-4756-BFAA-D50EA258BDF3}" destId="{59591444-B07A-438B-A4EC-B1FBC103E086}" srcOrd="1" destOrd="0" presId="urn:microsoft.com/office/officeart/2005/8/layout/orgChart1"/>
    <dgm:cxn modelId="{30210EE7-7694-468B-BD18-ADABAB292D55}" type="presOf" srcId="{0B83FA1A-6018-4BAF-B624-185D76909078}" destId="{79A724F6-B267-4494-8ED4-0A7DA5255B94}"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8540F3C3-C1EE-4002-A24B-47B1F45844D1}" type="presOf" srcId="{AE273834-3402-4F3E-9359-60E39C54B9E5}" destId="{9D6AA769-9EC6-4A9B-B504-B1ACE44EAF11}" srcOrd="0" destOrd="0" presId="urn:microsoft.com/office/officeart/2005/8/layout/orgChart1"/>
    <dgm:cxn modelId="{F15722A0-5CB4-4BFE-8989-79D294886EE7}" type="presOf" srcId="{90EF4112-B4AA-4B9F-9EF7-EB481C7B90CB}" destId="{ABFD6ADA-118F-46FF-8E6B-A2DC5A4C43EE}" srcOrd="1" destOrd="0" presId="urn:microsoft.com/office/officeart/2005/8/layout/orgChart1"/>
    <dgm:cxn modelId="{E0753687-B12D-4F92-A6E5-3EAD35B8D740}" type="presOf" srcId="{C8DC7EEA-3BAD-4A17-B214-E34636C975B0}" destId="{5D0BB2C5-B585-4B59-8165-BA89E901922A}" srcOrd="0" destOrd="0" presId="urn:microsoft.com/office/officeart/2005/8/layout/orgChart1"/>
    <dgm:cxn modelId="{34524714-5673-4D0F-AEC6-EC8CD0F76A60}" type="presOf" srcId="{D9F38DD3-F2C8-42C8-B999-4C76D9307E60}" destId="{CB758D7D-076B-4D90-B7B3-5BAE8F6E91EF}" srcOrd="1" destOrd="0" presId="urn:microsoft.com/office/officeart/2005/8/layout/orgChart1"/>
    <dgm:cxn modelId="{175D9BB6-5C12-46D6-99B7-72F20A716EB9}" type="presOf" srcId="{A7D78EF8-C75D-4758-8FC1-1A35565F20E4}" destId="{34247F3D-3851-4179-95F1-A8F765291C9C}" srcOrd="1" destOrd="0" presId="urn:microsoft.com/office/officeart/2005/8/layout/orgChart1"/>
    <dgm:cxn modelId="{9D099ECE-04AD-4325-85C9-7399CDB43711}" type="presOf" srcId="{CA22C88E-0669-49D0-8926-21D7B4218441}" destId="{6A81A93B-70E1-4B8B-859A-DB6B99D13DD1}" srcOrd="0" destOrd="0" presId="urn:microsoft.com/office/officeart/2005/8/layout/orgChart1"/>
    <dgm:cxn modelId="{09957A54-9C35-4EE8-8012-C49AA109B907}" type="presOf" srcId="{64BF3E07-4950-4AA6-BD1B-613D5BA4926F}" destId="{B548C1C7-9FEC-413F-93AE-568D8802B6D4}" srcOrd="0" destOrd="0" presId="urn:microsoft.com/office/officeart/2005/8/layout/orgChart1"/>
    <dgm:cxn modelId="{1F4B9FC6-B265-480A-BCAC-1C040A540D1F}" type="presOf" srcId="{87E2C29C-B3D9-45A0-A107-E961620B790C}" destId="{1C42D5E8-DEC8-450D-BA46-351F457B392D}" srcOrd="1" destOrd="0" presId="urn:microsoft.com/office/officeart/2005/8/layout/orgChart1"/>
    <dgm:cxn modelId="{C5F392F0-B708-472D-A6F9-F413831BCD24}" type="presOf" srcId="{B13EBD08-60E6-4BF7-B127-E6075EB2CAD4}" destId="{EBDED88E-FAEF-482C-A6DC-01A0709FADF0}" srcOrd="1"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39EA9545-BC5B-48C2-92C9-8C143F398A1F}" type="presOf" srcId="{0C668483-8DB0-4031-AE35-BB3DC4FE3AF1}" destId="{A920D933-9F20-4699-B577-D7D29113C9ED}" srcOrd="0" destOrd="0" presId="urn:microsoft.com/office/officeart/2005/8/layout/orgChart1"/>
    <dgm:cxn modelId="{E7BB966C-B0CB-4DDF-8C08-759D674BEAD9}" type="presOf" srcId="{2AA0B2CE-F7DB-42F8-9C0F-EBDF70B5F2C8}" destId="{57C230B2-99E7-4A6F-848A-7FDCF192D8AF}" srcOrd="0" destOrd="0" presId="urn:microsoft.com/office/officeart/2005/8/layout/orgChart1"/>
    <dgm:cxn modelId="{371387EE-ECF3-4D86-A39E-BDEFF77B5859}" type="presOf" srcId="{3EF1BC5B-4165-4AE2-A1A7-71F4CE938277}" destId="{CC89EADA-8B68-4529-85B9-BE8028CD765D}" srcOrd="1"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BDCB3814-E202-450F-8F79-1D6BA767D6FC}" type="presOf" srcId="{AF60C34C-C897-4539-B032-66207FB067ED}" destId="{33E19900-0BB9-4408-8635-F712AD658A96}" srcOrd="0" destOrd="0" presId="urn:microsoft.com/office/officeart/2005/8/layout/orgChart1"/>
    <dgm:cxn modelId="{D8457022-6311-4DD4-94DD-055A785B0C8D}" type="presOf" srcId="{A25004B9-C00F-425C-9C1D-D2709412066D}" destId="{2BBD5777-2556-419D-A140-58B3A897BCA4}" srcOrd="0" destOrd="0" presId="urn:microsoft.com/office/officeart/2005/8/layout/orgChart1"/>
    <dgm:cxn modelId="{36F8AED6-A4E1-4A93-A6D0-0BC532ABBFE6}" type="presOf" srcId="{9E44AD2C-2601-4E19-995A-433C389CCF5B}" destId="{2E3104F9-A768-4533-918B-2537F78853B9}" srcOrd="1" destOrd="0" presId="urn:microsoft.com/office/officeart/2005/8/layout/orgChart1"/>
    <dgm:cxn modelId="{7830CBD0-587F-4602-9E6C-547ADD5A8E55}" type="presOf" srcId="{5C728389-889D-4FDA-BF63-4F68F5139CF7}" destId="{4E2B58C2-7DFF-4928-A50C-3F879B47E332}" srcOrd="0" destOrd="0" presId="urn:microsoft.com/office/officeart/2005/8/layout/orgChart1"/>
    <dgm:cxn modelId="{F9379A4B-BFB7-413E-9B30-C363C899E75F}" type="presOf" srcId="{AE273834-3402-4F3E-9359-60E39C54B9E5}" destId="{593BFDB1-CAE3-4872-BF45-DD9DA354BA9B}" srcOrd="1" destOrd="0" presId="urn:microsoft.com/office/officeart/2005/8/layout/orgChart1"/>
    <dgm:cxn modelId="{2267EB3A-8BA7-410A-A281-67278399D64A}" type="presOf" srcId="{E810120D-E565-4CDB-8F81-4419110DC319}" destId="{5B25CD9E-0182-44CD-B44A-FBD70C8504F0}"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A8CB3316-470C-4BEA-8D5B-A4D150C6E4B0}" type="presOf" srcId="{D66EDA4E-0315-406C-AB8A-446FFDCA157D}" destId="{221D2F42-BF70-454D-9D32-7468C5EBFCFE}" srcOrd="0" destOrd="0" presId="urn:microsoft.com/office/officeart/2005/8/layout/orgChart1"/>
    <dgm:cxn modelId="{2D684CC0-099B-4E0A-9A3F-7F610DE86144}" type="presOf" srcId="{3D52A457-41A8-415E-890A-6088D0BF1C99}" destId="{5B7DE618-4DFA-4424-ADA1-B345F466AFF9}"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7A37A107-357B-4BA0-BEA7-4D1D27B0A1A6}" type="presOf" srcId="{5EC00975-01E5-406B-BFE8-5EC62841049D}" destId="{8D4EE2CB-0D3C-4BE6-9A54-682393A74257}" srcOrd="1" destOrd="0" presId="urn:microsoft.com/office/officeart/2005/8/layout/orgChart1"/>
    <dgm:cxn modelId="{9B411411-C623-4995-A813-EB75B1887521}" type="presOf" srcId="{7F08AE7F-C7BF-471E-B5C5-6CA509F5F839}" destId="{C438B4BE-0CEA-4568-906B-AD0392F24989}" srcOrd="1" destOrd="0" presId="urn:microsoft.com/office/officeart/2005/8/layout/orgChart1"/>
    <dgm:cxn modelId="{3BA51C13-1E33-4ABF-9C92-E4A10EDDC8BA}" type="presOf" srcId="{3BBDC08C-E302-4EEF-8A04-14D81BB8EF0C}" destId="{7E37B81D-C9BD-4846-B557-61A6FBACEEAA}" srcOrd="0" destOrd="0" presId="urn:microsoft.com/office/officeart/2005/8/layout/orgChart1"/>
    <dgm:cxn modelId="{DEB7AC98-7AB7-4986-8A01-12F769E8BA44}" type="presOf" srcId="{89CA7FB1-CA75-4434-8A45-9A71334A2D83}" destId="{E8195F43-DAB6-465A-A70C-BFD525FD22A5}" srcOrd="1" destOrd="0" presId="urn:microsoft.com/office/officeart/2005/8/layout/orgChart1"/>
    <dgm:cxn modelId="{2E23C35A-A06B-4B88-863D-88CD1D8EB0C1}" type="presOf" srcId="{89EDD6CB-12A6-4407-8D51-1EA336FD9034}" destId="{BE3D0660-B829-4F25-92E1-A1EDDDC5D277}" srcOrd="0" destOrd="0" presId="urn:microsoft.com/office/officeart/2005/8/layout/orgChart1"/>
    <dgm:cxn modelId="{1BABAE30-ED8B-4528-B592-CAE987B7A1F8}" type="presOf" srcId="{D9F38DD3-F2C8-42C8-B999-4C76D9307E60}" destId="{6400440C-3C9D-4F20-9C9E-59774D45D5AA}" srcOrd="0" destOrd="0" presId="urn:microsoft.com/office/officeart/2005/8/layout/orgChart1"/>
    <dgm:cxn modelId="{788A58D6-143D-4807-8B12-3C02C764D581}" type="presOf" srcId="{B13EBD08-60E6-4BF7-B127-E6075EB2CAD4}" destId="{509BE53F-8C6D-4E57-A2BB-B510FA533BA0}" srcOrd="0" destOrd="0" presId="urn:microsoft.com/office/officeart/2005/8/layout/orgChart1"/>
    <dgm:cxn modelId="{2F701695-BF04-4705-BBF6-126E65645B58}" type="presOf" srcId="{4284228F-198C-47C1-BBA4-3DFEB842FB3F}" destId="{8DD80419-5BF5-4EAD-97C8-39B7E458B61A}" srcOrd="0" destOrd="0" presId="urn:microsoft.com/office/officeart/2005/8/layout/orgChart1"/>
    <dgm:cxn modelId="{1AE1E206-ECB5-4467-9F17-C23FC5753482}" type="presOf" srcId="{89EDD6CB-12A6-4407-8D51-1EA336FD9034}" destId="{EE265A84-FCD0-4925-85CD-37B4AEFFE777}"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8AB28DA9-1C29-40B1-ADA3-230F75DDF45D}" type="presOf" srcId="{D6C49017-6C04-4D1B-89EC-E94E4D733E18}" destId="{3E81953D-B475-42F2-872D-E81EDA9D3088}" srcOrd="1" destOrd="0" presId="urn:microsoft.com/office/officeart/2005/8/layout/orgChart1"/>
    <dgm:cxn modelId="{3FC82351-AC2A-44CE-AF6B-6B7122029F28}" type="presOf" srcId="{F859457E-BC70-4756-BFAA-D50EA258BDF3}" destId="{AC9CFD7E-8D94-410F-B512-CAA8A62EAA1F}"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E438355B-4138-4B86-982F-E2156DA99686}" type="presOf" srcId="{EA397DB5-167E-4F3D-81C8-0DC24C51EAE0}" destId="{1F3489B3-1BC6-4044-86AA-9945792D2421}"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79117C96-036F-4253-98BB-D97A85188A80}" type="presOf" srcId="{C8DC7EEA-3BAD-4A17-B214-E34636C975B0}" destId="{E38062C5-44BF-4D02-9ADD-92494A0DEB33}" srcOrd="1" destOrd="0" presId="urn:microsoft.com/office/officeart/2005/8/layout/orgChart1"/>
    <dgm:cxn modelId="{F083F273-9F76-40F2-9B02-E80B5AC9E733}" type="presOf" srcId="{DF960F08-4B64-4417-A942-184FBE14048D}" destId="{416F0F07-DEA0-4A7D-AF8A-3797342A2A89}" srcOrd="0"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32241C6E-FF34-46E6-B893-8918DB65EE81}" type="presOf" srcId="{90EF4112-B4AA-4B9F-9EF7-EB481C7B90CB}" destId="{D7CB6126-5F88-480E-92C1-20FCC6A6B1BC}"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5A39D1F3-14C4-4CBC-8FE2-F188B21D0751}" srcId="{9E44AD2C-2601-4E19-995A-433C389CCF5B}" destId="{D9F38DD3-F2C8-42C8-B999-4C76D9307E60}" srcOrd="0" destOrd="0" parTransId="{D63BB612-FD1E-4EB3-A6D2-CC2F70437B64}" sibTransId="{ECD01F16-845A-4ACE-9363-94DD0727CA97}"/>
    <dgm:cxn modelId="{AE87F264-1637-4E6E-A740-B58B74F8E5E8}" type="presOf" srcId="{9EAAC1E1-2E7D-4B1F-B47F-75106D3E7F10}" destId="{359947AF-5439-4C9C-95C1-2643BF891CB9}" srcOrd="0" destOrd="0" presId="urn:microsoft.com/office/officeart/2005/8/layout/orgChart1"/>
    <dgm:cxn modelId="{1746C02B-8701-4502-A365-E9022E7155C1}" type="presOf" srcId="{B631B7B8-084F-4564-9389-99E0643D80CD}" destId="{CECF6017-B531-4D48-931D-680624BD71FA}" srcOrd="1" destOrd="0" presId="urn:microsoft.com/office/officeart/2005/8/layout/orgChart1"/>
    <dgm:cxn modelId="{AEF0BFDD-E5BC-4534-9318-94687C9CC8B9}" type="presOf" srcId="{3BBDC08C-E302-4EEF-8A04-14D81BB8EF0C}" destId="{227DDBD7-0C65-4CB6-AE8E-ED04C25D8C5F}"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B65125E5-9D45-466A-A31F-C8D6A807BA0E}" type="presOf" srcId="{1DC45992-552B-4F2F-90CA-7C788AE60A5B}" destId="{0EB56516-F058-4E18-A11A-661CE5FFFD20}" srcOrd="0"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5B5B4EF0-1407-4985-8EE6-CB289E8FB10C}" type="presOf" srcId="{B8F809E6-F304-40DE-8497-79DEB12FF3BE}" destId="{29D686AB-FF22-4039-A42C-CF057E473B87}" srcOrd="0" destOrd="0" presId="urn:microsoft.com/office/officeart/2005/8/layout/orgChart1"/>
    <dgm:cxn modelId="{5DCE11F6-235A-4C9A-96DD-CC30873436D9}" type="presOf" srcId="{D6E2F857-7D6C-42BA-9DB9-C72612689B3E}" destId="{12353F20-02E7-4E7C-B3AC-A1DC2E751C62}"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C0CD8F6F-0231-4DB1-9227-0B1ED4DFAE53}" type="presOf" srcId="{A85EFC8E-3739-432A-9A25-7E39883AB9E0}" destId="{84D20E39-61C1-4B3C-97ED-0F4E9D4380E0}" srcOrd="1" destOrd="0" presId="urn:microsoft.com/office/officeart/2005/8/layout/orgChart1"/>
    <dgm:cxn modelId="{01CC0488-7F0A-4C44-BC0C-9B31E7042322}" type="presOf" srcId="{EFF6A549-C0EB-4666-A76A-6EA50BE84AF5}" destId="{AA77394C-2023-4562-8F67-23AFB206F30E}" srcOrd="0" destOrd="0" presId="urn:microsoft.com/office/officeart/2005/8/layout/orgChart1"/>
    <dgm:cxn modelId="{57B1374A-5FA4-485E-955D-E3450E3962CD}" type="presOf" srcId="{4284228F-198C-47C1-BBA4-3DFEB842FB3F}" destId="{7DB3530F-2D45-4251-9B1B-66E73B6C7678}"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7B542D30-468F-44EC-ACFE-AE14D97E990A}" type="presOf" srcId="{87E2C29C-B3D9-45A0-A107-E961620B790C}" destId="{BB1FF034-D0F4-42EE-90CF-DDFEDBC38A0F}"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ECF422DD-E8C9-4EA9-A3AA-598F2325DF31}" srcId="{AF60C34C-C897-4539-B032-66207FB067ED}" destId="{718FE6DB-BE4D-422A-8E4F-C6A156970B60}" srcOrd="0" destOrd="0" parTransId="{9EAAC1E1-2E7D-4B1F-B47F-75106D3E7F10}" sibTransId="{FA14203A-2783-486D-B31A-70285221AA3F}"/>
    <dgm:cxn modelId="{10F0268C-751A-4960-89BC-C53B64B7B2C8}" type="presOf" srcId="{D52FBA9B-D316-4AEE-A601-C03F8AEB224F}" destId="{F78164D0-3659-4724-8A9A-5827C7D4A9B6}" srcOrd="0" destOrd="0" presId="urn:microsoft.com/office/officeart/2005/8/layout/orgChart1"/>
    <dgm:cxn modelId="{EBEA0D32-D073-4F9F-BDAC-C4CE932C4F14}" type="presOf" srcId="{29A03FB7-8A40-41E1-8361-5AEA8631E2F5}" destId="{3AD48C78-0B20-4E16-8F1B-CF2E39705C3D}" srcOrd="0" destOrd="0" presId="urn:microsoft.com/office/officeart/2005/8/layout/orgChart1"/>
    <dgm:cxn modelId="{18AF675A-5C32-47A8-8EE1-6F24608D5DDC}" type="presOf" srcId="{A85EFC8E-3739-432A-9A25-7E39883AB9E0}" destId="{7DF8702B-315A-4503-AAE9-4DD59795E0CA}" srcOrd="0" destOrd="0" presId="urn:microsoft.com/office/officeart/2005/8/layout/orgChart1"/>
    <dgm:cxn modelId="{913ADEE2-5837-4276-A2E4-DBDA550A53B4}" type="presOf" srcId="{C13DDE89-6CFC-4811-9CB2-76034BCB653E}" destId="{ED2F88C3-BFC2-44C2-9FA2-BBA0B9689223}" srcOrd="0" destOrd="0" presId="urn:microsoft.com/office/officeart/2005/8/layout/orgChart1"/>
    <dgm:cxn modelId="{42FAE9E6-5E4D-4B37-A114-DC4F5F79FCBF}" type="presOf" srcId="{B3C3776B-77C5-4635-99FD-534DF9461E01}" destId="{157B7F59-F52F-4C85-9301-28C578713DC8}" srcOrd="0" destOrd="0" presId="urn:microsoft.com/office/officeart/2005/8/layout/orgChart1"/>
    <dgm:cxn modelId="{F9D93198-2F54-4AB3-9345-59E365D38EC7}" type="presOf" srcId="{3EF1BC5B-4165-4AE2-A1A7-71F4CE938277}" destId="{2B9685D8-006A-4898-9C7B-EF18225D9069}" srcOrd="0" destOrd="0" presId="urn:microsoft.com/office/officeart/2005/8/layout/orgChart1"/>
    <dgm:cxn modelId="{CE6B9F36-0A8C-4494-9A64-1D78B7A54260}" type="presOf" srcId="{064974CF-D973-4D34-8BE6-7B76D41FB9DD}" destId="{735731F4-B3E8-4A88-9B34-9A1F0420FB18}" srcOrd="0" destOrd="0" presId="urn:microsoft.com/office/officeart/2005/8/layout/orgChart1"/>
    <dgm:cxn modelId="{D0CC9C1E-9531-4564-AD03-3A5915E617CE}" type="presOf" srcId="{C99E98F8-1193-470A-8897-53816748360A}" destId="{A29678FE-143B-435B-B184-25EF06FC732A}" srcOrd="0" destOrd="0" presId="urn:microsoft.com/office/officeart/2005/8/layout/orgChart1"/>
    <dgm:cxn modelId="{AC8492AD-2D5D-47AF-A904-24FB34282DF7}" type="presOf" srcId="{F0799F3A-9CF7-43A4-A7DD-F6920F49BD61}" destId="{53EE3379-C4D9-4D2A-80F0-C6C5382A33C9}" srcOrd="0" destOrd="0" presId="urn:microsoft.com/office/officeart/2005/8/layout/orgChart1"/>
    <dgm:cxn modelId="{13B233E8-57BF-46CC-A207-56A3338416C9}" type="presOf" srcId="{B631B7B8-084F-4564-9389-99E0643D80CD}" destId="{F15F8266-AD11-461E-A3FA-7357505E16A8}" srcOrd="0" destOrd="0" presId="urn:microsoft.com/office/officeart/2005/8/layout/orgChart1"/>
    <dgm:cxn modelId="{FB7B118E-FA7E-4173-AD84-BA31E8048328}" type="presOf" srcId="{5EE585BE-1F3B-48F7-8CAC-44B214DF1258}" destId="{38E82CCC-EAE7-4213-9EB8-2CB4212845D8}" srcOrd="0" destOrd="0" presId="urn:microsoft.com/office/officeart/2005/8/layout/orgChart1"/>
    <dgm:cxn modelId="{A2896BEA-2E67-478D-845F-5ACC563CFB46}" type="presOf" srcId="{7BA54701-9152-4F68-87CD-10DFFA641B12}" destId="{27306890-3C67-40ED-9E55-D6BAC648FCFA}"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4A4A3CDD-F5A6-484F-8F32-30B4360B62EA}" type="presOf" srcId="{AE941D8D-D861-4E0D-854F-DFFA1CF22290}" destId="{09CBC5AE-1DDE-4BEF-80C5-95FA9D189A4D}" srcOrd="0" destOrd="0" presId="urn:microsoft.com/office/officeart/2005/8/layout/orgChart1"/>
    <dgm:cxn modelId="{25FC38D6-EB8E-4E02-A1DE-9A5A6C0AA3CE}" type="presOf" srcId="{EFF6A549-C0EB-4666-A76A-6EA50BE84AF5}" destId="{E399D96D-2E0D-4FBE-9A07-3F0A19F278AA}" srcOrd="1" destOrd="0" presId="urn:microsoft.com/office/officeart/2005/8/layout/orgChart1"/>
    <dgm:cxn modelId="{1B389222-4B9B-4D42-9718-F1262AB1895E}" type="presOf" srcId="{98800D61-03A7-4E2F-A017-88AE24C532AB}" destId="{393AE2F9-7C10-4603-A29C-C2138954497A}"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78643FD6-190C-45CC-A305-0D5E86392C5D}" type="presOf" srcId="{0C668483-8DB0-4031-AE35-BB3DC4FE3AF1}" destId="{059CF787-A935-4718-A16A-728DE0E45792}" srcOrd="1" destOrd="0" presId="urn:microsoft.com/office/officeart/2005/8/layout/orgChart1"/>
    <dgm:cxn modelId="{358A814F-C444-48A7-82EB-851A240F470C}" type="presOf" srcId="{E720D17C-DE61-4CD2-84DC-19BE97FC730E}" destId="{4F3EC91D-8347-41DC-B6F1-F3D1FED319AC}" srcOrd="0" destOrd="0" presId="urn:microsoft.com/office/officeart/2005/8/layout/orgChart1"/>
    <dgm:cxn modelId="{AD268D21-D7FE-45B4-833A-CD62CC009307}" type="presParOf" srcId="{E6860C8D-DAC3-4510-80C4-991D0EB88B04}" destId="{69E7ABF5-0B31-472C-A75B-095EE13BB484}" srcOrd="0" destOrd="0" presId="urn:microsoft.com/office/officeart/2005/8/layout/orgChart1"/>
    <dgm:cxn modelId="{6542B516-D7DC-4C16-B1C1-A61AC6D29EA8}" type="presParOf" srcId="{69E7ABF5-0B31-472C-A75B-095EE13BB484}" destId="{BC6B7B9D-68B6-42A1-A2DA-BAE3038D9FA7}" srcOrd="0" destOrd="0" presId="urn:microsoft.com/office/officeart/2005/8/layout/orgChart1"/>
    <dgm:cxn modelId="{CA68557C-58CD-45EE-842B-07A4D7D3F0A4}" type="presParOf" srcId="{BC6B7B9D-68B6-42A1-A2DA-BAE3038D9FA7}" destId="{509BE53F-8C6D-4E57-A2BB-B510FA533BA0}" srcOrd="0" destOrd="0" presId="urn:microsoft.com/office/officeart/2005/8/layout/orgChart1"/>
    <dgm:cxn modelId="{2F7DBFD6-13E2-46F6-9792-797D34B3035B}" type="presParOf" srcId="{BC6B7B9D-68B6-42A1-A2DA-BAE3038D9FA7}" destId="{EBDED88E-FAEF-482C-A6DC-01A0709FADF0}" srcOrd="1" destOrd="0" presId="urn:microsoft.com/office/officeart/2005/8/layout/orgChart1"/>
    <dgm:cxn modelId="{43137958-4454-4CFE-9ABB-758E8A7C934D}" type="presParOf" srcId="{69E7ABF5-0B31-472C-A75B-095EE13BB484}" destId="{DF3F4BD7-AFF6-45BD-BB9B-77C56224A77C}" srcOrd="1" destOrd="0" presId="urn:microsoft.com/office/officeart/2005/8/layout/orgChart1"/>
    <dgm:cxn modelId="{8520FB01-EFF0-4595-A41C-09D2D3459E42}" type="presParOf" srcId="{69E7ABF5-0B31-472C-A75B-095EE13BB484}" destId="{13787771-3E72-4EE7-A38E-576BFAB07021}" srcOrd="2" destOrd="0" presId="urn:microsoft.com/office/officeart/2005/8/layout/orgChart1"/>
    <dgm:cxn modelId="{DE317876-6386-4928-8BB1-8017A2797477}" type="presParOf" srcId="{13787771-3E72-4EE7-A38E-576BFAB07021}" destId="{416F0F07-DEA0-4A7D-AF8A-3797342A2A89}" srcOrd="0" destOrd="0" presId="urn:microsoft.com/office/officeart/2005/8/layout/orgChart1"/>
    <dgm:cxn modelId="{681059B5-20F5-4FF7-847A-96D38E27AA12}" type="presParOf" srcId="{13787771-3E72-4EE7-A38E-576BFAB07021}" destId="{75950480-1B0D-4EA1-99F9-570E05AC0E9C}" srcOrd="1" destOrd="0" presId="urn:microsoft.com/office/officeart/2005/8/layout/orgChart1"/>
    <dgm:cxn modelId="{1804C209-1963-4DB4-8A00-28C20C771C5A}" type="presParOf" srcId="{75950480-1B0D-4EA1-99F9-570E05AC0E9C}" destId="{CF19A080-6991-4429-B680-ABA88C11E0C9}" srcOrd="0" destOrd="0" presId="urn:microsoft.com/office/officeart/2005/8/layout/orgChart1"/>
    <dgm:cxn modelId="{99792855-CBC8-4FA7-B84A-E186E21F4065}" type="presParOf" srcId="{CF19A080-6991-4429-B680-ABA88C11E0C9}" destId="{AA77394C-2023-4562-8F67-23AFB206F30E}" srcOrd="0" destOrd="0" presId="urn:microsoft.com/office/officeart/2005/8/layout/orgChart1"/>
    <dgm:cxn modelId="{D300A82F-635A-4CA1-94E6-8349140008F1}" type="presParOf" srcId="{CF19A080-6991-4429-B680-ABA88C11E0C9}" destId="{E399D96D-2E0D-4FBE-9A07-3F0A19F278AA}" srcOrd="1" destOrd="0" presId="urn:microsoft.com/office/officeart/2005/8/layout/orgChart1"/>
    <dgm:cxn modelId="{08E5FE38-6E4B-458A-BCCD-D7F88F97FCC9}" type="presParOf" srcId="{75950480-1B0D-4EA1-99F9-570E05AC0E9C}" destId="{02FD3BF9-D5ED-4D80-AEE3-E07100F83A6B}" srcOrd="1" destOrd="0" presId="urn:microsoft.com/office/officeart/2005/8/layout/orgChart1"/>
    <dgm:cxn modelId="{3AD16767-2DAF-4348-A511-EA6BD7508933}" type="presParOf" srcId="{75950480-1B0D-4EA1-99F9-570E05AC0E9C}" destId="{19DC4005-2635-456F-A5D5-16C48B6C0388}" srcOrd="2" destOrd="0" presId="urn:microsoft.com/office/officeart/2005/8/layout/orgChart1"/>
    <dgm:cxn modelId="{0BFBEBCB-0502-4A0D-B029-EE2D3D2B0E60}" type="presParOf" srcId="{19DC4005-2635-456F-A5D5-16C48B6C0388}" destId="{331505A9-7D7A-4F89-B9EA-764F55414808}" srcOrd="0" destOrd="0" presId="urn:microsoft.com/office/officeart/2005/8/layout/orgChart1"/>
    <dgm:cxn modelId="{953F48AA-4EAC-409C-87A5-4151934FCC01}" type="presParOf" srcId="{19DC4005-2635-456F-A5D5-16C48B6C0388}" destId="{EB1AF144-3AD0-4250-BCBE-EEFD6405B172}" srcOrd="1" destOrd="0" presId="urn:microsoft.com/office/officeart/2005/8/layout/orgChart1"/>
    <dgm:cxn modelId="{DC512BDA-4781-4281-B998-9EED7D4FD139}" type="presParOf" srcId="{EB1AF144-3AD0-4250-BCBE-EEFD6405B172}" destId="{7602909C-3640-4360-B96F-DFD0B93C8005}" srcOrd="0" destOrd="0" presId="urn:microsoft.com/office/officeart/2005/8/layout/orgChart1"/>
    <dgm:cxn modelId="{7F732200-7714-44F9-8DBD-FA4678830D25}" type="presParOf" srcId="{7602909C-3640-4360-B96F-DFD0B93C8005}" destId="{D7CB6126-5F88-480E-92C1-20FCC6A6B1BC}" srcOrd="0" destOrd="0" presId="urn:microsoft.com/office/officeart/2005/8/layout/orgChart1"/>
    <dgm:cxn modelId="{DDEE188C-AED1-4FCF-861D-D1BD5B2C4031}" type="presParOf" srcId="{7602909C-3640-4360-B96F-DFD0B93C8005}" destId="{ABFD6ADA-118F-46FF-8E6B-A2DC5A4C43EE}" srcOrd="1" destOrd="0" presId="urn:microsoft.com/office/officeart/2005/8/layout/orgChart1"/>
    <dgm:cxn modelId="{20ACE2FD-BA5C-4A94-8040-9D16A02B8F93}" type="presParOf" srcId="{EB1AF144-3AD0-4250-BCBE-EEFD6405B172}" destId="{F78CEF85-4405-43A6-9F00-F4FFBF8834A0}" srcOrd="1" destOrd="0" presId="urn:microsoft.com/office/officeart/2005/8/layout/orgChart1"/>
    <dgm:cxn modelId="{BE18B703-8C2D-4C93-9A9B-B9E42B7CF383}" type="presParOf" srcId="{EB1AF144-3AD0-4250-BCBE-EEFD6405B172}" destId="{90038E01-8118-438E-9133-DA0D5E687F32}" srcOrd="2" destOrd="0" presId="urn:microsoft.com/office/officeart/2005/8/layout/orgChart1"/>
    <dgm:cxn modelId="{3C4C0045-3351-46A7-A6CA-2B91F3D77932}" type="presParOf" srcId="{19DC4005-2635-456F-A5D5-16C48B6C0388}" destId="{B548C1C7-9FEC-413F-93AE-568D8802B6D4}" srcOrd="2" destOrd="0" presId="urn:microsoft.com/office/officeart/2005/8/layout/orgChart1"/>
    <dgm:cxn modelId="{CA2573C5-08A6-4E18-96CF-807A0559F3E2}" type="presParOf" srcId="{19DC4005-2635-456F-A5D5-16C48B6C0388}" destId="{BA84BA18-ECFD-4CD9-B224-05C8CB21E14A}" srcOrd="3" destOrd="0" presId="urn:microsoft.com/office/officeart/2005/8/layout/orgChart1"/>
    <dgm:cxn modelId="{7684E5B4-250B-49F9-B141-6D4AA9215E9F}" type="presParOf" srcId="{BA84BA18-ECFD-4CD9-B224-05C8CB21E14A}" destId="{D8EF08BC-3D3A-4BEF-9CFE-1400BD1E73E7}" srcOrd="0" destOrd="0" presId="urn:microsoft.com/office/officeart/2005/8/layout/orgChart1"/>
    <dgm:cxn modelId="{BC4D3272-B5B0-4834-AE69-3D9E77688C62}" type="presParOf" srcId="{D8EF08BC-3D3A-4BEF-9CFE-1400BD1E73E7}" destId="{D8ECEB18-7017-4ADB-932D-95A78F708481}" srcOrd="0" destOrd="0" presId="urn:microsoft.com/office/officeart/2005/8/layout/orgChart1"/>
    <dgm:cxn modelId="{F08F039F-68AB-423F-84FF-3EB56EFE4A05}" type="presParOf" srcId="{D8EF08BC-3D3A-4BEF-9CFE-1400BD1E73E7}" destId="{B080475C-2924-4FAC-9E7C-E58DBC8F807E}" srcOrd="1" destOrd="0" presId="urn:microsoft.com/office/officeart/2005/8/layout/orgChart1"/>
    <dgm:cxn modelId="{958EBF71-1642-4724-AE57-05F62222DA38}" type="presParOf" srcId="{BA84BA18-ECFD-4CD9-B224-05C8CB21E14A}" destId="{C1AC0CF2-557C-41CA-90CE-70937D3C8373}" srcOrd="1" destOrd="0" presId="urn:microsoft.com/office/officeart/2005/8/layout/orgChart1"/>
    <dgm:cxn modelId="{244BC76F-28AD-492F-BEE8-0B9327B73CF9}" type="presParOf" srcId="{BA84BA18-ECFD-4CD9-B224-05C8CB21E14A}" destId="{B88AE730-28E0-4BA1-BBFC-A4B238224EBC}" srcOrd="2" destOrd="0" presId="urn:microsoft.com/office/officeart/2005/8/layout/orgChart1"/>
    <dgm:cxn modelId="{949DFF6D-7E43-4A37-B27E-499A04DED1E4}" type="presParOf" srcId="{13787771-3E72-4EE7-A38E-576BFAB07021}" destId="{12353F20-02E7-4E7C-B3AC-A1DC2E751C62}" srcOrd="2" destOrd="0" presId="urn:microsoft.com/office/officeart/2005/8/layout/orgChart1"/>
    <dgm:cxn modelId="{F8EA93B5-B510-407E-A5E6-B718C4D8A511}" type="presParOf" srcId="{13787771-3E72-4EE7-A38E-576BFAB07021}" destId="{98A424D0-5BC4-4F23-A9D7-4731EABDB3FB}" srcOrd="3" destOrd="0" presId="urn:microsoft.com/office/officeart/2005/8/layout/orgChart1"/>
    <dgm:cxn modelId="{1252F81E-C85C-4B4B-88A8-0B5B8A073A52}" type="presParOf" srcId="{98A424D0-5BC4-4F23-A9D7-4731EABDB3FB}" destId="{24B8257C-D8EE-462F-A138-5C631DAE63B2}" srcOrd="0" destOrd="0" presId="urn:microsoft.com/office/officeart/2005/8/layout/orgChart1"/>
    <dgm:cxn modelId="{C4034EB4-DDE9-416F-A3CE-0AB67717F181}" type="presParOf" srcId="{24B8257C-D8EE-462F-A138-5C631DAE63B2}" destId="{4FFFDE0E-778C-40EC-AEEA-F6F45864A6CC}" srcOrd="0" destOrd="0" presId="urn:microsoft.com/office/officeart/2005/8/layout/orgChart1"/>
    <dgm:cxn modelId="{00366906-41BE-4643-8098-FE25C7D90346}" type="presParOf" srcId="{24B8257C-D8EE-462F-A138-5C631DAE63B2}" destId="{E8195F43-DAB6-465A-A70C-BFD525FD22A5}" srcOrd="1" destOrd="0" presId="urn:microsoft.com/office/officeart/2005/8/layout/orgChart1"/>
    <dgm:cxn modelId="{5D7A6E33-3270-45BF-843F-A557F0D188FB}" type="presParOf" srcId="{98A424D0-5BC4-4F23-A9D7-4731EABDB3FB}" destId="{A7AB07DA-F3CD-44BC-BF57-C63A6963D16E}" srcOrd="1" destOrd="0" presId="urn:microsoft.com/office/officeart/2005/8/layout/orgChart1"/>
    <dgm:cxn modelId="{147DB335-F461-4FA7-9819-6D99ECC74B6D}" type="presParOf" srcId="{98A424D0-5BC4-4F23-A9D7-4731EABDB3FB}" destId="{9B2D3870-B62F-4BCC-9D8B-6B116A9E10E8}" srcOrd="2" destOrd="0" presId="urn:microsoft.com/office/officeart/2005/8/layout/orgChart1"/>
    <dgm:cxn modelId="{F6008A54-96CD-45E1-AD38-B6EED9BC4DEE}" type="presParOf" srcId="{9B2D3870-B62F-4BCC-9D8B-6B116A9E10E8}" destId="{ED2F88C3-BFC2-44C2-9FA2-BBA0B9689223}" srcOrd="0" destOrd="0" presId="urn:microsoft.com/office/officeart/2005/8/layout/orgChart1"/>
    <dgm:cxn modelId="{D259546D-4764-4136-AFCE-886216EF5C19}" type="presParOf" srcId="{9B2D3870-B62F-4BCC-9D8B-6B116A9E10E8}" destId="{5A1F06E5-271A-4139-BF13-EC55C5BEC6AC}" srcOrd="1" destOrd="0" presId="urn:microsoft.com/office/officeart/2005/8/layout/orgChart1"/>
    <dgm:cxn modelId="{DD9B0DC6-FDF0-4300-8D02-7794B61A0633}" type="presParOf" srcId="{5A1F06E5-271A-4139-BF13-EC55C5BEC6AC}" destId="{AFEF4BD3-44CC-4A2B-A352-036EE58A25E4}" srcOrd="0" destOrd="0" presId="urn:microsoft.com/office/officeart/2005/8/layout/orgChart1"/>
    <dgm:cxn modelId="{C276F3C0-9CC7-4C73-9A3F-C125BFD1AD86}" type="presParOf" srcId="{AFEF4BD3-44CC-4A2B-A352-036EE58A25E4}" destId="{18DBB891-5FB1-4FC9-B96D-C5064DA55C1F}" srcOrd="0" destOrd="0" presId="urn:microsoft.com/office/officeart/2005/8/layout/orgChart1"/>
    <dgm:cxn modelId="{BFDD6111-38CF-4A74-A5A0-08AB42C7B0A8}" type="presParOf" srcId="{AFEF4BD3-44CC-4A2B-A352-036EE58A25E4}" destId="{C438B4BE-0CEA-4568-906B-AD0392F24989}" srcOrd="1" destOrd="0" presId="urn:microsoft.com/office/officeart/2005/8/layout/orgChart1"/>
    <dgm:cxn modelId="{71F3A215-105D-4415-98AE-7295B31820C7}" type="presParOf" srcId="{5A1F06E5-271A-4139-BF13-EC55C5BEC6AC}" destId="{F48F7224-8B94-49E2-AB70-52735AAE8747}" srcOrd="1" destOrd="0" presId="urn:microsoft.com/office/officeart/2005/8/layout/orgChart1"/>
    <dgm:cxn modelId="{1B23AE7C-98FE-4ABD-BE90-1E2F2D61240A}" type="presParOf" srcId="{5A1F06E5-271A-4139-BF13-EC55C5BEC6AC}" destId="{00E10564-A481-43CF-82C0-99CDF70DA6E8}" srcOrd="2" destOrd="0" presId="urn:microsoft.com/office/officeart/2005/8/layout/orgChart1"/>
    <dgm:cxn modelId="{F9F8CBB8-E262-425D-9F12-A3EF78AEAABD}" type="presParOf" srcId="{00E10564-A481-43CF-82C0-99CDF70DA6E8}" destId="{BC3E633F-8461-403E-BDEC-B7E99735FFBE}" srcOrd="0" destOrd="0" presId="urn:microsoft.com/office/officeart/2005/8/layout/orgChart1"/>
    <dgm:cxn modelId="{AA22FECB-2B63-4F53-9B23-BC35813F22B0}" type="presParOf" srcId="{00E10564-A481-43CF-82C0-99CDF70DA6E8}" destId="{13005A93-075C-48C7-99D8-BA256C83191F}" srcOrd="1" destOrd="0" presId="urn:microsoft.com/office/officeart/2005/8/layout/orgChart1"/>
    <dgm:cxn modelId="{000B6AE6-A598-4138-82DA-6A44F19BE0EC}" type="presParOf" srcId="{13005A93-075C-48C7-99D8-BA256C83191F}" destId="{95FF74A2-7914-408D-97EC-623776C33E72}" srcOrd="0" destOrd="0" presId="urn:microsoft.com/office/officeart/2005/8/layout/orgChart1"/>
    <dgm:cxn modelId="{B1CA5274-9C03-4CBA-BFD9-D67BFBCF8453}" type="presParOf" srcId="{95FF74A2-7914-408D-97EC-623776C33E72}" destId="{6A81A93B-70E1-4B8B-859A-DB6B99D13DD1}" srcOrd="0" destOrd="0" presId="urn:microsoft.com/office/officeart/2005/8/layout/orgChart1"/>
    <dgm:cxn modelId="{51CC6513-16F1-4054-9857-DBF05646DEE8}" type="presParOf" srcId="{95FF74A2-7914-408D-97EC-623776C33E72}" destId="{4DFF4648-B7C6-4374-BC41-506B87EB4D4B}" srcOrd="1" destOrd="0" presId="urn:microsoft.com/office/officeart/2005/8/layout/orgChart1"/>
    <dgm:cxn modelId="{EB67034C-4F7A-4725-8FA2-0069A3D30DDD}" type="presParOf" srcId="{13005A93-075C-48C7-99D8-BA256C83191F}" destId="{0F621751-7B2D-49AE-8140-9EA4B86FA697}" srcOrd="1" destOrd="0" presId="urn:microsoft.com/office/officeart/2005/8/layout/orgChart1"/>
    <dgm:cxn modelId="{5EEC058C-1444-4A85-8BF9-E5958FCF791B}" type="presParOf" srcId="{13005A93-075C-48C7-99D8-BA256C83191F}" destId="{1A31B0CC-063C-47CC-925A-1C9995EE37A2}" srcOrd="2" destOrd="0" presId="urn:microsoft.com/office/officeart/2005/8/layout/orgChart1"/>
    <dgm:cxn modelId="{866A6A74-50C5-44F4-95AB-31149193067D}" type="presParOf" srcId="{1A31B0CC-063C-47CC-925A-1C9995EE37A2}" destId="{29D686AB-FF22-4039-A42C-CF057E473B87}" srcOrd="0" destOrd="0" presId="urn:microsoft.com/office/officeart/2005/8/layout/orgChart1"/>
    <dgm:cxn modelId="{CC441397-199F-476C-823A-D5142A949760}" type="presParOf" srcId="{1A31B0CC-063C-47CC-925A-1C9995EE37A2}" destId="{AECA3D14-B355-494C-A1DB-99FE51B34BA0}" srcOrd="1" destOrd="0" presId="urn:microsoft.com/office/officeart/2005/8/layout/orgChart1"/>
    <dgm:cxn modelId="{59948F84-EB0F-4CF0-871F-4404A6D30E04}" type="presParOf" srcId="{AECA3D14-B355-494C-A1DB-99FE51B34BA0}" destId="{618A8B5E-3ABD-4EC3-B38B-7D91E6EEB479}" srcOrd="0" destOrd="0" presId="urn:microsoft.com/office/officeart/2005/8/layout/orgChart1"/>
    <dgm:cxn modelId="{5A16467A-52E7-4285-84C5-B1FDBB315ADA}" type="presParOf" srcId="{618A8B5E-3ABD-4EC3-B38B-7D91E6EEB479}" destId="{7DF8702B-315A-4503-AAE9-4DD59795E0CA}" srcOrd="0" destOrd="0" presId="urn:microsoft.com/office/officeart/2005/8/layout/orgChart1"/>
    <dgm:cxn modelId="{0C58DA27-7016-4AD0-AA1F-775A9DBEC791}" type="presParOf" srcId="{618A8B5E-3ABD-4EC3-B38B-7D91E6EEB479}" destId="{84D20E39-61C1-4B3C-97ED-0F4E9D4380E0}" srcOrd="1" destOrd="0" presId="urn:microsoft.com/office/officeart/2005/8/layout/orgChart1"/>
    <dgm:cxn modelId="{0E61A67F-33E8-48D0-A7BC-5F0ABFB98670}" type="presParOf" srcId="{AECA3D14-B355-494C-A1DB-99FE51B34BA0}" destId="{6AE3FC03-99A8-45B3-B7DB-7567CBF33119}" srcOrd="1" destOrd="0" presId="urn:microsoft.com/office/officeart/2005/8/layout/orgChart1"/>
    <dgm:cxn modelId="{5820E919-E945-4908-91E9-8BF34CF208C5}" type="presParOf" srcId="{AECA3D14-B355-494C-A1DB-99FE51B34BA0}" destId="{E2795D3C-4022-4F17-B236-5FD0B910F5F2}" srcOrd="2" destOrd="0" presId="urn:microsoft.com/office/officeart/2005/8/layout/orgChart1"/>
    <dgm:cxn modelId="{7931829B-43B3-41D6-879D-AF0BC21C9BC5}" type="presParOf" srcId="{1A31B0CC-063C-47CC-925A-1C9995EE37A2}" destId="{221D2F42-BF70-454D-9D32-7468C5EBFCFE}" srcOrd="2" destOrd="0" presId="urn:microsoft.com/office/officeart/2005/8/layout/orgChart1"/>
    <dgm:cxn modelId="{30A9D35B-6574-4CAA-A259-27527FE13E3F}" type="presParOf" srcId="{1A31B0CC-063C-47CC-925A-1C9995EE37A2}" destId="{A3D61F6B-E580-4F9B-969E-53646304C6E2}" srcOrd="3" destOrd="0" presId="urn:microsoft.com/office/officeart/2005/8/layout/orgChart1"/>
    <dgm:cxn modelId="{0078B046-E683-4800-8BD2-6C1CACCAFE67}" type="presParOf" srcId="{A3D61F6B-E580-4F9B-969E-53646304C6E2}" destId="{A49C375B-1484-4C2F-9F5E-F56EA0457B1B}" srcOrd="0" destOrd="0" presId="urn:microsoft.com/office/officeart/2005/8/layout/orgChart1"/>
    <dgm:cxn modelId="{BDF41A21-E1E7-451E-B510-1E2015DBA211}" type="presParOf" srcId="{A49C375B-1484-4C2F-9F5E-F56EA0457B1B}" destId="{9D6AA769-9EC6-4A9B-B504-B1ACE44EAF11}" srcOrd="0" destOrd="0" presId="urn:microsoft.com/office/officeart/2005/8/layout/orgChart1"/>
    <dgm:cxn modelId="{8EB1E2CB-D7F0-4DD6-9BCA-BE0DBAB973D9}" type="presParOf" srcId="{A49C375B-1484-4C2F-9F5E-F56EA0457B1B}" destId="{593BFDB1-CAE3-4872-BF45-DD9DA354BA9B}" srcOrd="1" destOrd="0" presId="urn:microsoft.com/office/officeart/2005/8/layout/orgChart1"/>
    <dgm:cxn modelId="{7DD79139-7583-4B0C-91CD-66B6E6347D1C}" type="presParOf" srcId="{A3D61F6B-E580-4F9B-969E-53646304C6E2}" destId="{35BD6349-65D5-4425-BF53-C90D4247105C}" srcOrd="1" destOrd="0" presId="urn:microsoft.com/office/officeart/2005/8/layout/orgChart1"/>
    <dgm:cxn modelId="{33D10134-21F8-42E0-B079-22612D9AB493}" type="presParOf" srcId="{A3D61F6B-E580-4F9B-969E-53646304C6E2}" destId="{AFD14A58-D901-450E-95A3-FD0BEB2F313D}" srcOrd="2" destOrd="0" presId="urn:microsoft.com/office/officeart/2005/8/layout/orgChart1"/>
    <dgm:cxn modelId="{99FD16A3-8102-4CF1-877F-4EA6368F00CE}" type="presParOf" srcId="{AFD14A58-D901-450E-95A3-FD0BEB2F313D}" destId="{09CBC5AE-1DDE-4BEF-80C5-95FA9D189A4D}" srcOrd="0" destOrd="0" presId="urn:microsoft.com/office/officeart/2005/8/layout/orgChart1"/>
    <dgm:cxn modelId="{BC6F77F5-B16F-4DB3-A15A-09F786A32DC0}" type="presParOf" srcId="{AFD14A58-D901-450E-95A3-FD0BEB2F313D}" destId="{98A2AFAD-966D-4D52-8F7E-8BF83A3BDC11}" srcOrd="1" destOrd="0" presId="urn:microsoft.com/office/officeart/2005/8/layout/orgChart1"/>
    <dgm:cxn modelId="{B0EEBF57-1154-48B9-8E66-899DC16D94B6}" type="presParOf" srcId="{98A2AFAD-966D-4D52-8F7E-8BF83A3BDC11}" destId="{D213F241-DF25-41DD-8C24-3DF29ADBCF52}" srcOrd="0" destOrd="0" presId="urn:microsoft.com/office/officeart/2005/8/layout/orgChart1"/>
    <dgm:cxn modelId="{353F895A-278B-4AA3-9E27-213BA8F99953}" type="presParOf" srcId="{D213F241-DF25-41DD-8C24-3DF29ADBCF52}" destId="{57C230B2-99E7-4A6F-848A-7FDCF192D8AF}" srcOrd="0" destOrd="0" presId="urn:microsoft.com/office/officeart/2005/8/layout/orgChart1"/>
    <dgm:cxn modelId="{205A9595-3925-4409-B15B-3FA441CD9579}" type="presParOf" srcId="{D213F241-DF25-41DD-8C24-3DF29ADBCF52}" destId="{37CCC4A6-3990-4A51-9B44-62DEBAA63BB1}" srcOrd="1" destOrd="0" presId="urn:microsoft.com/office/officeart/2005/8/layout/orgChart1"/>
    <dgm:cxn modelId="{17BDC0BB-6907-4181-9088-9D05B1E4F915}" type="presParOf" srcId="{98A2AFAD-966D-4D52-8F7E-8BF83A3BDC11}" destId="{A41628F8-F412-4A96-9C9C-6A9E5DA74158}" srcOrd="1" destOrd="0" presId="urn:microsoft.com/office/officeart/2005/8/layout/orgChart1"/>
    <dgm:cxn modelId="{3DAC710E-0B7D-4050-ABD4-161D275AD5C4}" type="presParOf" srcId="{98A2AFAD-966D-4D52-8F7E-8BF83A3BDC11}" destId="{3FAFC023-73D3-4BED-9A95-AD8A734083F2}" srcOrd="2" destOrd="0" presId="urn:microsoft.com/office/officeart/2005/8/layout/orgChart1"/>
    <dgm:cxn modelId="{FBA3E1FC-4E7B-402E-B087-83B580ACDE29}" type="presParOf" srcId="{00E10564-A481-43CF-82C0-99CDF70DA6E8}" destId="{266D1529-FC20-4446-9D6D-6190E4D50402}" srcOrd="2" destOrd="0" presId="urn:microsoft.com/office/officeart/2005/8/layout/orgChart1"/>
    <dgm:cxn modelId="{A2DE8527-45D5-4212-AC92-DCF266EBE8C5}" type="presParOf" srcId="{00E10564-A481-43CF-82C0-99CDF70DA6E8}" destId="{24D63D63-70F1-411E-8F9A-7C2F2035F2C1}" srcOrd="3" destOrd="0" presId="urn:microsoft.com/office/officeart/2005/8/layout/orgChart1"/>
    <dgm:cxn modelId="{0CA6672D-D72F-43EC-A611-49FA90E07A90}" type="presParOf" srcId="{24D63D63-70F1-411E-8F9A-7C2F2035F2C1}" destId="{569F79BB-87FA-4543-B880-4273B6960529}" srcOrd="0" destOrd="0" presId="urn:microsoft.com/office/officeart/2005/8/layout/orgChart1"/>
    <dgm:cxn modelId="{B3C0ECC5-52C4-41E5-94E5-5371A42267AF}" type="presParOf" srcId="{569F79BB-87FA-4543-B880-4273B6960529}" destId="{5D0BB2C5-B585-4B59-8165-BA89E901922A}" srcOrd="0" destOrd="0" presId="urn:microsoft.com/office/officeart/2005/8/layout/orgChart1"/>
    <dgm:cxn modelId="{348AA41F-659C-4A09-9C7B-905042FFF206}" type="presParOf" srcId="{569F79BB-87FA-4543-B880-4273B6960529}" destId="{E38062C5-44BF-4D02-9ADD-92494A0DEB33}" srcOrd="1" destOrd="0" presId="urn:microsoft.com/office/officeart/2005/8/layout/orgChart1"/>
    <dgm:cxn modelId="{B733FFC1-002D-4A17-BC5D-3D838AE17B01}" type="presParOf" srcId="{24D63D63-70F1-411E-8F9A-7C2F2035F2C1}" destId="{FA30E6BA-5FA2-40EF-B459-52624F74DBEA}" srcOrd="1" destOrd="0" presId="urn:microsoft.com/office/officeart/2005/8/layout/orgChart1"/>
    <dgm:cxn modelId="{C7A9112A-2C7C-4414-B12D-714950722475}" type="presParOf" srcId="{24D63D63-70F1-411E-8F9A-7C2F2035F2C1}" destId="{A748BE8C-4009-4430-BAAA-FE5147896064}" srcOrd="2" destOrd="0" presId="urn:microsoft.com/office/officeart/2005/8/layout/orgChart1"/>
    <dgm:cxn modelId="{764E2B7E-8196-4D90-A20E-34262B83B4D1}" type="presParOf" srcId="{A748BE8C-4009-4430-BAAA-FE5147896064}" destId="{B5CAB04F-41F2-4ECB-8B17-477F00F9E4C6}" srcOrd="0" destOrd="0" presId="urn:microsoft.com/office/officeart/2005/8/layout/orgChart1"/>
    <dgm:cxn modelId="{DEF1095B-DE29-4130-AFFD-AF5B663E4A42}" type="presParOf" srcId="{A748BE8C-4009-4430-BAAA-FE5147896064}" destId="{BD9D7FC5-F2D3-42F2-BDE5-16C445756860}" srcOrd="1" destOrd="0" presId="urn:microsoft.com/office/officeart/2005/8/layout/orgChart1"/>
    <dgm:cxn modelId="{B9A16ADF-A748-4D4C-8D38-BA145E6956DC}" type="presParOf" srcId="{BD9D7FC5-F2D3-42F2-BDE5-16C445756860}" destId="{872346F0-0ED5-4489-8F9C-114EAD92AF1B}" srcOrd="0" destOrd="0" presId="urn:microsoft.com/office/officeart/2005/8/layout/orgChart1"/>
    <dgm:cxn modelId="{61C48F3E-2036-4BBA-9012-BEEB2D1902A8}" type="presParOf" srcId="{872346F0-0ED5-4489-8F9C-114EAD92AF1B}" destId="{82BFE995-BEA2-4F91-934C-4C13FEDD1581}" srcOrd="0" destOrd="0" presId="urn:microsoft.com/office/officeart/2005/8/layout/orgChart1"/>
    <dgm:cxn modelId="{1108514E-2088-488F-9BA0-0507290119F4}" type="presParOf" srcId="{872346F0-0ED5-4489-8F9C-114EAD92AF1B}" destId="{1F3489B3-1BC6-4044-86AA-9945792D2421}" srcOrd="1" destOrd="0" presId="urn:microsoft.com/office/officeart/2005/8/layout/orgChart1"/>
    <dgm:cxn modelId="{4CDC918F-605E-42C2-92A3-ACF085CEC332}" type="presParOf" srcId="{BD9D7FC5-F2D3-42F2-BDE5-16C445756860}" destId="{03A686D9-36DE-4E6E-847C-2B9AD47AB5AA}" srcOrd="1" destOrd="0" presId="urn:microsoft.com/office/officeart/2005/8/layout/orgChart1"/>
    <dgm:cxn modelId="{F6C1014A-356C-44AE-AE91-F7DA1B3A9899}" type="presParOf" srcId="{BD9D7FC5-F2D3-42F2-BDE5-16C445756860}" destId="{0E3A4F01-D6C0-4F0D-ADE4-000701D66636}" srcOrd="2" destOrd="0" presId="urn:microsoft.com/office/officeart/2005/8/layout/orgChart1"/>
    <dgm:cxn modelId="{31E1D664-5AB2-4821-BC5B-D9B63DB430DC}" type="presParOf" srcId="{A748BE8C-4009-4430-BAAA-FE5147896064}" destId="{5B7DE618-4DFA-4424-ADA1-B345F466AFF9}" srcOrd="2" destOrd="0" presId="urn:microsoft.com/office/officeart/2005/8/layout/orgChart1"/>
    <dgm:cxn modelId="{413BFE73-C7A8-44F5-A9EF-CBE0FE294CFF}" type="presParOf" srcId="{A748BE8C-4009-4430-BAAA-FE5147896064}" destId="{3326F8DD-44B4-4F5B-96EC-CF95933A6E6C}" srcOrd="3" destOrd="0" presId="urn:microsoft.com/office/officeart/2005/8/layout/orgChart1"/>
    <dgm:cxn modelId="{D01112CE-EE26-45F1-A1CB-2501ACBACC8C}" type="presParOf" srcId="{3326F8DD-44B4-4F5B-96EC-CF95933A6E6C}" destId="{A6B7B530-D579-40F9-B8E4-5145716582DF}" srcOrd="0" destOrd="0" presId="urn:microsoft.com/office/officeart/2005/8/layout/orgChart1"/>
    <dgm:cxn modelId="{403887F2-5B6A-4981-8B7D-E682BC911BDF}" type="presParOf" srcId="{A6B7B530-D579-40F9-B8E4-5145716582DF}" destId="{90330DBF-41F8-425F-ADE2-D271DB5F8DB2}" srcOrd="0" destOrd="0" presId="urn:microsoft.com/office/officeart/2005/8/layout/orgChart1"/>
    <dgm:cxn modelId="{98B96DE1-939F-4FFD-B4D2-D1B5952B7DCF}" type="presParOf" srcId="{A6B7B530-D579-40F9-B8E4-5145716582DF}" destId="{8D4EE2CB-0D3C-4BE6-9A54-682393A74257}" srcOrd="1" destOrd="0" presId="urn:microsoft.com/office/officeart/2005/8/layout/orgChart1"/>
    <dgm:cxn modelId="{58A37C83-0F6F-4218-9A6F-E2353095B929}" type="presParOf" srcId="{3326F8DD-44B4-4F5B-96EC-CF95933A6E6C}" destId="{2F3433E1-F545-49EB-A2E2-5CC131982E37}" srcOrd="1" destOrd="0" presId="urn:microsoft.com/office/officeart/2005/8/layout/orgChart1"/>
    <dgm:cxn modelId="{C7BA5441-A5D6-43E3-902C-69D76E97EAFA}" type="presParOf" srcId="{3326F8DD-44B4-4F5B-96EC-CF95933A6E6C}" destId="{E29C9422-D53B-4802-B593-599C7B4B9441}" srcOrd="2" destOrd="0" presId="urn:microsoft.com/office/officeart/2005/8/layout/orgChart1"/>
    <dgm:cxn modelId="{536E4DD3-D55C-4885-9DEB-01331D0BBCF4}" type="presParOf" srcId="{E29C9422-D53B-4802-B593-599C7B4B9441}" destId="{79A724F6-B267-4494-8ED4-0A7DA5255B94}" srcOrd="0" destOrd="0" presId="urn:microsoft.com/office/officeart/2005/8/layout/orgChart1"/>
    <dgm:cxn modelId="{43A3F40D-623F-4D8C-945A-FF2D475B94D7}" type="presParOf" srcId="{E29C9422-D53B-4802-B593-599C7B4B9441}" destId="{3584CFDD-91FC-48BA-8EA7-20AEA53D801E}" srcOrd="1" destOrd="0" presId="urn:microsoft.com/office/officeart/2005/8/layout/orgChart1"/>
    <dgm:cxn modelId="{53A5CA7D-1175-4B81-B173-07DDA132C1D1}" type="presParOf" srcId="{3584CFDD-91FC-48BA-8EA7-20AEA53D801E}" destId="{B81AF3C4-305F-4012-AA8D-3033365C48E8}" srcOrd="0" destOrd="0" presId="urn:microsoft.com/office/officeart/2005/8/layout/orgChart1"/>
    <dgm:cxn modelId="{BC376F74-3F8A-4205-A791-2604888F2FA9}" type="presParOf" srcId="{B81AF3C4-305F-4012-AA8D-3033365C48E8}" destId="{F78164D0-3659-4724-8A9A-5827C7D4A9B6}" srcOrd="0" destOrd="0" presId="urn:microsoft.com/office/officeart/2005/8/layout/orgChart1"/>
    <dgm:cxn modelId="{B37AA629-C7B1-44D2-B91A-4AD0908AB09E}" type="presParOf" srcId="{B81AF3C4-305F-4012-AA8D-3033365C48E8}" destId="{17A7BBEF-86F0-4326-8631-B822BDA06C6D}" srcOrd="1" destOrd="0" presId="urn:microsoft.com/office/officeart/2005/8/layout/orgChart1"/>
    <dgm:cxn modelId="{FEE51C0C-42B0-4B50-93A9-BDA0E972C863}" type="presParOf" srcId="{3584CFDD-91FC-48BA-8EA7-20AEA53D801E}" destId="{4D453A02-E30B-4ACC-B580-20B53F0C77B7}" srcOrd="1" destOrd="0" presId="urn:microsoft.com/office/officeart/2005/8/layout/orgChart1"/>
    <dgm:cxn modelId="{02516558-B211-4B82-B512-8B1F61CAE07C}" type="presParOf" srcId="{3584CFDD-91FC-48BA-8EA7-20AEA53D801E}" destId="{73CD08DC-855F-46F6-916F-0F03C72E2641}" srcOrd="2" destOrd="0" presId="urn:microsoft.com/office/officeart/2005/8/layout/orgChart1"/>
    <dgm:cxn modelId="{36792581-4A54-467C-8EB7-C7AD8133C647}" type="presParOf" srcId="{9B2D3870-B62F-4BCC-9D8B-6B116A9E10E8}" destId="{5B25CD9E-0182-44CD-B44A-FBD70C8504F0}" srcOrd="2" destOrd="0" presId="urn:microsoft.com/office/officeart/2005/8/layout/orgChart1"/>
    <dgm:cxn modelId="{BF3CD9FB-F75A-463D-B005-F0FD3BB04142}" type="presParOf" srcId="{9B2D3870-B62F-4BCC-9D8B-6B116A9E10E8}" destId="{7E2BC9D7-3581-4FE5-8584-862F12AE88EF}" srcOrd="3" destOrd="0" presId="urn:microsoft.com/office/officeart/2005/8/layout/orgChart1"/>
    <dgm:cxn modelId="{3FC280B7-FCA5-42D7-89F7-5FFF9BCE5484}" type="presParOf" srcId="{7E2BC9D7-3581-4FE5-8584-862F12AE88EF}" destId="{C8ED3A81-487C-4EF1-8C85-9488043BBAFB}" srcOrd="0" destOrd="0" presId="urn:microsoft.com/office/officeart/2005/8/layout/orgChart1"/>
    <dgm:cxn modelId="{3AB9A911-133F-41CB-A2FC-40D6EFCA0208}" type="presParOf" srcId="{C8ED3A81-487C-4EF1-8C85-9488043BBAFB}" destId="{F15F8266-AD11-461E-A3FA-7357505E16A8}" srcOrd="0" destOrd="0" presId="urn:microsoft.com/office/officeart/2005/8/layout/orgChart1"/>
    <dgm:cxn modelId="{56B897EF-03D4-4624-8585-7E5848BC3C7E}" type="presParOf" srcId="{C8ED3A81-487C-4EF1-8C85-9488043BBAFB}" destId="{CECF6017-B531-4D48-931D-680624BD71FA}" srcOrd="1" destOrd="0" presId="urn:microsoft.com/office/officeart/2005/8/layout/orgChart1"/>
    <dgm:cxn modelId="{B47E6D8F-7B57-48EF-86CA-C264DE6A2E20}" type="presParOf" srcId="{7E2BC9D7-3581-4FE5-8584-862F12AE88EF}" destId="{1DC76060-E8A6-4C82-B311-A72AFBCAAC11}" srcOrd="1" destOrd="0" presId="urn:microsoft.com/office/officeart/2005/8/layout/orgChart1"/>
    <dgm:cxn modelId="{5A05672C-3987-4D20-9EF4-377A726AAF2C}" type="presParOf" srcId="{7E2BC9D7-3581-4FE5-8584-862F12AE88EF}" destId="{7638BC5D-9A43-4236-A8E3-E2B0AA1130C9}" srcOrd="2" destOrd="0" presId="urn:microsoft.com/office/officeart/2005/8/layout/orgChart1"/>
    <dgm:cxn modelId="{86D5A573-03E3-4998-A9D1-7F4429D5D6C8}" type="presParOf" srcId="{7638BC5D-9A43-4236-A8E3-E2B0AA1130C9}" destId="{9882E255-31BB-4670-B778-249E53F23956}" srcOrd="0" destOrd="0" presId="urn:microsoft.com/office/officeart/2005/8/layout/orgChart1"/>
    <dgm:cxn modelId="{D2A89A2A-115F-4B38-AE64-76B96DA01B15}" type="presParOf" srcId="{7638BC5D-9A43-4236-A8E3-E2B0AA1130C9}" destId="{2851DB03-7896-49EA-A6C7-AD62F2C2A867}" srcOrd="1" destOrd="0" presId="urn:microsoft.com/office/officeart/2005/8/layout/orgChart1"/>
    <dgm:cxn modelId="{F794EC49-C773-4A9B-967F-79CDFB0B4DA7}" type="presParOf" srcId="{2851DB03-7896-49EA-A6C7-AD62F2C2A867}" destId="{C1576A96-DC81-4EE6-A07E-2B77EA672379}" srcOrd="0" destOrd="0" presId="urn:microsoft.com/office/officeart/2005/8/layout/orgChart1"/>
    <dgm:cxn modelId="{06E17D07-C302-4507-8EED-99AA09E9D32A}" type="presParOf" srcId="{C1576A96-DC81-4EE6-A07E-2B77EA672379}" destId="{33E19900-0BB9-4408-8635-F712AD658A96}" srcOrd="0" destOrd="0" presId="urn:microsoft.com/office/officeart/2005/8/layout/orgChart1"/>
    <dgm:cxn modelId="{CF98627A-53EB-45F6-A802-9DE1AA9A4182}" type="presParOf" srcId="{C1576A96-DC81-4EE6-A07E-2B77EA672379}" destId="{8B717BD7-7066-4B1C-95E6-154E539E040C}" srcOrd="1" destOrd="0" presId="urn:microsoft.com/office/officeart/2005/8/layout/orgChart1"/>
    <dgm:cxn modelId="{05278D62-B5FF-445E-97CC-0BF396C96789}" type="presParOf" srcId="{2851DB03-7896-49EA-A6C7-AD62F2C2A867}" destId="{5A78936E-6240-4890-B36A-A44DC1D1A673}" srcOrd="1" destOrd="0" presId="urn:microsoft.com/office/officeart/2005/8/layout/orgChart1"/>
    <dgm:cxn modelId="{3FB8E50E-B6F2-4C28-ABDB-95DBBFAD8D91}" type="presParOf" srcId="{2851DB03-7896-49EA-A6C7-AD62F2C2A867}" destId="{7D3A0CA6-0102-4F61-8AB2-BD25733BE859}" srcOrd="2" destOrd="0" presId="urn:microsoft.com/office/officeart/2005/8/layout/orgChart1"/>
    <dgm:cxn modelId="{65101666-44E0-411E-A65B-3788E7B6B9B1}" type="presParOf" srcId="{7D3A0CA6-0102-4F61-8AB2-BD25733BE859}" destId="{359947AF-5439-4C9C-95C1-2643BF891CB9}" srcOrd="0" destOrd="0" presId="urn:microsoft.com/office/officeart/2005/8/layout/orgChart1"/>
    <dgm:cxn modelId="{6505D6CD-0857-4FDA-B0AD-D23240A3C044}" type="presParOf" srcId="{7D3A0CA6-0102-4F61-8AB2-BD25733BE859}" destId="{81C2107C-1323-42B1-9A5F-0D79BF7BC21A}" srcOrd="1" destOrd="0" presId="urn:microsoft.com/office/officeart/2005/8/layout/orgChart1"/>
    <dgm:cxn modelId="{60B9E083-8535-4364-89EA-75CA29CBCA86}" type="presParOf" srcId="{81C2107C-1323-42B1-9A5F-0D79BF7BC21A}" destId="{5F25B339-FAEB-48A9-A731-BB312C12C3DB}" srcOrd="0" destOrd="0" presId="urn:microsoft.com/office/officeart/2005/8/layout/orgChart1"/>
    <dgm:cxn modelId="{7CE4FA09-3618-49FA-97AB-960AAF0CA693}" type="presParOf" srcId="{5F25B339-FAEB-48A9-A731-BB312C12C3DB}" destId="{56FDEEBD-3A04-4E2E-A465-1B19D39C2CF9}" srcOrd="0" destOrd="0" presId="urn:microsoft.com/office/officeart/2005/8/layout/orgChart1"/>
    <dgm:cxn modelId="{FB77D299-2218-4A2B-9908-51B7AF7621BA}" type="presParOf" srcId="{5F25B339-FAEB-48A9-A731-BB312C12C3DB}" destId="{85223D6A-2F60-4869-AF98-0C08151C0259}" srcOrd="1" destOrd="0" presId="urn:microsoft.com/office/officeart/2005/8/layout/orgChart1"/>
    <dgm:cxn modelId="{29C70C0A-93EC-4DB8-9EA4-B6B0742ED99B}" type="presParOf" srcId="{81C2107C-1323-42B1-9A5F-0D79BF7BC21A}" destId="{CE511DA4-A360-4F04-8F90-B7649C121296}" srcOrd="1" destOrd="0" presId="urn:microsoft.com/office/officeart/2005/8/layout/orgChart1"/>
    <dgm:cxn modelId="{2B9BFA0C-99C4-4D22-BD83-6B23D879F4E9}" type="presParOf" srcId="{81C2107C-1323-42B1-9A5F-0D79BF7BC21A}" destId="{BDFB44CB-B466-4994-8395-3861FCA0946D}" srcOrd="2" destOrd="0" presId="urn:microsoft.com/office/officeart/2005/8/layout/orgChart1"/>
    <dgm:cxn modelId="{AE3E68BA-EB12-4382-9040-2F69B8BAAAD3}" type="presParOf" srcId="{7D3A0CA6-0102-4F61-8AB2-BD25733BE859}" destId="{393AE2F9-7C10-4603-A29C-C2138954497A}" srcOrd="2" destOrd="0" presId="urn:microsoft.com/office/officeart/2005/8/layout/orgChart1"/>
    <dgm:cxn modelId="{D67418AA-FFCE-4DAE-ABB8-3567B080B194}" type="presParOf" srcId="{7D3A0CA6-0102-4F61-8AB2-BD25733BE859}" destId="{9F593ACB-2F9B-4368-81A8-8DE44E4D6B9C}" srcOrd="3" destOrd="0" presId="urn:microsoft.com/office/officeart/2005/8/layout/orgChart1"/>
    <dgm:cxn modelId="{E91210D9-D96C-42C0-B567-324EFADC0094}" type="presParOf" srcId="{9F593ACB-2F9B-4368-81A8-8DE44E4D6B9C}" destId="{1506B3C2-D541-47E4-B994-2D332321F704}" srcOrd="0" destOrd="0" presId="urn:microsoft.com/office/officeart/2005/8/layout/orgChart1"/>
    <dgm:cxn modelId="{147BB8CA-C9B3-40BD-8E02-1C962CD82B7B}" type="presParOf" srcId="{1506B3C2-D541-47E4-B994-2D332321F704}" destId="{1D12B547-CA81-4788-BD74-A2441DB36318}" srcOrd="0" destOrd="0" presId="urn:microsoft.com/office/officeart/2005/8/layout/orgChart1"/>
    <dgm:cxn modelId="{343B6E43-FE1F-45B3-B75E-BAA8792E5CFF}" type="presParOf" srcId="{1506B3C2-D541-47E4-B994-2D332321F704}" destId="{3E81953D-B475-42F2-872D-E81EDA9D3088}" srcOrd="1" destOrd="0" presId="urn:microsoft.com/office/officeart/2005/8/layout/orgChart1"/>
    <dgm:cxn modelId="{7DD09F44-10AA-454B-926C-74EBDEB87EE8}" type="presParOf" srcId="{9F593ACB-2F9B-4368-81A8-8DE44E4D6B9C}" destId="{AB553650-9016-44C4-A844-09AF36BC143A}" srcOrd="1" destOrd="0" presId="urn:microsoft.com/office/officeart/2005/8/layout/orgChart1"/>
    <dgm:cxn modelId="{3F05A0F9-7C31-4195-BE3B-415A0CAE3570}" type="presParOf" srcId="{9F593ACB-2F9B-4368-81A8-8DE44E4D6B9C}" destId="{9C66E552-7CAD-4B78-A769-D1883DAE8A45}" srcOrd="2" destOrd="0" presId="urn:microsoft.com/office/officeart/2005/8/layout/orgChart1"/>
    <dgm:cxn modelId="{3C86557E-070D-4B90-8DD3-4652C4E0B8DD}" type="presParOf" srcId="{9C66E552-7CAD-4B78-A769-D1883DAE8A45}" destId="{27306890-3C67-40ED-9E55-D6BAC648FCFA}" srcOrd="0" destOrd="0" presId="urn:microsoft.com/office/officeart/2005/8/layout/orgChart1"/>
    <dgm:cxn modelId="{5A01C782-731B-4E11-A337-0A27D2E1FC06}" type="presParOf" srcId="{9C66E552-7CAD-4B78-A769-D1883DAE8A45}" destId="{E29C40F0-78F4-4536-BD43-1F19896E5D9A}" srcOrd="1" destOrd="0" presId="urn:microsoft.com/office/officeart/2005/8/layout/orgChart1"/>
    <dgm:cxn modelId="{49C450E8-F9E6-40AE-8237-D7DDFFA4C304}" type="presParOf" srcId="{E29C40F0-78F4-4536-BD43-1F19896E5D9A}" destId="{7AD21BC7-158A-4E37-B505-B0480AF47AFA}" srcOrd="0" destOrd="0" presId="urn:microsoft.com/office/officeart/2005/8/layout/orgChart1"/>
    <dgm:cxn modelId="{09CEA250-2884-4072-B4CC-5FC41578D2BD}" type="presParOf" srcId="{7AD21BC7-158A-4E37-B505-B0480AF47AFA}" destId="{A29678FE-143B-435B-B184-25EF06FC732A}" srcOrd="0" destOrd="0" presId="urn:microsoft.com/office/officeart/2005/8/layout/orgChart1"/>
    <dgm:cxn modelId="{4F171CF5-B611-4CD5-83CD-FD6DA903CD58}" type="presParOf" srcId="{7AD21BC7-158A-4E37-B505-B0480AF47AFA}" destId="{F4A5735B-2C65-4137-9D45-1FAFA4683626}" srcOrd="1" destOrd="0" presId="urn:microsoft.com/office/officeart/2005/8/layout/orgChart1"/>
    <dgm:cxn modelId="{9F5941A9-B92C-45DE-BCF3-F378CCBDFA7F}" type="presParOf" srcId="{E29C40F0-78F4-4536-BD43-1F19896E5D9A}" destId="{12B495CE-88E2-4B99-8419-1853EA0A97AF}" srcOrd="1" destOrd="0" presId="urn:microsoft.com/office/officeart/2005/8/layout/orgChart1"/>
    <dgm:cxn modelId="{AFCCC0BE-3CCC-4FF1-89C4-4EE5F5E4AC34}" type="presParOf" srcId="{E29C40F0-78F4-4536-BD43-1F19896E5D9A}" destId="{694225AB-CC00-4DF7-83E9-D149E480B106}" srcOrd="2" destOrd="0" presId="urn:microsoft.com/office/officeart/2005/8/layout/orgChart1"/>
    <dgm:cxn modelId="{A2F91C1F-A945-4174-99CE-090CBBB8F6F7}" type="presParOf" srcId="{7638BC5D-9A43-4236-A8E3-E2B0AA1130C9}" destId="{C610CADA-246A-48B6-B473-575E7043A881}" srcOrd="2" destOrd="0" presId="urn:microsoft.com/office/officeart/2005/8/layout/orgChart1"/>
    <dgm:cxn modelId="{331E5C89-6F74-44D1-AC78-636E405941FE}" type="presParOf" srcId="{7638BC5D-9A43-4236-A8E3-E2B0AA1130C9}" destId="{C9B1CCBE-4C4B-4BD3-B6A6-B64C5C9A54C5}" srcOrd="3" destOrd="0" presId="urn:microsoft.com/office/officeart/2005/8/layout/orgChart1"/>
    <dgm:cxn modelId="{FDDF9D7B-A83A-4F64-9B05-3EFA188B27DF}" type="presParOf" srcId="{C9B1CCBE-4C4B-4BD3-B6A6-B64C5C9A54C5}" destId="{391CE5AE-BDDC-43DC-A7C2-5FCCE753ADB1}" srcOrd="0" destOrd="0" presId="urn:microsoft.com/office/officeart/2005/8/layout/orgChart1"/>
    <dgm:cxn modelId="{54B833A4-1646-4AC5-B7B5-88639ABEF14F}" type="presParOf" srcId="{391CE5AE-BDDC-43DC-A7C2-5FCCE753ADB1}" destId="{2DC9E238-F054-44E1-B82F-AE16F35705B8}" srcOrd="0" destOrd="0" presId="urn:microsoft.com/office/officeart/2005/8/layout/orgChart1"/>
    <dgm:cxn modelId="{433E8C38-3701-45F3-A29A-C8C7AFFE5ACA}" type="presParOf" srcId="{391CE5AE-BDDC-43DC-A7C2-5FCCE753ADB1}" destId="{2E3104F9-A768-4533-918B-2537F78853B9}" srcOrd="1" destOrd="0" presId="urn:microsoft.com/office/officeart/2005/8/layout/orgChart1"/>
    <dgm:cxn modelId="{A2C7C812-CE8C-475F-AEF5-488925209A57}" type="presParOf" srcId="{C9B1CCBE-4C4B-4BD3-B6A6-B64C5C9A54C5}" destId="{7015756F-8C6A-4B7E-BE5D-6005C4D0F260}" srcOrd="1" destOrd="0" presId="urn:microsoft.com/office/officeart/2005/8/layout/orgChart1"/>
    <dgm:cxn modelId="{27032EB9-EEC4-4C33-9418-08316BFCD1F4}" type="presParOf" srcId="{C9B1CCBE-4C4B-4BD3-B6A6-B64C5C9A54C5}" destId="{4C6563BF-A4F0-4EBF-BC29-703673DABF10}" srcOrd="2" destOrd="0" presId="urn:microsoft.com/office/officeart/2005/8/layout/orgChart1"/>
    <dgm:cxn modelId="{93D20FBF-986B-4EBA-9F4E-A72D6B6A619A}" type="presParOf" srcId="{4C6563BF-A4F0-4EBF-BC29-703673DABF10}" destId="{CC5020E4-0C5E-4EBB-B07E-B4A9B016469C}" srcOrd="0" destOrd="0" presId="urn:microsoft.com/office/officeart/2005/8/layout/orgChart1"/>
    <dgm:cxn modelId="{84BC4E18-9F61-4FF2-85A7-F7A39DB9D197}" type="presParOf" srcId="{4C6563BF-A4F0-4EBF-BC29-703673DABF10}" destId="{0DC11E9B-4829-4EA8-8A03-865391652CF3}" srcOrd="1" destOrd="0" presId="urn:microsoft.com/office/officeart/2005/8/layout/orgChart1"/>
    <dgm:cxn modelId="{DB034A5A-6680-466B-8781-46C76DB359F2}" type="presParOf" srcId="{0DC11E9B-4829-4EA8-8A03-865391652CF3}" destId="{D41AE9DD-4F20-43E5-B200-A19130CD670A}" srcOrd="0" destOrd="0" presId="urn:microsoft.com/office/officeart/2005/8/layout/orgChart1"/>
    <dgm:cxn modelId="{7C30A8F0-2121-4023-8327-A70B298813D5}" type="presParOf" srcId="{D41AE9DD-4F20-43E5-B200-A19130CD670A}" destId="{6400440C-3C9D-4F20-9C9E-59774D45D5AA}" srcOrd="0" destOrd="0" presId="urn:microsoft.com/office/officeart/2005/8/layout/orgChart1"/>
    <dgm:cxn modelId="{A10AC684-F2A3-42E1-9E67-C943BBC3EC28}" type="presParOf" srcId="{D41AE9DD-4F20-43E5-B200-A19130CD670A}" destId="{CB758D7D-076B-4D90-B7B3-5BAE8F6E91EF}" srcOrd="1" destOrd="0" presId="urn:microsoft.com/office/officeart/2005/8/layout/orgChart1"/>
    <dgm:cxn modelId="{3912C55F-00B7-4250-9851-55124DA6DD4F}" type="presParOf" srcId="{0DC11E9B-4829-4EA8-8A03-865391652CF3}" destId="{E53D0E64-606F-4C56-AB52-3B958A736D85}" srcOrd="1" destOrd="0" presId="urn:microsoft.com/office/officeart/2005/8/layout/orgChart1"/>
    <dgm:cxn modelId="{13C1265F-8E6A-4174-8FBC-088D56A4273D}" type="presParOf" srcId="{0DC11E9B-4829-4EA8-8A03-865391652CF3}" destId="{726A3670-C47C-468D-BEE9-A22F7241D622}" srcOrd="2" destOrd="0" presId="urn:microsoft.com/office/officeart/2005/8/layout/orgChart1"/>
    <dgm:cxn modelId="{6F3BC95C-E1A8-45DC-B70F-F6BC5832D605}" type="presParOf" srcId="{726A3670-C47C-468D-BEE9-A22F7241D622}" destId="{4E2B58C2-7DFF-4928-A50C-3F879B47E332}" srcOrd="0" destOrd="0" presId="urn:microsoft.com/office/officeart/2005/8/layout/orgChart1"/>
    <dgm:cxn modelId="{ADEC61DC-5CA2-4FEE-9FD7-F41F9FCF6664}" type="presParOf" srcId="{726A3670-C47C-468D-BEE9-A22F7241D622}" destId="{5171F8A9-B57B-4D02-8FC1-F87E4120F45F}" srcOrd="1" destOrd="0" presId="urn:microsoft.com/office/officeart/2005/8/layout/orgChart1"/>
    <dgm:cxn modelId="{B200B614-6A6A-4517-96D8-DB6831617440}" type="presParOf" srcId="{5171F8A9-B57B-4D02-8FC1-F87E4120F45F}" destId="{C28B308D-AF3D-4A8E-8E0B-4D1BBB7AC110}" srcOrd="0" destOrd="0" presId="urn:microsoft.com/office/officeart/2005/8/layout/orgChart1"/>
    <dgm:cxn modelId="{A29CDD0D-941B-4208-8493-13D6DBBCFE7F}" type="presParOf" srcId="{C28B308D-AF3D-4A8E-8E0B-4D1BBB7AC110}" destId="{BB1FF034-D0F4-42EE-90CF-DDFEDBC38A0F}" srcOrd="0" destOrd="0" presId="urn:microsoft.com/office/officeart/2005/8/layout/orgChart1"/>
    <dgm:cxn modelId="{FC1FA9DD-1390-4D58-A655-40C53EE4156A}" type="presParOf" srcId="{C28B308D-AF3D-4A8E-8E0B-4D1BBB7AC110}" destId="{1C42D5E8-DEC8-450D-BA46-351F457B392D}" srcOrd="1" destOrd="0" presId="urn:microsoft.com/office/officeart/2005/8/layout/orgChart1"/>
    <dgm:cxn modelId="{8B1D8282-D172-42A5-AE79-9F5B1C555C66}" type="presParOf" srcId="{5171F8A9-B57B-4D02-8FC1-F87E4120F45F}" destId="{E21D7328-DCC7-4538-B1C1-C6381C09000B}" srcOrd="1" destOrd="0" presId="urn:microsoft.com/office/officeart/2005/8/layout/orgChart1"/>
    <dgm:cxn modelId="{8828292A-9BDE-4B45-992D-F570EE34DC35}" type="presParOf" srcId="{5171F8A9-B57B-4D02-8FC1-F87E4120F45F}" destId="{B25D149C-4E5C-4DF0-9CE0-778B9995F177}" srcOrd="2" destOrd="0" presId="urn:microsoft.com/office/officeart/2005/8/layout/orgChart1"/>
    <dgm:cxn modelId="{895F2638-EB7C-462C-AC78-6EEC5A2967B9}" type="presParOf" srcId="{B25D149C-4E5C-4DF0-9CE0-778B9995F177}" destId="{4F3EC91D-8347-41DC-B6F1-F3D1FED319AC}" srcOrd="0" destOrd="0" presId="urn:microsoft.com/office/officeart/2005/8/layout/orgChart1"/>
    <dgm:cxn modelId="{6305ADBF-0144-4E06-A83E-A5EB518D7206}" type="presParOf" srcId="{B25D149C-4E5C-4DF0-9CE0-778B9995F177}" destId="{0D5023CE-DF75-42B8-956E-B662DC451CEB}" srcOrd="1" destOrd="0" presId="urn:microsoft.com/office/officeart/2005/8/layout/orgChart1"/>
    <dgm:cxn modelId="{BCC6727C-FEB7-4E00-AE1D-001CD9F0A6EC}" type="presParOf" srcId="{0D5023CE-DF75-42B8-956E-B662DC451CEB}" destId="{3B187A9C-9A95-4383-B22A-24A754830049}" srcOrd="0" destOrd="0" presId="urn:microsoft.com/office/officeart/2005/8/layout/orgChart1"/>
    <dgm:cxn modelId="{268A6567-E8BF-4B34-BD12-E42776E7D5E4}" type="presParOf" srcId="{3B187A9C-9A95-4383-B22A-24A754830049}" destId="{157B7F59-F52F-4C85-9301-28C578713DC8}" srcOrd="0" destOrd="0" presId="urn:microsoft.com/office/officeart/2005/8/layout/orgChart1"/>
    <dgm:cxn modelId="{2E0C0797-4108-44F9-B800-747786EE0901}" type="presParOf" srcId="{3B187A9C-9A95-4383-B22A-24A754830049}" destId="{5513730A-7156-4C3C-9072-969ABEDE6AC7}" srcOrd="1" destOrd="0" presId="urn:microsoft.com/office/officeart/2005/8/layout/orgChart1"/>
    <dgm:cxn modelId="{240E2D3B-CBDB-4D83-A17B-54EBB6441AC2}" type="presParOf" srcId="{0D5023CE-DF75-42B8-956E-B662DC451CEB}" destId="{2D9CF9EC-967D-4703-A4C3-C20394CFA50C}" srcOrd="1" destOrd="0" presId="urn:microsoft.com/office/officeart/2005/8/layout/orgChart1"/>
    <dgm:cxn modelId="{1A299DA2-5A9A-4CE2-A765-FBE2B4DBDF87}" type="presParOf" srcId="{0D5023CE-DF75-42B8-956E-B662DC451CEB}" destId="{9A286AB8-3575-456F-84C9-B8976F405884}" srcOrd="2" destOrd="0" presId="urn:microsoft.com/office/officeart/2005/8/layout/orgChart1"/>
    <dgm:cxn modelId="{9E98817B-5974-40ED-A52E-E66BE9EF5FCB}" type="presParOf" srcId="{7638BC5D-9A43-4236-A8E3-E2B0AA1130C9}" destId="{0EB56516-F058-4E18-A11A-661CE5FFFD20}" srcOrd="4" destOrd="0" presId="urn:microsoft.com/office/officeart/2005/8/layout/orgChart1"/>
    <dgm:cxn modelId="{01DA7B6F-2181-4793-80EA-41DAEE7C88C8}" type="presParOf" srcId="{7638BC5D-9A43-4236-A8E3-E2B0AA1130C9}" destId="{780EBEA5-05A6-4B66-B8D4-1F119084308D}" srcOrd="5" destOrd="0" presId="urn:microsoft.com/office/officeart/2005/8/layout/orgChart1"/>
    <dgm:cxn modelId="{ED1DD86F-0BEB-414F-9F32-5CD527D6E131}" type="presParOf" srcId="{780EBEA5-05A6-4B66-B8D4-1F119084308D}" destId="{7645672B-8E11-4C6A-8489-9C72099FF193}" srcOrd="0" destOrd="0" presId="urn:microsoft.com/office/officeart/2005/8/layout/orgChart1"/>
    <dgm:cxn modelId="{10D31B84-FF8A-4F23-A707-72344B0B357B}" type="presParOf" srcId="{7645672B-8E11-4C6A-8489-9C72099FF193}" destId="{2B9685D8-006A-4898-9C7B-EF18225D9069}" srcOrd="0" destOrd="0" presId="urn:microsoft.com/office/officeart/2005/8/layout/orgChart1"/>
    <dgm:cxn modelId="{513BA680-184A-40F9-9AFC-17939DD10584}" type="presParOf" srcId="{7645672B-8E11-4C6A-8489-9C72099FF193}" destId="{CC89EADA-8B68-4529-85B9-BE8028CD765D}" srcOrd="1" destOrd="0" presId="urn:microsoft.com/office/officeart/2005/8/layout/orgChart1"/>
    <dgm:cxn modelId="{B562D271-DD05-4E8C-BA45-F3DE2950EB07}" type="presParOf" srcId="{780EBEA5-05A6-4B66-B8D4-1F119084308D}" destId="{11D71DE4-34CD-4089-97FC-93EB3E7B81A8}" srcOrd="1" destOrd="0" presId="urn:microsoft.com/office/officeart/2005/8/layout/orgChart1"/>
    <dgm:cxn modelId="{3B1E5EA5-A7A8-4138-B14F-E3250B49189A}" type="presParOf" srcId="{780EBEA5-05A6-4B66-B8D4-1F119084308D}" destId="{64D9811F-A585-4E24-A849-01BD487824B7}" srcOrd="2" destOrd="0" presId="urn:microsoft.com/office/officeart/2005/8/layout/orgChart1"/>
    <dgm:cxn modelId="{9A80CA78-E544-4D6E-AA26-03004414CEDD}" type="presParOf" srcId="{64D9811F-A585-4E24-A849-01BD487824B7}" destId="{53EE3379-C4D9-4D2A-80F0-C6C5382A33C9}" srcOrd="0" destOrd="0" presId="urn:microsoft.com/office/officeart/2005/8/layout/orgChart1"/>
    <dgm:cxn modelId="{622D8B12-DBA8-43D1-8FFB-1293ECDEF6DC}" type="presParOf" srcId="{64D9811F-A585-4E24-A849-01BD487824B7}" destId="{F4FAFF53-A46A-4660-AAC2-E0C8439BA395}" srcOrd="1" destOrd="0" presId="urn:microsoft.com/office/officeart/2005/8/layout/orgChart1"/>
    <dgm:cxn modelId="{3FD8653A-F861-48D5-8B29-909D6C8877A6}" type="presParOf" srcId="{F4FAFF53-A46A-4660-AAC2-E0C8439BA395}" destId="{308126CF-87B0-475C-87E8-0E71B592CAB5}" srcOrd="0" destOrd="0" presId="urn:microsoft.com/office/officeart/2005/8/layout/orgChart1"/>
    <dgm:cxn modelId="{2BB230AF-D54F-4BF3-9D57-0A32050C6A3D}" type="presParOf" srcId="{308126CF-87B0-475C-87E8-0E71B592CAB5}" destId="{7E37B81D-C9BD-4846-B557-61A6FBACEEAA}" srcOrd="0" destOrd="0" presId="urn:microsoft.com/office/officeart/2005/8/layout/orgChart1"/>
    <dgm:cxn modelId="{A93BF559-7C61-4075-BDAA-DA894FD4E30B}" type="presParOf" srcId="{308126CF-87B0-475C-87E8-0E71B592CAB5}" destId="{227DDBD7-0C65-4CB6-AE8E-ED04C25D8C5F}" srcOrd="1" destOrd="0" presId="urn:microsoft.com/office/officeart/2005/8/layout/orgChart1"/>
    <dgm:cxn modelId="{E946F02D-FD2F-4C2A-AA74-507714EE1570}" type="presParOf" srcId="{F4FAFF53-A46A-4660-AAC2-E0C8439BA395}" destId="{B2A86D6F-C033-4649-9AA5-4BAFA06AFB5C}" srcOrd="1" destOrd="0" presId="urn:microsoft.com/office/officeart/2005/8/layout/orgChart1"/>
    <dgm:cxn modelId="{EA29C917-3B62-4B8B-9B27-1FF6500C4131}" type="presParOf" srcId="{F4FAFF53-A46A-4660-AAC2-E0C8439BA395}" destId="{9AC3534E-221C-4310-86DD-E5B4BDA1EA35}" srcOrd="2" destOrd="0" presId="urn:microsoft.com/office/officeart/2005/8/layout/orgChart1"/>
    <dgm:cxn modelId="{070F9D95-729C-4D98-8378-FC2629C1B496}" type="presParOf" srcId="{64D9811F-A585-4E24-A849-01BD487824B7}" destId="{735731F4-B3E8-4A88-9B34-9A1F0420FB18}" srcOrd="2" destOrd="0" presId="urn:microsoft.com/office/officeart/2005/8/layout/orgChart1"/>
    <dgm:cxn modelId="{ADC4E18D-8281-4993-AEBF-BA0AC21B1FE4}" type="presParOf" srcId="{64D9811F-A585-4E24-A849-01BD487824B7}" destId="{F80723A9-9743-460F-8FC4-3448003B5696}" srcOrd="3" destOrd="0" presId="urn:microsoft.com/office/officeart/2005/8/layout/orgChart1"/>
    <dgm:cxn modelId="{E3053E5F-6630-4624-871A-6544F176A063}" type="presParOf" srcId="{F80723A9-9743-460F-8FC4-3448003B5696}" destId="{E050F4DB-D7F1-47AF-8363-9920F7A366B8}" srcOrd="0" destOrd="0" presId="urn:microsoft.com/office/officeart/2005/8/layout/orgChart1"/>
    <dgm:cxn modelId="{76A6C3C6-931D-41BC-8061-3B8F4A8989AB}" type="presParOf" srcId="{E050F4DB-D7F1-47AF-8363-9920F7A366B8}" destId="{AC9CFD7E-8D94-410F-B512-CAA8A62EAA1F}" srcOrd="0" destOrd="0" presId="urn:microsoft.com/office/officeart/2005/8/layout/orgChart1"/>
    <dgm:cxn modelId="{0B5FBA09-4EB6-4FA7-AF02-4AD6CAC5E407}" type="presParOf" srcId="{E050F4DB-D7F1-47AF-8363-9920F7A366B8}" destId="{59591444-B07A-438B-A4EC-B1FBC103E086}" srcOrd="1" destOrd="0" presId="urn:microsoft.com/office/officeart/2005/8/layout/orgChart1"/>
    <dgm:cxn modelId="{815C575B-95F5-405C-86B2-E3682F95BA51}" type="presParOf" srcId="{F80723A9-9743-460F-8FC4-3448003B5696}" destId="{1E61CE96-4FB4-42F2-93E0-8270C44A95FF}" srcOrd="1" destOrd="0" presId="urn:microsoft.com/office/officeart/2005/8/layout/orgChart1"/>
    <dgm:cxn modelId="{B63E074B-043C-47F1-945D-4636B8C3924F}" type="presParOf" srcId="{F80723A9-9743-460F-8FC4-3448003B5696}" destId="{28002AB7-7E10-45FA-8B7E-227C459ADDB5}" srcOrd="2" destOrd="0" presId="urn:microsoft.com/office/officeart/2005/8/layout/orgChart1"/>
    <dgm:cxn modelId="{5F4B9C79-ADFD-4949-9B22-588F86B71490}" type="presParOf" srcId="{28002AB7-7E10-45FA-8B7E-227C459ADDB5}" destId="{3AD48C78-0B20-4E16-8F1B-CF2E39705C3D}" srcOrd="0" destOrd="0" presId="urn:microsoft.com/office/officeart/2005/8/layout/orgChart1"/>
    <dgm:cxn modelId="{F35B70DF-277A-4DD8-9CB9-D00DA526CA55}" type="presParOf" srcId="{28002AB7-7E10-45FA-8B7E-227C459ADDB5}" destId="{B8BFF3FD-2C51-457C-A251-08C65A258274}" srcOrd="1" destOrd="0" presId="urn:microsoft.com/office/officeart/2005/8/layout/orgChart1"/>
    <dgm:cxn modelId="{750463B2-553E-46F9-AB64-DAAD5AF38138}" type="presParOf" srcId="{B8BFF3FD-2C51-457C-A251-08C65A258274}" destId="{751A3D07-296F-4A6B-985D-479B775CB069}" srcOrd="0" destOrd="0" presId="urn:microsoft.com/office/officeart/2005/8/layout/orgChart1"/>
    <dgm:cxn modelId="{F87D05F6-E5D3-492B-B1E9-281A0ACBF7C2}" type="presParOf" srcId="{751A3D07-296F-4A6B-985D-479B775CB069}" destId="{8DD80419-5BF5-4EAD-97C8-39B7E458B61A}" srcOrd="0" destOrd="0" presId="urn:microsoft.com/office/officeart/2005/8/layout/orgChart1"/>
    <dgm:cxn modelId="{C61BFFD2-86F2-4D90-AD84-9021E90558AF}" type="presParOf" srcId="{751A3D07-296F-4A6B-985D-479B775CB069}" destId="{7DB3530F-2D45-4251-9B1B-66E73B6C7678}" srcOrd="1" destOrd="0" presId="urn:microsoft.com/office/officeart/2005/8/layout/orgChart1"/>
    <dgm:cxn modelId="{141538BE-CACD-4CDB-ABED-D7386FB2B3B9}" type="presParOf" srcId="{B8BFF3FD-2C51-457C-A251-08C65A258274}" destId="{2A715CE5-6A5B-4779-AD62-55937140302D}" srcOrd="1" destOrd="0" presId="urn:microsoft.com/office/officeart/2005/8/layout/orgChart1"/>
    <dgm:cxn modelId="{5ED7A6BC-A532-4151-A13B-02D221548981}" type="presParOf" srcId="{B8BFF3FD-2C51-457C-A251-08C65A258274}" destId="{80D2CD0E-F756-48CB-B028-EE51A8118457}" srcOrd="2" destOrd="0" presId="urn:microsoft.com/office/officeart/2005/8/layout/orgChart1"/>
    <dgm:cxn modelId="{46015A78-EDBB-411B-927C-31AD527B872A}" type="presParOf" srcId="{9B2D3870-B62F-4BCC-9D8B-6B116A9E10E8}" destId="{2BBD5777-2556-419D-A140-58B3A897BCA4}" srcOrd="4" destOrd="0" presId="urn:microsoft.com/office/officeart/2005/8/layout/orgChart1"/>
    <dgm:cxn modelId="{1B7B93E7-443F-46F6-849C-9D86999FA2A4}" type="presParOf" srcId="{9B2D3870-B62F-4BCC-9D8B-6B116A9E10E8}" destId="{45959E9D-DFDD-4732-9B81-D565E1947246}" srcOrd="5" destOrd="0" presId="urn:microsoft.com/office/officeart/2005/8/layout/orgChart1"/>
    <dgm:cxn modelId="{B1286787-9A9F-4EE1-B49D-E4FFB6A792E6}" type="presParOf" srcId="{45959E9D-DFDD-4732-9B81-D565E1947246}" destId="{EA357349-5F60-4FEA-9096-77F9C1911761}" srcOrd="0" destOrd="0" presId="urn:microsoft.com/office/officeart/2005/8/layout/orgChart1"/>
    <dgm:cxn modelId="{C26CC1F9-8679-4848-9430-2D86AE35825F}" type="presParOf" srcId="{EA357349-5F60-4FEA-9096-77F9C1911761}" destId="{BE3D0660-B829-4F25-92E1-A1EDDDC5D277}" srcOrd="0" destOrd="0" presId="urn:microsoft.com/office/officeart/2005/8/layout/orgChart1"/>
    <dgm:cxn modelId="{959D420C-89B0-4EDA-B2DF-F57B20827D00}" type="presParOf" srcId="{EA357349-5F60-4FEA-9096-77F9C1911761}" destId="{EE265A84-FCD0-4925-85CD-37B4AEFFE777}" srcOrd="1" destOrd="0" presId="urn:microsoft.com/office/officeart/2005/8/layout/orgChart1"/>
    <dgm:cxn modelId="{7E5B3DEB-193E-4C82-95C4-D238A93603C3}" type="presParOf" srcId="{45959E9D-DFDD-4732-9B81-D565E1947246}" destId="{894E6270-56AC-49C9-8F58-F05838E3ACDB}" srcOrd="1" destOrd="0" presId="urn:microsoft.com/office/officeart/2005/8/layout/orgChart1"/>
    <dgm:cxn modelId="{0A22389B-B167-4FF5-B35A-E7D13BFA542A}" type="presParOf" srcId="{45959E9D-DFDD-4732-9B81-D565E1947246}" destId="{ED92570F-D422-4D9D-A044-03E02C0EDD8D}" srcOrd="2" destOrd="0" presId="urn:microsoft.com/office/officeart/2005/8/layout/orgChart1"/>
    <dgm:cxn modelId="{E98A35EB-840A-44E1-BF3F-850E1DED43EE}" type="presParOf" srcId="{ED92570F-D422-4D9D-A044-03E02C0EDD8D}" destId="{38E82CCC-EAE7-4213-9EB8-2CB4212845D8}" srcOrd="0" destOrd="0" presId="urn:microsoft.com/office/officeart/2005/8/layout/orgChart1"/>
    <dgm:cxn modelId="{64728017-FF90-4215-BC34-38FB033BC850}" type="presParOf" srcId="{ED92570F-D422-4D9D-A044-03E02C0EDD8D}" destId="{8CDB8370-ED72-4A08-8726-6698335E24E8}" srcOrd="1" destOrd="0" presId="urn:microsoft.com/office/officeart/2005/8/layout/orgChart1"/>
    <dgm:cxn modelId="{FB06E768-3D55-4ECE-AC03-83FE52747BBB}" type="presParOf" srcId="{8CDB8370-ED72-4A08-8726-6698335E24E8}" destId="{C827EA68-D0ED-42A6-8887-9873ADF4684C}" srcOrd="0" destOrd="0" presId="urn:microsoft.com/office/officeart/2005/8/layout/orgChart1"/>
    <dgm:cxn modelId="{26888B95-3F4A-43B6-A929-3D851BDEFA69}" type="presParOf" srcId="{C827EA68-D0ED-42A6-8887-9873ADF4684C}" destId="{51930273-B49F-4CE2-A2DA-606850AAC2AC}" srcOrd="0" destOrd="0" presId="urn:microsoft.com/office/officeart/2005/8/layout/orgChart1"/>
    <dgm:cxn modelId="{8C7B3940-9BE7-4BEC-96D1-F974A3A76164}" type="presParOf" srcId="{C827EA68-D0ED-42A6-8887-9873ADF4684C}" destId="{34247F3D-3851-4179-95F1-A8F765291C9C}" srcOrd="1" destOrd="0" presId="urn:microsoft.com/office/officeart/2005/8/layout/orgChart1"/>
    <dgm:cxn modelId="{D2A80091-7CBF-4813-A618-FB25FE41D7A0}" type="presParOf" srcId="{8CDB8370-ED72-4A08-8726-6698335E24E8}" destId="{E88BA3F2-8841-4971-B258-355907F6BA03}" srcOrd="1" destOrd="0" presId="urn:microsoft.com/office/officeart/2005/8/layout/orgChart1"/>
    <dgm:cxn modelId="{92011A64-ABCC-43F5-B00A-59527EE2E3A1}" type="presParOf" srcId="{8CDB8370-ED72-4A08-8726-6698335E24E8}" destId="{48FC9BD7-0569-448D-A173-0227AD6C2D00}" srcOrd="2" destOrd="0" presId="urn:microsoft.com/office/officeart/2005/8/layout/orgChart1"/>
    <dgm:cxn modelId="{FB884170-087B-4B65-97E9-576DB69E2AE0}" type="presParOf" srcId="{ED92570F-D422-4D9D-A044-03E02C0EDD8D}" destId="{2BF8B1F3-1B58-4110-8A5F-4F45944A7EFE}" srcOrd="2" destOrd="0" presId="urn:microsoft.com/office/officeart/2005/8/layout/orgChart1"/>
    <dgm:cxn modelId="{A4091332-DF1B-4EFC-8B30-4344A6BAFFC8}" type="presParOf" srcId="{ED92570F-D422-4D9D-A044-03E02C0EDD8D}" destId="{9654874A-271C-462D-B217-65830688A9E1}" srcOrd="3" destOrd="0" presId="urn:microsoft.com/office/officeart/2005/8/layout/orgChart1"/>
    <dgm:cxn modelId="{376795FD-F3D5-4AE7-8B65-7CABF3D758C3}" type="presParOf" srcId="{9654874A-271C-462D-B217-65830688A9E1}" destId="{5F80CCFE-D956-4CE1-A300-A6A40C54B509}" srcOrd="0" destOrd="0" presId="urn:microsoft.com/office/officeart/2005/8/layout/orgChart1"/>
    <dgm:cxn modelId="{0AA93FF8-825D-4043-B90B-BC5A63B98E17}" type="presParOf" srcId="{5F80CCFE-D956-4CE1-A300-A6A40C54B509}" destId="{A920D933-9F20-4699-B577-D7D29113C9ED}" srcOrd="0" destOrd="0" presId="urn:microsoft.com/office/officeart/2005/8/layout/orgChart1"/>
    <dgm:cxn modelId="{922EE208-A903-4968-B321-F8732A7B79E0}" type="presParOf" srcId="{5F80CCFE-D956-4CE1-A300-A6A40C54B509}" destId="{059CF787-A935-4718-A16A-728DE0E45792}" srcOrd="1" destOrd="0" presId="urn:microsoft.com/office/officeart/2005/8/layout/orgChart1"/>
    <dgm:cxn modelId="{A588FBF6-A11B-40D9-BDD8-8DABAF41D9F9}" type="presParOf" srcId="{9654874A-271C-462D-B217-65830688A9E1}" destId="{848A624E-0C6A-4506-9A88-90F3ADBE0F32}" srcOrd="1" destOrd="0" presId="urn:microsoft.com/office/officeart/2005/8/layout/orgChart1"/>
    <dgm:cxn modelId="{B0CD9C84-B637-4834-A579-308AE782B190}"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3337F-3C9A-49D7-9469-0CAB4E7A0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882C791A</Template>
  <TotalTime>4163</TotalTime>
  <Pages>45</Pages>
  <Words>14200</Words>
  <Characters>80943</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94954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298</cp:revision>
  <dcterms:created xsi:type="dcterms:W3CDTF">2018-06-26T11:16:00Z</dcterms:created>
  <dcterms:modified xsi:type="dcterms:W3CDTF">2019-04-11T16:50:00Z</dcterms:modified>
</cp:coreProperties>
</file>