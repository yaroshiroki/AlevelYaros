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eastAsiaTheme="minorHAnsi"/>
          <w:lang w:val="en-GB"/>
        </w:rPr>
        <w:id w:val="-1510905069"/>
        <w:docPartObj>
          <w:docPartGallery w:val="Cover Pages"/>
          <w:docPartUnique/>
        </w:docPartObj>
      </w:sdtPr>
      <w:sdtContent>
        <w:p w:rsidR="003A4F63" w:rsidRDefault="003A4F63">
          <w:pPr>
            <w:pStyle w:val="NoSpacing"/>
          </w:pPr>
          <w:r>
            <w:rPr>
              <w:noProof/>
              <w:lang w:val="en-GB" w:eastAsia="en-GB"/>
            </w:rPr>
            <mc:AlternateContent>
              <mc:Choice Requires="wpg">
                <w:drawing>
                  <wp:anchor distT="0" distB="0" distL="114300" distR="114300" simplePos="0" relativeHeight="251656192" behindDoc="1" locked="0" layoutInCell="1" allowOverlap="1">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94560" cy="9125712"/>
                    <wp:effectExtent l="0" t="0" r="6985" b="7620"/>
                    <wp:wrapNone/>
                    <wp:docPr id="2" name="Group 2"/>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ctangle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agon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w:tag w:val=""/>
                                    <w:id w:val="-650599894"/>
                                    <w:showingPlcHdr/>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Content>
                                    <w:p w:rsidR="00056E20" w:rsidRDefault="00056E20">
                                      <w:pPr>
                                        <w:pStyle w:val="NoSpacing"/>
                                        <w:jc w:val="right"/>
                                        <w:rPr>
                                          <w:color w:val="FFFFFF" w:themeColor="background1"/>
                                          <w:sz w:val="28"/>
                                          <w:szCs w:val="28"/>
                                        </w:rPr>
                                      </w:pPr>
                                      <w:r>
                                        <w:rPr>
                                          <w:color w:val="FFFFFF" w:themeColor="background1"/>
                                          <w:sz w:val="28"/>
                                          <w:szCs w:val="28"/>
                                        </w:rPr>
                                        <w:t>[Date]</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oup 5"/>
                            <wpg:cNvGrpSpPr/>
                            <wpg:grpSpPr>
                              <a:xfrm>
                                <a:off x="76200" y="4210050"/>
                                <a:ext cx="2057400" cy="4910328"/>
                                <a:chOff x="80645" y="4211812"/>
                                <a:chExt cx="1306273" cy="3121026"/>
                              </a:xfrm>
                            </wpg:grpSpPr>
                            <wpg:grpSp>
                              <wpg:cNvPr id="6" name="Group 6"/>
                              <wpg:cNvGrpSpPr>
                                <a:grpSpLocks noChangeAspect="1"/>
                              </wpg:cNvGrpSpPr>
                              <wpg:grpSpPr>
                                <a:xfrm>
                                  <a:off x="141062" y="4211812"/>
                                  <a:ext cx="1047750" cy="3121026"/>
                                  <a:chOff x="141062" y="4211812"/>
                                  <a:chExt cx="1047750" cy="3121026"/>
                                </a:xfrm>
                              </wpg:grpSpPr>
                              <wps:wsp>
                                <wps:cNvPr id="20" name="Free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ree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ree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ree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ree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ree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ree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ree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ree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ree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ree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ree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oup 7"/>
                              <wpg:cNvGrpSpPr>
                                <a:grpSpLocks noChangeAspect="1"/>
                              </wpg:cNvGrpSpPr>
                              <wpg:grpSpPr>
                                <a:xfrm>
                                  <a:off x="80645" y="4826972"/>
                                  <a:ext cx="1306273" cy="2505863"/>
                                  <a:chOff x="80645" y="4649964"/>
                                  <a:chExt cx="874712" cy="1677988"/>
                                </a:xfrm>
                              </wpg:grpSpPr>
                              <wps:wsp>
                                <wps:cNvPr id="8" name="Free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ree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ree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ree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ree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ree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ree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ree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ree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ree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ree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id="Group 2" o:spid="_x0000_s1026" style="position:absolute;margin-left:0;margin-top:0;width:172.8pt;height:718.55pt;z-index:-251660288;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">
                    <v:rect id="Rectangle 3"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" adj="18883" fillcolor="#5b9bd5 [3204]" stroked="f" strokeweight="1pt">
                      <v:textbox inset=",0,14.4pt,0">
                        <w:txbxContent>
                          <w:sdt>
                            <w:sdtPr>
                              <w:rPr>
                                <w:color w:val="FFFFFF" w:themeColor="background1"/>
                                <w:sz w:val="28"/>
                                <w:szCs w:val="28"/>
                              </w:rPr>
                              <w:alias w:val="Date"/>
                              <w:tag w:val=""/>
                              <w:id w:val="-650599894"/>
                              <w:showingPlcHdr/>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Content>
                              <w:p w:rsidR="00056E20" w:rsidRDefault="00056E20">
                                <w:pPr>
                                  <w:pStyle w:val="NoSpacing"/>
                                  <w:jc w:val="right"/>
                                  <w:rPr>
                                    <w:color w:val="FFFFFF" w:themeColor="background1"/>
                                    <w:sz w:val="28"/>
                                    <w:szCs w:val="28"/>
                                  </w:rPr>
                                </w:pPr>
                                <w:r>
                                  <w:rPr>
                                    <w:color w:val="FFFFFF" w:themeColor="background1"/>
                                    <w:sz w:val="28"/>
                                    <w:szCs w:val="28"/>
                                  </w:rPr>
                                  <w:t>[Date]</w:t>
                                </w:r>
                              </w:p>
                            </w:sdtContent>
                          </w:sdt>
                        </w:txbxContent>
                      </v:textbox>
                    </v:shape>
                    <v:group id="Group 5"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oup 6"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Freeform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reeform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reeform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20wAAAANsAAAAPAAAAZHJzL2Rvd25yZXYueG1sRE/LasJA&#10;FN0X/IfhCt3VSSKU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HBqttMAAAADbAAAADwAAAAAA&#10;AAAAAAAAAAAHAgAAZHJzL2Rvd25yZXYueG1sUEsFBgAAAAADAAMAtwAAAPQC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fI5xAAAANsAAAAPAAAAZHJzL2Rvd25yZXYueG1sRI9La8Mw&#10;EITvgfwHsYHeErmm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P218jnEAAAA2wAAAA8A&#10;AAAAAAAAAAAAAAAABwIAAGRycy9kb3ducmV2LnhtbFBLBQYAAAAAAwADALcAAAD4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" path="m,l33,69r-9,l12,35,,xe" fillcolor="#44546a [3215]" strokecolor="#44546a [3215]" strokeweight="0">
                          <v:path arrowok="t" o:connecttype="custom" o:connectlocs="0,0;52388,109538;38100,109538;19050,55563;0,0" o:connectangles="0,0,0,0,0"/>
                        </v:shape>
                        <v:shape id="Freeform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" path="m,l9,37r,3l15,93,5,49,,xe" fillcolor="#44546a [3215]" strokecolor="#44546a [3215]" strokeweight="0">
                          <v:path arrowok="t" o:connecttype="custom" o:connectlocs="0,0;14288,58738;14288,63500;23813,147638;7938,77788;0,0" o:connectangles="0,0,0,0,0,0"/>
                        </v:shape>
                        <v:shape id="Freeform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reeform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" path="m,l31,65r-8,l,xe" fillcolor="#44546a [3215]" strokecolor="#44546a [3215]" strokeweight="0">
                          <v:path arrowok="t" o:connecttype="custom" o:connectlocs="0,0;49213,103188;36513,103188;0,0" o:connectangles="0,0,0,0"/>
                        </v:shape>
                        <v:shape id="Freeform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psuwQAAANsAAAAPAAAAZHJzL2Rvd25yZXYueG1sRE/Pa8Iw&#10;FL4P/B/CE7zNVAX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Gnumy7BAAAA2wAAAA8AAAAA&#10;AAAAAAAAAAAABwIAAGRycy9kb3ducmV2LnhtbFBLBQYAAAAAAwADALcAAAD1AgAAAAA=&#10;" path="m,l6,17,7,42,6,39,,23,,xe" fillcolor="#44546a [3215]" strokecolor="#44546a [3215]" strokeweight="0">
                          <v:path arrowok="t" o:connecttype="custom" o:connectlocs="0,0;9525,26988;11113,66675;9525,61913;0,36513;0,0" o:connectangles="0,0,0,0,0,0"/>
                        </v:shape>
                        <v:shape id="Freeform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31DxQAAANsAAAAPAAAAZHJzL2Rvd25yZXYueG1sRI9Pa8JA&#10;FMTvQr/D8gq9mY0W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C4q31DxQAAANsAAAAP&#10;AAAAAAAAAAAAAAAAAAcCAABkcnMvZG93bnJldi54bWxQSwUGAAAAAAMAAwC3AAAA+QIAAAAA&#10;" path="m,l6,16,21,49,33,84r12,34l44,118,13,53,11,42,,xe" fillcolor="#44546a [3215]" strokecolor="#44546a [3215]" strokeweight="0">
                          <v:path arrowok="t" o:connecttype="custom" o:connectlocs="0,0;9525,25400;33338,77788;52388,133350;71438,187325;69850,187325;20638,84138;17463,66675;0,0" o:connectangles="0,0,0,0,0,0,0,0,0"/>
                        </v:shape>
                      </v:group>
                      <v:group id="Group 7"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Freeform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reeform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reeform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" path="m,l16,72r4,49l18,112,,31,,xe" fillcolor="#44546a [3215]" strokecolor="#44546a [3215]" strokeweight="0">
                          <v:fill opacity="13107f"/>
                          <v:stroke opacity="13107f"/>
                          <v:path arrowok="t" o:connecttype="custom" o:connectlocs="0,0;25400,114300;31750,192088;28575,177800;0,49213;0,0" o:connectangles="0,0,0,0,0,0"/>
                        </v:shape>
                        <v:shape id="Freeform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" path="m,l33,71r-9,l11,36,,xe" fillcolor="#44546a [3215]" strokecolor="#44546a [3215]" strokeweight="0">
                          <v:fill opacity="13107f"/>
                          <v:stroke opacity="13107f"/>
                          <v:path arrowok="t" o:connecttype="custom" o:connectlocs="0,0;52388,112713;38100,112713;17463,57150;0,0" o:connectangles="0,0,0,0,0"/>
                        </v:shape>
                        <v:shape id="Freeform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" path="m,l8,37r,4l15,95,4,49,,xe" fillcolor="#44546a [3215]" strokecolor="#44546a [3215]" strokeweight="0">
                          <v:fill opacity="13107f"/>
                          <v:stroke opacity="13107f"/>
                          <v:path arrowok="t" o:connecttype="custom" o:connectlocs="0,0;12700,58738;12700,65088;23813,150813;6350,77788;0,0" o:connectangles="0,0,0,0,0,0"/>
                        </v:shape>
                        <v:shape id="Freeform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reeform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" path="m,l31,66r-7,l,xe" fillcolor="#44546a [3215]" strokecolor="#44546a [3215]" strokeweight="0">
                          <v:fill opacity="13107f"/>
                          <v:stroke opacity="13107f"/>
                          <v:path arrowok="t" o:connecttype="custom" o:connectlocs="0,0;49213,104775;38100,104775;0,0" o:connectangles="0,0,0,0"/>
                        </v:shape>
                        <v:shape id="Freeform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" path="m,l7,17r,26l6,40,,25,,xe" fillcolor="#44546a [3215]" strokecolor="#44546a [3215]" strokeweight="0">
                          <v:fill opacity="13107f"/>
                          <v:stroke opacity="13107f"/>
                          <v:path arrowok="t" o:connecttype="custom" o:connectlocs="0,0;11113,26988;11113,68263;9525,63500;0,39688;0,0" o:connectangles="0,0,0,0,0,0"/>
                        </v:shape>
                        <v:shape id="Freeform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Pr>
              <w:noProof/>
              <w:lang w:val="en-GB" w:eastAsia="en-GB"/>
            </w:rPr>
            <mc:AlternateContent>
              <mc:Choice Requires="wps">
                <w:drawing>
                  <wp:anchor distT="0" distB="0" distL="114300" distR="114300" simplePos="0" relativeHeight="251661312" behindDoc="0" locked="0" layoutInCell="1" allowOverlap="1">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88000</wp14:pctPosVOffset>
                        </wp:positionV>
                      </mc:Choice>
                      <mc:Fallback>
                        <wp:positionV relativeFrom="page">
                          <wp:posOffset>9408795</wp:posOffset>
                        </wp:positionV>
                      </mc:Fallback>
                    </mc:AlternateContent>
                    <wp:extent cx="3657600" cy="365760"/>
                    <wp:effectExtent l="0" t="0" r="0" b="0"/>
                    <wp:wrapNone/>
                    <wp:docPr id="32" name="Text Box 32"/>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56E20" w:rsidRDefault="00056E20">
                                <w:pPr>
                                  <w:pStyle w:val="NoSpacing"/>
                                  <w:rPr>
                                    <w:color w:val="5B9BD5" w:themeColor="accent1"/>
                                    <w:sz w:val="26"/>
                                    <w:szCs w:val="26"/>
                                  </w:rPr>
                                </w:pPr>
                                <w:sdt>
                                  <w:sdtPr>
                                    <w:rPr>
                                      <w:color w:val="5B9BD5"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Content>
                                    <w:r>
                                      <w:rPr>
                                        <w:color w:val="5B9BD5" w:themeColor="accent1"/>
                                        <w:sz w:val="26"/>
                                        <w:szCs w:val="26"/>
                                      </w:rPr>
                                      <w:t>12ShiroY</w:t>
                                    </w:r>
                                  </w:sdtContent>
                                </w:sdt>
                              </w:p>
                              <w:p w:rsidR="00056E20" w:rsidRDefault="00056E20">
                                <w:pPr>
                                  <w:pStyle w:val="NoSpacing"/>
                                  <w:rPr>
                                    <w:color w:val="595959" w:themeColor="text1" w:themeTint="A6"/>
                                    <w:sz w:val="20"/>
                                    <w:szCs w:val="20"/>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32" o:spid="_x0000_s1055" type="#_x0000_t202" style="position:absolute;margin-left:0;margin-top:0;width:4in;height:28.8pt;z-index:251661312;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" filled="f" stroked="f" strokeweight=".5pt">
                    <v:textbox style="mso-fit-shape-to-text:t" inset="0,0,0,0">
                      <w:txbxContent>
                        <w:p w:rsidR="00056E20" w:rsidRDefault="00056E20">
                          <w:pPr>
                            <w:pStyle w:val="NoSpacing"/>
                            <w:rPr>
                              <w:color w:val="5B9BD5" w:themeColor="accent1"/>
                              <w:sz w:val="26"/>
                              <w:szCs w:val="26"/>
                            </w:rPr>
                          </w:pPr>
                          <w:sdt>
                            <w:sdtPr>
                              <w:rPr>
                                <w:color w:val="5B9BD5"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Content>
                              <w:r>
                                <w:rPr>
                                  <w:color w:val="5B9BD5" w:themeColor="accent1"/>
                                  <w:sz w:val="26"/>
                                  <w:szCs w:val="26"/>
                                </w:rPr>
                                <w:t>12ShiroY</w:t>
                              </w:r>
                            </w:sdtContent>
                          </w:sdt>
                        </w:p>
                        <w:p w:rsidR="00056E20" w:rsidRDefault="00056E20">
                          <w:pPr>
                            <w:pStyle w:val="NoSpacing"/>
                            <w:rPr>
                              <w:color w:val="595959" w:themeColor="text1" w:themeTint="A6"/>
                              <w:sz w:val="20"/>
                              <w:szCs w:val="20"/>
                            </w:rPr>
                          </w:pPr>
                        </w:p>
                      </w:txbxContent>
                    </v:textbox>
                    <w10:wrap anchorx="page" anchory="page"/>
                  </v:shape>
                </w:pict>
              </mc:Fallback>
            </mc:AlternateContent>
          </w:r>
          <w:r>
            <w:rPr>
              <w:noProof/>
              <w:lang w:val="en-GB" w:eastAsia="en-GB"/>
            </w:rPr>
            <mc:AlternateContent>
              <mc:Choice Requires="wps">
                <w:drawing>
                  <wp:anchor distT="0" distB="0" distL="114300" distR="114300" simplePos="0" relativeHeight="251658240" behindDoc="0" locked="0" layoutInCell="1" allowOverlap="1">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17500</wp14:pctPosVOffset>
                        </wp:positionV>
                      </mc:Choice>
                      <mc:Fallback>
                        <wp:positionV relativeFrom="page">
                          <wp:posOffset>1870710</wp:posOffset>
                        </wp:positionV>
                      </mc:Fallback>
                    </mc:AlternateContent>
                    <wp:extent cx="3657600" cy="1069848"/>
                    <wp:effectExtent l="0" t="0" r="7620" b="635"/>
                    <wp:wrapNone/>
                    <wp:docPr id="1" name="Text Box 1"/>
                    <wp:cNvGraphicFramePr/>
                    <a:graphic xmlns:a="http://schemas.openxmlformats.org/drawingml/2006/main">
                      <a:graphicData uri="http://schemas.microsoft.com/office/word/2010/wordprocessingShape">
                        <wps:wsp>
                          <wps:cNvSpPr txBox="1"/>
                          <wps:spPr>
                            <a:xfrm>
                              <a:off x="0" y="0"/>
                              <a:ext cx="365760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56E20" w:rsidRDefault="00056E20">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r>
                                      <w:rPr>
                                        <w:rFonts w:asciiTheme="majorHAnsi" w:eastAsiaTheme="majorEastAsia" w:hAnsiTheme="majorHAnsi" w:cstheme="majorBidi"/>
                                        <w:color w:val="262626" w:themeColor="text1" w:themeTint="D9"/>
                                        <w:sz w:val="72"/>
                                        <w:szCs w:val="72"/>
                                        <w:lang w:val="en-GB"/>
                                      </w:rPr>
                                      <w:t>AI Computer Vision</w:t>
                                    </w:r>
                                  </w:sdtContent>
                                </w:sdt>
                              </w:p>
                              <w:p w:rsidR="00056E20" w:rsidRDefault="00056E20">
                                <w:pPr>
                                  <w:spacing w:before="120"/>
                                  <w:rPr>
                                    <w:color w:val="404040" w:themeColor="text1" w:themeTint="BF"/>
                                    <w:sz w:val="36"/>
                                    <w:szCs w:val="36"/>
                                  </w:rPr>
                                </w:pPr>
                                <w:sdt>
                                  <w:sdtPr>
                                    <w:rPr>
                                      <w:color w:val="404040" w:themeColor="text1" w:themeTint="BF"/>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Content>
                                    <w:r>
                                      <w:rPr>
                                        <w:color w:val="404040" w:themeColor="text1" w:themeTint="BF"/>
                                        <w:sz w:val="36"/>
                                        <w:szCs w:val="36"/>
                                      </w:rPr>
                                      <w:t>OCR Computer Science Project</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 id="Text Box 1" o:spid="_x0000_s1056" type="#_x0000_t202" style="position:absolute;margin-left:0;margin-top:0;width:4in;height:84.25pt;z-index:251658240;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" filled="f" stroked="f" strokeweight=".5pt">
                    <v:textbox style="mso-fit-shape-to-text:t" inset="0,0,0,0">
                      <w:txbxContent>
                        <w:p w:rsidR="00056E20" w:rsidRDefault="00056E20">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r>
                                <w:rPr>
                                  <w:rFonts w:asciiTheme="majorHAnsi" w:eastAsiaTheme="majorEastAsia" w:hAnsiTheme="majorHAnsi" w:cstheme="majorBidi"/>
                                  <w:color w:val="262626" w:themeColor="text1" w:themeTint="D9"/>
                                  <w:sz w:val="72"/>
                                  <w:szCs w:val="72"/>
                                  <w:lang w:val="en-GB"/>
                                </w:rPr>
                                <w:t>AI Computer Vision</w:t>
                              </w:r>
                            </w:sdtContent>
                          </w:sdt>
                        </w:p>
                        <w:p w:rsidR="00056E20" w:rsidRDefault="00056E20">
                          <w:pPr>
                            <w:spacing w:before="120"/>
                            <w:rPr>
                              <w:color w:val="404040" w:themeColor="text1" w:themeTint="BF"/>
                              <w:sz w:val="36"/>
                              <w:szCs w:val="36"/>
                            </w:rPr>
                          </w:pPr>
                          <w:sdt>
                            <w:sdtPr>
                              <w:rPr>
                                <w:color w:val="404040" w:themeColor="text1" w:themeTint="BF"/>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Content>
                              <w:r>
                                <w:rPr>
                                  <w:color w:val="404040" w:themeColor="text1" w:themeTint="BF"/>
                                  <w:sz w:val="36"/>
                                  <w:szCs w:val="36"/>
                                </w:rPr>
                                <w:t>OCR Computer Science Project</w:t>
                              </w:r>
                            </w:sdtContent>
                          </w:sdt>
                        </w:p>
                      </w:txbxContent>
                    </v:textbox>
                    <w10:wrap anchorx="page" anchory="page"/>
                  </v:shape>
                </w:pict>
              </mc:Fallback>
            </mc:AlternateContent>
          </w:r>
        </w:p>
        <w:p w:rsidR="003A4F63" w:rsidRDefault="003A4F63">
          <w:r>
            <w:br w:type="page"/>
          </w:r>
        </w:p>
      </w:sdtContent>
    </w:sdt>
    <w:sdt>
      <w:sdtPr>
        <w:rPr>
          <w:rFonts w:asciiTheme="minorHAnsi" w:eastAsiaTheme="minorHAnsi" w:hAnsiTheme="minorHAnsi" w:cstheme="minorBidi"/>
          <w:color w:val="auto"/>
          <w:sz w:val="22"/>
          <w:szCs w:val="22"/>
          <w:lang w:val="en-GB"/>
        </w:rPr>
        <w:id w:val="-1408605161"/>
        <w:docPartObj>
          <w:docPartGallery w:val="Table of Contents"/>
          <w:docPartUnique/>
        </w:docPartObj>
      </w:sdtPr>
      <w:sdtEndPr>
        <w:rPr>
          <w:b/>
          <w:bCs/>
          <w:noProof/>
        </w:rPr>
      </w:sdtEndPr>
      <w:sdtContent>
        <w:p w:rsidR="003950D0" w:rsidRDefault="003950D0">
          <w:pPr>
            <w:pStyle w:val="TOCHeading"/>
          </w:pPr>
          <w:r>
            <w:t xml:space="preserve">Table </w:t>
          </w:r>
          <w:r w:rsidRPr="00BF0871">
            <w:rPr>
              <w:i/>
            </w:rPr>
            <w:t>of</w:t>
          </w:r>
          <w:r>
            <w:t xml:space="preserve"> Contents</w:t>
          </w:r>
        </w:p>
        <w:p w:rsidR="00B671D6" w:rsidRDefault="003950D0">
          <w:pPr>
            <w:pStyle w:val="TOC1"/>
            <w:tabs>
              <w:tab w:val="right" w:leader="dot" w:pos="9016"/>
            </w:tabs>
            <w:rPr>
              <w:rFonts w:eastAsiaTheme="minorEastAsia"/>
              <w:noProof/>
              <w:lang w:eastAsia="en-GB"/>
            </w:rPr>
          </w:pPr>
          <w:r>
            <w:fldChar w:fldCharType="begin"/>
          </w:r>
          <w:r>
            <w:instrText xml:space="preserve"> TOC \o "1-3" \h \z \u </w:instrText>
          </w:r>
          <w:r>
            <w:fldChar w:fldCharType="separate"/>
          </w:r>
          <w:hyperlink w:anchor="_Toc4084703" w:history="1">
            <w:r w:rsidR="00B671D6" w:rsidRPr="004F7A1D">
              <w:rPr>
                <w:rStyle w:val="Hyperlink"/>
                <w:noProof/>
              </w:rPr>
              <w:t>1 Analysis</w:t>
            </w:r>
            <w:r w:rsidR="00B671D6">
              <w:rPr>
                <w:noProof/>
                <w:webHidden/>
              </w:rPr>
              <w:tab/>
            </w:r>
            <w:r w:rsidR="00B671D6">
              <w:rPr>
                <w:noProof/>
                <w:webHidden/>
              </w:rPr>
              <w:fldChar w:fldCharType="begin"/>
            </w:r>
            <w:r w:rsidR="00B671D6">
              <w:rPr>
                <w:noProof/>
                <w:webHidden/>
              </w:rPr>
              <w:instrText xml:space="preserve"> PAGEREF _Toc4084703 \h </w:instrText>
            </w:r>
            <w:r w:rsidR="00B671D6">
              <w:rPr>
                <w:noProof/>
                <w:webHidden/>
              </w:rPr>
            </w:r>
            <w:r w:rsidR="00B671D6">
              <w:rPr>
                <w:noProof/>
                <w:webHidden/>
              </w:rPr>
              <w:fldChar w:fldCharType="separate"/>
            </w:r>
            <w:r w:rsidR="00B671D6">
              <w:rPr>
                <w:noProof/>
                <w:webHidden/>
              </w:rPr>
              <w:t>2</w:t>
            </w:r>
            <w:r w:rsidR="00B671D6">
              <w:rPr>
                <w:noProof/>
                <w:webHidden/>
              </w:rPr>
              <w:fldChar w:fldCharType="end"/>
            </w:r>
          </w:hyperlink>
        </w:p>
        <w:p w:rsidR="00B671D6" w:rsidRDefault="00056E20">
          <w:pPr>
            <w:pStyle w:val="TOC2"/>
            <w:tabs>
              <w:tab w:val="right" w:leader="dot" w:pos="9016"/>
            </w:tabs>
            <w:rPr>
              <w:rFonts w:eastAsiaTheme="minorEastAsia"/>
              <w:noProof/>
              <w:lang w:eastAsia="en-GB"/>
            </w:rPr>
          </w:pPr>
          <w:hyperlink w:anchor="_Toc4084704" w:history="1">
            <w:r w:rsidR="00B671D6" w:rsidRPr="004F7A1D">
              <w:rPr>
                <w:rStyle w:val="Hyperlink"/>
                <w:noProof/>
              </w:rPr>
              <w:t>1.1 The Problem</w:t>
            </w:r>
            <w:r w:rsidR="00B671D6">
              <w:rPr>
                <w:noProof/>
                <w:webHidden/>
              </w:rPr>
              <w:tab/>
            </w:r>
            <w:r w:rsidR="00B671D6">
              <w:rPr>
                <w:noProof/>
                <w:webHidden/>
              </w:rPr>
              <w:fldChar w:fldCharType="begin"/>
            </w:r>
            <w:r w:rsidR="00B671D6">
              <w:rPr>
                <w:noProof/>
                <w:webHidden/>
              </w:rPr>
              <w:instrText xml:space="preserve"> PAGEREF _Toc4084704 \h </w:instrText>
            </w:r>
            <w:r w:rsidR="00B671D6">
              <w:rPr>
                <w:noProof/>
                <w:webHidden/>
              </w:rPr>
            </w:r>
            <w:r w:rsidR="00B671D6">
              <w:rPr>
                <w:noProof/>
                <w:webHidden/>
              </w:rPr>
              <w:fldChar w:fldCharType="separate"/>
            </w:r>
            <w:r w:rsidR="00B671D6">
              <w:rPr>
                <w:noProof/>
                <w:webHidden/>
              </w:rPr>
              <w:t>2</w:t>
            </w:r>
            <w:r w:rsidR="00B671D6">
              <w:rPr>
                <w:noProof/>
                <w:webHidden/>
              </w:rPr>
              <w:fldChar w:fldCharType="end"/>
            </w:r>
          </w:hyperlink>
        </w:p>
        <w:p w:rsidR="00B671D6" w:rsidRDefault="00056E20">
          <w:pPr>
            <w:pStyle w:val="TOC2"/>
            <w:tabs>
              <w:tab w:val="right" w:leader="dot" w:pos="9016"/>
            </w:tabs>
            <w:rPr>
              <w:rFonts w:eastAsiaTheme="minorEastAsia"/>
              <w:noProof/>
              <w:lang w:eastAsia="en-GB"/>
            </w:rPr>
          </w:pPr>
          <w:hyperlink w:anchor="_Toc4084705" w:history="1">
            <w:r w:rsidR="00B671D6" w:rsidRPr="004F7A1D">
              <w:rPr>
                <w:rStyle w:val="Hyperlink"/>
                <w:noProof/>
              </w:rPr>
              <w:t>1.2 The Stakeholders</w:t>
            </w:r>
            <w:r w:rsidR="00B671D6">
              <w:rPr>
                <w:noProof/>
                <w:webHidden/>
              </w:rPr>
              <w:tab/>
            </w:r>
            <w:r w:rsidR="00B671D6">
              <w:rPr>
                <w:noProof/>
                <w:webHidden/>
              </w:rPr>
              <w:fldChar w:fldCharType="begin"/>
            </w:r>
            <w:r w:rsidR="00B671D6">
              <w:rPr>
                <w:noProof/>
                <w:webHidden/>
              </w:rPr>
              <w:instrText xml:space="preserve"> PAGEREF _Toc4084705 \h </w:instrText>
            </w:r>
            <w:r w:rsidR="00B671D6">
              <w:rPr>
                <w:noProof/>
                <w:webHidden/>
              </w:rPr>
            </w:r>
            <w:r w:rsidR="00B671D6">
              <w:rPr>
                <w:noProof/>
                <w:webHidden/>
              </w:rPr>
              <w:fldChar w:fldCharType="separate"/>
            </w:r>
            <w:r w:rsidR="00B671D6">
              <w:rPr>
                <w:noProof/>
                <w:webHidden/>
              </w:rPr>
              <w:t>2</w:t>
            </w:r>
            <w:r w:rsidR="00B671D6">
              <w:rPr>
                <w:noProof/>
                <w:webHidden/>
              </w:rPr>
              <w:fldChar w:fldCharType="end"/>
            </w:r>
          </w:hyperlink>
        </w:p>
        <w:p w:rsidR="00B671D6" w:rsidRDefault="00056E20">
          <w:pPr>
            <w:pStyle w:val="TOC2"/>
            <w:tabs>
              <w:tab w:val="right" w:leader="dot" w:pos="9016"/>
            </w:tabs>
            <w:rPr>
              <w:rFonts w:eastAsiaTheme="minorEastAsia"/>
              <w:noProof/>
              <w:lang w:eastAsia="en-GB"/>
            </w:rPr>
          </w:pPr>
          <w:hyperlink w:anchor="_Toc4084706" w:history="1">
            <w:r w:rsidR="00B671D6" w:rsidRPr="004F7A1D">
              <w:rPr>
                <w:rStyle w:val="Hyperlink"/>
                <w:noProof/>
              </w:rPr>
              <w:t>1.3 Existing Solutions</w:t>
            </w:r>
            <w:r w:rsidR="00B671D6">
              <w:rPr>
                <w:noProof/>
                <w:webHidden/>
              </w:rPr>
              <w:tab/>
            </w:r>
            <w:r w:rsidR="00B671D6">
              <w:rPr>
                <w:noProof/>
                <w:webHidden/>
              </w:rPr>
              <w:fldChar w:fldCharType="begin"/>
            </w:r>
            <w:r w:rsidR="00B671D6">
              <w:rPr>
                <w:noProof/>
                <w:webHidden/>
              </w:rPr>
              <w:instrText xml:space="preserve"> PAGEREF _Toc4084706 \h </w:instrText>
            </w:r>
            <w:r w:rsidR="00B671D6">
              <w:rPr>
                <w:noProof/>
                <w:webHidden/>
              </w:rPr>
            </w:r>
            <w:r w:rsidR="00B671D6">
              <w:rPr>
                <w:noProof/>
                <w:webHidden/>
              </w:rPr>
              <w:fldChar w:fldCharType="separate"/>
            </w:r>
            <w:r w:rsidR="00B671D6">
              <w:rPr>
                <w:noProof/>
                <w:webHidden/>
              </w:rPr>
              <w:t>3</w:t>
            </w:r>
            <w:r w:rsidR="00B671D6">
              <w:rPr>
                <w:noProof/>
                <w:webHidden/>
              </w:rPr>
              <w:fldChar w:fldCharType="end"/>
            </w:r>
          </w:hyperlink>
        </w:p>
        <w:p w:rsidR="00B671D6" w:rsidRDefault="00056E20">
          <w:pPr>
            <w:pStyle w:val="TOC3"/>
            <w:tabs>
              <w:tab w:val="right" w:leader="dot" w:pos="9016"/>
            </w:tabs>
            <w:rPr>
              <w:rFonts w:eastAsiaTheme="minorEastAsia"/>
              <w:noProof/>
              <w:lang w:eastAsia="en-GB"/>
            </w:rPr>
          </w:pPr>
          <w:hyperlink w:anchor="_Toc4084707" w:history="1">
            <w:r w:rsidR="00B671D6" w:rsidRPr="004F7A1D">
              <w:rPr>
                <w:rStyle w:val="Hyperlink"/>
                <w:noProof/>
              </w:rPr>
              <w:t>1.3.1 In-Depth Breakdown of Hawk-Eye</w:t>
            </w:r>
            <w:r w:rsidR="00B671D6">
              <w:rPr>
                <w:noProof/>
                <w:webHidden/>
              </w:rPr>
              <w:tab/>
            </w:r>
            <w:r w:rsidR="00B671D6">
              <w:rPr>
                <w:noProof/>
                <w:webHidden/>
              </w:rPr>
              <w:fldChar w:fldCharType="begin"/>
            </w:r>
            <w:r w:rsidR="00B671D6">
              <w:rPr>
                <w:noProof/>
                <w:webHidden/>
              </w:rPr>
              <w:instrText xml:space="preserve"> PAGEREF _Toc4084707 \h </w:instrText>
            </w:r>
            <w:r w:rsidR="00B671D6">
              <w:rPr>
                <w:noProof/>
                <w:webHidden/>
              </w:rPr>
            </w:r>
            <w:r w:rsidR="00B671D6">
              <w:rPr>
                <w:noProof/>
                <w:webHidden/>
              </w:rPr>
              <w:fldChar w:fldCharType="separate"/>
            </w:r>
            <w:r w:rsidR="00B671D6">
              <w:rPr>
                <w:noProof/>
                <w:webHidden/>
              </w:rPr>
              <w:t>4</w:t>
            </w:r>
            <w:r w:rsidR="00B671D6">
              <w:rPr>
                <w:noProof/>
                <w:webHidden/>
              </w:rPr>
              <w:fldChar w:fldCharType="end"/>
            </w:r>
          </w:hyperlink>
        </w:p>
        <w:p w:rsidR="00B671D6" w:rsidRDefault="00056E20">
          <w:pPr>
            <w:pStyle w:val="TOC2"/>
            <w:tabs>
              <w:tab w:val="right" w:leader="dot" w:pos="9016"/>
            </w:tabs>
            <w:rPr>
              <w:rFonts w:eastAsiaTheme="minorEastAsia"/>
              <w:noProof/>
              <w:lang w:eastAsia="en-GB"/>
            </w:rPr>
          </w:pPr>
          <w:hyperlink w:anchor="_Toc4084708" w:history="1">
            <w:r w:rsidR="00B671D6" w:rsidRPr="004F7A1D">
              <w:rPr>
                <w:rStyle w:val="Hyperlink"/>
                <w:noProof/>
              </w:rPr>
              <w:t>1.4 The Essential Features</w:t>
            </w:r>
            <w:r w:rsidR="00B671D6">
              <w:rPr>
                <w:noProof/>
                <w:webHidden/>
              </w:rPr>
              <w:tab/>
            </w:r>
            <w:r w:rsidR="00B671D6">
              <w:rPr>
                <w:noProof/>
                <w:webHidden/>
              </w:rPr>
              <w:fldChar w:fldCharType="begin"/>
            </w:r>
            <w:r w:rsidR="00B671D6">
              <w:rPr>
                <w:noProof/>
                <w:webHidden/>
              </w:rPr>
              <w:instrText xml:space="preserve"> PAGEREF _Toc4084708 \h </w:instrText>
            </w:r>
            <w:r w:rsidR="00B671D6">
              <w:rPr>
                <w:noProof/>
                <w:webHidden/>
              </w:rPr>
            </w:r>
            <w:r w:rsidR="00B671D6">
              <w:rPr>
                <w:noProof/>
                <w:webHidden/>
              </w:rPr>
              <w:fldChar w:fldCharType="separate"/>
            </w:r>
            <w:r w:rsidR="00B671D6">
              <w:rPr>
                <w:noProof/>
                <w:webHidden/>
              </w:rPr>
              <w:t>6</w:t>
            </w:r>
            <w:r w:rsidR="00B671D6">
              <w:rPr>
                <w:noProof/>
                <w:webHidden/>
              </w:rPr>
              <w:fldChar w:fldCharType="end"/>
            </w:r>
          </w:hyperlink>
        </w:p>
        <w:p w:rsidR="00B671D6" w:rsidRDefault="00056E20">
          <w:pPr>
            <w:pStyle w:val="TOC2"/>
            <w:tabs>
              <w:tab w:val="right" w:leader="dot" w:pos="9016"/>
            </w:tabs>
            <w:rPr>
              <w:rFonts w:eastAsiaTheme="minorEastAsia"/>
              <w:noProof/>
              <w:lang w:eastAsia="en-GB"/>
            </w:rPr>
          </w:pPr>
          <w:hyperlink w:anchor="_Toc4084709" w:history="1">
            <w:r w:rsidR="00B671D6" w:rsidRPr="004F7A1D">
              <w:rPr>
                <w:rStyle w:val="Hyperlink"/>
                <w:noProof/>
              </w:rPr>
              <w:t>1.5 Potential Limitations</w:t>
            </w:r>
            <w:r w:rsidR="00B671D6">
              <w:rPr>
                <w:noProof/>
                <w:webHidden/>
              </w:rPr>
              <w:tab/>
            </w:r>
            <w:r w:rsidR="00B671D6">
              <w:rPr>
                <w:noProof/>
                <w:webHidden/>
              </w:rPr>
              <w:fldChar w:fldCharType="begin"/>
            </w:r>
            <w:r w:rsidR="00B671D6">
              <w:rPr>
                <w:noProof/>
                <w:webHidden/>
              </w:rPr>
              <w:instrText xml:space="preserve"> PAGEREF _Toc4084709 \h </w:instrText>
            </w:r>
            <w:r w:rsidR="00B671D6">
              <w:rPr>
                <w:noProof/>
                <w:webHidden/>
              </w:rPr>
            </w:r>
            <w:r w:rsidR="00B671D6">
              <w:rPr>
                <w:noProof/>
                <w:webHidden/>
              </w:rPr>
              <w:fldChar w:fldCharType="separate"/>
            </w:r>
            <w:r w:rsidR="00B671D6">
              <w:rPr>
                <w:noProof/>
                <w:webHidden/>
              </w:rPr>
              <w:t>6</w:t>
            </w:r>
            <w:r w:rsidR="00B671D6">
              <w:rPr>
                <w:noProof/>
                <w:webHidden/>
              </w:rPr>
              <w:fldChar w:fldCharType="end"/>
            </w:r>
          </w:hyperlink>
        </w:p>
        <w:p w:rsidR="00B671D6" w:rsidRDefault="00056E20">
          <w:pPr>
            <w:pStyle w:val="TOC2"/>
            <w:tabs>
              <w:tab w:val="right" w:leader="dot" w:pos="9016"/>
            </w:tabs>
            <w:rPr>
              <w:rFonts w:eastAsiaTheme="minorEastAsia"/>
              <w:noProof/>
              <w:lang w:eastAsia="en-GB"/>
            </w:rPr>
          </w:pPr>
          <w:hyperlink w:anchor="_Toc4084710" w:history="1">
            <w:r w:rsidR="00B671D6" w:rsidRPr="004F7A1D">
              <w:rPr>
                <w:rStyle w:val="Hyperlink"/>
                <w:noProof/>
              </w:rPr>
              <w:t>1.6 Hardware and Software Requirements</w:t>
            </w:r>
            <w:r w:rsidR="00B671D6">
              <w:rPr>
                <w:noProof/>
                <w:webHidden/>
              </w:rPr>
              <w:tab/>
            </w:r>
            <w:r w:rsidR="00B671D6">
              <w:rPr>
                <w:noProof/>
                <w:webHidden/>
              </w:rPr>
              <w:fldChar w:fldCharType="begin"/>
            </w:r>
            <w:r w:rsidR="00B671D6">
              <w:rPr>
                <w:noProof/>
                <w:webHidden/>
              </w:rPr>
              <w:instrText xml:space="preserve"> PAGEREF _Toc4084710 \h </w:instrText>
            </w:r>
            <w:r w:rsidR="00B671D6">
              <w:rPr>
                <w:noProof/>
                <w:webHidden/>
              </w:rPr>
            </w:r>
            <w:r w:rsidR="00B671D6">
              <w:rPr>
                <w:noProof/>
                <w:webHidden/>
              </w:rPr>
              <w:fldChar w:fldCharType="separate"/>
            </w:r>
            <w:r w:rsidR="00B671D6">
              <w:rPr>
                <w:noProof/>
                <w:webHidden/>
              </w:rPr>
              <w:t>6</w:t>
            </w:r>
            <w:r w:rsidR="00B671D6">
              <w:rPr>
                <w:noProof/>
                <w:webHidden/>
              </w:rPr>
              <w:fldChar w:fldCharType="end"/>
            </w:r>
          </w:hyperlink>
        </w:p>
        <w:p w:rsidR="00B671D6" w:rsidRDefault="00056E20">
          <w:pPr>
            <w:pStyle w:val="TOC2"/>
            <w:tabs>
              <w:tab w:val="right" w:leader="dot" w:pos="9016"/>
            </w:tabs>
            <w:rPr>
              <w:rFonts w:eastAsiaTheme="minorEastAsia"/>
              <w:noProof/>
              <w:lang w:eastAsia="en-GB"/>
            </w:rPr>
          </w:pPr>
          <w:hyperlink w:anchor="_Toc4084711" w:history="1">
            <w:r w:rsidR="00B671D6" w:rsidRPr="004F7A1D">
              <w:rPr>
                <w:rStyle w:val="Hyperlink"/>
                <w:noProof/>
              </w:rPr>
              <w:t>1.7 Success Criteria</w:t>
            </w:r>
            <w:r w:rsidR="00B671D6">
              <w:rPr>
                <w:noProof/>
                <w:webHidden/>
              </w:rPr>
              <w:tab/>
            </w:r>
            <w:r w:rsidR="00B671D6">
              <w:rPr>
                <w:noProof/>
                <w:webHidden/>
              </w:rPr>
              <w:fldChar w:fldCharType="begin"/>
            </w:r>
            <w:r w:rsidR="00B671D6">
              <w:rPr>
                <w:noProof/>
                <w:webHidden/>
              </w:rPr>
              <w:instrText xml:space="preserve"> PAGEREF _Toc4084711 \h </w:instrText>
            </w:r>
            <w:r w:rsidR="00B671D6">
              <w:rPr>
                <w:noProof/>
                <w:webHidden/>
              </w:rPr>
            </w:r>
            <w:r w:rsidR="00B671D6">
              <w:rPr>
                <w:noProof/>
                <w:webHidden/>
              </w:rPr>
              <w:fldChar w:fldCharType="separate"/>
            </w:r>
            <w:r w:rsidR="00B671D6">
              <w:rPr>
                <w:noProof/>
                <w:webHidden/>
              </w:rPr>
              <w:t>8</w:t>
            </w:r>
            <w:r w:rsidR="00B671D6">
              <w:rPr>
                <w:noProof/>
                <w:webHidden/>
              </w:rPr>
              <w:fldChar w:fldCharType="end"/>
            </w:r>
          </w:hyperlink>
        </w:p>
        <w:p w:rsidR="00B671D6" w:rsidRDefault="00056E20">
          <w:pPr>
            <w:pStyle w:val="TOC1"/>
            <w:tabs>
              <w:tab w:val="right" w:leader="dot" w:pos="9016"/>
            </w:tabs>
            <w:rPr>
              <w:rFonts w:eastAsiaTheme="minorEastAsia"/>
              <w:noProof/>
              <w:lang w:eastAsia="en-GB"/>
            </w:rPr>
          </w:pPr>
          <w:hyperlink w:anchor="_Toc4084712" w:history="1">
            <w:r w:rsidR="00B671D6" w:rsidRPr="004F7A1D">
              <w:rPr>
                <w:rStyle w:val="Hyperlink"/>
                <w:noProof/>
              </w:rPr>
              <w:t>2 Design</w:t>
            </w:r>
            <w:r w:rsidR="00B671D6">
              <w:rPr>
                <w:noProof/>
                <w:webHidden/>
              </w:rPr>
              <w:tab/>
            </w:r>
            <w:r w:rsidR="00B671D6">
              <w:rPr>
                <w:noProof/>
                <w:webHidden/>
              </w:rPr>
              <w:fldChar w:fldCharType="begin"/>
            </w:r>
            <w:r w:rsidR="00B671D6">
              <w:rPr>
                <w:noProof/>
                <w:webHidden/>
              </w:rPr>
              <w:instrText xml:space="preserve"> PAGEREF _Toc4084712 \h </w:instrText>
            </w:r>
            <w:r w:rsidR="00B671D6">
              <w:rPr>
                <w:noProof/>
                <w:webHidden/>
              </w:rPr>
            </w:r>
            <w:r w:rsidR="00B671D6">
              <w:rPr>
                <w:noProof/>
                <w:webHidden/>
              </w:rPr>
              <w:fldChar w:fldCharType="separate"/>
            </w:r>
            <w:r w:rsidR="00B671D6">
              <w:rPr>
                <w:noProof/>
                <w:webHidden/>
              </w:rPr>
              <w:t>9</w:t>
            </w:r>
            <w:r w:rsidR="00B671D6">
              <w:rPr>
                <w:noProof/>
                <w:webHidden/>
              </w:rPr>
              <w:fldChar w:fldCharType="end"/>
            </w:r>
          </w:hyperlink>
        </w:p>
        <w:p w:rsidR="00B671D6" w:rsidRDefault="00056E20">
          <w:pPr>
            <w:pStyle w:val="TOC2"/>
            <w:tabs>
              <w:tab w:val="right" w:leader="dot" w:pos="9016"/>
            </w:tabs>
            <w:rPr>
              <w:rFonts w:eastAsiaTheme="minorEastAsia"/>
              <w:noProof/>
              <w:lang w:eastAsia="en-GB"/>
            </w:rPr>
          </w:pPr>
          <w:hyperlink w:anchor="_Toc4084713" w:history="1">
            <w:r w:rsidR="00B671D6" w:rsidRPr="004F7A1D">
              <w:rPr>
                <w:rStyle w:val="Hyperlink"/>
                <w:noProof/>
              </w:rPr>
              <w:t>2.1 Structure</w:t>
            </w:r>
            <w:r w:rsidR="00B671D6">
              <w:rPr>
                <w:noProof/>
                <w:webHidden/>
              </w:rPr>
              <w:tab/>
            </w:r>
            <w:r w:rsidR="00B671D6">
              <w:rPr>
                <w:noProof/>
                <w:webHidden/>
              </w:rPr>
              <w:fldChar w:fldCharType="begin"/>
            </w:r>
            <w:r w:rsidR="00B671D6">
              <w:rPr>
                <w:noProof/>
                <w:webHidden/>
              </w:rPr>
              <w:instrText xml:space="preserve"> PAGEREF _Toc4084713 \h </w:instrText>
            </w:r>
            <w:r w:rsidR="00B671D6">
              <w:rPr>
                <w:noProof/>
                <w:webHidden/>
              </w:rPr>
            </w:r>
            <w:r w:rsidR="00B671D6">
              <w:rPr>
                <w:noProof/>
                <w:webHidden/>
              </w:rPr>
              <w:fldChar w:fldCharType="separate"/>
            </w:r>
            <w:r w:rsidR="00B671D6">
              <w:rPr>
                <w:noProof/>
                <w:webHidden/>
              </w:rPr>
              <w:t>9</w:t>
            </w:r>
            <w:r w:rsidR="00B671D6">
              <w:rPr>
                <w:noProof/>
                <w:webHidden/>
              </w:rPr>
              <w:fldChar w:fldCharType="end"/>
            </w:r>
          </w:hyperlink>
        </w:p>
        <w:p w:rsidR="00B671D6" w:rsidRDefault="00056E20">
          <w:pPr>
            <w:pStyle w:val="TOC2"/>
            <w:tabs>
              <w:tab w:val="right" w:leader="dot" w:pos="9016"/>
            </w:tabs>
            <w:rPr>
              <w:rFonts w:eastAsiaTheme="minorEastAsia"/>
              <w:noProof/>
              <w:lang w:eastAsia="en-GB"/>
            </w:rPr>
          </w:pPr>
          <w:hyperlink w:anchor="_Toc4084714" w:history="1">
            <w:r w:rsidR="00B671D6" w:rsidRPr="004F7A1D">
              <w:rPr>
                <w:rStyle w:val="Hyperlink"/>
                <w:noProof/>
              </w:rPr>
              <w:t>2.2 Decomposition</w:t>
            </w:r>
            <w:r w:rsidR="00B671D6">
              <w:rPr>
                <w:noProof/>
                <w:webHidden/>
              </w:rPr>
              <w:tab/>
            </w:r>
            <w:r w:rsidR="00B671D6">
              <w:rPr>
                <w:noProof/>
                <w:webHidden/>
              </w:rPr>
              <w:fldChar w:fldCharType="begin"/>
            </w:r>
            <w:r w:rsidR="00B671D6">
              <w:rPr>
                <w:noProof/>
                <w:webHidden/>
              </w:rPr>
              <w:instrText xml:space="preserve"> PAGEREF _Toc4084714 \h </w:instrText>
            </w:r>
            <w:r w:rsidR="00B671D6">
              <w:rPr>
                <w:noProof/>
                <w:webHidden/>
              </w:rPr>
            </w:r>
            <w:r w:rsidR="00B671D6">
              <w:rPr>
                <w:noProof/>
                <w:webHidden/>
              </w:rPr>
              <w:fldChar w:fldCharType="separate"/>
            </w:r>
            <w:r w:rsidR="00B671D6">
              <w:rPr>
                <w:noProof/>
                <w:webHidden/>
              </w:rPr>
              <w:t>10</w:t>
            </w:r>
            <w:r w:rsidR="00B671D6">
              <w:rPr>
                <w:noProof/>
                <w:webHidden/>
              </w:rPr>
              <w:fldChar w:fldCharType="end"/>
            </w:r>
          </w:hyperlink>
        </w:p>
        <w:p w:rsidR="00B671D6" w:rsidRDefault="00056E20">
          <w:pPr>
            <w:pStyle w:val="TOC3"/>
            <w:tabs>
              <w:tab w:val="right" w:leader="dot" w:pos="9016"/>
            </w:tabs>
            <w:rPr>
              <w:rFonts w:eastAsiaTheme="minorEastAsia"/>
              <w:noProof/>
              <w:lang w:eastAsia="en-GB"/>
            </w:rPr>
          </w:pPr>
          <w:hyperlink w:anchor="_Toc4084715" w:history="1">
            <w:r w:rsidR="00B671D6" w:rsidRPr="004F7A1D">
              <w:rPr>
                <w:rStyle w:val="Hyperlink"/>
                <w:noProof/>
              </w:rPr>
              <w:t>2.2.1 Computer Vision</w:t>
            </w:r>
            <w:r w:rsidR="00B671D6">
              <w:rPr>
                <w:noProof/>
                <w:webHidden/>
              </w:rPr>
              <w:tab/>
            </w:r>
            <w:r w:rsidR="00B671D6">
              <w:rPr>
                <w:noProof/>
                <w:webHidden/>
              </w:rPr>
              <w:fldChar w:fldCharType="begin"/>
            </w:r>
            <w:r w:rsidR="00B671D6">
              <w:rPr>
                <w:noProof/>
                <w:webHidden/>
              </w:rPr>
              <w:instrText xml:space="preserve"> PAGEREF _Toc4084715 \h </w:instrText>
            </w:r>
            <w:r w:rsidR="00B671D6">
              <w:rPr>
                <w:noProof/>
                <w:webHidden/>
              </w:rPr>
            </w:r>
            <w:r w:rsidR="00B671D6">
              <w:rPr>
                <w:noProof/>
                <w:webHidden/>
              </w:rPr>
              <w:fldChar w:fldCharType="separate"/>
            </w:r>
            <w:r w:rsidR="00B671D6">
              <w:rPr>
                <w:noProof/>
                <w:webHidden/>
              </w:rPr>
              <w:t>10</w:t>
            </w:r>
            <w:r w:rsidR="00B671D6">
              <w:rPr>
                <w:noProof/>
                <w:webHidden/>
              </w:rPr>
              <w:fldChar w:fldCharType="end"/>
            </w:r>
          </w:hyperlink>
        </w:p>
        <w:p w:rsidR="00B671D6" w:rsidRDefault="00056E20">
          <w:pPr>
            <w:pStyle w:val="TOC3"/>
            <w:tabs>
              <w:tab w:val="right" w:leader="dot" w:pos="9016"/>
            </w:tabs>
            <w:rPr>
              <w:rFonts w:eastAsiaTheme="minorEastAsia"/>
              <w:noProof/>
              <w:lang w:eastAsia="en-GB"/>
            </w:rPr>
          </w:pPr>
          <w:hyperlink w:anchor="_Toc4084716" w:history="1">
            <w:r w:rsidR="00B671D6" w:rsidRPr="004F7A1D">
              <w:rPr>
                <w:rStyle w:val="Hyperlink"/>
                <w:noProof/>
              </w:rPr>
              <w:t>2.2.2 Tracking the Ball</w:t>
            </w:r>
            <w:r w:rsidR="00B671D6">
              <w:rPr>
                <w:noProof/>
                <w:webHidden/>
              </w:rPr>
              <w:tab/>
            </w:r>
            <w:r w:rsidR="00B671D6">
              <w:rPr>
                <w:noProof/>
                <w:webHidden/>
              </w:rPr>
              <w:fldChar w:fldCharType="begin"/>
            </w:r>
            <w:r w:rsidR="00B671D6">
              <w:rPr>
                <w:noProof/>
                <w:webHidden/>
              </w:rPr>
              <w:instrText xml:space="preserve"> PAGEREF _Toc4084716 \h </w:instrText>
            </w:r>
            <w:r w:rsidR="00B671D6">
              <w:rPr>
                <w:noProof/>
                <w:webHidden/>
              </w:rPr>
            </w:r>
            <w:r w:rsidR="00B671D6">
              <w:rPr>
                <w:noProof/>
                <w:webHidden/>
              </w:rPr>
              <w:fldChar w:fldCharType="separate"/>
            </w:r>
            <w:r w:rsidR="00B671D6">
              <w:rPr>
                <w:noProof/>
                <w:webHidden/>
              </w:rPr>
              <w:t>10</w:t>
            </w:r>
            <w:r w:rsidR="00B671D6">
              <w:rPr>
                <w:noProof/>
                <w:webHidden/>
              </w:rPr>
              <w:fldChar w:fldCharType="end"/>
            </w:r>
          </w:hyperlink>
        </w:p>
        <w:p w:rsidR="00B671D6" w:rsidRDefault="00056E20">
          <w:pPr>
            <w:pStyle w:val="TOC3"/>
            <w:tabs>
              <w:tab w:val="right" w:leader="dot" w:pos="9016"/>
            </w:tabs>
            <w:rPr>
              <w:rFonts w:eastAsiaTheme="minorEastAsia"/>
              <w:noProof/>
              <w:lang w:eastAsia="en-GB"/>
            </w:rPr>
          </w:pPr>
          <w:hyperlink w:anchor="_Toc4084717" w:history="1">
            <w:r w:rsidR="00B671D6" w:rsidRPr="004F7A1D">
              <w:rPr>
                <w:rStyle w:val="Hyperlink"/>
                <w:noProof/>
              </w:rPr>
              <w:t>2.2.3 User Interface</w:t>
            </w:r>
            <w:r w:rsidR="00B671D6">
              <w:rPr>
                <w:noProof/>
                <w:webHidden/>
              </w:rPr>
              <w:tab/>
            </w:r>
            <w:r w:rsidR="00B671D6">
              <w:rPr>
                <w:noProof/>
                <w:webHidden/>
              </w:rPr>
              <w:fldChar w:fldCharType="begin"/>
            </w:r>
            <w:r w:rsidR="00B671D6">
              <w:rPr>
                <w:noProof/>
                <w:webHidden/>
              </w:rPr>
              <w:instrText xml:space="preserve"> PAGEREF _Toc4084717 \h </w:instrText>
            </w:r>
            <w:r w:rsidR="00B671D6">
              <w:rPr>
                <w:noProof/>
                <w:webHidden/>
              </w:rPr>
            </w:r>
            <w:r w:rsidR="00B671D6">
              <w:rPr>
                <w:noProof/>
                <w:webHidden/>
              </w:rPr>
              <w:fldChar w:fldCharType="separate"/>
            </w:r>
            <w:r w:rsidR="00B671D6">
              <w:rPr>
                <w:noProof/>
                <w:webHidden/>
              </w:rPr>
              <w:t>10</w:t>
            </w:r>
            <w:r w:rsidR="00B671D6">
              <w:rPr>
                <w:noProof/>
                <w:webHidden/>
              </w:rPr>
              <w:fldChar w:fldCharType="end"/>
            </w:r>
          </w:hyperlink>
        </w:p>
        <w:p w:rsidR="00B671D6" w:rsidRDefault="00056E20">
          <w:pPr>
            <w:pStyle w:val="TOC2"/>
            <w:tabs>
              <w:tab w:val="right" w:leader="dot" w:pos="9016"/>
            </w:tabs>
            <w:rPr>
              <w:rFonts w:eastAsiaTheme="minorEastAsia"/>
              <w:noProof/>
              <w:lang w:eastAsia="en-GB"/>
            </w:rPr>
          </w:pPr>
          <w:hyperlink w:anchor="_Toc4084718" w:history="1">
            <w:r w:rsidR="00B671D6" w:rsidRPr="004F7A1D">
              <w:rPr>
                <w:rStyle w:val="Hyperlink"/>
                <w:noProof/>
              </w:rPr>
              <w:t>2.3 Algorithms</w:t>
            </w:r>
            <w:r w:rsidR="00B671D6">
              <w:rPr>
                <w:noProof/>
                <w:webHidden/>
              </w:rPr>
              <w:tab/>
            </w:r>
            <w:r w:rsidR="00B671D6">
              <w:rPr>
                <w:noProof/>
                <w:webHidden/>
              </w:rPr>
              <w:fldChar w:fldCharType="begin"/>
            </w:r>
            <w:r w:rsidR="00B671D6">
              <w:rPr>
                <w:noProof/>
                <w:webHidden/>
              </w:rPr>
              <w:instrText xml:space="preserve"> PAGEREF _Toc4084718 \h </w:instrText>
            </w:r>
            <w:r w:rsidR="00B671D6">
              <w:rPr>
                <w:noProof/>
                <w:webHidden/>
              </w:rPr>
            </w:r>
            <w:r w:rsidR="00B671D6">
              <w:rPr>
                <w:noProof/>
                <w:webHidden/>
              </w:rPr>
              <w:fldChar w:fldCharType="separate"/>
            </w:r>
            <w:r w:rsidR="00B671D6">
              <w:rPr>
                <w:noProof/>
                <w:webHidden/>
              </w:rPr>
              <w:t>10</w:t>
            </w:r>
            <w:r w:rsidR="00B671D6">
              <w:rPr>
                <w:noProof/>
                <w:webHidden/>
              </w:rPr>
              <w:fldChar w:fldCharType="end"/>
            </w:r>
          </w:hyperlink>
        </w:p>
        <w:p w:rsidR="00B671D6" w:rsidRDefault="00056E20">
          <w:pPr>
            <w:pStyle w:val="TOC3"/>
            <w:tabs>
              <w:tab w:val="right" w:leader="dot" w:pos="9016"/>
            </w:tabs>
            <w:rPr>
              <w:rFonts w:eastAsiaTheme="minorEastAsia"/>
              <w:noProof/>
              <w:lang w:eastAsia="en-GB"/>
            </w:rPr>
          </w:pPr>
          <w:hyperlink w:anchor="_Toc4084719" w:history="1">
            <w:r w:rsidR="00B671D6" w:rsidRPr="004F7A1D">
              <w:rPr>
                <w:rStyle w:val="Hyperlink"/>
                <w:noProof/>
              </w:rPr>
              <w:t>2.3.1 Accessing camera and displaying camera feed</w:t>
            </w:r>
            <w:r w:rsidR="00B671D6">
              <w:rPr>
                <w:noProof/>
                <w:webHidden/>
              </w:rPr>
              <w:tab/>
            </w:r>
            <w:r w:rsidR="00B671D6">
              <w:rPr>
                <w:noProof/>
                <w:webHidden/>
              </w:rPr>
              <w:fldChar w:fldCharType="begin"/>
            </w:r>
            <w:r w:rsidR="00B671D6">
              <w:rPr>
                <w:noProof/>
                <w:webHidden/>
              </w:rPr>
              <w:instrText xml:space="preserve"> PAGEREF _Toc4084719 \h </w:instrText>
            </w:r>
            <w:r w:rsidR="00B671D6">
              <w:rPr>
                <w:noProof/>
                <w:webHidden/>
              </w:rPr>
            </w:r>
            <w:r w:rsidR="00B671D6">
              <w:rPr>
                <w:noProof/>
                <w:webHidden/>
              </w:rPr>
              <w:fldChar w:fldCharType="separate"/>
            </w:r>
            <w:r w:rsidR="00B671D6">
              <w:rPr>
                <w:noProof/>
                <w:webHidden/>
              </w:rPr>
              <w:t>11</w:t>
            </w:r>
            <w:r w:rsidR="00B671D6">
              <w:rPr>
                <w:noProof/>
                <w:webHidden/>
              </w:rPr>
              <w:fldChar w:fldCharType="end"/>
            </w:r>
          </w:hyperlink>
        </w:p>
        <w:p w:rsidR="00B671D6" w:rsidRDefault="00056E20">
          <w:pPr>
            <w:pStyle w:val="TOC3"/>
            <w:tabs>
              <w:tab w:val="right" w:leader="dot" w:pos="9016"/>
            </w:tabs>
            <w:rPr>
              <w:rFonts w:eastAsiaTheme="minorEastAsia"/>
              <w:noProof/>
              <w:lang w:eastAsia="en-GB"/>
            </w:rPr>
          </w:pPr>
          <w:hyperlink w:anchor="_Toc4084720" w:history="1">
            <w:r w:rsidR="00B671D6" w:rsidRPr="004F7A1D">
              <w:rPr>
                <w:rStyle w:val="Hyperlink"/>
                <w:noProof/>
              </w:rPr>
              <w:t>2.3.2 HSV colour mask</w:t>
            </w:r>
            <w:r w:rsidR="00B671D6">
              <w:rPr>
                <w:noProof/>
                <w:webHidden/>
              </w:rPr>
              <w:tab/>
            </w:r>
            <w:r w:rsidR="00B671D6">
              <w:rPr>
                <w:noProof/>
                <w:webHidden/>
              </w:rPr>
              <w:fldChar w:fldCharType="begin"/>
            </w:r>
            <w:r w:rsidR="00B671D6">
              <w:rPr>
                <w:noProof/>
                <w:webHidden/>
              </w:rPr>
              <w:instrText xml:space="preserve"> PAGEREF _Toc4084720 \h </w:instrText>
            </w:r>
            <w:r w:rsidR="00B671D6">
              <w:rPr>
                <w:noProof/>
                <w:webHidden/>
              </w:rPr>
            </w:r>
            <w:r w:rsidR="00B671D6">
              <w:rPr>
                <w:noProof/>
                <w:webHidden/>
              </w:rPr>
              <w:fldChar w:fldCharType="separate"/>
            </w:r>
            <w:r w:rsidR="00B671D6">
              <w:rPr>
                <w:noProof/>
                <w:webHidden/>
              </w:rPr>
              <w:t>11</w:t>
            </w:r>
            <w:r w:rsidR="00B671D6">
              <w:rPr>
                <w:noProof/>
                <w:webHidden/>
              </w:rPr>
              <w:fldChar w:fldCharType="end"/>
            </w:r>
          </w:hyperlink>
        </w:p>
        <w:p w:rsidR="00B671D6" w:rsidRDefault="00056E20">
          <w:pPr>
            <w:pStyle w:val="TOC3"/>
            <w:tabs>
              <w:tab w:val="right" w:leader="dot" w:pos="9016"/>
            </w:tabs>
            <w:rPr>
              <w:rFonts w:eastAsiaTheme="minorEastAsia"/>
              <w:noProof/>
              <w:lang w:eastAsia="en-GB"/>
            </w:rPr>
          </w:pPr>
          <w:hyperlink w:anchor="_Toc4084721" w:history="1">
            <w:r w:rsidR="00B671D6" w:rsidRPr="004F7A1D">
              <w:rPr>
                <w:rStyle w:val="Hyperlink"/>
                <w:noProof/>
              </w:rPr>
              <w:t>2.3.3 Detecting and tracking the tennis ball</w:t>
            </w:r>
            <w:r w:rsidR="00B671D6">
              <w:rPr>
                <w:noProof/>
                <w:webHidden/>
              </w:rPr>
              <w:tab/>
            </w:r>
            <w:r w:rsidR="00B671D6">
              <w:rPr>
                <w:noProof/>
                <w:webHidden/>
              </w:rPr>
              <w:fldChar w:fldCharType="begin"/>
            </w:r>
            <w:r w:rsidR="00B671D6">
              <w:rPr>
                <w:noProof/>
                <w:webHidden/>
              </w:rPr>
              <w:instrText xml:space="preserve"> PAGEREF _Toc4084721 \h </w:instrText>
            </w:r>
            <w:r w:rsidR="00B671D6">
              <w:rPr>
                <w:noProof/>
                <w:webHidden/>
              </w:rPr>
            </w:r>
            <w:r w:rsidR="00B671D6">
              <w:rPr>
                <w:noProof/>
                <w:webHidden/>
              </w:rPr>
              <w:fldChar w:fldCharType="separate"/>
            </w:r>
            <w:r w:rsidR="00B671D6">
              <w:rPr>
                <w:noProof/>
                <w:webHidden/>
              </w:rPr>
              <w:t>13</w:t>
            </w:r>
            <w:r w:rsidR="00B671D6">
              <w:rPr>
                <w:noProof/>
                <w:webHidden/>
              </w:rPr>
              <w:fldChar w:fldCharType="end"/>
            </w:r>
          </w:hyperlink>
        </w:p>
        <w:p w:rsidR="00B671D6" w:rsidRDefault="00056E20">
          <w:pPr>
            <w:pStyle w:val="TOC2"/>
            <w:tabs>
              <w:tab w:val="right" w:leader="dot" w:pos="9016"/>
            </w:tabs>
            <w:rPr>
              <w:rFonts w:eastAsiaTheme="minorEastAsia"/>
              <w:noProof/>
              <w:lang w:eastAsia="en-GB"/>
            </w:rPr>
          </w:pPr>
          <w:hyperlink w:anchor="_Toc4084722" w:history="1">
            <w:r w:rsidR="00B671D6" w:rsidRPr="004F7A1D">
              <w:rPr>
                <w:rStyle w:val="Hyperlink"/>
                <w:noProof/>
              </w:rPr>
              <w:t>2.4 Usability</w:t>
            </w:r>
            <w:r w:rsidR="00B671D6">
              <w:rPr>
                <w:noProof/>
                <w:webHidden/>
              </w:rPr>
              <w:tab/>
            </w:r>
            <w:r w:rsidR="00B671D6">
              <w:rPr>
                <w:noProof/>
                <w:webHidden/>
              </w:rPr>
              <w:fldChar w:fldCharType="begin"/>
            </w:r>
            <w:r w:rsidR="00B671D6">
              <w:rPr>
                <w:noProof/>
                <w:webHidden/>
              </w:rPr>
              <w:instrText xml:space="preserve"> PAGEREF _Toc4084722 \h </w:instrText>
            </w:r>
            <w:r w:rsidR="00B671D6">
              <w:rPr>
                <w:noProof/>
                <w:webHidden/>
              </w:rPr>
            </w:r>
            <w:r w:rsidR="00B671D6">
              <w:rPr>
                <w:noProof/>
                <w:webHidden/>
              </w:rPr>
              <w:fldChar w:fldCharType="separate"/>
            </w:r>
            <w:r w:rsidR="00B671D6">
              <w:rPr>
                <w:noProof/>
                <w:webHidden/>
              </w:rPr>
              <w:t>15</w:t>
            </w:r>
            <w:r w:rsidR="00B671D6">
              <w:rPr>
                <w:noProof/>
                <w:webHidden/>
              </w:rPr>
              <w:fldChar w:fldCharType="end"/>
            </w:r>
          </w:hyperlink>
        </w:p>
        <w:p w:rsidR="00B671D6" w:rsidRDefault="00056E20">
          <w:pPr>
            <w:pStyle w:val="TOC2"/>
            <w:tabs>
              <w:tab w:val="right" w:leader="dot" w:pos="9016"/>
            </w:tabs>
            <w:rPr>
              <w:rFonts w:eastAsiaTheme="minorEastAsia"/>
              <w:noProof/>
              <w:lang w:eastAsia="en-GB"/>
            </w:rPr>
          </w:pPr>
          <w:hyperlink w:anchor="_Toc4084723" w:history="1">
            <w:r w:rsidR="00B671D6" w:rsidRPr="004F7A1D">
              <w:rPr>
                <w:rStyle w:val="Hyperlink"/>
                <w:noProof/>
              </w:rPr>
              <w:t>2.5 Variables, Data Structures and Classes</w:t>
            </w:r>
            <w:r w:rsidR="00B671D6">
              <w:rPr>
                <w:noProof/>
                <w:webHidden/>
              </w:rPr>
              <w:tab/>
            </w:r>
            <w:r w:rsidR="00B671D6">
              <w:rPr>
                <w:noProof/>
                <w:webHidden/>
              </w:rPr>
              <w:fldChar w:fldCharType="begin"/>
            </w:r>
            <w:r w:rsidR="00B671D6">
              <w:rPr>
                <w:noProof/>
                <w:webHidden/>
              </w:rPr>
              <w:instrText xml:space="preserve"> PAGEREF _Toc4084723 \h </w:instrText>
            </w:r>
            <w:r w:rsidR="00B671D6">
              <w:rPr>
                <w:noProof/>
                <w:webHidden/>
              </w:rPr>
            </w:r>
            <w:r w:rsidR="00B671D6">
              <w:rPr>
                <w:noProof/>
                <w:webHidden/>
              </w:rPr>
              <w:fldChar w:fldCharType="separate"/>
            </w:r>
            <w:r w:rsidR="00B671D6">
              <w:rPr>
                <w:noProof/>
                <w:webHidden/>
              </w:rPr>
              <w:t>15</w:t>
            </w:r>
            <w:r w:rsidR="00B671D6">
              <w:rPr>
                <w:noProof/>
                <w:webHidden/>
              </w:rPr>
              <w:fldChar w:fldCharType="end"/>
            </w:r>
          </w:hyperlink>
        </w:p>
        <w:p w:rsidR="00B671D6" w:rsidRDefault="00056E20">
          <w:pPr>
            <w:pStyle w:val="TOC2"/>
            <w:tabs>
              <w:tab w:val="right" w:leader="dot" w:pos="9016"/>
            </w:tabs>
            <w:rPr>
              <w:rFonts w:eastAsiaTheme="minorEastAsia"/>
              <w:noProof/>
              <w:lang w:eastAsia="en-GB"/>
            </w:rPr>
          </w:pPr>
          <w:hyperlink w:anchor="_Toc4084724" w:history="1">
            <w:r w:rsidR="00B671D6" w:rsidRPr="004F7A1D">
              <w:rPr>
                <w:rStyle w:val="Hyperlink"/>
                <w:noProof/>
              </w:rPr>
              <w:t>2.6 Test Data</w:t>
            </w:r>
            <w:r w:rsidR="00B671D6">
              <w:rPr>
                <w:noProof/>
                <w:webHidden/>
              </w:rPr>
              <w:tab/>
            </w:r>
            <w:r w:rsidR="00B671D6">
              <w:rPr>
                <w:noProof/>
                <w:webHidden/>
              </w:rPr>
              <w:fldChar w:fldCharType="begin"/>
            </w:r>
            <w:r w:rsidR="00B671D6">
              <w:rPr>
                <w:noProof/>
                <w:webHidden/>
              </w:rPr>
              <w:instrText xml:space="preserve"> PAGEREF _Toc4084724 \h </w:instrText>
            </w:r>
            <w:r w:rsidR="00B671D6">
              <w:rPr>
                <w:noProof/>
                <w:webHidden/>
              </w:rPr>
            </w:r>
            <w:r w:rsidR="00B671D6">
              <w:rPr>
                <w:noProof/>
                <w:webHidden/>
              </w:rPr>
              <w:fldChar w:fldCharType="separate"/>
            </w:r>
            <w:r w:rsidR="00B671D6">
              <w:rPr>
                <w:noProof/>
                <w:webHidden/>
              </w:rPr>
              <w:t>16</w:t>
            </w:r>
            <w:r w:rsidR="00B671D6">
              <w:rPr>
                <w:noProof/>
                <w:webHidden/>
              </w:rPr>
              <w:fldChar w:fldCharType="end"/>
            </w:r>
          </w:hyperlink>
        </w:p>
        <w:p w:rsidR="00B671D6" w:rsidRDefault="00056E20">
          <w:pPr>
            <w:pStyle w:val="TOC2"/>
            <w:tabs>
              <w:tab w:val="right" w:leader="dot" w:pos="9016"/>
            </w:tabs>
            <w:rPr>
              <w:rFonts w:eastAsiaTheme="minorEastAsia"/>
              <w:noProof/>
              <w:lang w:eastAsia="en-GB"/>
            </w:rPr>
          </w:pPr>
          <w:hyperlink w:anchor="_Toc4084725" w:history="1">
            <w:r w:rsidR="00B671D6" w:rsidRPr="004F7A1D">
              <w:rPr>
                <w:rStyle w:val="Hyperlink"/>
                <w:noProof/>
              </w:rPr>
              <w:t>2.7 Further Data</w:t>
            </w:r>
            <w:r w:rsidR="00B671D6">
              <w:rPr>
                <w:noProof/>
                <w:webHidden/>
              </w:rPr>
              <w:tab/>
            </w:r>
            <w:r w:rsidR="00B671D6">
              <w:rPr>
                <w:noProof/>
                <w:webHidden/>
              </w:rPr>
              <w:fldChar w:fldCharType="begin"/>
            </w:r>
            <w:r w:rsidR="00B671D6">
              <w:rPr>
                <w:noProof/>
                <w:webHidden/>
              </w:rPr>
              <w:instrText xml:space="preserve"> PAGEREF _Toc4084725 \h </w:instrText>
            </w:r>
            <w:r w:rsidR="00B671D6">
              <w:rPr>
                <w:noProof/>
                <w:webHidden/>
              </w:rPr>
            </w:r>
            <w:r w:rsidR="00B671D6">
              <w:rPr>
                <w:noProof/>
                <w:webHidden/>
              </w:rPr>
              <w:fldChar w:fldCharType="separate"/>
            </w:r>
            <w:r w:rsidR="00B671D6">
              <w:rPr>
                <w:noProof/>
                <w:webHidden/>
              </w:rPr>
              <w:t>17</w:t>
            </w:r>
            <w:r w:rsidR="00B671D6">
              <w:rPr>
                <w:noProof/>
                <w:webHidden/>
              </w:rPr>
              <w:fldChar w:fldCharType="end"/>
            </w:r>
          </w:hyperlink>
        </w:p>
        <w:p w:rsidR="00B671D6" w:rsidRDefault="00056E20">
          <w:pPr>
            <w:pStyle w:val="TOC1"/>
            <w:tabs>
              <w:tab w:val="right" w:leader="dot" w:pos="9016"/>
            </w:tabs>
            <w:rPr>
              <w:rFonts w:eastAsiaTheme="minorEastAsia"/>
              <w:noProof/>
              <w:lang w:eastAsia="en-GB"/>
            </w:rPr>
          </w:pPr>
          <w:hyperlink w:anchor="_Toc4084726" w:history="1">
            <w:r w:rsidR="00B671D6" w:rsidRPr="004F7A1D">
              <w:rPr>
                <w:rStyle w:val="Hyperlink"/>
                <w:noProof/>
              </w:rPr>
              <w:t>3 Developing</w:t>
            </w:r>
            <w:r w:rsidR="00B671D6">
              <w:rPr>
                <w:noProof/>
                <w:webHidden/>
              </w:rPr>
              <w:tab/>
            </w:r>
            <w:r w:rsidR="00B671D6">
              <w:rPr>
                <w:noProof/>
                <w:webHidden/>
              </w:rPr>
              <w:fldChar w:fldCharType="begin"/>
            </w:r>
            <w:r w:rsidR="00B671D6">
              <w:rPr>
                <w:noProof/>
                <w:webHidden/>
              </w:rPr>
              <w:instrText xml:space="preserve"> PAGEREF _Toc4084726 \h </w:instrText>
            </w:r>
            <w:r w:rsidR="00B671D6">
              <w:rPr>
                <w:noProof/>
                <w:webHidden/>
              </w:rPr>
            </w:r>
            <w:r w:rsidR="00B671D6">
              <w:rPr>
                <w:noProof/>
                <w:webHidden/>
              </w:rPr>
              <w:fldChar w:fldCharType="separate"/>
            </w:r>
            <w:r w:rsidR="00B671D6">
              <w:rPr>
                <w:noProof/>
                <w:webHidden/>
              </w:rPr>
              <w:t>17</w:t>
            </w:r>
            <w:r w:rsidR="00B671D6">
              <w:rPr>
                <w:noProof/>
                <w:webHidden/>
              </w:rPr>
              <w:fldChar w:fldCharType="end"/>
            </w:r>
          </w:hyperlink>
        </w:p>
        <w:p w:rsidR="00B671D6" w:rsidRDefault="00056E20">
          <w:pPr>
            <w:pStyle w:val="TOC2"/>
            <w:tabs>
              <w:tab w:val="right" w:leader="dot" w:pos="9016"/>
            </w:tabs>
            <w:rPr>
              <w:rFonts w:eastAsiaTheme="minorEastAsia"/>
              <w:noProof/>
              <w:lang w:eastAsia="en-GB"/>
            </w:rPr>
          </w:pPr>
          <w:hyperlink w:anchor="_Toc4084727" w:history="1">
            <w:r w:rsidR="00B671D6" w:rsidRPr="004F7A1D">
              <w:rPr>
                <w:rStyle w:val="Hyperlink"/>
                <w:noProof/>
              </w:rPr>
              <w:t>3.1 Iterative Developments</w:t>
            </w:r>
            <w:r w:rsidR="00B671D6">
              <w:rPr>
                <w:noProof/>
                <w:webHidden/>
              </w:rPr>
              <w:tab/>
            </w:r>
            <w:r w:rsidR="00B671D6">
              <w:rPr>
                <w:noProof/>
                <w:webHidden/>
              </w:rPr>
              <w:fldChar w:fldCharType="begin"/>
            </w:r>
            <w:r w:rsidR="00B671D6">
              <w:rPr>
                <w:noProof/>
                <w:webHidden/>
              </w:rPr>
              <w:instrText xml:space="preserve"> PAGEREF _Toc4084727 \h </w:instrText>
            </w:r>
            <w:r w:rsidR="00B671D6">
              <w:rPr>
                <w:noProof/>
                <w:webHidden/>
              </w:rPr>
            </w:r>
            <w:r w:rsidR="00B671D6">
              <w:rPr>
                <w:noProof/>
                <w:webHidden/>
              </w:rPr>
              <w:fldChar w:fldCharType="separate"/>
            </w:r>
            <w:r w:rsidR="00B671D6">
              <w:rPr>
                <w:noProof/>
                <w:webHidden/>
              </w:rPr>
              <w:t>17</w:t>
            </w:r>
            <w:r w:rsidR="00B671D6">
              <w:rPr>
                <w:noProof/>
                <w:webHidden/>
              </w:rPr>
              <w:fldChar w:fldCharType="end"/>
            </w:r>
          </w:hyperlink>
        </w:p>
        <w:p w:rsidR="00B671D6" w:rsidRDefault="00056E20">
          <w:pPr>
            <w:pStyle w:val="TOC2"/>
            <w:tabs>
              <w:tab w:val="right" w:leader="dot" w:pos="9016"/>
            </w:tabs>
            <w:rPr>
              <w:rFonts w:eastAsiaTheme="minorEastAsia"/>
              <w:noProof/>
              <w:lang w:eastAsia="en-GB"/>
            </w:rPr>
          </w:pPr>
          <w:hyperlink w:anchor="_Toc4084728" w:history="1">
            <w:r w:rsidR="00B671D6" w:rsidRPr="004F7A1D">
              <w:rPr>
                <w:rStyle w:val="Hyperlink"/>
                <w:noProof/>
              </w:rPr>
              <w:t>3.2 Prototypes</w:t>
            </w:r>
            <w:r w:rsidR="00B671D6">
              <w:rPr>
                <w:noProof/>
                <w:webHidden/>
              </w:rPr>
              <w:tab/>
            </w:r>
            <w:r w:rsidR="00B671D6">
              <w:rPr>
                <w:noProof/>
                <w:webHidden/>
              </w:rPr>
              <w:fldChar w:fldCharType="begin"/>
            </w:r>
            <w:r w:rsidR="00B671D6">
              <w:rPr>
                <w:noProof/>
                <w:webHidden/>
              </w:rPr>
              <w:instrText xml:space="preserve"> PAGEREF _Toc4084728 \h </w:instrText>
            </w:r>
            <w:r w:rsidR="00B671D6">
              <w:rPr>
                <w:noProof/>
                <w:webHidden/>
              </w:rPr>
            </w:r>
            <w:r w:rsidR="00B671D6">
              <w:rPr>
                <w:noProof/>
                <w:webHidden/>
              </w:rPr>
              <w:fldChar w:fldCharType="separate"/>
            </w:r>
            <w:r w:rsidR="00B671D6">
              <w:rPr>
                <w:noProof/>
                <w:webHidden/>
              </w:rPr>
              <w:t>17</w:t>
            </w:r>
            <w:r w:rsidR="00B671D6">
              <w:rPr>
                <w:noProof/>
                <w:webHidden/>
              </w:rPr>
              <w:fldChar w:fldCharType="end"/>
            </w:r>
          </w:hyperlink>
        </w:p>
        <w:p w:rsidR="00B671D6" w:rsidRDefault="00056E20">
          <w:pPr>
            <w:pStyle w:val="TOC3"/>
            <w:tabs>
              <w:tab w:val="right" w:leader="dot" w:pos="9016"/>
            </w:tabs>
            <w:rPr>
              <w:rFonts w:eastAsiaTheme="minorEastAsia"/>
              <w:noProof/>
              <w:lang w:eastAsia="en-GB"/>
            </w:rPr>
          </w:pPr>
          <w:hyperlink w:anchor="_Toc4084729" w:history="1">
            <w:r w:rsidR="00B671D6" w:rsidRPr="004F7A1D">
              <w:rPr>
                <w:rStyle w:val="Hyperlink"/>
                <w:noProof/>
              </w:rPr>
              <w:t>3.2.1 Prototype 1 – Displaying a video taken on the picamera (testing the camera works)</w:t>
            </w:r>
            <w:r w:rsidR="00B671D6">
              <w:rPr>
                <w:noProof/>
                <w:webHidden/>
              </w:rPr>
              <w:tab/>
            </w:r>
            <w:r w:rsidR="00B671D6">
              <w:rPr>
                <w:noProof/>
                <w:webHidden/>
              </w:rPr>
              <w:fldChar w:fldCharType="begin"/>
            </w:r>
            <w:r w:rsidR="00B671D6">
              <w:rPr>
                <w:noProof/>
                <w:webHidden/>
              </w:rPr>
              <w:instrText xml:space="preserve"> PAGEREF _Toc4084729 \h </w:instrText>
            </w:r>
            <w:r w:rsidR="00B671D6">
              <w:rPr>
                <w:noProof/>
                <w:webHidden/>
              </w:rPr>
            </w:r>
            <w:r w:rsidR="00B671D6">
              <w:rPr>
                <w:noProof/>
                <w:webHidden/>
              </w:rPr>
              <w:fldChar w:fldCharType="separate"/>
            </w:r>
            <w:r w:rsidR="00B671D6">
              <w:rPr>
                <w:noProof/>
                <w:webHidden/>
              </w:rPr>
              <w:t>17</w:t>
            </w:r>
            <w:r w:rsidR="00B671D6">
              <w:rPr>
                <w:noProof/>
                <w:webHidden/>
              </w:rPr>
              <w:fldChar w:fldCharType="end"/>
            </w:r>
          </w:hyperlink>
        </w:p>
        <w:p w:rsidR="00B671D6" w:rsidRDefault="00056E20">
          <w:pPr>
            <w:pStyle w:val="TOC3"/>
            <w:tabs>
              <w:tab w:val="right" w:leader="dot" w:pos="9016"/>
            </w:tabs>
            <w:rPr>
              <w:rFonts w:eastAsiaTheme="minorEastAsia"/>
              <w:noProof/>
              <w:lang w:eastAsia="en-GB"/>
            </w:rPr>
          </w:pPr>
          <w:hyperlink w:anchor="_Toc4084730" w:history="1">
            <w:r w:rsidR="00B671D6" w:rsidRPr="004F7A1D">
              <w:rPr>
                <w:rStyle w:val="Hyperlink"/>
                <w:noProof/>
              </w:rPr>
              <w:t>3.2.2 Prototype 2 – Accessing a single image taken on the picamera module</w:t>
            </w:r>
            <w:r w:rsidR="00B671D6">
              <w:rPr>
                <w:noProof/>
                <w:webHidden/>
              </w:rPr>
              <w:tab/>
            </w:r>
            <w:r w:rsidR="00B671D6">
              <w:rPr>
                <w:noProof/>
                <w:webHidden/>
              </w:rPr>
              <w:fldChar w:fldCharType="begin"/>
            </w:r>
            <w:r w:rsidR="00B671D6">
              <w:rPr>
                <w:noProof/>
                <w:webHidden/>
              </w:rPr>
              <w:instrText xml:space="preserve"> PAGEREF _Toc4084730 \h </w:instrText>
            </w:r>
            <w:r w:rsidR="00B671D6">
              <w:rPr>
                <w:noProof/>
                <w:webHidden/>
              </w:rPr>
            </w:r>
            <w:r w:rsidR="00B671D6">
              <w:rPr>
                <w:noProof/>
                <w:webHidden/>
              </w:rPr>
              <w:fldChar w:fldCharType="separate"/>
            </w:r>
            <w:r w:rsidR="00B671D6">
              <w:rPr>
                <w:noProof/>
                <w:webHidden/>
              </w:rPr>
              <w:t>21</w:t>
            </w:r>
            <w:r w:rsidR="00B671D6">
              <w:rPr>
                <w:noProof/>
                <w:webHidden/>
              </w:rPr>
              <w:fldChar w:fldCharType="end"/>
            </w:r>
          </w:hyperlink>
        </w:p>
        <w:p w:rsidR="00B671D6" w:rsidRDefault="00056E20">
          <w:pPr>
            <w:pStyle w:val="TOC3"/>
            <w:tabs>
              <w:tab w:val="right" w:leader="dot" w:pos="9016"/>
            </w:tabs>
            <w:rPr>
              <w:rFonts w:eastAsiaTheme="minorEastAsia"/>
              <w:noProof/>
              <w:lang w:eastAsia="en-GB"/>
            </w:rPr>
          </w:pPr>
          <w:hyperlink w:anchor="_Toc4084731" w:history="1">
            <w:r w:rsidR="00B671D6" w:rsidRPr="004F7A1D">
              <w:rPr>
                <w:rStyle w:val="Hyperlink"/>
                <w:noProof/>
              </w:rPr>
              <w:t>3.2.3 Prototype 3 – Accessing the video stream of the picamera module</w:t>
            </w:r>
            <w:r w:rsidR="00B671D6">
              <w:rPr>
                <w:noProof/>
                <w:webHidden/>
              </w:rPr>
              <w:tab/>
            </w:r>
            <w:r w:rsidR="00B671D6">
              <w:rPr>
                <w:noProof/>
                <w:webHidden/>
              </w:rPr>
              <w:fldChar w:fldCharType="begin"/>
            </w:r>
            <w:r w:rsidR="00B671D6">
              <w:rPr>
                <w:noProof/>
                <w:webHidden/>
              </w:rPr>
              <w:instrText xml:space="preserve"> PAGEREF _Toc4084731 \h </w:instrText>
            </w:r>
            <w:r w:rsidR="00B671D6">
              <w:rPr>
                <w:noProof/>
                <w:webHidden/>
              </w:rPr>
            </w:r>
            <w:r w:rsidR="00B671D6">
              <w:rPr>
                <w:noProof/>
                <w:webHidden/>
              </w:rPr>
              <w:fldChar w:fldCharType="separate"/>
            </w:r>
            <w:r w:rsidR="00B671D6">
              <w:rPr>
                <w:noProof/>
                <w:webHidden/>
              </w:rPr>
              <w:t>22</w:t>
            </w:r>
            <w:r w:rsidR="00B671D6">
              <w:rPr>
                <w:noProof/>
                <w:webHidden/>
              </w:rPr>
              <w:fldChar w:fldCharType="end"/>
            </w:r>
          </w:hyperlink>
        </w:p>
        <w:p w:rsidR="00B671D6" w:rsidRDefault="00056E20">
          <w:pPr>
            <w:pStyle w:val="TOC3"/>
            <w:tabs>
              <w:tab w:val="right" w:leader="dot" w:pos="9016"/>
            </w:tabs>
            <w:rPr>
              <w:rFonts w:eastAsiaTheme="minorEastAsia"/>
              <w:noProof/>
              <w:lang w:eastAsia="en-GB"/>
            </w:rPr>
          </w:pPr>
          <w:hyperlink w:anchor="_Toc4084732" w:history="1">
            <w:r w:rsidR="00B671D6" w:rsidRPr="004F7A1D">
              <w:rPr>
                <w:rStyle w:val="Hyperlink"/>
                <w:noProof/>
              </w:rPr>
              <w:t>3.2.4 Prototype 4 – Tracking a tennis ball with a Raspberry Pi and picamera module using Python and OpenCV</w:t>
            </w:r>
            <w:r w:rsidR="00B671D6">
              <w:rPr>
                <w:noProof/>
                <w:webHidden/>
              </w:rPr>
              <w:tab/>
            </w:r>
            <w:r w:rsidR="00B671D6">
              <w:rPr>
                <w:noProof/>
                <w:webHidden/>
              </w:rPr>
              <w:fldChar w:fldCharType="begin"/>
            </w:r>
            <w:r w:rsidR="00B671D6">
              <w:rPr>
                <w:noProof/>
                <w:webHidden/>
              </w:rPr>
              <w:instrText xml:space="preserve"> PAGEREF _Toc4084732 \h </w:instrText>
            </w:r>
            <w:r w:rsidR="00B671D6">
              <w:rPr>
                <w:noProof/>
                <w:webHidden/>
              </w:rPr>
            </w:r>
            <w:r w:rsidR="00B671D6">
              <w:rPr>
                <w:noProof/>
                <w:webHidden/>
              </w:rPr>
              <w:fldChar w:fldCharType="separate"/>
            </w:r>
            <w:r w:rsidR="00B671D6">
              <w:rPr>
                <w:noProof/>
                <w:webHidden/>
              </w:rPr>
              <w:t>24</w:t>
            </w:r>
            <w:r w:rsidR="00B671D6">
              <w:rPr>
                <w:noProof/>
                <w:webHidden/>
              </w:rPr>
              <w:fldChar w:fldCharType="end"/>
            </w:r>
          </w:hyperlink>
        </w:p>
        <w:p w:rsidR="00B671D6" w:rsidRDefault="00056E20">
          <w:pPr>
            <w:pStyle w:val="TOC2"/>
            <w:tabs>
              <w:tab w:val="right" w:leader="dot" w:pos="9016"/>
            </w:tabs>
            <w:rPr>
              <w:rFonts w:eastAsiaTheme="minorEastAsia"/>
              <w:noProof/>
              <w:lang w:eastAsia="en-GB"/>
            </w:rPr>
          </w:pPr>
          <w:hyperlink w:anchor="_Toc4084733" w:history="1">
            <w:r w:rsidR="00B671D6" w:rsidRPr="004F7A1D">
              <w:rPr>
                <w:rStyle w:val="Hyperlink"/>
                <w:noProof/>
              </w:rPr>
              <w:t>3.3 Structures</w:t>
            </w:r>
            <w:r w:rsidR="00B671D6">
              <w:rPr>
                <w:noProof/>
                <w:webHidden/>
              </w:rPr>
              <w:tab/>
            </w:r>
            <w:r w:rsidR="00B671D6">
              <w:rPr>
                <w:noProof/>
                <w:webHidden/>
              </w:rPr>
              <w:fldChar w:fldCharType="begin"/>
            </w:r>
            <w:r w:rsidR="00B671D6">
              <w:rPr>
                <w:noProof/>
                <w:webHidden/>
              </w:rPr>
              <w:instrText xml:space="preserve"> PAGEREF _Toc4084733 \h </w:instrText>
            </w:r>
            <w:r w:rsidR="00B671D6">
              <w:rPr>
                <w:noProof/>
                <w:webHidden/>
              </w:rPr>
            </w:r>
            <w:r w:rsidR="00B671D6">
              <w:rPr>
                <w:noProof/>
                <w:webHidden/>
              </w:rPr>
              <w:fldChar w:fldCharType="separate"/>
            </w:r>
            <w:r w:rsidR="00B671D6">
              <w:rPr>
                <w:noProof/>
                <w:webHidden/>
              </w:rPr>
              <w:t>30</w:t>
            </w:r>
            <w:r w:rsidR="00B671D6">
              <w:rPr>
                <w:noProof/>
                <w:webHidden/>
              </w:rPr>
              <w:fldChar w:fldCharType="end"/>
            </w:r>
          </w:hyperlink>
        </w:p>
        <w:p w:rsidR="00B671D6" w:rsidRDefault="00056E20">
          <w:pPr>
            <w:pStyle w:val="TOC2"/>
            <w:tabs>
              <w:tab w:val="right" w:leader="dot" w:pos="9016"/>
            </w:tabs>
            <w:rPr>
              <w:rFonts w:eastAsiaTheme="minorEastAsia"/>
              <w:noProof/>
              <w:lang w:eastAsia="en-GB"/>
            </w:rPr>
          </w:pPr>
          <w:hyperlink w:anchor="_Toc4084734" w:history="1">
            <w:r w:rsidR="00B671D6" w:rsidRPr="004F7A1D">
              <w:rPr>
                <w:rStyle w:val="Hyperlink"/>
                <w:noProof/>
              </w:rPr>
              <w:t>3.4 Examples of Code (Annotated)</w:t>
            </w:r>
            <w:r w:rsidR="00B671D6">
              <w:rPr>
                <w:noProof/>
                <w:webHidden/>
              </w:rPr>
              <w:tab/>
            </w:r>
            <w:r w:rsidR="00B671D6">
              <w:rPr>
                <w:noProof/>
                <w:webHidden/>
              </w:rPr>
              <w:fldChar w:fldCharType="begin"/>
            </w:r>
            <w:r w:rsidR="00B671D6">
              <w:rPr>
                <w:noProof/>
                <w:webHidden/>
              </w:rPr>
              <w:instrText xml:space="preserve"> PAGEREF _Toc4084734 \h </w:instrText>
            </w:r>
            <w:r w:rsidR="00B671D6">
              <w:rPr>
                <w:noProof/>
                <w:webHidden/>
              </w:rPr>
            </w:r>
            <w:r w:rsidR="00B671D6">
              <w:rPr>
                <w:noProof/>
                <w:webHidden/>
              </w:rPr>
              <w:fldChar w:fldCharType="separate"/>
            </w:r>
            <w:r w:rsidR="00B671D6">
              <w:rPr>
                <w:noProof/>
                <w:webHidden/>
              </w:rPr>
              <w:t>30</w:t>
            </w:r>
            <w:r w:rsidR="00B671D6">
              <w:rPr>
                <w:noProof/>
                <w:webHidden/>
              </w:rPr>
              <w:fldChar w:fldCharType="end"/>
            </w:r>
          </w:hyperlink>
        </w:p>
        <w:p w:rsidR="00B671D6" w:rsidRDefault="00056E20">
          <w:pPr>
            <w:pStyle w:val="TOC2"/>
            <w:tabs>
              <w:tab w:val="right" w:leader="dot" w:pos="9016"/>
            </w:tabs>
            <w:rPr>
              <w:rFonts w:eastAsiaTheme="minorEastAsia"/>
              <w:noProof/>
              <w:lang w:eastAsia="en-GB"/>
            </w:rPr>
          </w:pPr>
          <w:hyperlink w:anchor="_Toc4084735" w:history="1">
            <w:r w:rsidR="00B671D6" w:rsidRPr="004F7A1D">
              <w:rPr>
                <w:rStyle w:val="Hyperlink"/>
                <w:noProof/>
              </w:rPr>
              <w:t>3.5 Validations</w:t>
            </w:r>
            <w:r w:rsidR="00B671D6">
              <w:rPr>
                <w:noProof/>
                <w:webHidden/>
              </w:rPr>
              <w:tab/>
            </w:r>
            <w:r w:rsidR="00B671D6">
              <w:rPr>
                <w:noProof/>
                <w:webHidden/>
              </w:rPr>
              <w:fldChar w:fldCharType="begin"/>
            </w:r>
            <w:r w:rsidR="00B671D6">
              <w:rPr>
                <w:noProof/>
                <w:webHidden/>
              </w:rPr>
              <w:instrText xml:space="preserve"> PAGEREF _Toc4084735 \h </w:instrText>
            </w:r>
            <w:r w:rsidR="00B671D6">
              <w:rPr>
                <w:noProof/>
                <w:webHidden/>
              </w:rPr>
            </w:r>
            <w:r w:rsidR="00B671D6">
              <w:rPr>
                <w:noProof/>
                <w:webHidden/>
              </w:rPr>
              <w:fldChar w:fldCharType="separate"/>
            </w:r>
            <w:r w:rsidR="00B671D6">
              <w:rPr>
                <w:noProof/>
                <w:webHidden/>
              </w:rPr>
              <w:t>30</w:t>
            </w:r>
            <w:r w:rsidR="00B671D6">
              <w:rPr>
                <w:noProof/>
                <w:webHidden/>
              </w:rPr>
              <w:fldChar w:fldCharType="end"/>
            </w:r>
          </w:hyperlink>
        </w:p>
        <w:p w:rsidR="00B671D6" w:rsidRDefault="00056E20">
          <w:pPr>
            <w:pStyle w:val="TOC2"/>
            <w:tabs>
              <w:tab w:val="right" w:leader="dot" w:pos="9016"/>
            </w:tabs>
            <w:rPr>
              <w:rFonts w:eastAsiaTheme="minorEastAsia"/>
              <w:noProof/>
              <w:lang w:eastAsia="en-GB"/>
            </w:rPr>
          </w:pPr>
          <w:hyperlink w:anchor="_Toc4084736" w:history="1">
            <w:r w:rsidR="00B671D6" w:rsidRPr="004F7A1D">
              <w:rPr>
                <w:rStyle w:val="Hyperlink"/>
                <w:noProof/>
              </w:rPr>
              <w:t>3.6 Review</w:t>
            </w:r>
            <w:r w:rsidR="00B671D6">
              <w:rPr>
                <w:noProof/>
                <w:webHidden/>
              </w:rPr>
              <w:tab/>
            </w:r>
            <w:r w:rsidR="00B671D6">
              <w:rPr>
                <w:noProof/>
                <w:webHidden/>
              </w:rPr>
              <w:fldChar w:fldCharType="begin"/>
            </w:r>
            <w:r w:rsidR="00B671D6">
              <w:rPr>
                <w:noProof/>
                <w:webHidden/>
              </w:rPr>
              <w:instrText xml:space="preserve"> PAGEREF _Toc4084736 \h </w:instrText>
            </w:r>
            <w:r w:rsidR="00B671D6">
              <w:rPr>
                <w:noProof/>
                <w:webHidden/>
              </w:rPr>
            </w:r>
            <w:r w:rsidR="00B671D6">
              <w:rPr>
                <w:noProof/>
                <w:webHidden/>
              </w:rPr>
              <w:fldChar w:fldCharType="separate"/>
            </w:r>
            <w:r w:rsidR="00B671D6">
              <w:rPr>
                <w:noProof/>
                <w:webHidden/>
              </w:rPr>
              <w:t>30</w:t>
            </w:r>
            <w:r w:rsidR="00B671D6">
              <w:rPr>
                <w:noProof/>
                <w:webHidden/>
              </w:rPr>
              <w:fldChar w:fldCharType="end"/>
            </w:r>
          </w:hyperlink>
        </w:p>
        <w:p w:rsidR="00B671D6" w:rsidRDefault="00056E20">
          <w:pPr>
            <w:pStyle w:val="TOC1"/>
            <w:tabs>
              <w:tab w:val="right" w:leader="dot" w:pos="9016"/>
            </w:tabs>
            <w:rPr>
              <w:rFonts w:eastAsiaTheme="minorEastAsia"/>
              <w:noProof/>
              <w:lang w:eastAsia="en-GB"/>
            </w:rPr>
          </w:pPr>
          <w:hyperlink w:anchor="_Toc4084737" w:history="1">
            <w:r w:rsidR="00B671D6" w:rsidRPr="004F7A1D">
              <w:rPr>
                <w:rStyle w:val="Hyperlink"/>
                <w:noProof/>
              </w:rPr>
              <w:t>4 Evaluation</w:t>
            </w:r>
            <w:r w:rsidR="00B671D6">
              <w:rPr>
                <w:noProof/>
                <w:webHidden/>
              </w:rPr>
              <w:tab/>
            </w:r>
            <w:r w:rsidR="00B671D6">
              <w:rPr>
                <w:noProof/>
                <w:webHidden/>
              </w:rPr>
              <w:fldChar w:fldCharType="begin"/>
            </w:r>
            <w:r w:rsidR="00B671D6">
              <w:rPr>
                <w:noProof/>
                <w:webHidden/>
              </w:rPr>
              <w:instrText xml:space="preserve"> PAGEREF _Toc4084737 \h </w:instrText>
            </w:r>
            <w:r w:rsidR="00B671D6">
              <w:rPr>
                <w:noProof/>
                <w:webHidden/>
              </w:rPr>
            </w:r>
            <w:r w:rsidR="00B671D6">
              <w:rPr>
                <w:noProof/>
                <w:webHidden/>
              </w:rPr>
              <w:fldChar w:fldCharType="separate"/>
            </w:r>
            <w:r w:rsidR="00B671D6">
              <w:rPr>
                <w:noProof/>
                <w:webHidden/>
              </w:rPr>
              <w:t>30</w:t>
            </w:r>
            <w:r w:rsidR="00B671D6">
              <w:rPr>
                <w:noProof/>
                <w:webHidden/>
              </w:rPr>
              <w:fldChar w:fldCharType="end"/>
            </w:r>
          </w:hyperlink>
        </w:p>
        <w:p w:rsidR="00B671D6" w:rsidRDefault="00056E20">
          <w:pPr>
            <w:pStyle w:val="TOC2"/>
            <w:tabs>
              <w:tab w:val="right" w:leader="dot" w:pos="9016"/>
            </w:tabs>
            <w:rPr>
              <w:rFonts w:eastAsiaTheme="minorEastAsia"/>
              <w:noProof/>
              <w:lang w:eastAsia="en-GB"/>
            </w:rPr>
          </w:pPr>
          <w:hyperlink w:anchor="_Toc4084738" w:history="1">
            <w:r w:rsidR="00B671D6" w:rsidRPr="004F7A1D">
              <w:rPr>
                <w:rStyle w:val="Hyperlink"/>
                <w:noProof/>
              </w:rPr>
              <w:t>4.1 Success Criteria</w:t>
            </w:r>
            <w:r w:rsidR="00B671D6">
              <w:rPr>
                <w:noProof/>
                <w:webHidden/>
              </w:rPr>
              <w:tab/>
            </w:r>
            <w:r w:rsidR="00B671D6">
              <w:rPr>
                <w:noProof/>
                <w:webHidden/>
              </w:rPr>
              <w:fldChar w:fldCharType="begin"/>
            </w:r>
            <w:r w:rsidR="00B671D6">
              <w:rPr>
                <w:noProof/>
                <w:webHidden/>
              </w:rPr>
              <w:instrText xml:space="preserve"> PAGEREF _Toc4084738 \h </w:instrText>
            </w:r>
            <w:r w:rsidR="00B671D6">
              <w:rPr>
                <w:noProof/>
                <w:webHidden/>
              </w:rPr>
            </w:r>
            <w:r w:rsidR="00B671D6">
              <w:rPr>
                <w:noProof/>
                <w:webHidden/>
              </w:rPr>
              <w:fldChar w:fldCharType="separate"/>
            </w:r>
            <w:r w:rsidR="00B671D6">
              <w:rPr>
                <w:noProof/>
                <w:webHidden/>
              </w:rPr>
              <w:t>30</w:t>
            </w:r>
            <w:r w:rsidR="00B671D6">
              <w:rPr>
                <w:noProof/>
                <w:webHidden/>
              </w:rPr>
              <w:fldChar w:fldCharType="end"/>
            </w:r>
          </w:hyperlink>
        </w:p>
        <w:p w:rsidR="00B671D6" w:rsidRDefault="00056E20">
          <w:pPr>
            <w:pStyle w:val="TOC2"/>
            <w:tabs>
              <w:tab w:val="right" w:leader="dot" w:pos="9016"/>
            </w:tabs>
            <w:rPr>
              <w:rFonts w:eastAsiaTheme="minorEastAsia"/>
              <w:noProof/>
              <w:lang w:eastAsia="en-GB"/>
            </w:rPr>
          </w:pPr>
          <w:hyperlink w:anchor="_Toc4084739" w:history="1">
            <w:r w:rsidR="00B671D6" w:rsidRPr="004F7A1D">
              <w:rPr>
                <w:rStyle w:val="Hyperlink"/>
                <w:noProof/>
              </w:rPr>
              <w:t>4.2 Potential in Future</w:t>
            </w:r>
            <w:r w:rsidR="00B671D6">
              <w:rPr>
                <w:noProof/>
                <w:webHidden/>
              </w:rPr>
              <w:tab/>
            </w:r>
            <w:r w:rsidR="00B671D6">
              <w:rPr>
                <w:noProof/>
                <w:webHidden/>
              </w:rPr>
              <w:fldChar w:fldCharType="begin"/>
            </w:r>
            <w:r w:rsidR="00B671D6">
              <w:rPr>
                <w:noProof/>
                <w:webHidden/>
              </w:rPr>
              <w:instrText xml:space="preserve"> PAGEREF _Toc4084739 \h </w:instrText>
            </w:r>
            <w:r w:rsidR="00B671D6">
              <w:rPr>
                <w:noProof/>
                <w:webHidden/>
              </w:rPr>
            </w:r>
            <w:r w:rsidR="00B671D6">
              <w:rPr>
                <w:noProof/>
                <w:webHidden/>
              </w:rPr>
              <w:fldChar w:fldCharType="separate"/>
            </w:r>
            <w:r w:rsidR="00B671D6">
              <w:rPr>
                <w:noProof/>
                <w:webHidden/>
              </w:rPr>
              <w:t>30</w:t>
            </w:r>
            <w:r w:rsidR="00B671D6">
              <w:rPr>
                <w:noProof/>
                <w:webHidden/>
              </w:rPr>
              <w:fldChar w:fldCharType="end"/>
            </w:r>
          </w:hyperlink>
        </w:p>
        <w:p w:rsidR="00B671D6" w:rsidRDefault="00056E20">
          <w:pPr>
            <w:pStyle w:val="TOC2"/>
            <w:tabs>
              <w:tab w:val="right" w:leader="dot" w:pos="9016"/>
            </w:tabs>
            <w:rPr>
              <w:rFonts w:eastAsiaTheme="minorEastAsia"/>
              <w:noProof/>
              <w:lang w:eastAsia="en-GB"/>
            </w:rPr>
          </w:pPr>
          <w:hyperlink w:anchor="_Toc4084740" w:history="1">
            <w:r w:rsidR="00B671D6" w:rsidRPr="004F7A1D">
              <w:rPr>
                <w:rStyle w:val="Hyperlink"/>
                <w:noProof/>
              </w:rPr>
              <w:t>4.3 Future Improvements</w:t>
            </w:r>
            <w:r w:rsidR="00B671D6">
              <w:rPr>
                <w:noProof/>
                <w:webHidden/>
              </w:rPr>
              <w:tab/>
            </w:r>
            <w:r w:rsidR="00B671D6">
              <w:rPr>
                <w:noProof/>
                <w:webHidden/>
              </w:rPr>
              <w:fldChar w:fldCharType="begin"/>
            </w:r>
            <w:r w:rsidR="00B671D6">
              <w:rPr>
                <w:noProof/>
                <w:webHidden/>
              </w:rPr>
              <w:instrText xml:space="preserve"> PAGEREF _Toc4084740 \h </w:instrText>
            </w:r>
            <w:r w:rsidR="00B671D6">
              <w:rPr>
                <w:noProof/>
                <w:webHidden/>
              </w:rPr>
            </w:r>
            <w:r w:rsidR="00B671D6">
              <w:rPr>
                <w:noProof/>
                <w:webHidden/>
              </w:rPr>
              <w:fldChar w:fldCharType="separate"/>
            </w:r>
            <w:r w:rsidR="00B671D6">
              <w:rPr>
                <w:noProof/>
                <w:webHidden/>
              </w:rPr>
              <w:t>30</w:t>
            </w:r>
            <w:r w:rsidR="00B671D6">
              <w:rPr>
                <w:noProof/>
                <w:webHidden/>
              </w:rPr>
              <w:fldChar w:fldCharType="end"/>
            </w:r>
          </w:hyperlink>
        </w:p>
        <w:p w:rsidR="00B671D6" w:rsidRDefault="00056E20">
          <w:pPr>
            <w:pStyle w:val="TOC2"/>
            <w:tabs>
              <w:tab w:val="right" w:leader="dot" w:pos="9016"/>
            </w:tabs>
            <w:rPr>
              <w:rFonts w:eastAsiaTheme="minorEastAsia"/>
              <w:noProof/>
              <w:lang w:eastAsia="en-GB"/>
            </w:rPr>
          </w:pPr>
          <w:hyperlink w:anchor="_Toc4084741" w:history="1">
            <w:r w:rsidR="00B671D6" w:rsidRPr="004F7A1D">
              <w:rPr>
                <w:rStyle w:val="Hyperlink"/>
                <w:noProof/>
              </w:rPr>
              <w:t>4.4 Usability</w:t>
            </w:r>
            <w:r w:rsidR="00B671D6">
              <w:rPr>
                <w:noProof/>
                <w:webHidden/>
              </w:rPr>
              <w:tab/>
            </w:r>
            <w:r w:rsidR="00B671D6">
              <w:rPr>
                <w:noProof/>
                <w:webHidden/>
              </w:rPr>
              <w:fldChar w:fldCharType="begin"/>
            </w:r>
            <w:r w:rsidR="00B671D6">
              <w:rPr>
                <w:noProof/>
                <w:webHidden/>
              </w:rPr>
              <w:instrText xml:space="preserve"> PAGEREF _Toc4084741 \h </w:instrText>
            </w:r>
            <w:r w:rsidR="00B671D6">
              <w:rPr>
                <w:noProof/>
                <w:webHidden/>
              </w:rPr>
            </w:r>
            <w:r w:rsidR="00B671D6">
              <w:rPr>
                <w:noProof/>
                <w:webHidden/>
              </w:rPr>
              <w:fldChar w:fldCharType="separate"/>
            </w:r>
            <w:r w:rsidR="00B671D6">
              <w:rPr>
                <w:noProof/>
                <w:webHidden/>
              </w:rPr>
              <w:t>30</w:t>
            </w:r>
            <w:r w:rsidR="00B671D6">
              <w:rPr>
                <w:noProof/>
                <w:webHidden/>
              </w:rPr>
              <w:fldChar w:fldCharType="end"/>
            </w:r>
          </w:hyperlink>
        </w:p>
        <w:p w:rsidR="00B671D6" w:rsidRDefault="00056E20">
          <w:pPr>
            <w:pStyle w:val="TOC1"/>
            <w:tabs>
              <w:tab w:val="right" w:leader="dot" w:pos="9016"/>
            </w:tabs>
            <w:rPr>
              <w:rFonts w:eastAsiaTheme="minorEastAsia"/>
              <w:noProof/>
              <w:lang w:eastAsia="en-GB"/>
            </w:rPr>
          </w:pPr>
          <w:hyperlink w:anchor="_Toc4084742" w:history="1">
            <w:r w:rsidR="00B671D6" w:rsidRPr="004F7A1D">
              <w:rPr>
                <w:rStyle w:val="Hyperlink"/>
                <w:noProof/>
              </w:rPr>
              <w:t>5 Bibliography</w:t>
            </w:r>
            <w:r w:rsidR="00B671D6">
              <w:rPr>
                <w:noProof/>
                <w:webHidden/>
              </w:rPr>
              <w:tab/>
            </w:r>
            <w:r w:rsidR="00B671D6">
              <w:rPr>
                <w:noProof/>
                <w:webHidden/>
              </w:rPr>
              <w:fldChar w:fldCharType="begin"/>
            </w:r>
            <w:r w:rsidR="00B671D6">
              <w:rPr>
                <w:noProof/>
                <w:webHidden/>
              </w:rPr>
              <w:instrText xml:space="preserve"> PAGEREF _Toc4084742 \h </w:instrText>
            </w:r>
            <w:r w:rsidR="00B671D6">
              <w:rPr>
                <w:noProof/>
                <w:webHidden/>
              </w:rPr>
            </w:r>
            <w:r w:rsidR="00B671D6">
              <w:rPr>
                <w:noProof/>
                <w:webHidden/>
              </w:rPr>
              <w:fldChar w:fldCharType="separate"/>
            </w:r>
            <w:r w:rsidR="00B671D6">
              <w:rPr>
                <w:noProof/>
                <w:webHidden/>
              </w:rPr>
              <w:t>30</w:t>
            </w:r>
            <w:r w:rsidR="00B671D6">
              <w:rPr>
                <w:noProof/>
                <w:webHidden/>
              </w:rPr>
              <w:fldChar w:fldCharType="end"/>
            </w:r>
          </w:hyperlink>
        </w:p>
        <w:p w:rsidR="003950D0" w:rsidRDefault="003950D0">
          <w:r>
            <w:rPr>
              <w:b/>
              <w:bCs/>
              <w:noProof/>
            </w:rPr>
            <w:fldChar w:fldCharType="end"/>
          </w:r>
        </w:p>
      </w:sdtContent>
    </w:sdt>
    <w:p w:rsidR="003950D0" w:rsidRDefault="003950D0" w:rsidP="00D54858">
      <w:pPr>
        <w:pStyle w:val="Heading1"/>
      </w:pPr>
    </w:p>
    <w:p w:rsidR="003A4F63" w:rsidRDefault="00436D93" w:rsidP="00D54858">
      <w:pPr>
        <w:pStyle w:val="Heading1"/>
      </w:pPr>
      <w:bookmarkStart w:id="0" w:name="_Toc4084703"/>
      <w:r>
        <w:t>1</w:t>
      </w:r>
      <w:r w:rsidR="00F73F5B">
        <w:t xml:space="preserve"> </w:t>
      </w:r>
      <w:r w:rsidR="003466A8" w:rsidRPr="00D54858">
        <w:t>Analysis</w:t>
      </w:r>
      <w:bookmarkEnd w:id="0"/>
    </w:p>
    <w:p w:rsidR="003466A8" w:rsidRDefault="00F73F5B" w:rsidP="003466A8">
      <w:pPr>
        <w:pStyle w:val="Heading2"/>
      </w:pPr>
      <w:bookmarkStart w:id="1" w:name="_Toc4084704"/>
      <w:r>
        <w:t xml:space="preserve">1.1 </w:t>
      </w:r>
      <w:r w:rsidR="003466A8">
        <w:t>The Problem</w:t>
      </w:r>
      <w:bookmarkEnd w:id="1"/>
    </w:p>
    <w:p w:rsidR="00765DE9" w:rsidRDefault="00017D0A" w:rsidP="003466A8">
      <w:r w:rsidRPr="00017D0A">
        <w:rPr>
          <w:noProof/>
          <w:lang w:eastAsia="en-GB"/>
        </w:rPr>
        <w:drawing>
          <wp:anchor distT="0" distB="0" distL="114300" distR="114300" simplePos="0" relativeHeight="251624960" behindDoc="0" locked="0" layoutInCell="1" allowOverlap="1" wp14:anchorId="76724498" wp14:editId="18BE7FC5">
            <wp:simplePos x="0" y="0"/>
            <wp:positionH relativeFrom="column">
              <wp:posOffset>52631</wp:posOffset>
            </wp:positionH>
            <wp:positionV relativeFrom="paragraph">
              <wp:posOffset>52942</wp:posOffset>
            </wp:positionV>
            <wp:extent cx="998855" cy="1062355"/>
            <wp:effectExtent l="0" t="0" r="0" b="4445"/>
            <wp:wrapThrough wrapText="bothSides">
              <wp:wrapPolygon edited="0">
                <wp:start x="0" y="0"/>
                <wp:lineTo x="0" y="21303"/>
                <wp:lineTo x="21010" y="21303"/>
                <wp:lineTo x="21010" y="0"/>
                <wp:lineTo x="0" y="0"/>
              </wp:wrapPolygon>
            </wp:wrapThrough>
            <wp:docPr id="6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rotWithShape="1">
                    <a:blip r:embed="rId8" cstate="print">
                      <a:extLst>
                        <a:ext uri="{28A0092B-C50C-407E-A947-70E740481C1C}">
                          <a14:useLocalDpi xmlns:a14="http://schemas.microsoft.com/office/drawing/2010/main" val="0"/>
                        </a:ext>
                      </a:extLst>
                    </a:blip>
                    <a:srcRect l="18679" t="17344" r="18646" b="15979"/>
                    <a:stretch/>
                  </pic:blipFill>
                  <pic:spPr bwMode="auto">
                    <a:xfrm>
                      <a:off x="0" y="0"/>
                      <a:ext cx="998855" cy="10623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80546">
        <w:t xml:space="preserve">The program I wish to investigate in the </w:t>
      </w:r>
      <w:r w:rsidR="005A5609">
        <w:t>program</w:t>
      </w:r>
      <w:r w:rsidR="00F80546">
        <w:t xml:space="preserve"> is the potential abilities of computer vision, to complete </w:t>
      </w:r>
      <w:r w:rsidR="005A5609">
        <w:t>tasks, which</w:t>
      </w:r>
      <w:r w:rsidR="00F80546">
        <w:t xml:space="preserve"> could be applied to the real world. In this case, different types of sports. </w:t>
      </w:r>
      <w:r w:rsidR="00B67FDA" w:rsidRPr="00B67FDA">
        <w:t xml:space="preserve">Above all </w:t>
      </w:r>
      <w:r w:rsidR="0031483D">
        <w:t>preference, I</w:t>
      </w:r>
      <w:r w:rsidR="00CD525E">
        <w:t xml:space="preserve"> would like to create an AI with the ability to</w:t>
      </w:r>
      <w:r w:rsidR="00615C6F">
        <w:t xml:space="preserve"> find an object in its field of </w:t>
      </w:r>
      <w:r w:rsidR="00955507">
        <w:t>view,</w:t>
      </w:r>
      <w:r w:rsidR="00F80546">
        <w:t xml:space="preserve"> and track it, as it travels </w:t>
      </w:r>
      <w:r w:rsidR="00507F5F">
        <w:t>through its field of view</w:t>
      </w:r>
      <w:r w:rsidR="00615C6F">
        <w:t>.</w:t>
      </w:r>
    </w:p>
    <w:p w:rsidR="00765DE9" w:rsidRDefault="005F431D" w:rsidP="003466A8">
      <w:r>
        <w:t xml:space="preserve"> In order to do this, I will need to take into consideration the constantly changing light environment, bounce detection and true/false positive ball candidates. </w:t>
      </w:r>
      <w:r w:rsidR="00615C6F">
        <w:t xml:space="preserve">I will most </w:t>
      </w:r>
      <w:r w:rsidR="00526A87">
        <w:t xml:space="preserve">likely use a bright </w:t>
      </w:r>
      <w:r w:rsidR="00507F5F">
        <w:t xml:space="preserve">luminous yellow tennis </w:t>
      </w:r>
      <w:r w:rsidR="00526A87">
        <w:t xml:space="preserve">ball </w:t>
      </w:r>
      <w:r w:rsidR="00507F5F">
        <w:t>(</w:t>
      </w:r>
      <w:r w:rsidR="00526A87">
        <w:t>as seen</w:t>
      </w:r>
      <w:r w:rsidR="00507F5F">
        <w:t xml:space="preserve"> on the left)</w:t>
      </w:r>
      <w:r w:rsidR="00526A87">
        <w:t xml:space="preserve">, as this has a very clear and bright colour and a very specific spherical shape, making the object </w:t>
      </w:r>
      <w:r w:rsidR="00955507">
        <w:t>unique</w:t>
      </w:r>
      <w:r w:rsidR="00526A87">
        <w:t>, allowing me to decrease the room for error in the computer vision</w:t>
      </w:r>
      <w:r w:rsidR="00507F5F">
        <w:t xml:space="preserve"> by reducing the chances of detecting false positives.</w:t>
      </w:r>
      <w:r w:rsidR="00743B38">
        <w:t xml:space="preserve"> I will do this by linking a Pi-Camera to a raspberry</w:t>
      </w:r>
      <w:r w:rsidR="001C20D3">
        <w:t xml:space="preserve"> pi, and creating a program, using public libraries online, to achieve this.</w:t>
      </w:r>
    </w:p>
    <w:p w:rsidR="003466A8" w:rsidRDefault="00DB2716" w:rsidP="003466A8">
      <w:r>
        <w:t xml:space="preserve"> </w:t>
      </w:r>
      <w:r w:rsidR="00765DE9">
        <w:t>I believe this can attract a wider range of people to become interested in computer science, and possibly pursuit this as a career. As this product targets people who are interested in computer science and/ or sports, this can allow people who may normally never consider computer science as a subject of study (or possibly even career) to at least think about this.</w:t>
      </w:r>
    </w:p>
    <w:p w:rsidR="00242608" w:rsidRPr="003466A8" w:rsidRDefault="00242608" w:rsidP="003466A8">
      <w:r>
        <w:t xml:space="preserve">I will attempt to make </w:t>
      </w:r>
      <w:r w:rsidR="008B5DF7">
        <w:t>this program as accurate and efficient as possible, recording each prototype as I develop this.</w:t>
      </w:r>
    </w:p>
    <w:p w:rsidR="003466A8" w:rsidRDefault="00F73F5B" w:rsidP="003466A8">
      <w:pPr>
        <w:pStyle w:val="Heading2"/>
      </w:pPr>
      <w:bookmarkStart w:id="2" w:name="_Toc4084705"/>
      <w:r>
        <w:t xml:space="preserve">1.2 </w:t>
      </w:r>
      <w:r w:rsidR="003466A8">
        <w:t>The Stakeholders</w:t>
      </w:r>
      <w:bookmarkEnd w:id="2"/>
      <w:r w:rsidR="00A13B1A">
        <w:t xml:space="preserve"> </w:t>
      </w:r>
    </w:p>
    <w:p w:rsidR="001C20D3" w:rsidRDefault="00C56E6E" w:rsidP="006243F2">
      <w:r>
        <w:t xml:space="preserve">Currently, my </w:t>
      </w:r>
      <w:r w:rsidR="00955507">
        <w:t>stakeholders</w:t>
      </w:r>
      <w:r w:rsidR="00850273">
        <w:t xml:space="preserve"> are people who are interested in </w:t>
      </w:r>
      <w:r w:rsidR="001C20D3">
        <w:t>computer vision</w:t>
      </w:r>
      <w:r w:rsidR="00850273">
        <w:t xml:space="preserve">, </w:t>
      </w:r>
      <w:r w:rsidR="001C20D3">
        <w:t>who would like to see this similar idea be used to track any ball within sports.</w:t>
      </w:r>
      <w:r>
        <w:t xml:space="preserve"> This could make life much easier </w:t>
      </w:r>
      <w:r w:rsidR="001C20D3">
        <w:t xml:space="preserve">for camera crews in sports in the future, and much more cost effective as this eliminates a significant amount of skilled human </w:t>
      </w:r>
      <w:r w:rsidR="00955507">
        <w:t>work, which</w:t>
      </w:r>
      <w:r w:rsidR="001C20D3">
        <w:t xml:space="preserve"> could be replaced by </w:t>
      </w:r>
      <w:r w:rsidR="00C32E31">
        <w:t>artificial intelligence.</w:t>
      </w:r>
      <w:r w:rsidR="00F71111">
        <w:t xml:space="preserve"> My stakeholder age range is between the ages of 14 and 40, as this can range from students interested in sports and/ or film</w:t>
      </w:r>
      <w:r w:rsidR="00C02E0A">
        <w:t>.</w:t>
      </w:r>
    </w:p>
    <w:p w:rsidR="00850273" w:rsidRDefault="00AE79E3" w:rsidP="006243F2">
      <w:r>
        <w:t xml:space="preserve">My main stakeholder is Tom Smith, who is a </w:t>
      </w:r>
      <w:r w:rsidR="00743B38">
        <w:t>15-year-old</w:t>
      </w:r>
      <w:r>
        <w:t xml:space="preserve"> male, with an interest in both computer science and</w:t>
      </w:r>
      <w:r w:rsidR="00C02E0A">
        <w:t xml:space="preserve"> Sports</w:t>
      </w:r>
      <w:r>
        <w:t>.</w:t>
      </w:r>
      <w:r w:rsidR="00C02E0A">
        <w:t xml:space="preserve"> He would like to be able to have a camera, which tracks his tennis ball, while he is playing.</w:t>
      </w:r>
      <w:r w:rsidR="00E52AF5">
        <w:t xml:space="preserve"> </w:t>
      </w:r>
      <w:r w:rsidR="00AF5788">
        <w:t xml:space="preserve">Tom would also like to have this possibly implemented with an ability to record himself playing tennis, and possibly create content for a platform such as YouTube. </w:t>
      </w:r>
      <w:r w:rsidR="003E77E6">
        <w:t xml:space="preserve">The </w:t>
      </w:r>
      <w:r w:rsidR="00B845D4">
        <w:t>convenience of having a stakeholder</w:t>
      </w:r>
      <w:r w:rsidR="00955507">
        <w:t xml:space="preserve"> similar to</w:t>
      </w:r>
      <w:r w:rsidR="00B845D4">
        <w:t xml:space="preserve"> </w:t>
      </w:r>
      <w:r w:rsidR="00955507">
        <w:t>Tom</w:t>
      </w:r>
      <w:r w:rsidR="00B845D4">
        <w:t xml:space="preserve"> is that he can provide very quick and accurate feedback frequently, allowing me to understand the possibility for </w:t>
      </w:r>
      <w:r w:rsidR="00643B88">
        <w:t>improvement. This will allow me to build upon multiple prototypes and have a relevant member of the public to test my product from a separate view to me. This could allow me to make my hardware and/or software more ergonomic to the user.</w:t>
      </w:r>
    </w:p>
    <w:p w:rsidR="00FF612C" w:rsidRDefault="00FF612C" w:rsidP="006243F2">
      <w:r>
        <w:t>This was the response from my stakeholder, Tom Smith, when I asked him 10 questions about the project.</w:t>
      </w:r>
    </w:p>
    <w:p w:rsidR="00FF612C" w:rsidRPr="00FF612C" w:rsidRDefault="00FF612C" w:rsidP="00F764EE">
      <w:pPr>
        <w:numPr>
          <w:ilvl w:val="0"/>
          <w:numId w:val="1"/>
        </w:numPr>
        <w:shd w:val="clear" w:color="auto" w:fill="FFFFFF"/>
        <w:spacing w:before="100" w:beforeAutospacing="1" w:after="100" w:afterAutospacing="1" w:line="240" w:lineRule="auto"/>
        <w:rPr>
          <w:rFonts w:ascii="Segoe UI" w:eastAsia="Times New Roman" w:hAnsi="Segoe UI" w:cs="Segoe UI"/>
          <w:color w:val="24292E"/>
          <w:sz w:val="21"/>
          <w:szCs w:val="21"/>
          <w:lang w:eastAsia="en-GB"/>
        </w:rPr>
      </w:pPr>
      <w:r w:rsidRPr="002E783F">
        <w:rPr>
          <w:rFonts w:ascii="Segoe UI" w:eastAsia="Times New Roman" w:hAnsi="Segoe UI" w:cs="Segoe UI"/>
          <w:b/>
          <w:color w:val="24292E"/>
          <w:sz w:val="21"/>
          <w:szCs w:val="21"/>
          <w:lang w:eastAsia="en-GB"/>
        </w:rPr>
        <w:t>What age range do you think this project is suitable for?</w:t>
      </w:r>
      <w:r w:rsidR="00F764EE">
        <w:rPr>
          <w:rFonts w:ascii="Segoe UI" w:eastAsia="Times New Roman" w:hAnsi="Segoe UI" w:cs="Segoe UI"/>
          <w:color w:val="24292E"/>
          <w:sz w:val="21"/>
          <w:szCs w:val="21"/>
          <w:lang w:eastAsia="en-GB"/>
        </w:rPr>
        <w:br/>
      </w:r>
      <w:r w:rsidR="00955507" w:rsidRPr="00FF612C">
        <w:rPr>
          <w:rFonts w:ascii="Segoe UI" w:eastAsia="Times New Roman" w:hAnsi="Segoe UI" w:cs="Segoe UI"/>
          <w:color w:val="24292E"/>
          <w:sz w:val="21"/>
          <w:szCs w:val="21"/>
          <w:lang w:eastAsia="en-GB"/>
        </w:rPr>
        <w:t>I would</w:t>
      </w:r>
      <w:r w:rsidRPr="00FF612C">
        <w:rPr>
          <w:rFonts w:ascii="Segoe UI" w:eastAsia="Times New Roman" w:hAnsi="Segoe UI" w:cs="Segoe UI"/>
          <w:color w:val="24292E"/>
          <w:sz w:val="21"/>
          <w:szCs w:val="21"/>
          <w:lang w:eastAsia="en-GB"/>
        </w:rPr>
        <w:t xml:space="preserve"> like it to be suitable for 15-16 year olds like me. Either gender</w:t>
      </w:r>
    </w:p>
    <w:p w:rsidR="00FF612C" w:rsidRPr="00FF612C" w:rsidRDefault="00FF612C" w:rsidP="00FF612C">
      <w:pPr>
        <w:numPr>
          <w:ilvl w:val="0"/>
          <w:numId w:val="2"/>
        </w:numPr>
        <w:shd w:val="clear" w:color="auto" w:fill="FFFFFF"/>
        <w:spacing w:after="240" w:line="240" w:lineRule="auto"/>
        <w:rPr>
          <w:rFonts w:ascii="Segoe UI" w:eastAsia="Times New Roman" w:hAnsi="Segoe UI" w:cs="Segoe UI"/>
          <w:color w:val="24292E"/>
          <w:sz w:val="21"/>
          <w:szCs w:val="21"/>
          <w:lang w:eastAsia="en-GB"/>
        </w:rPr>
      </w:pPr>
      <w:r w:rsidRPr="002E783F">
        <w:rPr>
          <w:rFonts w:ascii="Segoe UI" w:eastAsia="Times New Roman" w:hAnsi="Segoe UI" w:cs="Segoe UI"/>
          <w:b/>
          <w:color w:val="24292E"/>
          <w:sz w:val="21"/>
          <w:szCs w:val="21"/>
          <w:lang w:eastAsia="en-GB"/>
        </w:rPr>
        <w:t>Do you find anything confusing about the idea for the project?</w:t>
      </w:r>
      <w:r w:rsidRPr="002E783F">
        <w:rPr>
          <w:rFonts w:ascii="Segoe UI" w:eastAsia="Times New Roman" w:hAnsi="Segoe UI" w:cs="Segoe UI"/>
          <w:b/>
          <w:color w:val="24292E"/>
          <w:sz w:val="21"/>
          <w:szCs w:val="21"/>
          <w:lang w:eastAsia="en-GB"/>
        </w:rPr>
        <w:br/>
      </w:r>
      <w:r w:rsidRPr="00FF612C">
        <w:rPr>
          <w:rFonts w:ascii="Segoe UI" w:eastAsia="Times New Roman" w:hAnsi="Segoe UI" w:cs="Segoe UI"/>
          <w:color w:val="24292E"/>
          <w:sz w:val="21"/>
          <w:szCs w:val="21"/>
          <w:lang w:eastAsia="en-GB"/>
        </w:rPr>
        <w:t>No.</w:t>
      </w:r>
    </w:p>
    <w:p w:rsidR="00FF612C" w:rsidRPr="00FF612C" w:rsidRDefault="00FF612C" w:rsidP="00FF612C">
      <w:pPr>
        <w:numPr>
          <w:ilvl w:val="0"/>
          <w:numId w:val="2"/>
        </w:numPr>
        <w:shd w:val="clear" w:color="auto" w:fill="FFFFFF"/>
        <w:spacing w:after="240" w:line="240" w:lineRule="auto"/>
        <w:rPr>
          <w:rFonts w:ascii="Segoe UI" w:eastAsia="Times New Roman" w:hAnsi="Segoe UI" w:cs="Segoe UI"/>
          <w:color w:val="24292E"/>
          <w:sz w:val="21"/>
          <w:szCs w:val="21"/>
          <w:lang w:eastAsia="en-GB"/>
        </w:rPr>
      </w:pPr>
      <w:r w:rsidRPr="002E783F">
        <w:rPr>
          <w:rFonts w:ascii="Segoe UI" w:eastAsia="Times New Roman" w:hAnsi="Segoe UI" w:cs="Segoe UI"/>
          <w:b/>
          <w:color w:val="24292E"/>
          <w:sz w:val="21"/>
          <w:szCs w:val="21"/>
          <w:lang w:eastAsia="en-GB"/>
        </w:rPr>
        <w:t>Do you find anything confusing about the hardware?</w:t>
      </w:r>
      <w:r w:rsidRPr="002E783F">
        <w:rPr>
          <w:rFonts w:ascii="Segoe UI" w:eastAsia="Times New Roman" w:hAnsi="Segoe UI" w:cs="Segoe UI"/>
          <w:b/>
          <w:color w:val="24292E"/>
          <w:sz w:val="21"/>
          <w:szCs w:val="21"/>
          <w:lang w:eastAsia="en-GB"/>
        </w:rPr>
        <w:br/>
      </w:r>
      <w:r w:rsidRPr="00FF612C">
        <w:rPr>
          <w:rFonts w:ascii="Segoe UI" w:eastAsia="Times New Roman" w:hAnsi="Segoe UI" w:cs="Segoe UI"/>
          <w:color w:val="24292E"/>
          <w:sz w:val="21"/>
          <w:szCs w:val="21"/>
          <w:lang w:eastAsia="en-GB"/>
        </w:rPr>
        <w:t>No</w:t>
      </w:r>
    </w:p>
    <w:p w:rsidR="00FF612C" w:rsidRPr="00FF612C" w:rsidRDefault="00FF612C" w:rsidP="00FF612C">
      <w:pPr>
        <w:numPr>
          <w:ilvl w:val="0"/>
          <w:numId w:val="2"/>
        </w:numPr>
        <w:shd w:val="clear" w:color="auto" w:fill="FFFFFF"/>
        <w:spacing w:after="240" w:line="240" w:lineRule="auto"/>
        <w:rPr>
          <w:rFonts w:ascii="Segoe UI" w:eastAsia="Times New Roman" w:hAnsi="Segoe UI" w:cs="Segoe UI"/>
          <w:color w:val="24292E"/>
          <w:sz w:val="21"/>
          <w:szCs w:val="21"/>
          <w:lang w:eastAsia="en-GB"/>
        </w:rPr>
      </w:pPr>
      <w:r w:rsidRPr="002E783F">
        <w:rPr>
          <w:rFonts w:ascii="Segoe UI" w:eastAsia="Times New Roman" w:hAnsi="Segoe UI" w:cs="Segoe UI"/>
          <w:b/>
          <w:color w:val="24292E"/>
          <w:sz w:val="21"/>
          <w:szCs w:val="21"/>
          <w:lang w:eastAsia="en-GB"/>
        </w:rPr>
        <w:t>Do you find anything confusing about the software?</w:t>
      </w:r>
      <w:r w:rsidRPr="002E783F">
        <w:rPr>
          <w:rFonts w:ascii="Segoe UI" w:eastAsia="Times New Roman" w:hAnsi="Segoe UI" w:cs="Segoe UI"/>
          <w:b/>
          <w:color w:val="24292E"/>
          <w:sz w:val="21"/>
          <w:szCs w:val="21"/>
          <w:lang w:eastAsia="en-GB"/>
        </w:rPr>
        <w:br/>
      </w:r>
      <w:r w:rsidR="00955507" w:rsidRPr="00FF612C">
        <w:rPr>
          <w:rFonts w:ascii="Segoe UI" w:eastAsia="Times New Roman" w:hAnsi="Segoe UI" w:cs="Segoe UI"/>
          <w:color w:val="24292E"/>
          <w:sz w:val="21"/>
          <w:szCs w:val="21"/>
          <w:lang w:eastAsia="en-GB"/>
        </w:rPr>
        <w:t>I am</w:t>
      </w:r>
      <w:r w:rsidRPr="00FF612C">
        <w:rPr>
          <w:rFonts w:ascii="Segoe UI" w:eastAsia="Times New Roman" w:hAnsi="Segoe UI" w:cs="Segoe UI"/>
          <w:color w:val="24292E"/>
          <w:sz w:val="21"/>
          <w:szCs w:val="21"/>
          <w:lang w:eastAsia="en-GB"/>
        </w:rPr>
        <w:t xml:space="preserve"> not sure yet what the software would run on - </w:t>
      </w:r>
      <w:r w:rsidR="00955507" w:rsidRPr="00FF612C">
        <w:rPr>
          <w:rFonts w:ascii="Segoe UI" w:eastAsia="Times New Roman" w:hAnsi="Segoe UI" w:cs="Segoe UI"/>
          <w:color w:val="24292E"/>
          <w:sz w:val="21"/>
          <w:szCs w:val="21"/>
          <w:lang w:eastAsia="en-GB"/>
        </w:rPr>
        <w:t>that is</w:t>
      </w:r>
      <w:r w:rsidRPr="00FF612C">
        <w:rPr>
          <w:rFonts w:ascii="Segoe UI" w:eastAsia="Times New Roman" w:hAnsi="Segoe UI" w:cs="Segoe UI"/>
          <w:color w:val="24292E"/>
          <w:sz w:val="21"/>
          <w:szCs w:val="21"/>
          <w:lang w:eastAsia="en-GB"/>
        </w:rPr>
        <w:t xml:space="preserve"> for you to decide. As long as it </w:t>
      </w:r>
      <w:r w:rsidR="002F47C1">
        <w:rPr>
          <w:rFonts w:ascii="Segoe UI" w:eastAsia="Times New Roman" w:hAnsi="Segoe UI" w:cs="Segoe UI"/>
          <w:color w:val="24292E"/>
          <w:sz w:val="21"/>
          <w:szCs w:val="21"/>
          <w:lang w:eastAsia="en-GB"/>
        </w:rPr>
        <w:t xml:space="preserve">can track the ball, I </w:t>
      </w:r>
      <w:r w:rsidR="00955507">
        <w:rPr>
          <w:rFonts w:ascii="Segoe UI" w:eastAsia="Times New Roman" w:hAnsi="Segoe UI" w:cs="Segoe UI"/>
          <w:color w:val="24292E"/>
          <w:sz w:val="21"/>
          <w:szCs w:val="21"/>
          <w:lang w:eastAsia="en-GB"/>
        </w:rPr>
        <w:t>do not</w:t>
      </w:r>
      <w:r w:rsidR="002F47C1">
        <w:rPr>
          <w:rFonts w:ascii="Segoe UI" w:eastAsia="Times New Roman" w:hAnsi="Segoe UI" w:cs="Segoe UI"/>
          <w:color w:val="24292E"/>
          <w:sz w:val="21"/>
          <w:szCs w:val="21"/>
          <w:lang w:eastAsia="en-GB"/>
        </w:rPr>
        <w:t xml:space="preserve"> really mind.</w:t>
      </w:r>
    </w:p>
    <w:p w:rsidR="00FF612C" w:rsidRPr="00FF612C" w:rsidRDefault="00FF612C" w:rsidP="00FF612C">
      <w:pPr>
        <w:numPr>
          <w:ilvl w:val="0"/>
          <w:numId w:val="2"/>
        </w:numPr>
        <w:shd w:val="clear" w:color="auto" w:fill="FFFFFF"/>
        <w:spacing w:after="240" w:line="240" w:lineRule="auto"/>
        <w:rPr>
          <w:rFonts w:ascii="Segoe UI" w:eastAsia="Times New Roman" w:hAnsi="Segoe UI" w:cs="Segoe UI"/>
          <w:color w:val="24292E"/>
          <w:sz w:val="21"/>
          <w:szCs w:val="21"/>
          <w:lang w:eastAsia="en-GB"/>
        </w:rPr>
      </w:pPr>
      <w:r w:rsidRPr="002E783F">
        <w:rPr>
          <w:rFonts w:ascii="Segoe UI" w:eastAsia="Times New Roman" w:hAnsi="Segoe UI" w:cs="Segoe UI"/>
          <w:b/>
          <w:color w:val="24292E"/>
          <w:sz w:val="21"/>
          <w:szCs w:val="21"/>
          <w:lang w:eastAsia="en-GB"/>
        </w:rPr>
        <w:t>Would you buy this product from a store?</w:t>
      </w:r>
      <w:r w:rsidRPr="00FF612C">
        <w:rPr>
          <w:rFonts w:ascii="Segoe UI" w:eastAsia="Times New Roman" w:hAnsi="Segoe UI" w:cs="Segoe UI"/>
          <w:color w:val="24292E"/>
          <w:sz w:val="21"/>
          <w:szCs w:val="21"/>
          <w:lang w:eastAsia="en-GB"/>
        </w:rPr>
        <w:br/>
        <w:t xml:space="preserve">Yeah, if it was relatively cheap and looked high quality. </w:t>
      </w:r>
      <w:r w:rsidR="005A5609" w:rsidRPr="00FF612C">
        <w:rPr>
          <w:rFonts w:ascii="Segoe UI" w:eastAsia="Times New Roman" w:hAnsi="Segoe UI" w:cs="Segoe UI"/>
          <w:color w:val="24292E"/>
          <w:sz w:val="21"/>
          <w:szCs w:val="21"/>
          <w:lang w:eastAsia="en-GB"/>
        </w:rPr>
        <w:t>It would</w:t>
      </w:r>
      <w:r w:rsidRPr="00FF612C">
        <w:rPr>
          <w:rFonts w:ascii="Segoe UI" w:eastAsia="Times New Roman" w:hAnsi="Segoe UI" w:cs="Segoe UI"/>
          <w:color w:val="24292E"/>
          <w:sz w:val="21"/>
          <w:szCs w:val="21"/>
          <w:lang w:eastAsia="en-GB"/>
        </w:rPr>
        <w:t xml:space="preserve"> be </w:t>
      </w:r>
      <w:r w:rsidR="002F47C1">
        <w:rPr>
          <w:rFonts w:ascii="Segoe UI" w:eastAsia="Times New Roman" w:hAnsi="Segoe UI" w:cs="Segoe UI"/>
          <w:color w:val="24292E"/>
          <w:sz w:val="21"/>
          <w:szCs w:val="21"/>
          <w:lang w:eastAsia="en-GB"/>
        </w:rPr>
        <w:t>creating YouTube videos etc.</w:t>
      </w:r>
    </w:p>
    <w:p w:rsidR="00FF612C" w:rsidRDefault="00FF612C" w:rsidP="00FF612C">
      <w:pPr>
        <w:numPr>
          <w:ilvl w:val="0"/>
          <w:numId w:val="2"/>
        </w:numPr>
        <w:shd w:val="clear" w:color="auto" w:fill="FFFFFF"/>
        <w:spacing w:after="240" w:line="240" w:lineRule="auto"/>
        <w:rPr>
          <w:rFonts w:ascii="Segoe UI" w:eastAsia="Times New Roman" w:hAnsi="Segoe UI" w:cs="Segoe UI"/>
          <w:color w:val="24292E"/>
          <w:sz w:val="21"/>
          <w:szCs w:val="21"/>
          <w:lang w:eastAsia="en-GB"/>
        </w:rPr>
      </w:pPr>
      <w:r w:rsidRPr="002E783F">
        <w:rPr>
          <w:rFonts w:ascii="Segoe UI" w:eastAsia="Times New Roman" w:hAnsi="Segoe UI" w:cs="Segoe UI"/>
          <w:b/>
          <w:color w:val="24292E"/>
          <w:sz w:val="21"/>
          <w:szCs w:val="21"/>
          <w:lang w:eastAsia="en-GB"/>
        </w:rPr>
        <w:t>What would you want this product to be able to do?</w:t>
      </w:r>
      <w:r w:rsidRPr="002E783F">
        <w:rPr>
          <w:rFonts w:ascii="Segoe UI" w:eastAsia="Times New Roman" w:hAnsi="Segoe UI" w:cs="Segoe UI"/>
          <w:b/>
          <w:color w:val="24292E"/>
          <w:sz w:val="21"/>
          <w:szCs w:val="21"/>
          <w:lang w:eastAsia="en-GB"/>
        </w:rPr>
        <w:br/>
      </w:r>
      <w:r w:rsidRPr="00FF612C">
        <w:rPr>
          <w:rFonts w:ascii="Segoe UI" w:eastAsia="Times New Roman" w:hAnsi="Segoe UI" w:cs="Segoe UI"/>
          <w:color w:val="24292E"/>
          <w:sz w:val="21"/>
          <w:szCs w:val="21"/>
          <w:lang w:eastAsia="en-GB"/>
        </w:rPr>
        <w:t xml:space="preserve">It must be able to </w:t>
      </w:r>
      <w:r w:rsidR="00B913F7">
        <w:rPr>
          <w:rFonts w:ascii="Segoe UI" w:eastAsia="Times New Roman" w:hAnsi="Segoe UI" w:cs="Segoe UI"/>
          <w:color w:val="24292E"/>
          <w:sz w:val="21"/>
          <w:szCs w:val="21"/>
          <w:lang w:eastAsia="en-GB"/>
        </w:rPr>
        <w:t>track</w:t>
      </w:r>
      <w:r w:rsidRPr="00FF612C">
        <w:rPr>
          <w:rFonts w:ascii="Segoe UI" w:eastAsia="Times New Roman" w:hAnsi="Segoe UI" w:cs="Segoe UI"/>
          <w:color w:val="24292E"/>
          <w:sz w:val="21"/>
          <w:szCs w:val="21"/>
          <w:lang w:eastAsia="en-GB"/>
        </w:rPr>
        <w:t xml:space="preserve"> a </w:t>
      </w:r>
      <w:r w:rsidR="00B913F7">
        <w:rPr>
          <w:rFonts w:ascii="Segoe UI" w:eastAsia="Times New Roman" w:hAnsi="Segoe UI" w:cs="Segoe UI"/>
          <w:color w:val="24292E"/>
          <w:sz w:val="21"/>
          <w:szCs w:val="21"/>
          <w:lang w:eastAsia="en-GB"/>
        </w:rPr>
        <w:t>ball, hopefully a tennis ball</w:t>
      </w:r>
      <w:r w:rsidRPr="00FF612C">
        <w:rPr>
          <w:rFonts w:ascii="Segoe UI" w:eastAsia="Times New Roman" w:hAnsi="Segoe UI" w:cs="Segoe UI"/>
          <w:color w:val="24292E"/>
          <w:sz w:val="21"/>
          <w:szCs w:val="21"/>
          <w:lang w:eastAsia="en-GB"/>
        </w:rPr>
        <w:t xml:space="preserve">, so I guess it should sense where the </w:t>
      </w:r>
      <w:r w:rsidR="00B913F7">
        <w:rPr>
          <w:rFonts w:ascii="Segoe UI" w:eastAsia="Times New Roman" w:hAnsi="Segoe UI" w:cs="Segoe UI"/>
          <w:color w:val="24292E"/>
          <w:sz w:val="21"/>
          <w:szCs w:val="21"/>
          <w:lang w:eastAsia="en-GB"/>
        </w:rPr>
        <w:t xml:space="preserve">ball </w:t>
      </w:r>
      <w:r w:rsidRPr="00FF612C">
        <w:rPr>
          <w:rFonts w:ascii="Segoe UI" w:eastAsia="Times New Roman" w:hAnsi="Segoe UI" w:cs="Segoe UI"/>
          <w:color w:val="24292E"/>
          <w:sz w:val="21"/>
          <w:szCs w:val="21"/>
          <w:lang w:eastAsia="en-GB"/>
        </w:rPr>
        <w:t xml:space="preserve">is </w:t>
      </w:r>
      <w:r w:rsidR="00B913F7">
        <w:rPr>
          <w:rFonts w:ascii="Segoe UI" w:eastAsia="Times New Roman" w:hAnsi="Segoe UI" w:cs="Segoe UI"/>
          <w:color w:val="24292E"/>
          <w:sz w:val="21"/>
          <w:szCs w:val="21"/>
          <w:lang w:eastAsia="en-GB"/>
        </w:rPr>
        <w:t xml:space="preserve">in the field of view and track it. </w:t>
      </w:r>
      <w:r w:rsidRPr="00FF612C">
        <w:rPr>
          <w:rFonts w:ascii="Segoe UI" w:eastAsia="Times New Roman" w:hAnsi="Segoe UI" w:cs="Segoe UI"/>
          <w:color w:val="24292E"/>
          <w:sz w:val="21"/>
          <w:szCs w:val="21"/>
          <w:lang w:eastAsia="en-GB"/>
        </w:rPr>
        <w:t xml:space="preserve">If it could learn from its mistakes </w:t>
      </w:r>
      <w:r w:rsidR="005A5609" w:rsidRPr="00FF612C">
        <w:rPr>
          <w:rFonts w:ascii="Segoe UI" w:eastAsia="Times New Roman" w:hAnsi="Segoe UI" w:cs="Segoe UI"/>
          <w:color w:val="24292E"/>
          <w:sz w:val="21"/>
          <w:szCs w:val="21"/>
          <w:lang w:eastAsia="en-GB"/>
        </w:rPr>
        <w:t>that would</w:t>
      </w:r>
      <w:r w:rsidRPr="00FF612C">
        <w:rPr>
          <w:rFonts w:ascii="Segoe UI" w:eastAsia="Times New Roman" w:hAnsi="Segoe UI" w:cs="Segoe UI"/>
          <w:color w:val="24292E"/>
          <w:sz w:val="21"/>
          <w:szCs w:val="21"/>
          <w:lang w:eastAsia="en-GB"/>
        </w:rPr>
        <w:t xml:space="preserve"> be great.</w:t>
      </w:r>
    </w:p>
    <w:p w:rsidR="00B913F7" w:rsidRDefault="00B913F7" w:rsidP="00FF612C">
      <w:pPr>
        <w:numPr>
          <w:ilvl w:val="0"/>
          <w:numId w:val="2"/>
        </w:numPr>
        <w:shd w:val="clear" w:color="auto" w:fill="FFFFFF"/>
        <w:spacing w:after="240" w:line="240" w:lineRule="auto"/>
        <w:rPr>
          <w:rFonts w:ascii="Segoe UI" w:eastAsia="Times New Roman" w:hAnsi="Segoe UI" w:cs="Segoe UI"/>
          <w:color w:val="24292E"/>
          <w:sz w:val="21"/>
          <w:szCs w:val="21"/>
          <w:lang w:eastAsia="en-GB"/>
        </w:rPr>
      </w:pPr>
      <w:r w:rsidRPr="002E783F">
        <w:rPr>
          <w:rFonts w:ascii="Segoe UI" w:eastAsia="Times New Roman" w:hAnsi="Segoe UI" w:cs="Segoe UI"/>
          <w:b/>
          <w:color w:val="24292E"/>
          <w:sz w:val="21"/>
          <w:szCs w:val="21"/>
          <w:lang w:eastAsia="en-GB"/>
        </w:rPr>
        <w:t>Do you see any potential application of this in real life?</w:t>
      </w:r>
      <w:r w:rsidRPr="002E783F">
        <w:rPr>
          <w:rFonts w:ascii="Segoe UI" w:eastAsia="Times New Roman" w:hAnsi="Segoe UI" w:cs="Segoe UI"/>
          <w:b/>
          <w:color w:val="24292E"/>
          <w:sz w:val="21"/>
          <w:szCs w:val="21"/>
          <w:lang w:eastAsia="en-GB"/>
        </w:rPr>
        <w:br/>
      </w:r>
      <w:r>
        <w:rPr>
          <w:rFonts w:ascii="Segoe UI" w:eastAsia="Times New Roman" w:hAnsi="Segoe UI" w:cs="Segoe UI"/>
          <w:color w:val="24292E"/>
          <w:sz w:val="21"/>
          <w:szCs w:val="21"/>
          <w:lang w:eastAsia="en-GB"/>
        </w:rPr>
        <w:t>Yeah, I see great potential</w:t>
      </w:r>
      <w:r w:rsidR="00581E02">
        <w:rPr>
          <w:rFonts w:ascii="Segoe UI" w:eastAsia="Times New Roman" w:hAnsi="Segoe UI" w:cs="Segoe UI"/>
          <w:color w:val="24292E"/>
          <w:sz w:val="21"/>
          <w:szCs w:val="21"/>
          <w:lang w:eastAsia="en-GB"/>
        </w:rPr>
        <w:t xml:space="preserve"> for this project</w:t>
      </w:r>
      <w:r w:rsidR="00F07D5E">
        <w:rPr>
          <w:rFonts w:ascii="Segoe UI" w:eastAsia="Times New Roman" w:hAnsi="Segoe UI" w:cs="Segoe UI"/>
          <w:color w:val="24292E"/>
          <w:sz w:val="21"/>
          <w:szCs w:val="21"/>
          <w:lang w:eastAsia="en-GB"/>
        </w:rPr>
        <w:t xml:space="preserve"> in the sports industry and potentially in the film industry, as this could save extreme amounts of money for companies spent on human resources.</w:t>
      </w:r>
    </w:p>
    <w:p w:rsidR="00581E02" w:rsidRPr="00581E02" w:rsidRDefault="00581E02" w:rsidP="00581E02">
      <w:pPr>
        <w:numPr>
          <w:ilvl w:val="0"/>
          <w:numId w:val="2"/>
        </w:numPr>
        <w:shd w:val="clear" w:color="auto" w:fill="FFFFFF"/>
        <w:spacing w:after="240" w:line="240" w:lineRule="auto"/>
        <w:rPr>
          <w:rFonts w:ascii="Segoe UI" w:eastAsia="Times New Roman" w:hAnsi="Segoe UI" w:cs="Segoe UI"/>
          <w:color w:val="24292E"/>
          <w:sz w:val="21"/>
          <w:szCs w:val="21"/>
          <w:lang w:eastAsia="en-GB"/>
        </w:rPr>
      </w:pPr>
      <w:r w:rsidRPr="002E783F">
        <w:rPr>
          <w:rFonts w:ascii="Segoe UI" w:eastAsia="Times New Roman" w:hAnsi="Segoe UI" w:cs="Segoe UI"/>
          <w:b/>
          <w:color w:val="24292E"/>
          <w:sz w:val="21"/>
          <w:szCs w:val="21"/>
          <w:lang w:eastAsia="en-GB"/>
        </w:rPr>
        <w:t>How simple do you think that the user interface needs to be?</w:t>
      </w:r>
      <w:r w:rsidRPr="002E783F">
        <w:rPr>
          <w:rFonts w:ascii="Segoe UI" w:eastAsia="Times New Roman" w:hAnsi="Segoe UI" w:cs="Segoe UI"/>
          <w:b/>
          <w:color w:val="24292E"/>
          <w:sz w:val="21"/>
          <w:szCs w:val="21"/>
          <w:lang w:eastAsia="en-GB"/>
        </w:rPr>
        <w:br/>
      </w:r>
      <w:r>
        <w:rPr>
          <w:rFonts w:ascii="Segoe UI" w:eastAsia="Times New Roman" w:hAnsi="Segoe UI" w:cs="Segoe UI"/>
          <w:color w:val="24292E"/>
          <w:sz w:val="21"/>
          <w:szCs w:val="21"/>
          <w:lang w:eastAsia="en-GB"/>
        </w:rPr>
        <w:t>The user interface should be simple to use and must include things such as begin tracking; display a message when the ball is located in the field of view.</w:t>
      </w:r>
    </w:p>
    <w:p w:rsidR="00FF612C" w:rsidRPr="00FF612C" w:rsidRDefault="00FF612C" w:rsidP="006243F2">
      <w:pPr>
        <w:numPr>
          <w:ilvl w:val="0"/>
          <w:numId w:val="2"/>
        </w:numPr>
        <w:shd w:val="clear" w:color="auto" w:fill="FFFFFF"/>
        <w:spacing w:after="240" w:line="240" w:lineRule="auto"/>
        <w:rPr>
          <w:rFonts w:ascii="Segoe UI" w:eastAsia="Times New Roman" w:hAnsi="Segoe UI" w:cs="Segoe UI"/>
          <w:color w:val="24292E"/>
          <w:sz w:val="21"/>
          <w:szCs w:val="21"/>
          <w:lang w:eastAsia="en-GB"/>
        </w:rPr>
      </w:pPr>
      <w:r w:rsidRPr="002E783F">
        <w:rPr>
          <w:rFonts w:ascii="Segoe UI" w:eastAsia="Times New Roman" w:hAnsi="Segoe UI" w:cs="Segoe UI"/>
          <w:b/>
          <w:color w:val="24292E"/>
          <w:sz w:val="21"/>
          <w:szCs w:val="21"/>
          <w:lang w:eastAsia="en-GB"/>
        </w:rPr>
        <w:t>Would you like to use a voice operated system for this product or not?</w:t>
      </w:r>
      <w:r w:rsidRPr="002E783F">
        <w:rPr>
          <w:rFonts w:ascii="Segoe UI" w:eastAsia="Times New Roman" w:hAnsi="Segoe UI" w:cs="Segoe UI"/>
          <w:b/>
          <w:color w:val="24292E"/>
          <w:sz w:val="21"/>
          <w:szCs w:val="21"/>
          <w:lang w:eastAsia="en-GB"/>
        </w:rPr>
        <w:br/>
      </w:r>
      <w:r w:rsidRPr="00FF612C">
        <w:rPr>
          <w:rFonts w:ascii="Segoe UI" w:eastAsia="Times New Roman" w:hAnsi="Segoe UI" w:cs="Segoe UI"/>
          <w:color w:val="24292E"/>
          <w:sz w:val="21"/>
          <w:szCs w:val="21"/>
          <w:lang w:eastAsia="en-GB"/>
        </w:rPr>
        <w:t>That would be awesome!</w:t>
      </w:r>
    </w:p>
    <w:p w:rsidR="003466A8" w:rsidRDefault="00F73F5B" w:rsidP="003466A8">
      <w:pPr>
        <w:pStyle w:val="Heading2"/>
      </w:pPr>
      <w:bookmarkStart w:id="3" w:name="_Toc4084706"/>
      <w:r>
        <w:t xml:space="preserve">1.3 </w:t>
      </w:r>
      <w:r w:rsidR="003466A8">
        <w:t>Existing Solutions</w:t>
      </w:r>
      <w:bookmarkEnd w:id="3"/>
    </w:p>
    <w:p w:rsidR="00387BC5" w:rsidRDefault="00FB4887" w:rsidP="00C6287E">
      <w:r w:rsidRPr="00FB4887">
        <w:rPr>
          <w:noProof/>
          <w:lang w:eastAsia="en-GB"/>
        </w:rPr>
        <w:drawing>
          <wp:anchor distT="0" distB="0" distL="114300" distR="114300" simplePos="0" relativeHeight="251588096" behindDoc="0" locked="0" layoutInCell="1" allowOverlap="1" wp14:anchorId="5F38687B" wp14:editId="120D0E34">
            <wp:simplePos x="0" y="0"/>
            <wp:positionH relativeFrom="column">
              <wp:posOffset>4686300</wp:posOffset>
            </wp:positionH>
            <wp:positionV relativeFrom="paragraph">
              <wp:posOffset>744855</wp:posOffset>
            </wp:positionV>
            <wp:extent cx="1051560" cy="1409700"/>
            <wp:effectExtent l="0" t="0" r="0" b="0"/>
            <wp:wrapThrough wrapText="bothSides">
              <wp:wrapPolygon edited="0">
                <wp:start x="0" y="0"/>
                <wp:lineTo x="0" y="21308"/>
                <wp:lineTo x="21130" y="21308"/>
                <wp:lineTo x="21130" y="0"/>
                <wp:lineTo x="0" y="0"/>
              </wp:wrapPolygon>
            </wp:wrapThrough>
            <wp:docPr id="4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1051560" cy="1409700"/>
                    </a:xfrm>
                    <a:prstGeom prst="rect">
                      <a:avLst/>
                    </a:prstGeom>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1585024" behindDoc="0" locked="0" layoutInCell="1" allowOverlap="1" wp14:anchorId="19E69A5D" wp14:editId="3EBCA17A">
            <wp:simplePos x="0" y="0"/>
            <wp:positionH relativeFrom="column">
              <wp:posOffset>0</wp:posOffset>
            </wp:positionH>
            <wp:positionV relativeFrom="paragraph">
              <wp:posOffset>125730</wp:posOffset>
            </wp:positionV>
            <wp:extent cx="2454910" cy="1381125"/>
            <wp:effectExtent l="0" t="0" r="2540" b="9525"/>
            <wp:wrapThrough wrapText="bothSides">
              <wp:wrapPolygon edited="0">
                <wp:start x="0" y="0"/>
                <wp:lineTo x="0" y="21451"/>
                <wp:lineTo x="21455" y="21451"/>
                <wp:lineTo x="21455" y="0"/>
                <wp:lineTo x="0" y="0"/>
              </wp:wrapPolygon>
            </wp:wrapThrough>
            <wp:docPr id="34" name="Picture 34" descr="Image result for camera tracking tennis ball wimbled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camera tracking tennis ball wimbledon"/>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454910" cy="13811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6287E">
        <w:t xml:space="preserve">Hawk-Eye, developed by Paul Hawkins, is </w:t>
      </w:r>
      <w:r w:rsidR="00C6287E" w:rsidRPr="00C6287E">
        <w:t xml:space="preserve">a computer system </w:t>
      </w:r>
      <w:r w:rsidR="00C6287E">
        <w:t xml:space="preserve">owned by Sony, </w:t>
      </w:r>
      <w:r w:rsidR="00C6287E" w:rsidRPr="00C6287E">
        <w:t xml:space="preserve">used in </w:t>
      </w:r>
      <w:r w:rsidR="00C6287E">
        <w:t>many sports</w:t>
      </w:r>
      <w:r w:rsidR="00C6287E" w:rsidRPr="00C6287E">
        <w:t xml:space="preserve"> to visually track the trajectory of the ball and display a profile of its statistically most likely path as a moving image.</w:t>
      </w:r>
      <w:r w:rsidR="00C6287E">
        <w:t xml:space="preserve"> This piece of technology is used for sports such as tennis, football, cricket and more. In summary, this is six very high performance cameras used to create a 3D representation of the ball’s trajectory, frame by frame. </w:t>
      </w:r>
      <w:r w:rsidR="00942BC5">
        <w:t>This then</w:t>
      </w:r>
      <w:r w:rsidR="00C6287E">
        <w:t xml:space="preserve"> allows the use of complex mathematics to predict the movement of the ball based on </w:t>
      </w:r>
      <w:r w:rsidR="00B040D1">
        <w:t>its trail.</w:t>
      </w:r>
      <w:r w:rsidR="00EE327F">
        <w:t xml:space="preserve"> It is not perfect, but it is pretty close, as Hawk-Eye is accurate to 3.6 millimetres.</w:t>
      </w:r>
    </w:p>
    <w:p w:rsidR="00C6287E" w:rsidRDefault="00F73F5B" w:rsidP="00387BC5">
      <w:pPr>
        <w:pStyle w:val="Heading3"/>
      </w:pPr>
      <w:bookmarkStart w:id="4" w:name="_Toc4084707"/>
      <w:r>
        <w:t>1.3.1</w:t>
      </w:r>
      <w:r w:rsidR="00904406" w:rsidRPr="00904406">
        <w:t xml:space="preserve"> </w:t>
      </w:r>
      <w:r w:rsidR="00387BC5">
        <w:t>In-Depth Breakdown of Hawk-Eye</w:t>
      </w:r>
      <w:bookmarkEnd w:id="4"/>
    </w:p>
    <w:p w:rsidR="00E16CF2" w:rsidRPr="00E16CF2" w:rsidRDefault="00E16CF2" w:rsidP="00E16CF2">
      <w:r>
        <w:t>All information learnt, and screen shots used are from this video (“Visual tracking of a tennis ball”</w:t>
      </w:r>
      <w:r w:rsidR="0099460E">
        <w:t xml:space="preserve"> - </w:t>
      </w:r>
      <w:hyperlink r:id="rId11" w:history="1">
        <w:r w:rsidR="0099460E" w:rsidRPr="002F74C9">
          <w:rPr>
            <w:rStyle w:val="Hyperlink"/>
          </w:rPr>
          <w:t>https://youtu.be/iRlWw8GD0xc</w:t>
        </w:r>
      </w:hyperlink>
      <w:r w:rsidR="0099460E">
        <w:t xml:space="preserve">) </w:t>
      </w:r>
      <w:r>
        <w:t xml:space="preserve">on the </w:t>
      </w:r>
      <w:r w:rsidR="0099460E">
        <w:t xml:space="preserve">13/11/2018. </w:t>
      </w:r>
    </w:p>
    <w:p w:rsidR="00E16CF2" w:rsidRDefault="00387BC5" w:rsidP="00387BC5">
      <w:r>
        <w:rPr>
          <w:noProof/>
          <w:lang w:eastAsia="en-GB"/>
        </w:rPr>
        <w:drawing>
          <wp:anchor distT="0" distB="0" distL="114300" distR="114300" simplePos="0" relativeHeight="251618816" behindDoc="0" locked="0" layoutInCell="1" allowOverlap="1" wp14:anchorId="658B87EE" wp14:editId="34EAA1A9">
            <wp:simplePos x="0" y="0"/>
            <wp:positionH relativeFrom="column">
              <wp:posOffset>2860040</wp:posOffset>
            </wp:positionH>
            <wp:positionV relativeFrom="paragraph">
              <wp:posOffset>1616075</wp:posOffset>
            </wp:positionV>
            <wp:extent cx="2730500" cy="1206500"/>
            <wp:effectExtent l="0" t="0" r="0"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854C9.tmp"/>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730500" cy="1206500"/>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612672" behindDoc="0" locked="0" layoutInCell="1" allowOverlap="1" wp14:anchorId="28488EF6" wp14:editId="02A1408C">
            <wp:simplePos x="0" y="0"/>
            <wp:positionH relativeFrom="column">
              <wp:posOffset>2903855</wp:posOffset>
            </wp:positionH>
            <wp:positionV relativeFrom="paragraph">
              <wp:posOffset>571500</wp:posOffset>
            </wp:positionV>
            <wp:extent cx="2567305" cy="1049655"/>
            <wp:effectExtent l="0" t="0" r="4445"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8C5F9.tmp"/>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567305" cy="1049655"/>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615744" behindDoc="0" locked="0" layoutInCell="1" allowOverlap="1" wp14:anchorId="7F35F1C7" wp14:editId="538964F7">
            <wp:simplePos x="0" y="0"/>
            <wp:positionH relativeFrom="column">
              <wp:posOffset>0</wp:posOffset>
            </wp:positionH>
            <wp:positionV relativeFrom="paragraph">
              <wp:posOffset>1617345</wp:posOffset>
            </wp:positionV>
            <wp:extent cx="2855595" cy="1243330"/>
            <wp:effectExtent l="0" t="0" r="1905" b="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83F03.tmp"/>
                    <pic:cNvPicPr/>
                  </pic:nvPicPr>
                  <pic:blipFill>
                    <a:blip r:embed="rId14">
                      <a:extLst>
                        <a:ext uri="{28A0092B-C50C-407E-A947-70E740481C1C}">
                          <a14:useLocalDpi xmlns:a14="http://schemas.microsoft.com/office/drawing/2010/main" val="0"/>
                        </a:ext>
                      </a:extLst>
                    </a:blip>
                    <a:stretch>
                      <a:fillRect/>
                    </a:stretch>
                  </pic:blipFill>
                  <pic:spPr>
                    <a:xfrm>
                      <a:off x="0" y="0"/>
                      <a:ext cx="2855595" cy="1243330"/>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606528" behindDoc="1" locked="0" layoutInCell="1" allowOverlap="1" wp14:anchorId="58F34A72" wp14:editId="087BD4C7">
            <wp:simplePos x="0" y="0"/>
            <wp:positionH relativeFrom="column">
              <wp:posOffset>-635</wp:posOffset>
            </wp:positionH>
            <wp:positionV relativeFrom="paragraph">
              <wp:posOffset>622300</wp:posOffset>
            </wp:positionV>
            <wp:extent cx="2903855" cy="1033145"/>
            <wp:effectExtent l="0" t="0" r="0" b="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898E.tmp"/>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903855" cy="1033145"/>
                    </a:xfrm>
                    <a:prstGeom prst="rect">
                      <a:avLst/>
                    </a:prstGeom>
                  </pic:spPr>
                </pic:pic>
              </a:graphicData>
            </a:graphic>
            <wp14:sizeRelH relativeFrom="page">
              <wp14:pctWidth>0</wp14:pctWidth>
            </wp14:sizeRelH>
            <wp14:sizeRelV relativeFrom="page">
              <wp14:pctHeight>0</wp14:pctHeight>
            </wp14:sizeRelV>
          </wp:anchor>
        </w:drawing>
      </w:r>
      <w:r>
        <w:t xml:space="preserve">Assuming that ball candidates (what has been detected as a potential tennis ball) in each frame have already been detected, tracking the tennis ball is then broken down into which candidates, are object-originated (true positives), and which are clutter-originated (false positives). </w:t>
      </w:r>
      <w:r>
        <w:br/>
        <w:t>The candidates can be plotted in a row-column-time 3D space.</w:t>
      </w:r>
      <w:r w:rsidR="007E75E6">
        <w:t xml:space="preserve"> The objective of </w:t>
      </w:r>
      <w:r w:rsidR="00E16CF2">
        <w:t>this</w:t>
      </w:r>
      <w:r w:rsidR="007E75E6">
        <w:t xml:space="preserve"> is to recover the class labels of the candidates. The approach used here is “a layered data association scheme.” A candidate triplet</w:t>
      </w:r>
      <w:r w:rsidR="00044CDD">
        <w:t xml:space="preserve"> (three frames containing the potential tennis ball in each of them, very close to one another)</w:t>
      </w:r>
      <w:r w:rsidR="007E75E6">
        <w:t xml:space="preserve"> is selected from the beginning of the sequence, which has an extremely high probability of continuing with only true positives. </w:t>
      </w:r>
      <w:r w:rsidR="00044CDD">
        <w:t xml:space="preserve">A dynamic model is then fitted, and then optimised recursively until convergence (the other candidates (near the triplet) seem to line up). This optimised model is called a “tracklet”. As a sliding window moves, a sequence of tracklets are generated. Simultaneously, a graph is constructed, where each node is a tracklet, and the edge difference between two nodes is defined according to the “compatibility” of the two tracklets. The graph is then sectioned into sub-graphs, and the optimal path in each graph is found.  </w:t>
      </w:r>
      <w:r w:rsidR="00E16CF2">
        <w:t xml:space="preserve">The desired data association result is then contained in the optimal paths. Next, interpolation and hit/bounce detection is used to create the final product, the tennis ball tracking computer vision. </w:t>
      </w:r>
    </w:p>
    <w:p w:rsidR="00E56295" w:rsidRDefault="0097031D">
      <w:r>
        <w:t xml:space="preserve">The way in which my program will track the tennis ball, will be mainly focused by tracking the HSV values of the tennis ball, as the colour is very bright and distinct. </w:t>
      </w:r>
      <w:r w:rsidR="00A45952">
        <w:t xml:space="preserve">This will make it much easier as the I </w:t>
      </w:r>
      <w:r w:rsidR="005A5609">
        <w:t>will not</w:t>
      </w:r>
      <w:r w:rsidR="00A45952">
        <w:t xml:space="preserve"> have to find the path of the tennis ball for the tracking of the ball, but only for detecting the bounce of the tennis ball.</w:t>
      </w:r>
      <w:r w:rsidR="00E56295">
        <w:br w:type="page"/>
      </w:r>
    </w:p>
    <w:p w:rsidR="00E16CF2" w:rsidRDefault="00E56295">
      <w:r>
        <w:rPr>
          <w:noProof/>
          <w:lang w:eastAsia="en-GB"/>
        </w:rPr>
        <w:drawing>
          <wp:anchor distT="0" distB="0" distL="114300" distR="114300" simplePos="0" relativeHeight="251551232" behindDoc="1" locked="0" layoutInCell="1" allowOverlap="1" wp14:anchorId="119E9636" wp14:editId="0BF546C6">
            <wp:simplePos x="0" y="0"/>
            <wp:positionH relativeFrom="column">
              <wp:posOffset>362423</wp:posOffset>
            </wp:positionH>
            <wp:positionV relativeFrom="paragraph">
              <wp:posOffset>217184</wp:posOffset>
            </wp:positionV>
            <wp:extent cx="2652395" cy="2113915"/>
            <wp:effectExtent l="0" t="0" r="0" b="635"/>
            <wp:wrapThrough wrapText="bothSides">
              <wp:wrapPolygon edited="0">
                <wp:start x="0" y="0"/>
                <wp:lineTo x="0" y="21412"/>
                <wp:lineTo x="21409" y="21412"/>
                <wp:lineTo x="21409" y="0"/>
                <wp:lineTo x="0" y="0"/>
              </wp:wrapPolygon>
            </wp:wrapThrough>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8C469.tmp"/>
                    <pic:cNvPicPr/>
                  </pic:nvPicPr>
                  <pic:blipFill rotWithShape="1">
                    <a:blip r:embed="rId16" cstate="print">
                      <a:extLst>
                        <a:ext uri="{28A0092B-C50C-407E-A947-70E740481C1C}">
                          <a14:useLocalDpi xmlns:a14="http://schemas.microsoft.com/office/drawing/2010/main" val="0"/>
                        </a:ext>
                      </a:extLst>
                    </a:blip>
                    <a:srcRect l="2551" t="1907" r="8160" b="1386"/>
                    <a:stretch/>
                  </pic:blipFill>
                  <pic:spPr bwMode="auto">
                    <a:xfrm>
                      <a:off x="0" y="0"/>
                      <a:ext cx="2652395" cy="21139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554304" behindDoc="1" locked="0" layoutInCell="1" allowOverlap="1" wp14:anchorId="5BA8D366" wp14:editId="76C2D61B">
            <wp:simplePos x="0" y="0"/>
            <wp:positionH relativeFrom="column">
              <wp:posOffset>2980838</wp:posOffset>
            </wp:positionH>
            <wp:positionV relativeFrom="paragraph">
              <wp:posOffset>286179</wp:posOffset>
            </wp:positionV>
            <wp:extent cx="2538095" cy="2027555"/>
            <wp:effectExtent l="0" t="0" r="0" b="0"/>
            <wp:wrapThrough wrapText="bothSides">
              <wp:wrapPolygon edited="0">
                <wp:start x="0" y="0"/>
                <wp:lineTo x="0" y="21309"/>
                <wp:lineTo x="21400" y="21309"/>
                <wp:lineTo x="21400" y="0"/>
                <wp:lineTo x="0" y="0"/>
              </wp:wrapPolygon>
            </wp:wrapThrough>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87110.tmp"/>
                    <pic:cNvPicPr/>
                  </pic:nvPicPr>
                  <pic:blipFill rotWithShape="1">
                    <a:blip r:embed="rId17" cstate="print">
                      <a:extLst>
                        <a:ext uri="{28A0092B-C50C-407E-A947-70E740481C1C}">
                          <a14:useLocalDpi xmlns:a14="http://schemas.microsoft.com/office/drawing/2010/main" val="0"/>
                        </a:ext>
                      </a:extLst>
                    </a:blip>
                    <a:srcRect l="2682" t="3020" r="10984" b="1051"/>
                    <a:stretch/>
                  </pic:blipFill>
                  <pic:spPr bwMode="auto">
                    <a:xfrm>
                      <a:off x="0" y="0"/>
                      <a:ext cx="2538095" cy="20275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63F31">
        <w:rPr>
          <w:noProof/>
          <w:lang w:eastAsia="en-GB"/>
        </w:rPr>
        <mc:AlternateContent>
          <mc:Choice Requires="wps">
            <w:drawing>
              <wp:anchor distT="0" distB="0" distL="114300" distR="114300" simplePos="0" relativeHeight="251674112" behindDoc="0" locked="0" layoutInCell="1" allowOverlap="1" wp14:anchorId="2B9CB2C9" wp14:editId="35838EEE">
                <wp:simplePos x="0" y="0"/>
                <wp:positionH relativeFrom="column">
                  <wp:posOffset>3776676</wp:posOffset>
                </wp:positionH>
                <wp:positionV relativeFrom="paragraph">
                  <wp:posOffset>5537806</wp:posOffset>
                </wp:positionV>
                <wp:extent cx="683812" cy="238429"/>
                <wp:effectExtent l="38100" t="0" r="21590" b="104775"/>
                <wp:wrapNone/>
                <wp:docPr id="71" name="Curved Connector 71"/>
                <wp:cNvGraphicFramePr/>
                <a:graphic xmlns:a="http://schemas.openxmlformats.org/drawingml/2006/main">
                  <a:graphicData uri="http://schemas.microsoft.com/office/word/2010/wordprocessingShape">
                    <wps:wsp>
                      <wps:cNvCnPr/>
                      <wps:spPr>
                        <a:xfrm rot="10800000" flipV="1">
                          <a:off x="0" y="0"/>
                          <a:ext cx="683812" cy="238429"/>
                        </a:xfrm>
                        <a:prstGeom prst="curvedConnector3">
                          <a:avLst>
                            <a:gd name="adj1" fmla="val 50000"/>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DB08326"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urved Connector 71" o:spid="_x0000_s1026" type="#_x0000_t38" style="position:absolute;margin-left:297.4pt;margin-top:436.05pt;width:53.85pt;height:18.75pt;rotation:180;flip:y;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" adj="10800" strokecolor="red" strokeweight=".5pt">
                <v:stroke endarrow="open" joinstyle="miter"/>
              </v:shape>
            </w:pict>
          </mc:Fallback>
        </mc:AlternateContent>
      </w:r>
      <w:r w:rsidR="00663F31">
        <w:rPr>
          <w:noProof/>
          <w:lang w:eastAsia="en-GB"/>
        </w:rPr>
        <mc:AlternateContent>
          <mc:Choice Requires="wps">
            <w:drawing>
              <wp:anchor distT="0" distB="0" distL="114300" distR="114300" simplePos="0" relativeHeight="251671040" behindDoc="0" locked="0" layoutInCell="1" allowOverlap="1" wp14:anchorId="130F05FF" wp14:editId="4265D0B1">
                <wp:simplePos x="0" y="0"/>
                <wp:positionH relativeFrom="column">
                  <wp:posOffset>3762044</wp:posOffset>
                </wp:positionH>
                <wp:positionV relativeFrom="paragraph">
                  <wp:posOffset>6158975</wp:posOffset>
                </wp:positionV>
                <wp:extent cx="294199" cy="63610"/>
                <wp:effectExtent l="0" t="38100" r="48895" b="107950"/>
                <wp:wrapNone/>
                <wp:docPr id="70" name="Curved Connector 70"/>
                <wp:cNvGraphicFramePr/>
                <a:graphic xmlns:a="http://schemas.openxmlformats.org/drawingml/2006/main">
                  <a:graphicData uri="http://schemas.microsoft.com/office/word/2010/wordprocessingShape">
                    <wps:wsp>
                      <wps:cNvCnPr/>
                      <wps:spPr>
                        <a:xfrm>
                          <a:off x="0" y="0"/>
                          <a:ext cx="294199" cy="63610"/>
                        </a:xfrm>
                        <a:prstGeom prst="curvedConnector3">
                          <a:avLst>
                            <a:gd name="adj1" fmla="val 50000"/>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9AAD3DC" id="Curved Connector 70" o:spid="_x0000_s1026" type="#_x0000_t38" style="position:absolute;margin-left:296.2pt;margin-top:484.95pt;width:23.15pt;height:5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" adj="10800" strokecolor="red" strokeweight=".5pt">
                <v:stroke endarrow="open" joinstyle="miter"/>
              </v:shape>
            </w:pict>
          </mc:Fallback>
        </mc:AlternateContent>
      </w:r>
      <w:r w:rsidR="00663F31">
        <w:rPr>
          <w:noProof/>
          <w:lang w:eastAsia="en-GB"/>
        </w:rPr>
        <mc:AlternateContent>
          <mc:Choice Requires="wps">
            <w:drawing>
              <wp:anchor distT="0" distB="0" distL="114300" distR="114300" simplePos="0" relativeHeight="251667968" behindDoc="0" locked="0" layoutInCell="1" allowOverlap="1" wp14:anchorId="5703F3F6" wp14:editId="4DB30027">
                <wp:simplePos x="0" y="0"/>
                <wp:positionH relativeFrom="column">
                  <wp:posOffset>4166483</wp:posOffset>
                </wp:positionH>
                <wp:positionV relativeFrom="paragraph">
                  <wp:posOffset>5211804</wp:posOffset>
                </wp:positionV>
                <wp:extent cx="294199" cy="63610"/>
                <wp:effectExtent l="0" t="38100" r="48895" b="107950"/>
                <wp:wrapNone/>
                <wp:docPr id="69" name="Curved Connector 69"/>
                <wp:cNvGraphicFramePr/>
                <a:graphic xmlns:a="http://schemas.openxmlformats.org/drawingml/2006/main">
                  <a:graphicData uri="http://schemas.microsoft.com/office/word/2010/wordprocessingShape">
                    <wps:wsp>
                      <wps:cNvCnPr/>
                      <wps:spPr>
                        <a:xfrm>
                          <a:off x="0" y="0"/>
                          <a:ext cx="294199" cy="63610"/>
                        </a:xfrm>
                        <a:prstGeom prst="curvedConnector3">
                          <a:avLst>
                            <a:gd name="adj1" fmla="val 50000"/>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A992CF" id="Curved Connector 69" o:spid="_x0000_s1026" type="#_x0000_t38" style="position:absolute;margin-left:328.05pt;margin-top:410.4pt;width:23.15pt;height:5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" adj="10800" strokecolor="red" strokeweight=".5pt">
                <v:stroke endarrow="open" joinstyle="miter"/>
              </v:shape>
            </w:pict>
          </mc:Fallback>
        </mc:AlternateContent>
      </w:r>
      <w:r w:rsidR="00663F31">
        <w:rPr>
          <w:noProof/>
          <w:lang w:eastAsia="en-GB"/>
        </w:rPr>
        <mc:AlternateContent>
          <mc:Choice Requires="wps">
            <w:drawing>
              <wp:anchor distT="0" distB="0" distL="114300" distR="114300" simplePos="0" relativeHeight="251664896" behindDoc="0" locked="0" layoutInCell="1" allowOverlap="1" wp14:anchorId="6719C590" wp14:editId="62BD06A4">
                <wp:simplePos x="0" y="0"/>
                <wp:positionH relativeFrom="column">
                  <wp:posOffset>1924685</wp:posOffset>
                </wp:positionH>
                <wp:positionV relativeFrom="paragraph">
                  <wp:posOffset>5268595</wp:posOffset>
                </wp:positionV>
                <wp:extent cx="842645" cy="651510"/>
                <wp:effectExtent l="0" t="76200" r="0" b="34290"/>
                <wp:wrapNone/>
                <wp:docPr id="68" name="Curved Connector 68"/>
                <wp:cNvGraphicFramePr/>
                <a:graphic xmlns:a="http://schemas.openxmlformats.org/drawingml/2006/main">
                  <a:graphicData uri="http://schemas.microsoft.com/office/word/2010/wordprocessingShape">
                    <wps:wsp>
                      <wps:cNvCnPr/>
                      <wps:spPr>
                        <a:xfrm flipV="1">
                          <a:off x="0" y="0"/>
                          <a:ext cx="842645" cy="651510"/>
                        </a:xfrm>
                        <a:prstGeom prst="curvedConnector3">
                          <a:avLst>
                            <a:gd name="adj1" fmla="val 50000"/>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55C781" id="Curved Connector 68" o:spid="_x0000_s1026" type="#_x0000_t38" style="position:absolute;margin-left:151.55pt;margin-top:414.85pt;width:66.35pt;height:51.3pt;flip:y;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" adj="10800" strokecolor="red" strokeweight=".5pt">
                <v:stroke endarrow="open" joinstyle="miter"/>
              </v:shape>
            </w:pict>
          </mc:Fallback>
        </mc:AlternateContent>
      </w:r>
      <w:r w:rsidR="00663F31">
        <w:rPr>
          <w:noProof/>
          <w:lang w:eastAsia="en-GB"/>
        </w:rPr>
        <mc:AlternateContent>
          <mc:Choice Requires="wps">
            <w:drawing>
              <wp:anchor distT="0" distB="0" distL="114300" distR="114300" simplePos="0" relativeHeight="251658752" behindDoc="0" locked="0" layoutInCell="1" allowOverlap="1" wp14:anchorId="08B4BFE9" wp14:editId="19330A90">
                <wp:simplePos x="0" y="0"/>
                <wp:positionH relativeFrom="column">
                  <wp:posOffset>1754036</wp:posOffset>
                </wp:positionH>
                <wp:positionV relativeFrom="paragraph">
                  <wp:posOffset>4754011</wp:posOffset>
                </wp:positionV>
                <wp:extent cx="874367" cy="564543"/>
                <wp:effectExtent l="40322" t="0" r="23813" b="61912"/>
                <wp:wrapNone/>
                <wp:docPr id="66" name="Curved Connector 66"/>
                <wp:cNvGraphicFramePr/>
                <a:graphic xmlns:a="http://schemas.openxmlformats.org/drawingml/2006/main">
                  <a:graphicData uri="http://schemas.microsoft.com/office/word/2010/wordprocessingShape">
                    <wps:wsp>
                      <wps:cNvCnPr/>
                      <wps:spPr>
                        <a:xfrm rot="5400000">
                          <a:off x="0" y="0"/>
                          <a:ext cx="874367" cy="564543"/>
                        </a:xfrm>
                        <a:prstGeom prst="curvedConnector3">
                          <a:avLst>
                            <a:gd name="adj1" fmla="val 50000"/>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AA90C1" id="Curved Connector 66" o:spid="_x0000_s1026" type="#_x0000_t38" style="position:absolute;margin-left:138.1pt;margin-top:374.35pt;width:68.85pt;height:44.45pt;rotation:90;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" adj="10800" strokecolor="red" strokeweight=".5pt">
                <v:stroke endarrow="open" joinstyle="miter"/>
              </v:shape>
            </w:pict>
          </mc:Fallback>
        </mc:AlternateContent>
      </w:r>
      <w:r w:rsidR="00663F31">
        <w:rPr>
          <w:noProof/>
          <w:lang w:eastAsia="en-GB"/>
        </w:rPr>
        <mc:AlternateContent>
          <mc:Choice Requires="wps">
            <w:drawing>
              <wp:anchor distT="0" distB="0" distL="114300" distR="114300" simplePos="0" relativeHeight="251661824" behindDoc="0" locked="0" layoutInCell="1" allowOverlap="1" wp14:anchorId="562903A3" wp14:editId="7E7D6F6F">
                <wp:simplePos x="0" y="0"/>
                <wp:positionH relativeFrom="column">
                  <wp:posOffset>3975403</wp:posOffset>
                </wp:positionH>
                <wp:positionV relativeFrom="paragraph">
                  <wp:posOffset>3995006</wp:posOffset>
                </wp:positionV>
                <wp:extent cx="215182" cy="214685"/>
                <wp:effectExtent l="0" t="0" r="109220" b="52070"/>
                <wp:wrapNone/>
                <wp:docPr id="67" name="Curved Connector 67"/>
                <wp:cNvGraphicFramePr/>
                <a:graphic xmlns:a="http://schemas.openxmlformats.org/drawingml/2006/main">
                  <a:graphicData uri="http://schemas.microsoft.com/office/word/2010/wordprocessingShape">
                    <wps:wsp>
                      <wps:cNvCnPr/>
                      <wps:spPr>
                        <a:xfrm rot="16200000" flipH="1">
                          <a:off x="0" y="0"/>
                          <a:ext cx="215182" cy="214685"/>
                        </a:xfrm>
                        <a:prstGeom prst="curvedConnector3">
                          <a:avLst>
                            <a:gd name="adj1" fmla="val 50000"/>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C20DE6" id="Curved Connector 67" o:spid="_x0000_s1026" type="#_x0000_t38" style="position:absolute;margin-left:313pt;margin-top:314.55pt;width:16.95pt;height:16.9pt;rotation:90;flip:x;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" adj="10800" strokecolor="red" strokeweight=".5pt">
                <v:stroke endarrow="open" joinstyle="miter"/>
              </v:shape>
            </w:pict>
          </mc:Fallback>
        </mc:AlternateContent>
      </w:r>
      <w:r w:rsidR="00663F31">
        <w:rPr>
          <w:noProof/>
          <w:lang w:eastAsia="en-GB"/>
        </w:rPr>
        <mc:AlternateContent>
          <mc:Choice Requires="wps">
            <w:drawing>
              <wp:anchor distT="0" distB="0" distL="114300" distR="114300" simplePos="0" relativeHeight="251652608" behindDoc="0" locked="0" layoutInCell="1" allowOverlap="1" wp14:anchorId="2D28F2C1" wp14:editId="16F5B2A7">
                <wp:simplePos x="0" y="0"/>
                <wp:positionH relativeFrom="column">
                  <wp:posOffset>1677725</wp:posOffset>
                </wp:positionH>
                <wp:positionV relativeFrom="paragraph">
                  <wp:posOffset>4090670</wp:posOffset>
                </wp:positionV>
                <wp:extent cx="842838" cy="651594"/>
                <wp:effectExtent l="0" t="76200" r="0" b="34290"/>
                <wp:wrapNone/>
                <wp:docPr id="62" name="Curved Connector 62"/>
                <wp:cNvGraphicFramePr/>
                <a:graphic xmlns:a="http://schemas.openxmlformats.org/drawingml/2006/main">
                  <a:graphicData uri="http://schemas.microsoft.com/office/word/2010/wordprocessingShape">
                    <wps:wsp>
                      <wps:cNvCnPr/>
                      <wps:spPr>
                        <a:xfrm flipV="1">
                          <a:off x="0" y="0"/>
                          <a:ext cx="842838" cy="651594"/>
                        </a:xfrm>
                        <a:prstGeom prst="curvedConnector3">
                          <a:avLst>
                            <a:gd name="adj1" fmla="val 50000"/>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DF4E33" id="Curved Connector 62" o:spid="_x0000_s1026" type="#_x0000_t38" style="position:absolute;margin-left:132.1pt;margin-top:322.1pt;width:66.35pt;height:51.3pt;flip:y;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" adj="10800" strokecolor="red" strokeweight=".5pt">
                <v:stroke endarrow="open" joinstyle="miter"/>
              </v:shape>
            </w:pict>
          </mc:Fallback>
        </mc:AlternateContent>
      </w:r>
      <w:r w:rsidR="00663F31">
        <w:rPr>
          <w:noProof/>
          <w:lang w:eastAsia="en-GB"/>
        </w:rPr>
        <mc:AlternateContent>
          <mc:Choice Requires="wps">
            <w:drawing>
              <wp:anchor distT="0" distB="0" distL="114300" distR="114300" simplePos="0" relativeHeight="251649536" behindDoc="0" locked="0" layoutInCell="1" allowOverlap="1" wp14:anchorId="6AD370A8" wp14:editId="4C95BB84">
                <wp:simplePos x="0" y="0"/>
                <wp:positionH relativeFrom="column">
                  <wp:posOffset>2146853</wp:posOffset>
                </wp:positionH>
                <wp:positionV relativeFrom="paragraph">
                  <wp:posOffset>3629080</wp:posOffset>
                </wp:positionV>
                <wp:extent cx="2639833" cy="342319"/>
                <wp:effectExtent l="38100" t="0" r="27305" b="95885"/>
                <wp:wrapNone/>
                <wp:docPr id="61" name="Curved Connector 61"/>
                <wp:cNvGraphicFramePr/>
                <a:graphic xmlns:a="http://schemas.openxmlformats.org/drawingml/2006/main">
                  <a:graphicData uri="http://schemas.microsoft.com/office/word/2010/wordprocessingShape">
                    <wps:wsp>
                      <wps:cNvCnPr/>
                      <wps:spPr>
                        <a:xfrm rot="10800000" flipV="1">
                          <a:off x="0" y="0"/>
                          <a:ext cx="2639833" cy="342319"/>
                        </a:xfrm>
                        <a:prstGeom prst="curvedConnector3">
                          <a:avLst>
                            <a:gd name="adj1" fmla="val 87041"/>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5992CD" id="Curved Connector 61" o:spid="_x0000_s1026" type="#_x0000_t38" style="position:absolute;margin-left:169.05pt;margin-top:285.75pt;width:207.85pt;height:26.95pt;rotation:180;flip:y;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" adj="18801" strokecolor="red" strokeweight=".5pt">
                <v:stroke endarrow="open" joinstyle="miter"/>
              </v:shape>
            </w:pict>
          </mc:Fallback>
        </mc:AlternateContent>
      </w:r>
      <w:r w:rsidR="00663F31">
        <w:rPr>
          <w:noProof/>
          <w:lang w:eastAsia="en-GB"/>
        </w:rPr>
        <mc:AlternateContent>
          <mc:Choice Requires="wps">
            <w:drawing>
              <wp:anchor distT="0" distB="0" distL="114300" distR="114300" simplePos="0" relativeHeight="251643392" behindDoc="0" locked="0" layoutInCell="1" allowOverlap="1" wp14:anchorId="274792BE" wp14:editId="7FD54A0D">
                <wp:simplePos x="0" y="0"/>
                <wp:positionH relativeFrom="column">
                  <wp:posOffset>3212327</wp:posOffset>
                </wp:positionH>
                <wp:positionV relativeFrom="paragraph">
                  <wp:posOffset>3701056</wp:posOffset>
                </wp:positionV>
                <wp:extent cx="1462598" cy="15904"/>
                <wp:effectExtent l="0" t="76200" r="23495" b="117475"/>
                <wp:wrapNone/>
                <wp:docPr id="60" name="Curved Connector 60"/>
                <wp:cNvGraphicFramePr/>
                <a:graphic xmlns:a="http://schemas.openxmlformats.org/drawingml/2006/main">
                  <a:graphicData uri="http://schemas.microsoft.com/office/word/2010/wordprocessingShape">
                    <wps:wsp>
                      <wps:cNvCnPr/>
                      <wps:spPr>
                        <a:xfrm>
                          <a:off x="0" y="0"/>
                          <a:ext cx="1462598" cy="15904"/>
                        </a:xfrm>
                        <a:prstGeom prst="curvedConnector3">
                          <a:avLst>
                            <a:gd name="adj1" fmla="val 50000"/>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B6C9315" id="Curved Connector 60" o:spid="_x0000_s1026" type="#_x0000_t38" style="position:absolute;margin-left:252.95pt;margin-top:291.4pt;width:115.15pt;height:1.25pt;z-index:25164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" adj="10800" strokecolor="red" strokeweight=".5pt">
                <v:stroke endarrow="open" joinstyle="miter"/>
              </v:shape>
            </w:pict>
          </mc:Fallback>
        </mc:AlternateContent>
      </w:r>
      <w:r w:rsidR="00663F31">
        <w:rPr>
          <w:noProof/>
          <w:lang w:eastAsia="en-GB"/>
        </w:rPr>
        <mc:AlternateContent>
          <mc:Choice Requires="wps">
            <w:drawing>
              <wp:anchor distT="0" distB="0" distL="114300" distR="114300" simplePos="0" relativeHeight="251637248" behindDoc="0" locked="0" layoutInCell="1" allowOverlap="1" wp14:anchorId="3486DC6B" wp14:editId="34C2CCEA">
                <wp:simplePos x="0" y="0"/>
                <wp:positionH relativeFrom="column">
                  <wp:posOffset>1319917</wp:posOffset>
                </wp:positionH>
                <wp:positionV relativeFrom="paragraph">
                  <wp:posOffset>3701056</wp:posOffset>
                </wp:positionV>
                <wp:extent cx="1534601" cy="55659"/>
                <wp:effectExtent l="0" t="76200" r="8890" b="59055"/>
                <wp:wrapNone/>
                <wp:docPr id="59" name="Curved Connector 59"/>
                <wp:cNvGraphicFramePr/>
                <a:graphic xmlns:a="http://schemas.openxmlformats.org/drawingml/2006/main">
                  <a:graphicData uri="http://schemas.microsoft.com/office/word/2010/wordprocessingShape">
                    <wps:wsp>
                      <wps:cNvCnPr/>
                      <wps:spPr>
                        <a:xfrm flipV="1">
                          <a:off x="0" y="0"/>
                          <a:ext cx="1534601" cy="55659"/>
                        </a:xfrm>
                        <a:prstGeom prst="curvedConnector3">
                          <a:avLst>
                            <a:gd name="adj1" fmla="val 51022"/>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C4AA228" id="Curved Connector 59" o:spid="_x0000_s1026" type="#_x0000_t38" style="position:absolute;margin-left:103.95pt;margin-top:291.4pt;width:120.85pt;height:4.4pt;flip:y;z-index:25163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" adj="11021" strokecolor="red" strokeweight=".5pt">
                <v:stroke endarrow="open" joinstyle="miter"/>
              </v:shape>
            </w:pict>
          </mc:Fallback>
        </mc:AlternateContent>
      </w:r>
      <w:r w:rsidR="00663F31">
        <w:rPr>
          <w:noProof/>
          <w:lang w:eastAsia="en-GB"/>
        </w:rPr>
        <mc:AlternateContent>
          <mc:Choice Requires="wps">
            <w:drawing>
              <wp:anchor distT="0" distB="0" distL="114300" distR="114300" simplePos="0" relativeHeight="251631104" behindDoc="0" locked="0" layoutInCell="1" allowOverlap="1" wp14:anchorId="303BF0E5" wp14:editId="06954A66">
                <wp:simplePos x="0" y="0"/>
                <wp:positionH relativeFrom="column">
                  <wp:posOffset>1669775</wp:posOffset>
                </wp:positionH>
                <wp:positionV relativeFrom="paragraph">
                  <wp:posOffset>2333431</wp:posOffset>
                </wp:positionV>
                <wp:extent cx="3395207" cy="516835"/>
                <wp:effectExtent l="38100" t="0" r="15240" b="112395"/>
                <wp:wrapNone/>
                <wp:docPr id="57" name="Curved Connector 57"/>
                <wp:cNvGraphicFramePr/>
                <a:graphic xmlns:a="http://schemas.openxmlformats.org/drawingml/2006/main">
                  <a:graphicData uri="http://schemas.microsoft.com/office/word/2010/wordprocessingShape">
                    <wps:wsp>
                      <wps:cNvCnPr/>
                      <wps:spPr>
                        <a:xfrm rot="10800000" flipV="1">
                          <a:off x="0" y="0"/>
                          <a:ext cx="3395207" cy="516835"/>
                        </a:xfrm>
                        <a:prstGeom prst="curvedConnector3">
                          <a:avLst>
                            <a:gd name="adj1" fmla="val 50000"/>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EEE5CD" id="Curved Connector 57" o:spid="_x0000_s1026" type="#_x0000_t38" style="position:absolute;margin-left:131.5pt;margin-top:183.75pt;width:267.35pt;height:40.7pt;rotation:180;flip:y;z-index:25163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" adj="10800" strokecolor="red" strokeweight=".5pt">
                <v:stroke endarrow="open" joinstyle="miter"/>
              </v:shape>
            </w:pict>
          </mc:Fallback>
        </mc:AlternateContent>
      </w:r>
      <w:r w:rsidR="00663F31">
        <w:rPr>
          <w:noProof/>
          <w:lang w:eastAsia="en-GB"/>
        </w:rPr>
        <mc:AlternateContent>
          <mc:Choice Requires="wps">
            <w:drawing>
              <wp:anchor distT="0" distB="0" distL="114300" distR="114300" simplePos="0" relativeHeight="251621888" behindDoc="0" locked="0" layoutInCell="1" allowOverlap="1" wp14:anchorId="2853F04A" wp14:editId="37361A6E">
                <wp:simplePos x="0" y="0"/>
                <wp:positionH relativeFrom="column">
                  <wp:posOffset>2186609</wp:posOffset>
                </wp:positionH>
                <wp:positionV relativeFrom="paragraph">
                  <wp:posOffset>679560</wp:posOffset>
                </wp:positionV>
                <wp:extent cx="1590261" cy="12700"/>
                <wp:effectExtent l="0" t="76200" r="29210" b="101600"/>
                <wp:wrapNone/>
                <wp:docPr id="56" name="Curved Connector 56"/>
                <wp:cNvGraphicFramePr/>
                <a:graphic xmlns:a="http://schemas.openxmlformats.org/drawingml/2006/main">
                  <a:graphicData uri="http://schemas.microsoft.com/office/word/2010/wordprocessingShape">
                    <wps:wsp>
                      <wps:cNvCnPr/>
                      <wps:spPr>
                        <a:xfrm>
                          <a:off x="0" y="0"/>
                          <a:ext cx="1590261" cy="12700"/>
                        </a:xfrm>
                        <a:prstGeom prst="curvedConnector3">
                          <a:avLst>
                            <a:gd name="adj1" fmla="val 50000"/>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7A172C" id="Curved Connector 56" o:spid="_x0000_s1026" type="#_x0000_t38" style="position:absolute;margin-left:172.15pt;margin-top:53.5pt;width:125.2pt;height:1pt;z-index:25162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" adj="10800" strokecolor="red" strokeweight=".5pt">
                <v:stroke endarrow="open" joinstyle="miter"/>
              </v:shape>
            </w:pict>
          </mc:Fallback>
        </mc:AlternateContent>
      </w:r>
      <w:r w:rsidR="00E16CF2">
        <w:rPr>
          <w:noProof/>
          <w:lang w:eastAsia="en-GB"/>
        </w:rPr>
        <w:drawing>
          <wp:anchor distT="0" distB="0" distL="114300" distR="114300" simplePos="0" relativeHeight="251609600" behindDoc="1" locked="0" layoutInCell="1" allowOverlap="1" wp14:anchorId="31A0B5BE" wp14:editId="7D69144F">
            <wp:simplePos x="0" y="0"/>
            <wp:positionH relativeFrom="column">
              <wp:posOffset>3883025</wp:posOffset>
            </wp:positionH>
            <wp:positionV relativeFrom="paragraph">
              <wp:posOffset>5657850</wp:posOffset>
            </wp:positionV>
            <wp:extent cx="1144270" cy="1115695"/>
            <wp:effectExtent l="0" t="0" r="0" b="8255"/>
            <wp:wrapThrough wrapText="bothSides">
              <wp:wrapPolygon edited="0">
                <wp:start x="0" y="0"/>
                <wp:lineTo x="0" y="21391"/>
                <wp:lineTo x="21216" y="21391"/>
                <wp:lineTo x="21216" y="0"/>
                <wp:lineTo x="0" y="0"/>
              </wp:wrapPolygon>
            </wp:wrapThrough>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8CBD9.tmp"/>
                    <pic:cNvPicPr/>
                  </pic:nvPicPr>
                  <pic:blipFill>
                    <a:blip r:embed="rId18">
                      <a:extLst>
                        <a:ext uri="{28A0092B-C50C-407E-A947-70E740481C1C}">
                          <a14:useLocalDpi xmlns:a14="http://schemas.microsoft.com/office/drawing/2010/main" val="0"/>
                        </a:ext>
                      </a:extLst>
                    </a:blip>
                    <a:stretch>
                      <a:fillRect/>
                    </a:stretch>
                  </pic:blipFill>
                  <pic:spPr>
                    <a:xfrm>
                      <a:off x="0" y="0"/>
                      <a:ext cx="1144270" cy="1115695"/>
                    </a:xfrm>
                    <a:prstGeom prst="rect">
                      <a:avLst/>
                    </a:prstGeom>
                  </pic:spPr>
                </pic:pic>
              </a:graphicData>
            </a:graphic>
            <wp14:sizeRelH relativeFrom="page">
              <wp14:pctWidth>0</wp14:pctWidth>
            </wp14:sizeRelH>
            <wp14:sizeRelV relativeFrom="page">
              <wp14:pctHeight>0</wp14:pctHeight>
            </wp14:sizeRelV>
          </wp:anchor>
        </w:drawing>
      </w:r>
      <w:r w:rsidR="00E16CF2">
        <w:rPr>
          <w:noProof/>
          <w:lang w:eastAsia="en-GB"/>
        </w:rPr>
        <w:drawing>
          <wp:anchor distT="0" distB="0" distL="114300" distR="114300" simplePos="0" relativeHeight="251591168" behindDoc="1" locked="0" layoutInCell="1" allowOverlap="1" wp14:anchorId="433D162E" wp14:editId="1988C9BD">
            <wp:simplePos x="0" y="0"/>
            <wp:positionH relativeFrom="column">
              <wp:posOffset>2410460</wp:posOffset>
            </wp:positionH>
            <wp:positionV relativeFrom="paragraph">
              <wp:posOffset>5657850</wp:posOffset>
            </wp:positionV>
            <wp:extent cx="1469390" cy="1115695"/>
            <wp:effectExtent l="0" t="0" r="0" b="8255"/>
            <wp:wrapThrough wrapText="bothSides">
              <wp:wrapPolygon edited="0">
                <wp:start x="0" y="0"/>
                <wp:lineTo x="0" y="21391"/>
                <wp:lineTo x="21283" y="21391"/>
                <wp:lineTo x="21283" y="0"/>
                <wp:lineTo x="0" y="0"/>
              </wp:wrapPolygon>
            </wp:wrapThrough>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839E8.tmp"/>
                    <pic:cNvPicPr/>
                  </pic:nvPicPr>
                  <pic:blipFill>
                    <a:blip r:embed="rId19">
                      <a:extLst>
                        <a:ext uri="{28A0092B-C50C-407E-A947-70E740481C1C}">
                          <a14:useLocalDpi xmlns:a14="http://schemas.microsoft.com/office/drawing/2010/main" val="0"/>
                        </a:ext>
                      </a:extLst>
                    </a:blip>
                    <a:stretch>
                      <a:fillRect/>
                    </a:stretch>
                  </pic:blipFill>
                  <pic:spPr>
                    <a:xfrm>
                      <a:off x="0" y="0"/>
                      <a:ext cx="1469390" cy="1115695"/>
                    </a:xfrm>
                    <a:prstGeom prst="rect">
                      <a:avLst/>
                    </a:prstGeom>
                  </pic:spPr>
                </pic:pic>
              </a:graphicData>
            </a:graphic>
            <wp14:sizeRelH relativeFrom="page">
              <wp14:pctWidth>0</wp14:pctWidth>
            </wp14:sizeRelH>
            <wp14:sizeRelV relativeFrom="page">
              <wp14:pctHeight>0</wp14:pctHeight>
            </wp14:sizeRelV>
          </wp:anchor>
        </w:drawing>
      </w:r>
      <w:r w:rsidR="00E16CF2">
        <w:rPr>
          <w:noProof/>
          <w:lang w:eastAsia="en-GB"/>
        </w:rPr>
        <w:drawing>
          <wp:anchor distT="0" distB="0" distL="114300" distR="114300" simplePos="0" relativeHeight="251581952" behindDoc="1" locked="0" layoutInCell="1" allowOverlap="1" wp14:anchorId="2FB02822" wp14:editId="14007D57">
            <wp:simplePos x="0" y="0"/>
            <wp:positionH relativeFrom="column">
              <wp:posOffset>4262755</wp:posOffset>
            </wp:positionH>
            <wp:positionV relativeFrom="paragraph">
              <wp:posOffset>4879340</wp:posOffset>
            </wp:positionV>
            <wp:extent cx="1377315" cy="778510"/>
            <wp:effectExtent l="0" t="0" r="0" b="2540"/>
            <wp:wrapThrough wrapText="bothSides">
              <wp:wrapPolygon edited="0">
                <wp:start x="0" y="0"/>
                <wp:lineTo x="0" y="21142"/>
                <wp:lineTo x="21212" y="21142"/>
                <wp:lineTo x="21212" y="0"/>
                <wp:lineTo x="0" y="0"/>
              </wp:wrapPolygon>
            </wp:wrapThrough>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8D9A7.tmp"/>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377315" cy="778510"/>
                    </a:xfrm>
                    <a:prstGeom prst="rect">
                      <a:avLst/>
                    </a:prstGeom>
                  </pic:spPr>
                </pic:pic>
              </a:graphicData>
            </a:graphic>
            <wp14:sizeRelH relativeFrom="page">
              <wp14:pctWidth>0</wp14:pctWidth>
            </wp14:sizeRelH>
            <wp14:sizeRelV relativeFrom="page">
              <wp14:pctHeight>0</wp14:pctHeight>
            </wp14:sizeRelV>
          </wp:anchor>
        </w:drawing>
      </w:r>
      <w:r w:rsidR="00E16CF2">
        <w:rPr>
          <w:noProof/>
          <w:lang w:eastAsia="en-GB"/>
        </w:rPr>
        <w:drawing>
          <wp:anchor distT="0" distB="0" distL="114300" distR="114300" simplePos="0" relativeHeight="251578880" behindDoc="1" locked="0" layoutInCell="1" allowOverlap="1" wp14:anchorId="71D5360A" wp14:editId="1B8709C2">
            <wp:simplePos x="0" y="0"/>
            <wp:positionH relativeFrom="column">
              <wp:posOffset>2410460</wp:posOffset>
            </wp:positionH>
            <wp:positionV relativeFrom="paragraph">
              <wp:posOffset>4779010</wp:posOffset>
            </wp:positionV>
            <wp:extent cx="1854200" cy="878205"/>
            <wp:effectExtent l="0" t="0" r="0" b="0"/>
            <wp:wrapThrough wrapText="bothSides">
              <wp:wrapPolygon edited="0">
                <wp:start x="0" y="0"/>
                <wp:lineTo x="0" y="21085"/>
                <wp:lineTo x="21304" y="21085"/>
                <wp:lineTo x="21304" y="0"/>
                <wp:lineTo x="0" y="0"/>
              </wp:wrapPolygon>
            </wp:wrapThrough>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8159A.tmp"/>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854200" cy="878205"/>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575808" behindDoc="1" locked="0" layoutInCell="1" allowOverlap="1" wp14:anchorId="268E0F26" wp14:editId="32E7FD12">
            <wp:simplePos x="0" y="0"/>
            <wp:positionH relativeFrom="column">
              <wp:posOffset>308610</wp:posOffset>
            </wp:positionH>
            <wp:positionV relativeFrom="paragraph">
              <wp:posOffset>5367020</wp:posOffset>
            </wp:positionV>
            <wp:extent cx="1993900" cy="1614805"/>
            <wp:effectExtent l="0" t="0" r="6350" b="4445"/>
            <wp:wrapThrough wrapText="bothSides">
              <wp:wrapPolygon edited="0">
                <wp:start x="0" y="0"/>
                <wp:lineTo x="0" y="21405"/>
                <wp:lineTo x="21462" y="21405"/>
                <wp:lineTo x="21462" y="0"/>
                <wp:lineTo x="0" y="0"/>
              </wp:wrapPolygon>
            </wp:wrapThrough>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867EE.tmp"/>
                    <pic:cNvPicPr/>
                  </pic:nvPicPr>
                  <pic:blipFill rotWithShape="1">
                    <a:blip r:embed="rId22" cstate="print">
                      <a:extLst>
                        <a:ext uri="{28A0092B-C50C-407E-A947-70E740481C1C}">
                          <a14:useLocalDpi xmlns:a14="http://schemas.microsoft.com/office/drawing/2010/main" val="0"/>
                        </a:ext>
                      </a:extLst>
                    </a:blip>
                    <a:srcRect r="8871" b="-312"/>
                    <a:stretch/>
                  </pic:blipFill>
                  <pic:spPr bwMode="auto">
                    <a:xfrm>
                      <a:off x="0" y="0"/>
                      <a:ext cx="1993900" cy="16148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16CF2">
        <w:rPr>
          <w:noProof/>
          <w:lang w:eastAsia="en-GB"/>
        </w:rPr>
        <w:drawing>
          <wp:anchor distT="0" distB="0" distL="114300" distR="114300" simplePos="0" relativeHeight="251572736" behindDoc="1" locked="0" layoutInCell="1" allowOverlap="1" wp14:anchorId="08E47455" wp14:editId="3F4F9DB9">
            <wp:simplePos x="0" y="0"/>
            <wp:positionH relativeFrom="column">
              <wp:posOffset>2414905</wp:posOffset>
            </wp:positionH>
            <wp:positionV relativeFrom="paragraph">
              <wp:posOffset>4244340</wp:posOffset>
            </wp:positionV>
            <wp:extent cx="3229610" cy="448310"/>
            <wp:effectExtent l="0" t="0" r="8890" b="8890"/>
            <wp:wrapThrough wrapText="bothSides">
              <wp:wrapPolygon edited="0">
                <wp:start x="0" y="0"/>
                <wp:lineTo x="0" y="21110"/>
                <wp:lineTo x="21532" y="21110"/>
                <wp:lineTo x="21532" y="0"/>
                <wp:lineTo x="0" y="0"/>
              </wp:wrapPolygon>
            </wp:wrapThrough>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83945.tmp"/>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229610" cy="448310"/>
                    </a:xfrm>
                    <a:prstGeom prst="rect">
                      <a:avLst/>
                    </a:prstGeom>
                  </pic:spPr>
                </pic:pic>
              </a:graphicData>
            </a:graphic>
            <wp14:sizeRelH relativeFrom="page">
              <wp14:pctWidth>0</wp14:pctWidth>
            </wp14:sizeRelH>
            <wp14:sizeRelV relativeFrom="page">
              <wp14:pctHeight>0</wp14:pctHeight>
            </wp14:sizeRelV>
          </wp:anchor>
        </w:drawing>
      </w:r>
      <w:r w:rsidR="00E16CF2">
        <w:rPr>
          <w:noProof/>
          <w:lang w:eastAsia="en-GB"/>
        </w:rPr>
        <w:drawing>
          <wp:anchor distT="0" distB="0" distL="114300" distR="114300" simplePos="0" relativeHeight="251569664" behindDoc="1" locked="0" layoutInCell="1" allowOverlap="1" wp14:anchorId="6C628890" wp14:editId="1B1DEBA9">
            <wp:simplePos x="0" y="0"/>
            <wp:positionH relativeFrom="column">
              <wp:posOffset>2468245</wp:posOffset>
            </wp:positionH>
            <wp:positionV relativeFrom="paragraph">
              <wp:posOffset>3767455</wp:posOffset>
            </wp:positionV>
            <wp:extent cx="3170555" cy="471170"/>
            <wp:effectExtent l="0" t="0" r="0" b="5080"/>
            <wp:wrapThrough wrapText="bothSides">
              <wp:wrapPolygon edited="0">
                <wp:start x="0" y="0"/>
                <wp:lineTo x="0" y="20960"/>
                <wp:lineTo x="21414" y="20960"/>
                <wp:lineTo x="21414" y="0"/>
                <wp:lineTo x="0" y="0"/>
              </wp:wrapPolygon>
            </wp:wrapThrough>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8C35E.tmp"/>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170555" cy="471170"/>
                    </a:xfrm>
                    <a:prstGeom prst="rect">
                      <a:avLst/>
                    </a:prstGeom>
                  </pic:spPr>
                </pic:pic>
              </a:graphicData>
            </a:graphic>
            <wp14:sizeRelH relativeFrom="page">
              <wp14:pctWidth>0</wp14:pctWidth>
            </wp14:sizeRelH>
            <wp14:sizeRelV relativeFrom="page">
              <wp14:pctHeight>0</wp14:pctHeight>
            </wp14:sizeRelV>
          </wp:anchor>
        </w:drawing>
      </w:r>
      <w:r w:rsidR="00E16CF2">
        <w:rPr>
          <w:noProof/>
          <w:lang w:eastAsia="en-GB"/>
        </w:rPr>
        <w:drawing>
          <wp:anchor distT="0" distB="0" distL="114300" distR="114300" simplePos="0" relativeHeight="251566592" behindDoc="1" locked="0" layoutInCell="1" allowOverlap="1" wp14:anchorId="65E662DF" wp14:editId="526BF2DB">
            <wp:simplePos x="0" y="0"/>
            <wp:positionH relativeFrom="column">
              <wp:posOffset>320040</wp:posOffset>
            </wp:positionH>
            <wp:positionV relativeFrom="paragraph">
              <wp:posOffset>3769360</wp:posOffset>
            </wp:positionV>
            <wp:extent cx="2148840" cy="1595755"/>
            <wp:effectExtent l="0" t="0" r="3810" b="4445"/>
            <wp:wrapThrough wrapText="bothSides">
              <wp:wrapPolygon edited="0">
                <wp:start x="0" y="0"/>
                <wp:lineTo x="0" y="21402"/>
                <wp:lineTo x="21447" y="21402"/>
                <wp:lineTo x="21447" y="0"/>
                <wp:lineTo x="0" y="0"/>
              </wp:wrapPolygon>
            </wp:wrapThrough>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888BE.tmp"/>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148840" cy="1595755"/>
                    </a:xfrm>
                    <a:prstGeom prst="rect">
                      <a:avLst/>
                    </a:prstGeom>
                  </pic:spPr>
                </pic:pic>
              </a:graphicData>
            </a:graphic>
            <wp14:sizeRelH relativeFrom="page">
              <wp14:pctWidth>0</wp14:pctWidth>
            </wp14:sizeRelH>
            <wp14:sizeRelV relativeFrom="page">
              <wp14:pctHeight>0</wp14:pctHeight>
            </wp14:sizeRelV>
          </wp:anchor>
        </w:drawing>
      </w:r>
      <w:r w:rsidR="00E16CF2">
        <w:rPr>
          <w:noProof/>
          <w:lang w:eastAsia="en-GB"/>
        </w:rPr>
        <w:drawing>
          <wp:anchor distT="0" distB="0" distL="114300" distR="114300" simplePos="0" relativeHeight="251563520" behindDoc="1" locked="0" layoutInCell="1" allowOverlap="1" wp14:anchorId="1250A057" wp14:editId="3A23E8D8">
            <wp:simplePos x="0" y="0"/>
            <wp:positionH relativeFrom="column">
              <wp:posOffset>3764280</wp:posOffset>
            </wp:positionH>
            <wp:positionV relativeFrom="paragraph">
              <wp:posOffset>2677160</wp:posOffset>
            </wp:positionV>
            <wp:extent cx="1460500" cy="1077595"/>
            <wp:effectExtent l="0" t="0" r="6350" b="8255"/>
            <wp:wrapThrough wrapText="bothSides">
              <wp:wrapPolygon edited="0">
                <wp:start x="0" y="0"/>
                <wp:lineTo x="0" y="21384"/>
                <wp:lineTo x="21412" y="21384"/>
                <wp:lineTo x="21412" y="0"/>
                <wp:lineTo x="0" y="0"/>
              </wp:wrapPolygon>
            </wp:wrapThrough>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8562E.tmp"/>
                    <pic:cNvPicPr/>
                  </pic:nvPicPr>
                  <pic:blipFill>
                    <a:blip r:embed="rId26">
                      <a:extLst>
                        <a:ext uri="{28A0092B-C50C-407E-A947-70E740481C1C}">
                          <a14:useLocalDpi xmlns:a14="http://schemas.microsoft.com/office/drawing/2010/main" val="0"/>
                        </a:ext>
                      </a:extLst>
                    </a:blip>
                    <a:stretch>
                      <a:fillRect/>
                    </a:stretch>
                  </pic:blipFill>
                  <pic:spPr>
                    <a:xfrm>
                      <a:off x="0" y="0"/>
                      <a:ext cx="1460500" cy="1077595"/>
                    </a:xfrm>
                    <a:prstGeom prst="rect">
                      <a:avLst/>
                    </a:prstGeom>
                  </pic:spPr>
                </pic:pic>
              </a:graphicData>
            </a:graphic>
            <wp14:sizeRelH relativeFrom="page">
              <wp14:pctWidth>0</wp14:pctWidth>
            </wp14:sizeRelH>
            <wp14:sizeRelV relativeFrom="page">
              <wp14:pctHeight>0</wp14:pctHeight>
            </wp14:sizeRelV>
          </wp:anchor>
        </w:drawing>
      </w:r>
      <w:r w:rsidR="00E16CF2">
        <w:rPr>
          <w:noProof/>
          <w:lang w:eastAsia="en-GB"/>
        </w:rPr>
        <w:drawing>
          <wp:anchor distT="0" distB="0" distL="114300" distR="114300" simplePos="0" relativeHeight="251560448" behindDoc="1" locked="0" layoutInCell="1" allowOverlap="1" wp14:anchorId="0EA88C00" wp14:editId="730F9432">
            <wp:simplePos x="0" y="0"/>
            <wp:positionH relativeFrom="column">
              <wp:posOffset>1875790</wp:posOffset>
            </wp:positionH>
            <wp:positionV relativeFrom="paragraph">
              <wp:posOffset>2677160</wp:posOffset>
            </wp:positionV>
            <wp:extent cx="1900555" cy="1080135"/>
            <wp:effectExtent l="0" t="0" r="4445" b="5715"/>
            <wp:wrapThrough wrapText="bothSides">
              <wp:wrapPolygon edited="0">
                <wp:start x="0" y="0"/>
                <wp:lineTo x="0" y="21333"/>
                <wp:lineTo x="21434" y="21333"/>
                <wp:lineTo x="21434" y="0"/>
                <wp:lineTo x="0" y="0"/>
              </wp:wrapPolygon>
            </wp:wrapThrough>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88FA1.tmp"/>
                    <pic:cNvPicPr/>
                  </pic:nvPicPr>
                  <pic:blipFill>
                    <a:blip r:embed="rId27">
                      <a:extLst>
                        <a:ext uri="{28A0092B-C50C-407E-A947-70E740481C1C}">
                          <a14:useLocalDpi xmlns:a14="http://schemas.microsoft.com/office/drawing/2010/main" val="0"/>
                        </a:ext>
                      </a:extLst>
                    </a:blip>
                    <a:stretch>
                      <a:fillRect/>
                    </a:stretch>
                  </pic:blipFill>
                  <pic:spPr>
                    <a:xfrm>
                      <a:off x="0" y="0"/>
                      <a:ext cx="1900555" cy="1080135"/>
                    </a:xfrm>
                    <a:prstGeom prst="rect">
                      <a:avLst/>
                    </a:prstGeom>
                  </pic:spPr>
                </pic:pic>
              </a:graphicData>
            </a:graphic>
            <wp14:sizeRelH relativeFrom="page">
              <wp14:pctWidth>0</wp14:pctWidth>
            </wp14:sizeRelH>
            <wp14:sizeRelV relativeFrom="page">
              <wp14:pctHeight>0</wp14:pctHeight>
            </wp14:sizeRelV>
          </wp:anchor>
        </w:drawing>
      </w:r>
      <w:r w:rsidR="00E16CF2">
        <w:rPr>
          <w:noProof/>
          <w:lang w:eastAsia="en-GB"/>
        </w:rPr>
        <w:drawing>
          <wp:anchor distT="0" distB="0" distL="114300" distR="114300" simplePos="0" relativeHeight="251557376" behindDoc="1" locked="0" layoutInCell="1" allowOverlap="1" wp14:anchorId="37B524D8" wp14:editId="3B5354DA">
            <wp:simplePos x="0" y="0"/>
            <wp:positionH relativeFrom="column">
              <wp:posOffset>304800</wp:posOffset>
            </wp:positionH>
            <wp:positionV relativeFrom="paragraph">
              <wp:posOffset>2678430</wp:posOffset>
            </wp:positionV>
            <wp:extent cx="1574165" cy="1083310"/>
            <wp:effectExtent l="0" t="0" r="6985" b="2540"/>
            <wp:wrapThrough wrapText="bothSides">
              <wp:wrapPolygon edited="0">
                <wp:start x="0" y="0"/>
                <wp:lineTo x="0" y="21271"/>
                <wp:lineTo x="21434" y="21271"/>
                <wp:lineTo x="21434" y="0"/>
                <wp:lineTo x="0" y="0"/>
              </wp:wrapPolygon>
            </wp:wrapThrough>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84075.tmp"/>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574165" cy="1083310"/>
                    </a:xfrm>
                    <a:prstGeom prst="rect">
                      <a:avLst/>
                    </a:prstGeom>
                  </pic:spPr>
                </pic:pic>
              </a:graphicData>
            </a:graphic>
            <wp14:sizeRelH relativeFrom="page">
              <wp14:pctWidth>0</wp14:pctWidth>
            </wp14:sizeRelH>
            <wp14:sizeRelV relativeFrom="page">
              <wp14:pctHeight>0</wp14:pctHeight>
            </wp14:sizeRelV>
          </wp:anchor>
        </w:drawing>
      </w:r>
      <w:r w:rsidR="00E16CF2">
        <w:br w:type="page"/>
      </w:r>
    </w:p>
    <w:p w:rsidR="003466A8" w:rsidRDefault="00F73F5B" w:rsidP="003466A8">
      <w:pPr>
        <w:pStyle w:val="Heading2"/>
      </w:pPr>
      <w:bookmarkStart w:id="5" w:name="_Toc4084708"/>
      <w:r>
        <w:t xml:space="preserve">1.4 </w:t>
      </w:r>
      <w:r w:rsidR="003466A8">
        <w:t>The Essential Features</w:t>
      </w:r>
      <w:bookmarkEnd w:id="5"/>
      <w:r w:rsidR="00A13B1A">
        <w:t xml:space="preserve"> </w:t>
      </w:r>
    </w:p>
    <w:p w:rsidR="002B6BE8" w:rsidRPr="002B6BE8" w:rsidRDefault="007919B1" w:rsidP="002B6BE8">
      <w:r>
        <w:t>The essential</w:t>
      </w:r>
      <w:r w:rsidR="00906601">
        <w:t xml:space="preserve"> features of this project consist of </w:t>
      </w:r>
      <w:r w:rsidR="00361A0F">
        <w:t xml:space="preserve">a program with the ability to detect a tennis ball in its field of view, and then track this tennis ball as it moves across the room. Another key feature is for the program to be able to detect when the tennis ball bounces off any surface, which should be detected via an unnatural change of direction of the tennis ball. </w:t>
      </w:r>
    </w:p>
    <w:p w:rsidR="003466A8" w:rsidRDefault="00F73F5B" w:rsidP="003466A8">
      <w:pPr>
        <w:pStyle w:val="Heading2"/>
      </w:pPr>
      <w:bookmarkStart w:id="6" w:name="_Toc4084709"/>
      <w:r>
        <w:t xml:space="preserve">1.5 </w:t>
      </w:r>
      <w:r w:rsidR="003466A8">
        <w:t>Potential Limitations</w:t>
      </w:r>
      <w:bookmarkEnd w:id="6"/>
      <w:r w:rsidR="00A13B1A">
        <w:t xml:space="preserve"> </w:t>
      </w:r>
    </w:p>
    <w:p w:rsidR="007919B1" w:rsidRPr="007919B1" w:rsidRDefault="00513B02" w:rsidP="007919B1">
      <w:r w:rsidRPr="00513B02">
        <w:rPr>
          <w:noProof/>
          <w:lang w:eastAsia="en-GB"/>
        </w:rPr>
        <w:drawing>
          <wp:anchor distT="0" distB="0" distL="114300" distR="114300" simplePos="0" relativeHeight="251594240" behindDoc="1" locked="0" layoutInCell="1" allowOverlap="1" wp14:anchorId="06EAF5A2" wp14:editId="7EDDF16F">
            <wp:simplePos x="0" y="0"/>
            <wp:positionH relativeFrom="column">
              <wp:posOffset>1132840</wp:posOffset>
            </wp:positionH>
            <wp:positionV relativeFrom="paragraph">
              <wp:posOffset>1701165</wp:posOffset>
            </wp:positionV>
            <wp:extent cx="1835785" cy="1835785"/>
            <wp:effectExtent l="0" t="0" r="0" b="0"/>
            <wp:wrapThrough wrapText="bothSides">
              <wp:wrapPolygon edited="0">
                <wp:start x="0" y="0"/>
                <wp:lineTo x="0" y="21294"/>
                <wp:lineTo x="21294" y="21294"/>
                <wp:lineTo x="21294" y="0"/>
                <wp:lineTo x="0" y="0"/>
              </wp:wrapPolygon>
            </wp:wrapThrough>
            <wp:docPr id="35" name="Picture 35" descr="Google AIY Voice K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Google AIY Voice Kit"/>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835785" cy="18357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513B02">
        <w:rPr>
          <w:noProof/>
          <w:lang w:eastAsia="en-GB"/>
        </w:rPr>
        <w:drawing>
          <wp:anchor distT="0" distB="0" distL="114300" distR="114300" simplePos="0" relativeHeight="251597312" behindDoc="1" locked="0" layoutInCell="1" allowOverlap="1" wp14:anchorId="23842843" wp14:editId="20094C69">
            <wp:simplePos x="0" y="0"/>
            <wp:positionH relativeFrom="column">
              <wp:posOffset>3034665</wp:posOffset>
            </wp:positionH>
            <wp:positionV relativeFrom="paragraph">
              <wp:posOffset>1804035</wp:posOffset>
            </wp:positionV>
            <wp:extent cx="2602865" cy="1733550"/>
            <wp:effectExtent l="0" t="0" r="6985" b="0"/>
            <wp:wrapThrough wrapText="bothSides">
              <wp:wrapPolygon edited="0">
                <wp:start x="0" y="0"/>
                <wp:lineTo x="0" y="21363"/>
                <wp:lineTo x="21500" y="21363"/>
                <wp:lineTo x="21500" y="0"/>
                <wp:lineTo x="0" y="0"/>
              </wp:wrapPolygon>
            </wp:wrapThrough>
            <wp:docPr id="37" name="Picture 37" descr="Google AIY Voice K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Google AIY Voice Kit"/>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602865" cy="1733550"/>
                    </a:xfrm>
                    <a:prstGeom prst="rect">
                      <a:avLst/>
                    </a:prstGeom>
                    <a:noFill/>
                    <a:ln>
                      <a:noFill/>
                    </a:ln>
                  </pic:spPr>
                </pic:pic>
              </a:graphicData>
            </a:graphic>
            <wp14:sizeRelH relativeFrom="page">
              <wp14:pctWidth>0</wp14:pctWidth>
            </wp14:sizeRelH>
            <wp14:sizeRelV relativeFrom="page">
              <wp14:pctHeight>0</wp14:pctHeight>
            </wp14:sizeRelV>
          </wp:anchor>
        </w:drawing>
      </w:r>
      <w:r w:rsidR="00906601">
        <w:t xml:space="preserve">The price of this project is a major limitation as in the </w:t>
      </w:r>
      <w:r w:rsidR="005A5609">
        <w:t>worst-case</w:t>
      </w:r>
      <w:r w:rsidR="00906601">
        <w:t xml:space="preserve"> scenario; I may have to spend over £100 on this project. However, I will try to avoid this by using </w:t>
      </w:r>
      <w:r w:rsidR="00DB2716">
        <w:t>few expensive components such as the raspberrypi and the picamera;</w:t>
      </w:r>
      <w:r w:rsidR="00906601">
        <w:t xml:space="preserve"> self-made alternate hardware such as a homemade Google AIY kit. Another limitation is the complexity of the coding necessary to complete this task. This project requires an extremely high knowledge of </w:t>
      </w:r>
      <w:r w:rsidR="005A5609">
        <w:t>python, which I do not yet possess,</w:t>
      </w:r>
      <w:r w:rsidR="00906601">
        <w:t xml:space="preserve"> and this will mean that I will have to put in extra time at home to build my knowledge of this. Another possible limitation </w:t>
      </w:r>
      <w:r w:rsidR="00A13B1A">
        <w:t xml:space="preserve">for the project would be if there was a flaw with the hardware (e.g. response time or frame rate of camera, faulty pins on the raspberry pi etc.). This could potentially limit the processing speed and overall, limit the </w:t>
      </w:r>
      <w:r w:rsidR="003A282B">
        <w:t>ability of the camera to track the ball in the air</w:t>
      </w:r>
      <w:r w:rsidR="00A13B1A">
        <w:t xml:space="preserve">. I will try to avoid this by keeping track of the computer usage throughout the evolution of the project, making sure nothing gets overloaded or potentially break, which could spawn other limitations such as price instantly. </w:t>
      </w:r>
    </w:p>
    <w:p w:rsidR="003466A8" w:rsidRDefault="00F73F5B" w:rsidP="003466A8">
      <w:pPr>
        <w:pStyle w:val="Heading2"/>
      </w:pPr>
      <w:bookmarkStart w:id="7" w:name="_Toc4084710"/>
      <w:r>
        <w:t xml:space="preserve">1.6 </w:t>
      </w:r>
      <w:r w:rsidR="003466A8">
        <w:t>Hardware and Software Requirements</w:t>
      </w:r>
      <w:bookmarkEnd w:id="7"/>
      <w:r w:rsidR="00A13B1A">
        <w:t xml:space="preserve"> </w:t>
      </w:r>
    </w:p>
    <w:tbl>
      <w:tblPr>
        <w:tblStyle w:val="TableGrid"/>
        <w:tblW w:w="0" w:type="auto"/>
        <w:tblLook w:val="04A0" w:firstRow="1" w:lastRow="0" w:firstColumn="1" w:lastColumn="0" w:noHBand="0" w:noVBand="1"/>
      </w:tblPr>
      <w:tblGrid>
        <w:gridCol w:w="2590"/>
        <w:gridCol w:w="3483"/>
        <w:gridCol w:w="3169"/>
      </w:tblGrid>
      <w:tr w:rsidR="004347BB" w:rsidTr="004347BB">
        <w:tc>
          <w:tcPr>
            <w:tcW w:w="2590" w:type="dxa"/>
          </w:tcPr>
          <w:p w:rsidR="004347BB" w:rsidRPr="002E783F" w:rsidRDefault="004347BB" w:rsidP="007919B1">
            <w:pPr>
              <w:rPr>
                <w:b/>
              </w:rPr>
            </w:pPr>
            <w:r w:rsidRPr="002E783F">
              <w:rPr>
                <w:b/>
              </w:rPr>
              <w:t>Number of Requirement</w:t>
            </w:r>
          </w:p>
        </w:tc>
        <w:tc>
          <w:tcPr>
            <w:tcW w:w="3483" w:type="dxa"/>
          </w:tcPr>
          <w:p w:rsidR="004347BB" w:rsidRPr="002E783F" w:rsidRDefault="004347BB" w:rsidP="007919B1">
            <w:pPr>
              <w:rPr>
                <w:b/>
              </w:rPr>
            </w:pPr>
            <w:r w:rsidRPr="002E783F">
              <w:rPr>
                <w:b/>
              </w:rPr>
              <w:t>Hardware Requirements</w:t>
            </w:r>
          </w:p>
        </w:tc>
        <w:tc>
          <w:tcPr>
            <w:tcW w:w="3169" w:type="dxa"/>
          </w:tcPr>
          <w:p w:rsidR="004347BB" w:rsidRPr="002E783F" w:rsidRDefault="004347BB" w:rsidP="007919B1">
            <w:pPr>
              <w:rPr>
                <w:b/>
              </w:rPr>
            </w:pPr>
            <w:r w:rsidRPr="002E783F">
              <w:rPr>
                <w:b/>
              </w:rPr>
              <w:t>Software Requirements</w:t>
            </w:r>
          </w:p>
        </w:tc>
      </w:tr>
      <w:tr w:rsidR="004347BB" w:rsidTr="004347BB">
        <w:tc>
          <w:tcPr>
            <w:tcW w:w="2590" w:type="dxa"/>
          </w:tcPr>
          <w:p w:rsidR="004347BB" w:rsidRDefault="004347BB" w:rsidP="004E693F">
            <w:pPr>
              <w:pStyle w:val="ListParagraph"/>
              <w:numPr>
                <w:ilvl w:val="0"/>
                <w:numId w:val="3"/>
              </w:numPr>
              <w:ind w:left="360"/>
            </w:pPr>
          </w:p>
        </w:tc>
        <w:tc>
          <w:tcPr>
            <w:tcW w:w="3483" w:type="dxa"/>
          </w:tcPr>
          <w:p w:rsidR="004347BB" w:rsidRDefault="004347BB" w:rsidP="004347BB">
            <w:r>
              <w:t xml:space="preserve">A raspberry pi – most likely a raspberry Pi zero as I am working on a limited budget but ideally, a Raspberry Pi 3 B+, as it has a variety of essential upgrades in comparison to the cheaper alternative. </w:t>
            </w:r>
            <w:r w:rsidR="00775278">
              <w:t>I would also need to buy essential parts to use the raspberry pi such as their power block, a micro SD card and potentially, a case (to prevent any damage being done to the raspberry pi).</w:t>
            </w:r>
            <w:r w:rsidR="00775278">
              <w:br/>
            </w:r>
            <w:r>
              <w:t>The features of the Pi Zero:</w:t>
            </w:r>
            <w:r>
              <w:br/>
              <w:t>BCM 2835 SOC @ 1GHz, 512MB of RAM, micro-SD, mini-HDMI, micro-B USB for data, micro-B USB for power, CSI camera connector (needs adaptor cable for an extra £5), Unpopulated 40-pin GPIO connector, Compatible with existing HAT add-ons, Dimensions: 65mm x 30mm x 5mm</w:t>
            </w:r>
          </w:p>
          <w:p w:rsidR="004347BB" w:rsidRDefault="004347BB" w:rsidP="004E693F">
            <w:pPr>
              <w:pStyle w:val="ListParagraph"/>
              <w:ind w:left="360"/>
            </w:pPr>
          </w:p>
          <w:p w:rsidR="004347BB" w:rsidRDefault="004347BB" w:rsidP="004347BB">
            <w:r>
              <w:t>The Features of the Pi B+:</w:t>
            </w:r>
            <w:r>
              <w:br/>
              <w:t xml:space="preserve">1.4GHz 64-bit quad-core ARM Cortex-A53 CPU (BCM2837), 1GB RAM (LPDDR2 SDRAM), On-board wireless LAN - dual-band 802.11 b/g/n/ac (CYW43455), On-board Bluetooth 4.2 HS low-energy (BLE) (CYW43455), 4 x USB 2.0 ports, 300Mbit/s </w:t>
            </w:r>
            <w:r w:rsidR="005A5609">
              <w:t>Ethernet</w:t>
            </w:r>
            <w:r>
              <w:t>, 40 GPIO pins, Full size HDMI 1.3a port, Combined 3.5mm analog audio and composite video jack, Camera interface (CSI), Display interface (DSI),  microSD slot, VideoCore IV multimedia/3D graphics core @ 400MHz/300MHz</w:t>
            </w:r>
          </w:p>
        </w:tc>
        <w:tc>
          <w:tcPr>
            <w:tcW w:w="3169" w:type="dxa"/>
          </w:tcPr>
          <w:p w:rsidR="00906601" w:rsidRDefault="005C7BF6" w:rsidP="005C7BF6">
            <w:r>
              <w:t xml:space="preserve">AI – an evolutionary </w:t>
            </w:r>
            <w:r w:rsidR="005A5609">
              <w:t>AI, which</w:t>
            </w:r>
            <w:r>
              <w:t xml:space="preserve"> learns how to move the car around the track, when it crosses the finish line and how to </w:t>
            </w:r>
            <w:r w:rsidR="00906601">
              <w:t>decrease the time taken to complete a lap. This AI will do this using computer vision and measuring the outputs via ammeter and voltmeter.</w:t>
            </w:r>
          </w:p>
        </w:tc>
      </w:tr>
      <w:tr w:rsidR="004347BB" w:rsidTr="004347BB">
        <w:tc>
          <w:tcPr>
            <w:tcW w:w="2590" w:type="dxa"/>
          </w:tcPr>
          <w:p w:rsidR="004347BB" w:rsidRDefault="004347BB" w:rsidP="004347BB">
            <w:pPr>
              <w:pStyle w:val="ListParagraph"/>
              <w:numPr>
                <w:ilvl w:val="0"/>
                <w:numId w:val="3"/>
              </w:numPr>
            </w:pPr>
          </w:p>
        </w:tc>
        <w:tc>
          <w:tcPr>
            <w:tcW w:w="3483" w:type="dxa"/>
          </w:tcPr>
          <w:p w:rsidR="004347BB" w:rsidRDefault="004347BB" w:rsidP="004347BB">
            <w:r>
              <w:t xml:space="preserve">(possibly) </w:t>
            </w:r>
            <w:r w:rsidRPr="004E693F">
              <w:t>Voice Recognition kit for Google Cloud Speech</w:t>
            </w:r>
            <w:r>
              <w:t xml:space="preserve"> – this consists of 170 tie point mini breadboard, 10 male to male 20cm breadboard cables, MAX9812 amplified microphone, NPN transistor, red LED and two resistors (1k and 220ohm).</w:t>
            </w:r>
          </w:p>
        </w:tc>
        <w:tc>
          <w:tcPr>
            <w:tcW w:w="3169" w:type="dxa"/>
          </w:tcPr>
          <w:p w:rsidR="004347BB" w:rsidRDefault="00361A0F" w:rsidP="00361A0F">
            <w:r>
              <w:t>A UI – easily understandable and useable user interface, suitable for all the essential criteria of the stakeholder</w:t>
            </w:r>
          </w:p>
        </w:tc>
      </w:tr>
      <w:tr w:rsidR="004347BB" w:rsidTr="004347BB">
        <w:tc>
          <w:tcPr>
            <w:tcW w:w="2590" w:type="dxa"/>
          </w:tcPr>
          <w:p w:rsidR="004347BB" w:rsidRDefault="004347BB" w:rsidP="004347BB">
            <w:pPr>
              <w:pStyle w:val="ListParagraph"/>
              <w:numPr>
                <w:ilvl w:val="0"/>
                <w:numId w:val="3"/>
              </w:numPr>
            </w:pPr>
          </w:p>
        </w:tc>
        <w:tc>
          <w:tcPr>
            <w:tcW w:w="3483" w:type="dxa"/>
          </w:tcPr>
          <w:p w:rsidR="001F7D14" w:rsidRDefault="001F7D14" w:rsidP="001F7D14">
            <w:r>
              <w:t xml:space="preserve">The Raspberry Pi Camera - </w:t>
            </w:r>
          </w:p>
          <w:p w:rsidR="004347BB" w:rsidRDefault="00277958" w:rsidP="001F7D14">
            <w:r>
              <w:t>“</w:t>
            </w:r>
            <w:r w:rsidR="001F7D14">
              <w:t>Raspberry Pi v2.1 8 MP 1080p Camera Module</w:t>
            </w:r>
            <w:r>
              <w:t>”</w:t>
            </w:r>
            <w:r w:rsidR="001F7D14">
              <w:t xml:space="preserve"> is the perfect camera for me, however it is on the expensive side of the discussion, however the benefits of its features may outweigh the con of the price. It records in 1080p with 60 fps, meaning that the potential limitation of lack of frames is most likely eliminated </w:t>
            </w:r>
            <w:r w:rsidR="005A5609">
              <w:t>here;</w:t>
            </w:r>
            <w:r w:rsidR="001F7D14">
              <w:t xml:space="preserve"> making prediction of the path (of the ball travelling through the air) will be more accurate. It also has a </w:t>
            </w:r>
            <w:r w:rsidR="005A5609">
              <w:t>wide-angle</w:t>
            </w:r>
            <w:r w:rsidR="001F7D14">
              <w:t xml:space="preserve"> lens, meaning that it can track a tennis ball significantly further in the environment. It is worth around £24 on Amazon.</w:t>
            </w:r>
          </w:p>
          <w:p w:rsidR="00277958" w:rsidRDefault="00277958" w:rsidP="00277958">
            <w:r>
              <w:t>“</w:t>
            </w:r>
            <w:r w:rsidR="001F7D14" w:rsidRPr="001F7D14">
              <w:t>Raspberry Pi 3 2 model B B+ A+ Mini Camera Video Module 5MP 1080p OV5647 Sensor with 15 Pin FPC Cable + Pi Zero Ribbon Cable 15cm</w:t>
            </w:r>
            <w:r>
              <w:t>” is significantly cheaper than the v2.1 (only £11) however, it is limited to 30 fps and a regular flat lens. This could mean that it would be a waste of money for me to buy this product, as in my circumstance, I will definitely need more than 30 fps.</w:t>
            </w:r>
          </w:p>
        </w:tc>
        <w:tc>
          <w:tcPr>
            <w:tcW w:w="3169" w:type="dxa"/>
          </w:tcPr>
          <w:p w:rsidR="004347BB" w:rsidRDefault="00A13B1A" w:rsidP="00624D98">
            <w:r>
              <w:t xml:space="preserve">Faulty computer vision – if the computer vision cannot see where the </w:t>
            </w:r>
            <w:r w:rsidR="00624D98">
              <w:t xml:space="preserve">ball is </w:t>
            </w:r>
            <w:r>
              <w:t>and</w:t>
            </w:r>
            <w:r w:rsidR="00624D98">
              <w:t xml:space="preserve"> how it travels through the air</w:t>
            </w:r>
            <w:r>
              <w:t xml:space="preserve">. This could cause major issues with my project and could </w:t>
            </w:r>
            <w:r w:rsidR="00624D98">
              <w:t>mean that I would have to start again on working with finding true positives and false positives</w:t>
            </w:r>
            <w:r>
              <w:t>.</w:t>
            </w:r>
          </w:p>
        </w:tc>
      </w:tr>
      <w:tr w:rsidR="004347BB" w:rsidTr="004347BB">
        <w:tc>
          <w:tcPr>
            <w:tcW w:w="2590" w:type="dxa"/>
          </w:tcPr>
          <w:p w:rsidR="004347BB" w:rsidRDefault="004347BB" w:rsidP="004347BB">
            <w:pPr>
              <w:pStyle w:val="ListParagraph"/>
              <w:numPr>
                <w:ilvl w:val="0"/>
                <w:numId w:val="3"/>
              </w:numPr>
            </w:pPr>
          </w:p>
        </w:tc>
        <w:tc>
          <w:tcPr>
            <w:tcW w:w="3483" w:type="dxa"/>
          </w:tcPr>
          <w:p w:rsidR="004347BB" w:rsidRDefault="001F7D14" w:rsidP="00F45955">
            <w:r>
              <w:t xml:space="preserve">Currently no other hardware requirements in </w:t>
            </w:r>
            <w:r w:rsidR="00F45955">
              <w:t>the original stage</w:t>
            </w:r>
          </w:p>
        </w:tc>
        <w:tc>
          <w:tcPr>
            <w:tcW w:w="3169" w:type="dxa"/>
          </w:tcPr>
          <w:p w:rsidR="004347BB" w:rsidRDefault="00E773D1" w:rsidP="00F45955">
            <w:r>
              <w:t xml:space="preserve">Currently no other software </w:t>
            </w:r>
            <w:r w:rsidR="001F7D14">
              <w:t>requirements</w:t>
            </w:r>
            <w:r>
              <w:t xml:space="preserve"> in</w:t>
            </w:r>
            <w:r w:rsidR="00F45955">
              <w:t xml:space="preserve"> the original stage</w:t>
            </w:r>
          </w:p>
        </w:tc>
      </w:tr>
    </w:tbl>
    <w:p w:rsidR="007919B1" w:rsidRPr="007919B1" w:rsidRDefault="007919B1" w:rsidP="007919B1"/>
    <w:p w:rsidR="003466A8" w:rsidRDefault="00F73F5B" w:rsidP="003466A8">
      <w:pPr>
        <w:pStyle w:val="Heading2"/>
      </w:pPr>
      <w:bookmarkStart w:id="8" w:name="_Toc4084711"/>
      <w:r>
        <w:t xml:space="preserve">1.7 </w:t>
      </w:r>
      <w:r w:rsidR="003466A8">
        <w:t>Success Criteria</w:t>
      </w:r>
      <w:bookmarkEnd w:id="8"/>
      <w:r w:rsidR="00A13B1A">
        <w:t xml:space="preserve"> </w:t>
      </w:r>
    </w:p>
    <w:tbl>
      <w:tblPr>
        <w:tblStyle w:val="TableGrid"/>
        <w:tblW w:w="0" w:type="auto"/>
        <w:tblLook w:val="04A0" w:firstRow="1" w:lastRow="0" w:firstColumn="1" w:lastColumn="0" w:noHBand="0" w:noVBand="1"/>
      </w:tblPr>
      <w:tblGrid>
        <w:gridCol w:w="3005"/>
        <w:gridCol w:w="3005"/>
        <w:gridCol w:w="3006"/>
      </w:tblGrid>
      <w:tr w:rsidR="002B6BE8" w:rsidTr="002B6BE8">
        <w:trPr>
          <w:trHeight w:val="150"/>
        </w:trPr>
        <w:tc>
          <w:tcPr>
            <w:tcW w:w="3005" w:type="dxa"/>
          </w:tcPr>
          <w:p w:rsidR="002B6BE8" w:rsidRPr="002E783F" w:rsidRDefault="002B6BE8" w:rsidP="002B6BE8">
            <w:pPr>
              <w:rPr>
                <w:b/>
              </w:rPr>
            </w:pPr>
            <w:r w:rsidRPr="002E783F">
              <w:rPr>
                <w:b/>
              </w:rPr>
              <w:t>Criteria</w:t>
            </w:r>
          </w:p>
        </w:tc>
        <w:tc>
          <w:tcPr>
            <w:tcW w:w="3005" w:type="dxa"/>
          </w:tcPr>
          <w:p w:rsidR="002B6BE8" w:rsidRPr="002E783F" w:rsidRDefault="002B6BE8" w:rsidP="002B6BE8">
            <w:pPr>
              <w:rPr>
                <w:b/>
              </w:rPr>
            </w:pPr>
            <w:r w:rsidRPr="002E783F">
              <w:rPr>
                <w:b/>
              </w:rPr>
              <w:t>Explanation of Criteria</w:t>
            </w:r>
          </w:p>
        </w:tc>
        <w:tc>
          <w:tcPr>
            <w:tcW w:w="3006" w:type="dxa"/>
          </w:tcPr>
          <w:p w:rsidR="002B6BE8" w:rsidRPr="002E783F" w:rsidRDefault="002B6BE8" w:rsidP="002B6BE8">
            <w:pPr>
              <w:rPr>
                <w:b/>
              </w:rPr>
            </w:pPr>
            <w:r w:rsidRPr="002E783F">
              <w:rPr>
                <w:b/>
              </w:rPr>
              <w:t>How Criteria is Met</w:t>
            </w:r>
          </w:p>
        </w:tc>
      </w:tr>
      <w:tr w:rsidR="002B6BE8" w:rsidTr="002B6BE8">
        <w:tc>
          <w:tcPr>
            <w:tcW w:w="3005" w:type="dxa"/>
          </w:tcPr>
          <w:p w:rsidR="002B6BE8" w:rsidRDefault="002B6BE8" w:rsidP="006B1193">
            <w:r>
              <w:t xml:space="preserve">1) </w:t>
            </w:r>
            <w:r w:rsidR="006B1193">
              <w:t>T</w:t>
            </w:r>
            <w:r w:rsidR="00282EAB">
              <w:t xml:space="preserve">he program needs to understand </w:t>
            </w:r>
            <w:r w:rsidR="006B1193">
              <w:t>where</w:t>
            </w:r>
            <w:r w:rsidR="00282EAB">
              <w:t xml:space="preserve"> the ball is in the field of view</w:t>
            </w:r>
          </w:p>
        </w:tc>
        <w:tc>
          <w:tcPr>
            <w:tcW w:w="3005" w:type="dxa"/>
          </w:tcPr>
          <w:p w:rsidR="002B6BE8" w:rsidRDefault="002B6BE8" w:rsidP="002E797C">
            <w:r>
              <w:t xml:space="preserve">The program must be able to recognise </w:t>
            </w:r>
            <w:r w:rsidR="006B1193">
              <w:t xml:space="preserve">the ball if it is in its field of view, and if it </w:t>
            </w:r>
            <w:r w:rsidR="005A5609">
              <w:t>is</w:t>
            </w:r>
            <w:r w:rsidR="006B1193">
              <w:t xml:space="preserve"> where bouts it is in each frame.</w:t>
            </w:r>
            <w:r w:rsidR="002E797C">
              <w:t xml:space="preserve"> </w:t>
            </w:r>
          </w:p>
        </w:tc>
        <w:tc>
          <w:tcPr>
            <w:tcW w:w="3006" w:type="dxa"/>
          </w:tcPr>
          <w:p w:rsidR="002B6BE8" w:rsidRDefault="00CD6A2E" w:rsidP="00DB09BF">
            <w:r>
              <w:t>I will implement this by allowing the program to understand the H</w:t>
            </w:r>
            <w:r w:rsidR="00DB09BF">
              <w:t>SV</w:t>
            </w:r>
            <w:r>
              <w:t xml:space="preserve"> colour of the ball, and how it changes in differently lit environments.</w:t>
            </w:r>
          </w:p>
        </w:tc>
      </w:tr>
      <w:tr w:rsidR="002B6BE8" w:rsidTr="002B6BE8">
        <w:tc>
          <w:tcPr>
            <w:tcW w:w="3005" w:type="dxa"/>
          </w:tcPr>
          <w:p w:rsidR="002B6BE8" w:rsidRDefault="00FF612C" w:rsidP="00F66920">
            <w:r>
              <w:t xml:space="preserve">2) </w:t>
            </w:r>
            <w:r w:rsidR="00F66920">
              <w:t>The program needs to understand when the ball bounces</w:t>
            </w:r>
          </w:p>
        </w:tc>
        <w:tc>
          <w:tcPr>
            <w:tcW w:w="3005" w:type="dxa"/>
          </w:tcPr>
          <w:p w:rsidR="002B6BE8" w:rsidRDefault="006B1193" w:rsidP="00F66920">
            <w:r>
              <w:t xml:space="preserve">The </w:t>
            </w:r>
            <w:r w:rsidR="00F66920">
              <w:t>program must be able to understand whether the ball bounces and recognise when this occurs.</w:t>
            </w:r>
          </w:p>
        </w:tc>
        <w:tc>
          <w:tcPr>
            <w:tcW w:w="3006" w:type="dxa"/>
          </w:tcPr>
          <w:p w:rsidR="002B6BE8" w:rsidRDefault="007C25C6" w:rsidP="006B1193">
            <w:r>
              <w:t xml:space="preserve">I will implement this by </w:t>
            </w:r>
            <w:r w:rsidR="005D5A8C">
              <w:t>allowing the problem to recognise, when the path of the ball changes in a way that is considered not natural (caused by gravity) allowing it to then again predict the path of the ball quickly after the bounce.</w:t>
            </w:r>
          </w:p>
        </w:tc>
      </w:tr>
      <w:tr w:rsidR="002B6BE8" w:rsidTr="002B6BE8">
        <w:tc>
          <w:tcPr>
            <w:tcW w:w="3005" w:type="dxa"/>
          </w:tcPr>
          <w:p w:rsidR="002B6BE8" w:rsidRDefault="007C25C6" w:rsidP="00282EAB">
            <w:r>
              <w:t xml:space="preserve">3) The program needs to </w:t>
            </w:r>
            <w:r w:rsidR="00282EAB">
              <w:t>track the ball</w:t>
            </w:r>
          </w:p>
        </w:tc>
        <w:tc>
          <w:tcPr>
            <w:tcW w:w="3005" w:type="dxa"/>
          </w:tcPr>
          <w:p w:rsidR="002B6BE8" w:rsidRDefault="00282EAB" w:rsidP="00282EAB">
            <w:r>
              <w:t>The program needs to be able to track the ball in its field of view.</w:t>
            </w:r>
          </w:p>
        </w:tc>
        <w:tc>
          <w:tcPr>
            <w:tcW w:w="3006" w:type="dxa"/>
          </w:tcPr>
          <w:p w:rsidR="002B6BE8" w:rsidRDefault="00282EAB" w:rsidP="00A45952">
            <w:r>
              <w:t xml:space="preserve">I will implement this by using probability, after eliminating the false positives. </w:t>
            </w:r>
            <w:r w:rsidR="006B1193">
              <w:t>This will be done by observing the location of the ball in each frame</w:t>
            </w:r>
            <w:r w:rsidR="00A45952">
              <w:t xml:space="preserve"> via tracking the HSV values of the tennis ball.</w:t>
            </w:r>
            <w:r w:rsidR="006B1193">
              <w:t xml:space="preserve"> </w:t>
            </w:r>
          </w:p>
        </w:tc>
      </w:tr>
      <w:tr w:rsidR="00C31BE0" w:rsidTr="002B6BE8">
        <w:tc>
          <w:tcPr>
            <w:tcW w:w="3005" w:type="dxa"/>
          </w:tcPr>
          <w:p w:rsidR="00C31BE0" w:rsidRDefault="00C31BE0" w:rsidP="00282EAB">
            <w:r>
              <w:t xml:space="preserve">4) </w:t>
            </w:r>
            <w:r w:rsidR="00282EAB">
              <w:t>The program needs to eliminate false positives</w:t>
            </w:r>
          </w:p>
        </w:tc>
        <w:tc>
          <w:tcPr>
            <w:tcW w:w="3005" w:type="dxa"/>
          </w:tcPr>
          <w:p w:rsidR="00C31BE0" w:rsidRDefault="00282EAB" w:rsidP="002B6BE8">
            <w:r>
              <w:t>The program needs to be able to distinguish between false positives and true positives via probability, and eliminate the false positives.</w:t>
            </w:r>
          </w:p>
        </w:tc>
        <w:tc>
          <w:tcPr>
            <w:tcW w:w="3006" w:type="dxa"/>
          </w:tcPr>
          <w:p w:rsidR="00C31BE0" w:rsidRDefault="00282EAB" w:rsidP="00A45952">
            <w:r>
              <w:t>I will implement this by using probability of potential ball candidates in each frame (</w:t>
            </w:r>
            <w:r w:rsidR="00A45952">
              <w:t>size of the largest HSV contours detected</w:t>
            </w:r>
            <w:r>
              <w:t>) to allow me to understand which candidates are true positives.</w:t>
            </w:r>
          </w:p>
        </w:tc>
      </w:tr>
      <w:tr w:rsidR="001A3125" w:rsidTr="002B6BE8">
        <w:tc>
          <w:tcPr>
            <w:tcW w:w="3005" w:type="dxa"/>
          </w:tcPr>
          <w:p w:rsidR="001A3125" w:rsidRDefault="001A3125" w:rsidP="002B6BE8">
            <w:r>
              <w:t>5) The whole project needs to be suitable for both genders</w:t>
            </w:r>
          </w:p>
        </w:tc>
        <w:tc>
          <w:tcPr>
            <w:tcW w:w="3005" w:type="dxa"/>
          </w:tcPr>
          <w:p w:rsidR="001A3125" w:rsidRDefault="001A3125" w:rsidP="00766F36">
            <w:r>
              <w:t>The project needs to be simple</w:t>
            </w:r>
            <w:r w:rsidR="00766F36">
              <w:t>,</w:t>
            </w:r>
            <w:r>
              <w:t xml:space="preserve"> easy to use </w:t>
            </w:r>
            <w:r w:rsidR="00766F36">
              <w:t>and suitable for both genders</w:t>
            </w:r>
          </w:p>
        </w:tc>
        <w:tc>
          <w:tcPr>
            <w:tcW w:w="3006" w:type="dxa"/>
          </w:tcPr>
          <w:p w:rsidR="001A3125" w:rsidRDefault="00766F36" w:rsidP="00766F36">
            <w:r>
              <w:t xml:space="preserve">I will implement this by keeping by project as easy to understand as possible for someone without any knowledge of computing. I shall also keep the colours </w:t>
            </w:r>
            <w:r w:rsidR="0095234C">
              <w:t xml:space="preserve">and style </w:t>
            </w:r>
            <w:r>
              <w:t>based around brown</w:t>
            </w:r>
            <w:r w:rsidR="00282EAB">
              <w:t xml:space="preserve">, </w:t>
            </w:r>
            <w:r w:rsidR="005A5609">
              <w:t>grey and</w:t>
            </w:r>
            <w:r>
              <w:t xml:space="preserve"> black (general “boxy” and “homemade” </w:t>
            </w:r>
            <w:r w:rsidR="0095234C">
              <w:t>aesthetic</w:t>
            </w:r>
            <w:r>
              <w:t>).</w:t>
            </w:r>
          </w:p>
        </w:tc>
      </w:tr>
      <w:tr w:rsidR="001A3125" w:rsidTr="002B6BE8">
        <w:tc>
          <w:tcPr>
            <w:tcW w:w="3005" w:type="dxa"/>
          </w:tcPr>
          <w:p w:rsidR="001A3125" w:rsidRDefault="001A3125" w:rsidP="002B6BE8">
            <w:r>
              <w:t>6) The project needs to be suitable for ages between 15-16</w:t>
            </w:r>
          </w:p>
        </w:tc>
        <w:tc>
          <w:tcPr>
            <w:tcW w:w="3005" w:type="dxa"/>
          </w:tcPr>
          <w:p w:rsidR="001A3125" w:rsidRDefault="001A3125" w:rsidP="002B6BE8">
            <w:r>
              <w:t>The project needs to be ergonomic for users and</w:t>
            </w:r>
            <w:r w:rsidR="00766F36">
              <w:t xml:space="preserve"> suitable for a wide variety of children/ teenagers of different ages</w:t>
            </w:r>
          </w:p>
        </w:tc>
        <w:tc>
          <w:tcPr>
            <w:tcW w:w="3006" w:type="dxa"/>
          </w:tcPr>
          <w:p w:rsidR="007919B1" w:rsidRDefault="00766F36" w:rsidP="007C25C6">
            <w:r>
              <w:t>I will do this by keeping my product slick, easy to use and exciting. This will be achieved by not undermining the potential which this technology can achieve.</w:t>
            </w:r>
          </w:p>
        </w:tc>
      </w:tr>
      <w:tr w:rsidR="007C25C6" w:rsidTr="002B6BE8">
        <w:tc>
          <w:tcPr>
            <w:tcW w:w="3005" w:type="dxa"/>
          </w:tcPr>
          <w:p w:rsidR="007C25C6" w:rsidRDefault="007919B1" w:rsidP="002B6BE8">
            <w:r>
              <w:t>7</w:t>
            </w:r>
            <w:r w:rsidR="008E0B45">
              <w:t>)</w:t>
            </w:r>
            <w:r w:rsidR="00C31BE0">
              <w:t xml:space="preserve"> (possibly) The program will use voice command</w:t>
            </w:r>
          </w:p>
        </w:tc>
        <w:tc>
          <w:tcPr>
            <w:tcW w:w="3005" w:type="dxa"/>
          </w:tcPr>
          <w:p w:rsidR="007C25C6" w:rsidRDefault="00C31BE0" w:rsidP="00C31BE0">
            <w:r>
              <w:t>The program needs to use voice command in order for the user to turn the program on</w:t>
            </w:r>
          </w:p>
        </w:tc>
        <w:tc>
          <w:tcPr>
            <w:tcW w:w="3006" w:type="dxa"/>
          </w:tcPr>
          <w:p w:rsidR="007C25C6" w:rsidRDefault="00C31BE0" w:rsidP="007C25C6">
            <w:r>
              <w:t xml:space="preserve">I will do this by using the google AIY </w:t>
            </w:r>
            <w:r w:rsidR="005A5609">
              <w:t>kit, which</w:t>
            </w:r>
            <w:r>
              <w:t xml:space="preserve"> comes with a microphone and basic voice commands already preinstalled. These can be altered to be specified to my specific situation</w:t>
            </w:r>
          </w:p>
        </w:tc>
      </w:tr>
    </w:tbl>
    <w:p w:rsidR="002B6BE8" w:rsidRDefault="002B6BE8" w:rsidP="002B6BE8"/>
    <w:p w:rsidR="0022488B" w:rsidRDefault="0022488B" w:rsidP="002B6BE8"/>
    <w:p w:rsidR="0022488B" w:rsidRDefault="0022488B" w:rsidP="002B6BE8"/>
    <w:p w:rsidR="0022488B" w:rsidRDefault="0022488B" w:rsidP="002B6BE8">
      <w:r>
        <w:br/>
      </w:r>
    </w:p>
    <w:p w:rsidR="0022488B" w:rsidRPr="002B6BE8" w:rsidRDefault="0022488B" w:rsidP="002B6BE8"/>
    <w:p w:rsidR="003466A8" w:rsidRDefault="00F73F5B" w:rsidP="00D54858">
      <w:pPr>
        <w:pStyle w:val="Heading1"/>
      </w:pPr>
      <w:bookmarkStart w:id="9" w:name="_Toc4084712"/>
      <w:r>
        <w:t xml:space="preserve">2 </w:t>
      </w:r>
      <w:r w:rsidR="003466A8">
        <w:t>Design</w:t>
      </w:r>
      <w:bookmarkEnd w:id="9"/>
    </w:p>
    <w:p w:rsidR="003950D0" w:rsidRDefault="000A793B" w:rsidP="003950D0">
      <w:pPr>
        <w:pStyle w:val="Heading2"/>
      </w:pPr>
      <w:bookmarkStart w:id="10" w:name="_Toc4084713"/>
      <w:r>
        <w:rPr>
          <w:noProof/>
          <w:lang w:eastAsia="en-GB"/>
        </w:rPr>
        <w:drawing>
          <wp:anchor distT="0" distB="0" distL="114300" distR="114300" simplePos="0" relativeHeight="251600384" behindDoc="0" locked="0" layoutInCell="1" allowOverlap="1" wp14:anchorId="1FC52938" wp14:editId="69CB1159">
            <wp:simplePos x="0" y="0"/>
            <wp:positionH relativeFrom="column">
              <wp:posOffset>-657225</wp:posOffset>
            </wp:positionH>
            <wp:positionV relativeFrom="paragraph">
              <wp:posOffset>337185</wp:posOffset>
            </wp:positionV>
            <wp:extent cx="6981825" cy="3848100"/>
            <wp:effectExtent l="0" t="0" r="9525" b="0"/>
            <wp:wrapSquare wrapText="bothSides"/>
            <wp:docPr id="11" name="Diagram 1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1" r:lo="rId32" r:qs="rId33" r:cs="rId34"/>
              </a:graphicData>
            </a:graphic>
            <wp14:sizeRelV relativeFrom="margin">
              <wp14:pctHeight>0</wp14:pctHeight>
            </wp14:sizeRelV>
          </wp:anchor>
        </w:drawing>
      </w:r>
      <w:r w:rsidR="00F73F5B">
        <w:t xml:space="preserve">2.1 </w:t>
      </w:r>
      <w:r w:rsidR="00824D79">
        <w:t>Structure</w:t>
      </w:r>
      <w:bookmarkEnd w:id="10"/>
    </w:p>
    <w:p w:rsidR="000A793B" w:rsidRPr="000A793B" w:rsidRDefault="000A793B" w:rsidP="000A793B"/>
    <w:p w:rsidR="003950D0" w:rsidRDefault="00F73F5B" w:rsidP="003950D0">
      <w:pPr>
        <w:pStyle w:val="Heading2"/>
      </w:pPr>
      <w:bookmarkStart w:id="11" w:name="_Toc4084714"/>
      <w:r>
        <w:t xml:space="preserve">2.2 </w:t>
      </w:r>
      <w:r w:rsidR="00824D79">
        <w:t>Decomposition</w:t>
      </w:r>
      <w:bookmarkEnd w:id="11"/>
    </w:p>
    <w:p w:rsidR="00824D79" w:rsidRDefault="00824D79" w:rsidP="00824D79">
      <w:r>
        <w:t xml:space="preserve">My project breaks down into </w:t>
      </w:r>
      <w:r w:rsidR="005A5609">
        <w:t>two</w:t>
      </w:r>
      <w:r>
        <w:t xml:space="preserve"> main sections, software and hardware. These then break down further as shown in the hierarchy diagram above. This shows the basic “barebones” concept of my project, which shows how I could potentially dedicate time to each section, building it up to form the combined final product.</w:t>
      </w:r>
    </w:p>
    <w:p w:rsidR="002A234E" w:rsidRDefault="00F73F5B" w:rsidP="002A234E">
      <w:pPr>
        <w:pStyle w:val="Heading3"/>
      </w:pPr>
      <w:bookmarkStart w:id="12" w:name="_Toc4084715"/>
      <w:r>
        <w:t xml:space="preserve">2.2.1 </w:t>
      </w:r>
      <w:r w:rsidR="002A234E">
        <w:t>Computer Vision</w:t>
      </w:r>
      <w:bookmarkEnd w:id="12"/>
    </w:p>
    <w:p w:rsidR="002A234E" w:rsidRDefault="002A234E" w:rsidP="002A234E">
      <w:r>
        <w:t xml:space="preserve">This is the most important part of the program itself, as without the ability for my program to detect a tennis ball candidate in its field of view, none of the other parts of the program can work as intended. </w:t>
      </w:r>
    </w:p>
    <w:p w:rsidR="002A234E" w:rsidRDefault="005A5609" w:rsidP="002A234E">
      <w:r>
        <w:t>First</w:t>
      </w:r>
      <w:r w:rsidR="002A234E">
        <w:t xml:space="preserve">, I will need to create a repository for the program to understand the rough shape of the ball and the HSV (Hue Saturation Value). This will allow the program to detect the ball candidates in a constantly changing environment (in terms of lighting). This will work hand in hand with the actual path detection and path prediction for tracking the ball. </w:t>
      </w:r>
    </w:p>
    <w:p w:rsidR="002A234E" w:rsidRDefault="00F73F5B" w:rsidP="002A234E">
      <w:pPr>
        <w:pStyle w:val="Heading3"/>
      </w:pPr>
      <w:bookmarkStart w:id="13" w:name="_Toc4084716"/>
      <w:r>
        <w:t xml:space="preserve">2.2.2 </w:t>
      </w:r>
      <w:r w:rsidR="002A234E">
        <w:t xml:space="preserve">Tracking </w:t>
      </w:r>
      <w:r w:rsidR="005A5609">
        <w:t>the</w:t>
      </w:r>
      <w:r w:rsidR="002A234E">
        <w:t xml:space="preserve"> Ball</w:t>
      </w:r>
      <w:bookmarkEnd w:id="13"/>
    </w:p>
    <w:p w:rsidR="002A234E" w:rsidRDefault="00F73F5B" w:rsidP="002A234E">
      <w:pPr>
        <w:pStyle w:val="Heading4"/>
      </w:pPr>
      <w:r>
        <w:t xml:space="preserve">2.2.2.1 </w:t>
      </w:r>
      <w:r w:rsidR="002A234E">
        <w:t>Finding Ball Path</w:t>
      </w:r>
    </w:p>
    <w:p w:rsidR="002A234E" w:rsidRPr="00884169" w:rsidRDefault="002A234E" w:rsidP="002A234E">
      <w:pPr>
        <w:rPr>
          <w:vertAlign w:val="subscript"/>
        </w:rPr>
      </w:pPr>
      <w:r>
        <w:t xml:space="preserve">This is a </w:t>
      </w:r>
      <w:r w:rsidR="005A5609">
        <w:t>key</w:t>
      </w:r>
      <w:r>
        <w:t xml:space="preserve"> stage in the object </w:t>
      </w:r>
      <w:r w:rsidR="005A5609">
        <w:t>tracking,</w:t>
      </w:r>
      <w:r>
        <w:t xml:space="preserve"> as it will allow the program to determine whether the ball candidate is a true positive or a false positive. This will be done by taking </w:t>
      </w:r>
      <w:r w:rsidR="005A5609">
        <w:t>three</w:t>
      </w:r>
      <w:r>
        <w:t xml:space="preserve"> frames as soon as a ball candidate is detected on the screen. If the </w:t>
      </w:r>
      <w:r w:rsidR="005A5609">
        <w:t>three</w:t>
      </w:r>
      <w:r>
        <w:t xml:space="preserve"> frames contain </w:t>
      </w:r>
      <w:r w:rsidR="005A5609">
        <w:t>three</w:t>
      </w:r>
      <w:r>
        <w:t xml:space="preserve"> ball candidates in very similar position (</w:t>
      </w:r>
      <w:r w:rsidR="005A5609">
        <w:t>tracklet</w:t>
      </w:r>
      <w:r>
        <w:t xml:space="preserve">), then the program will be able to determine, that this ball candidate is most likely a true positive. This will then be further checked if the ball candidate has actually remained in the same position in the camera’s field of view, if so, then this could possibly be a false positive (however, if not, the ball candidate is almost definitely a true positive). If no true positive is detected, then this will be repeated until one is found. The next part of the program is to use the trajectory of the ball, and the path detected, to determine the most probable predicted path of the ball. </w:t>
      </w:r>
    </w:p>
    <w:p w:rsidR="002A234E" w:rsidRPr="00DB09BF" w:rsidRDefault="00F73F5B" w:rsidP="002A234E">
      <w:pPr>
        <w:pStyle w:val="Heading4"/>
      </w:pPr>
      <w:r>
        <w:t xml:space="preserve">2.2.2.2 </w:t>
      </w:r>
      <w:r w:rsidR="002A234E">
        <w:t>Bounce Detection</w:t>
      </w:r>
    </w:p>
    <w:p w:rsidR="002A234E" w:rsidRDefault="002A234E" w:rsidP="002A234E">
      <w:r>
        <w:t xml:space="preserve">This is a relatively simple part of the program, as this will require </w:t>
      </w:r>
      <w:r w:rsidR="005A5609">
        <w:t>the</w:t>
      </w:r>
      <w:r>
        <w:t xml:space="preserve"> program to detect an unnatural change in the ball’s path. By using techniques from finding the ball path and predicting it, we can save a significant amount of time here as this can mainly be done by reusing code. This will be done by using the already detected and predicted path of the ball, and cutting this off (and repeating the whole process again) when an unnatural change in the ball’s trajectory occurs.</w:t>
      </w:r>
    </w:p>
    <w:p w:rsidR="002A234E" w:rsidRDefault="00F73F5B" w:rsidP="002A234E">
      <w:pPr>
        <w:pStyle w:val="Heading3"/>
      </w:pPr>
      <w:bookmarkStart w:id="14" w:name="_Toc4084717"/>
      <w:r>
        <w:t xml:space="preserve">2.2.3 </w:t>
      </w:r>
      <w:r w:rsidR="002A234E">
        <w:t>User Interface</w:t>
      </w:r>
      <w:bookmarkEnd w:id="14"/>
    </w:p>
    <w:p w:rsidR="002A234E" w:rsidRPr="005D3B08" w:rsidRDefault="005D3B08" w:rsidP="00824D79">
      <w:r>
        <w:t xml:space="preserve">For this part of my project, I would like to keep as close to my stakeholder wishes as possible. </w:t>
      </w:r>
      <w:r w:rsidR="005010D2">
        <w:t xml:space="preserve">Tom Smith requested that the program was gender neutral, suitable for a wide age range and simple yet easy to use. </w:t>
      </w:r>
      <w:r w:rsidR="002D4309">
        <w:t xml:space="preserve">I would like </w:t>
      </w:r>
      <w:r w:rsidR="005A5609">
        <w:t>my</w:t>
      </w:r>
      <w:r w:rsidR="002D4309">
        <w:t xml:space="preserve"> UI to have a simple black and white colour scheme, with green and red boxes around the tennis </w:t>
      </w:r>
      <w:r w:rsidR="005A5609">
        <w:t>ball, which</w:t>
      </w:r>
      <w:r w:rsidR="002D4309">
        <w:t xml:space="preserve"> would be tracked</w:t>
      </w:r>
      <w:r w:rsidR="00BF4642">
        <w:t xml:space="preserve">. This part is very simple and the project </w:t>
      </w:r>
      <w:r w:rsidR="005A5609">
        <w:t>does not</w:t>
      </w:r>
      <w:r w:rsidR="00BF4642">
        <w:t xml:space="preserve"> heavily rely upon the design of the UI.</w:t>
      </w:r>
      <w:r w:rsidR="005010D2">
        <w:t xml:space="preserve"> </w:t>
      </w:r>
    </w:p>
    <w:p w:rsidR="003950D0" w:rsidRDefault="00F73F5B" w:rsidP="003950D0">
      <w:pPr>
        <w:pStyle w:val="Heading2"/>
      </w:pPr>
      <w:bookmarkStart w:id="15" w:name="_Toc4084718"/>
      <w:r>
        <w:t xml:space="preserve">2.3 </w:t>
      </w:r>
      <w:r w:rsidR="003950D0">
        <w:t>Algorithms</w:t>
      </w:r>
      <w:bookmarkEnd w:id="15"/>
    </w:p>
    <w:p w:rsidR="00420F42" w:rsidRDefault="00420F42" w:rsidP="00420F42">
      <w:r>
        <w:t xml:space="preserve">For this section, I will have </w:t>
      </w:r>
      <w:r w:rsidR="00554C70">
        <w:t>three</w:t>
      </w:r>
      <w:r>
        <w:t xml:space="preserve"> separate </w:t>
      </w:r>
      <w:r w:rsidR="006D6854">
        <w:t>sections of pseudo</w:t>
      </w:r>
      <w:r>
        <w:t xml:space="preserve">code. </w:t>
      </w:r>
      <w:r w:rsidR="00554C70">
        <w:t xml:space="preserve">The first section of my pseudocode will be to access the raspberry pi camera and display the video feed. </w:t>
      </w:r>
      <w:r>
        <w:t xml:space="preserve">The </w:t>
      </w:r>
      <w:r w:rsidR="00554C70">
        <w:t xml:space="preserve">second </w:t>
      </w:r>
      <w:r>
        <w:t xml:space="preserve">section will be for the HSV mask, which will take the input (video feed) from the webcam and separate it into Hue Saturation and </w:t>
      </w:r>
      <w:r w:rsidR="006D6854">
        <w:t xml:space="preserve">Value, helping me find the specific HSV of my tennis ball. The </w:t>
      </w:r>
      <w:r w:rsidR="00554C70">
        <w:t>third</w:t>
      </w:r>
      <w:r w:rsidR="006D6854">
        <w:t xml:space="preserve"> section of pseudocode is to both detect and track the tennis ball, which would use both the shape of the tennis ball and the HSV. For my situation, the HSV is the main variable, which I will use to track the tennis ball by, as it is </w:t>
      </w:r>
      <w:r w:rsidR="00554C70">
        <w:t>very easy to isolate the HSV colour values of a tennis ball.</w:t>
      </w:r>
    </w:p>
    <w:p w:rsidR="00554C70" w:rsidRDefault="00F73F5B" w:rsidP="00554C70">
      <w:pPr>
        <w:pStyle w:val="Heading3"/>
      </w:pPr>
      <w:bookmarkStart w:id="16" w:name="_Toc4084719"/>
      <w:r>
        <w:t xml:space="preserve">2.3.1 </w:t>
      </w:r>
      <w:r w:rsidR="00554C70">
        <w:t>Accessing camera and displaying camera feed</w:t>
      </w:r>
      <w:bookmarkEnd w:id="16"/>
    </w:p>
    <w:p w:rsidR="00625207" w:rsidRDefault="00554C70" w:rsidP="00554C70">
      <w:r w:rsidRPr="008C3F15">
        <w:rPr>
          <w:color w:val="00B050"/>
        </w:rPr>
        <w:t>#import packages</w:t>
      </w:r>
      <w:r>
        <w:br/>
      </w:r>
      <w:r w:rsidR="00B1768D">
        <w:t>import system.packages</w:t>
      </w:r>
    </w:p>
    <w:p w:rsidR="00625207" w:rsidRDefault="00625207" w:rsidP="00554C70">
      <w:r w:rsidRPr="008C3F15">
        <w:rPr>
          <w:color w:val="00B050"/>
        </w:rPr>
        <w:t>#define camera resolution + fps and reference to raw camera capture</w:t>
      </w:r>
      <w:r w:rsidRPr="008C3F15">
        <w:rPr>
          <w:color w:val="00B050"/>
        </w:rPr>
        <w:br/>
      </w:r>
      <w:r>
        <w:t>camera = picamera()</w:t>
      </w:r>
      <w:r>
        <w:br/>
        <w:t>camera.resolution = (x,y)</w:t>
      </w:r>
      <w:r>
        <w:br/>
        <w:t>camera.framerate = 32</w:t>
      </w:r>
      <w:r>
        <w:br/>
        <w:t>rawcaprute = PiArray(camera, size =(x,y))</w:t>
      </w:r>
    </w:p>
    <w:p w:rsidR="00625207" w:rsidRDefault="00625207" w:rsidP="00554C70">
      <w:r w:rsidRPr="008C3F15">
        <w:rPr>
          <w:color w:val="00B050"/>
        </w:rPr>
        <w:t>#camera warmup time</w:t>
      </w:r>
      <w:r w:rsidRPr="008C3F15">
        <w:rPr>
          <w:color w:val="00B050"/>
        </w:rPr>
        <w:br/>
      </w:r>
      <w:r w:rsidR="006E7F16">
        <w:t>time.to.warmup(1)</w:t>
      </w:r>
    </w:p>
    <w:p w:rsidR="006E7F16" w:rsidRDefault="006E7F16" w:rsidP="006E7F16">
      <w:r w:rsidRPr="008C3F15">
        <w:rPr>
          <w:color w:val="00B050"/>
        </w:rPr>
        <w:t>#capture frames from camera</w:t>
      </w:r>
      <w:r w:rsidR="00964CBC" w:rsidRPr="008C3F15">
        <w:rPr>
          <w:color w:val="00B050"/>
        </w:rPr>
        <w:t xml:space="preserve"> and loops until we stop running the program</w:t>
      </w:r>
      <w:r w:rsidRPr="008C3F15">
        <w:rPr>
          <w:color w:val="00B050"/>
        </w:rPr>
        <w:br/>
      </w:r>
      <w:r>
        <w:t>for frame in camera.capture_continous(rawcapture, format = ‘bgr’, use_video_port= true):</w:t>
      </w:r>
    </w:p>
    <w:p w:rsidR="006E7F16" w:rsidRDefault="006E7F16" w:rsidP="006E7F16">
      <w:pPr>
        <w:ind w:left="720"/>
      </w:pPr>
      <w:r w:rsidRPr="008C3F15">
        <w:rPr>
          <w:color w:val="00B050"/>
        </w:rPr>
        <w:t>#grab raw image</w:t>
      </w:r>
      <w:r w:rsidRPr="008C3F15">
        <w:rPr>
          <w:color w:val="00B050"/>
        </w:rPr>
        <w:br/>
      </w:r>
      <w:r>
        <w:t>image = frame.array</w:t>
      </w:r>
    </w:p>
    <w:p w:rsidR="00143925" w:rsidRDefault="006E7F16" w:rsidP="00554C70">
      <w:r>
        <w:tab/>
      </w:r>
      <w:r w:rsidRPr="008C3F15">
        <w:rPr>
          <w:color w:val="00B050"/>
        </w:rPr>
        <w:t xml:space="preserve">#show </w:t>
      </w:r>
      <w:r w:rsidR="00143925" w:rsidRPr="008C3F15">
        <w:rPr>
          <w:color w:val="00B050"/>
        </w:rPr>
        <w:t>frame</w:t>
      </w:r>
      <w:r>
        <w:br/>
      </w:r>
      <w:r>
        <w:tab/>
        <w:t>img.show(‘</w:t>
      </w:r>
      <w:r w:rsidR="003168C2">
        <w:t>frame</w:t>
      </w:r>
      <w:r>
        <w:t>’, image)</w:t>
      </w:r>
    </w:p>
    <w:p w:rsidR="00964CBC" w:rsidRDefault="00143925" w:rsidP="00554C70">
      <w:r>
        <w:tab/>
      </w:r>
      <w:r w:rsidRPr="008C3F15">
        <w:rPr>
          <w:color w:val="00B050"/>
        </w:rPr>
        <w:t>#clear stream and prepare for next frame</w:t>
      </w:r>
      <w:r>
        <w:br/>
      </w:r>
      <w:r>
        <w:tab/>
      </w:r>
      <w:r w:rsidR="00597279" w:rsidRPr="00597279">
        <w:t>rawCapture.truncate(0)</w:t>
      </w:r>
    </w:p>
    <w:p w:rsidR="00964CBC" w:rsidRDefault="00964CBC" w:rsidP="00554C70">
      <w:r w:rsidRPr="008C3F15">
        <w:rPr>
          <w:color w:val="00B050"/>
        </w:rPr>
        <w:t>#end loop</w:t>
      </w:r>
      <w:r>
        <w:br/>
        <w:t>break</w:t>
      </w:r>
    </w:p>
    <w:p w:rsidR="00625207" w:rsidRPr="00554C70" w:rsidRDefault="00597279" w:rsidP="00554C70">
      <w:r w:rsidRPr="008C3F15">
        <w:rPr>
          <w:color w:val="00B050"/>
        </w:rPr>
        <w:t>#destroy all windows and release the video capture</w:t>
      </w:r>
      <w:r w:rsidRPr="008C3F15">
        <w:rPr>
          <w:color w:val="00B050"/>
        </w:rPr>
        <w:br/>
      </w:r>
      <w:r>
        <w:t>destroy.all.windows()</w:t>
      </w:r>
      <w:r>
        <w:br/>
        <w:t>camera.capture.release()</w:t>
      </w:r>
    </w:p>
    <w:p w:rsidR="00554C70" w:rsidRDefault="00F73F5B" w:rsidP="00554C70">
      <w:pPr>
        <w:pStyle w:val="Heading3"/>
      </w:pPr>
      <w:bookmarkStart w:id="17" w:name="_Toc4084720"/>
      <w:r>
        <w:t xml:space="preserve">2.3.2 </w:t>
      </w:r>
      <w:r w:rsidR="00554C70">
        <w:t>HSV colour mask</w:t>
      </w:r>
      <w:bookmarkEnd w:id="17"/>
    </w:p>
    <w:p w:rsidR="00B1768D" w:rsidRDefault="00B1768D" w:rsidP="00554C70">
      <w:r w:rsidRPr="00F73F5B">
        <w:rPr>
          <w:color w:val="00B050"/>
        </w:rPr>
        <w:t>#import packages</w:t>
      </w:r>
      <w:r>
        <w:br/>
        <w:t>import system.packages</w:t>
      </w:r>
    </w:p>
    <w:p w:rsidR="00B1768D" w:rsidRDefault="00B1768D" w:rsidP="00B1768D">
      <w:r w:rsidRPr="008C3F15">
        <w:rPr>
          <w:color w:val="00B050"/>
        </w:rPr>
        <w:t>#define camera resolution + fps and reference to raw camera capture</w:t>
      </w:r>
      <w:r w:rsidRPr="008C3F15">
        <w:rPr>
          <w:color w:val="00B050"/>
        </w:rPr>
        <w:br/>
      </w:r>
      <w:r>
        <w:t>camera = picamera()</w:t>
      </w:r>
      <w:r>
        <w:br/>
        <w:t>camera.resolution = (x,y)</w:t>
      </w:r>
      <w:r>
        <w:br/>
        <w:t>camera.framerate = 32</w:t>
      </w:r>
      <w:r>
        <w:br/>
        <w:t>rawcaprute = PiArray(camera, size =(x,y))</w:t>
      </w:r>
    </w:p>
    <w:p w:rsidR="00931066" w:rsidRDefault="00B1768D" w:rsidP="00931066">
      <w:r w:rsidRPr="008C3F15">
        <w:rPr>
          <w:color w:val="00B050"/>
        </w:rPr>
        <w:t xml:space="preserve">#open a window to define the upper and lower HSV </w:t>
      </w:r>
      <w:r w:rsidR="00D64AF4" w:rsidRPr="008C3F15">
        <w:rPr>
          <w:color w:val="00B050"/>
        </w:rPr>
        <w:t>boundaries</w:t>
      </w:r>
      <w:r w:rsidR="00D64AF4" w:rsidRPr="008C3F15">
        <w:rPr>
          <w:color w:val="00B050"/>
        </w:rPr>
        <w:br/>
      </w:r>
      <w:r w:rsidR="00D64AF4">
        <w:t>open.namedwindow(‘HSV’)</w:t>
      </w:r>
      <w:r w:rsidR="00D64AF4">
        <w:br/>
      </w:r>
      <w:r w:rsidR="00D64AF4" w:rsidRPr="008C3F15">
        <w:rPr>
          <w:color w:val="00B050"/>
        </w:rPr>
        <w:t>#lower range sliders</w:t>
      </w:r>
      <w:r w:rsidR="00D64AF4">
        <w:br/>
        <w:t>createtrackbar(‘</w:t>
      </w:r>
      <w:r w:rsidR="007414C0">
        <w:t>l</w:t>
      </w:r>
      <w:r w:rsidR="00931066">
        <w:t>ow</w:t>
      </w:r>
      <w:r w:rsidR="00D64AF4">
        <w:t>Hue’, ‘HSV’, trackbar[0],  255, nothing)</w:t>
      </w:r>
      <w:r w:rsidR="007414C0">
        <w:br/>
        <w:t>createtrackbar(‘l</w:t>
      </w:r>
      <w:r w:rsidR="00931066">
        <w:t xml:space="preserve">owSaturation’, ‘HSV’, trackbar[1], </w:t>
      </w:r>
      <w:r w:rsidR="007414C0">
        <w:t xml:space="preserve"> 255, nothing)</w:t>
      </w:r>
      <w:r w:rsidR="007414C0">
        <w:br/>
        <w:t>createtrackbar(‘l</w:t>
      </w:r>
      <w:r w:rsidR="00931066">
        <w:t>owValue’, ‘HSV’, trackbar[2],  255, nothing)</w:t>
      </w:r>
      <w:r w:rsidR="00931066" w:rsidRPr="00931066">
        <w:t xml:space="preserve"> </w:t>
      </w:r>
      <w:r w:rsidR="00931066">
        <w:br/>
      </w:r>
      <w:r w:rsidR="00931066" w:rsidRPr="008C3F15">
        <w:rPr>
          <w:color w:val="00B050"/>
        </w:rPr>
        <w:t>#upper ran</w:t>
      </w:r>
      <w:r w:rsidR="007414C0" w:rsidRPr="008C3F15">
        <w:rPr>
          <w:color w:val="00B050"/>
        </w:rPr>
        <w:t>ge sliders</w:t>
      </w:r>
      <w:r w:rsidR="007414C0" w:rsidRPr="008C3F15">
        <w:rPr>
          <w:color w:val="00B050"/>
        </w:rPr>
        <w:br/>
      </w:r>
      <w:r w:rsidR="007414C0">
        <w:t>createtrackbar(‘h</w:t>
      </w:r>
      <w:r w:rsidR="00931066">
        <w:t>ighHue’, ‘HSV’, trackbar[3],  255, nothing)</w:t>
      </w:r>
      <w:r w:rsidR="00931066">
        <w:br/>
        <w:t>createtrackbar(‘</w:t>
      </w:r>
      <w:r w:rsidR="007414C0">
        <w:t>h</w:t>
      </w:r>
      <w:r w:rsidR="00931066">
        <w:t xml:space="preserve">ighSaturation’, ‘HSV’, trackbar[4], </w:t>
      </w:r>
      <w:r w:rsidR="007414C0">
        <w:t xml:space="preserve"> 255, nothing)</w:t>
      </w:r>
      <w:r w:rsidR="007414C0">
        <w:br/>
        <w:t>createtrackbar(‘h</w:t>
      </w:r>
      <w:r w:rsidR="00931066">
        <w:t>ighValue’, ‘HSV’, trackbar[5],  255, nothing)</w:t>
      </w:r>
    </w:p>
    <w:p w:rsidR="007414C0" w:rsidRDefault="00931066" w:rsidP="007414C0">
      <w:r w:rsidRPr="008C3F15">
        <w:rPr>
          <w:color w:val="00B050"/>
        </w:rPr>
        <w:t>#create loop to get HSV values from UI sliders</w:t>
      </w:r>
      <w:r w:rsidR="007414C0">
        <w:br/>
        <w:t xml:space="preserve">while true: </w:t>
      </w:r>
      <w:r w:rsidR="007414C0">
        <w:br/>
      </w:r>
      <w:r w:rsidR="007414C0" w:rsidRPr="008C3F15">
        <w:rPr>
          <w:color w:val="00B050"/>
        </w:rPr>
        <w:t>#return the fps of camera</w:t>
      </w:r>
      <w:r w:rsidR="007414C0">
        <w:br/>
      </w:r>
      <w:r w:rsidR="007414C0">
        <w:tab/>
        <w:t>timeCheck = time.time()</w:t>
      </w:r>
      <w:r w:rsidR="007414C0">
        <w:br/>
      </w:r>
      <w:r w:rsidR="007414C0">
        <w:tab/>
      </w:r>
      <w:r w:rsidR="007414C0" w:rsidRPr="008C3F15">
        <w:rPr>
          <w:color w:val="00B050"/>
        </w:rPr>
        <w:t xml:space="preserve">#now get </w:t>
      </w:r>
      <w:r w:rsidR="007617E5">
        <w:rPr>
          <w:color w:val="00B050"/>
        </w:rPr>
        <w:t>HSV</w:t>
      </w:r>
      <w:r w:rsidR="007414C0" w:rsidRPr="008C3F15">
        <w:rPr>
          <w:color w:val="00B050"/>
        </w:rPr>
        <w:t xml:space="preserve"> values</w:t>
      </w:r>
      <w:r w:rsidR="007414C0" w:rsidRPr="008C3F15">
        <w:rPr>
          <w:color w:val="00B050"/>
        </w:rPr>
        <w:br/>
      </w:r>
      <w:r w:rsidR="007414C0">
        <w:tab/>
      </w:r>
      <w:r w:rsidR="007414C0" w:rsidRPr="007414C0">
        <w:t>lowH</w:t>
      </w:r>
      <w:r w:rsidR="00E746A2">
        <w:t xml:space="preserve">ue = </w:t>
      </w:r>
      <w:r w:rsidR="007414C0">
        <w:t>getTrackbarPos(‘lowHue’</w:t>
      </w:r>
      <w:r w:rsidR="007414C0" w:rsidRPr="007414C0">
        <w:t xml:space="preserve">, </w:t>
      </w:r>
      <w:r w:rsidR="007414C0">
        <w:t>‘HSV’</w:t>
      </w:r>
      <w:r w:rsidR="007414C0" w:rsidRPr="007414C0">
        <w:t>)</w:t>
      </w:r>
      <w:r w:rsidR="007414C0">
        <w:br/>
      </w:r>
      <w:r w:rsidR="007414C0">
        <w:tab/>
        <w:t>lowSaturation = getTrackbarPos(‘lowSaturation’</w:t>
      </w:r>
      <w:r w:rsidR="007414C0" w:rsidRPr="007414C0">
        <w:t xml:space="preserve">, </w:t>
      </w:r>
      <w:r w:rsidR="007414C0">
        <w:t>‘HSV’</w:t>
      </w:r>
      <w:r w:rsidR="007414C0" w:rsidRPr="007414C0">
        <w:t>)</w:t>
      </w:r>
      <w:r w:rsidR="007414C0">
        <w:br/>
      </w:r>
      <w:r w:rsidR="007414C0">
        <w:tab/>
        <w:t>lowValue =</w:t>
      </w:r>
      <w:r w:rsidR="00E746A2">
        <w:t xml:space="preserve"> </w:t>
      </w:r>
      <w:r w:rsidR="007414C0">
        <w:t>getTrackbarPos(‘lowValue’</w:t>
      </w:r>
      <w:r w:rsidR="007414C0" w:rsidRPr="007414C0">
        <w:t xml:space="preserve">, </w:t>
      </w:r>
      <w:r w:rsidR="007414C0">
        <w:t>‘HSV’</w:t>
      </w:r>
      <w:r w:rsidR="007414C0" w:rsidRPr="007414C0">
        <w:t>)</w:t>
      </w:r>
      <w:r w:rsidR="007414C0">
        <w:br/>
      </w:r>
      <w:r w:rsidR="007414C0">
        <w:tab/>
        <w:t>high</w:t>
      </w:r>
      <w:r w:rsidR="007414C0" w:rsidRPr="007414C0">
        <w:t>H</w:t>
      </w:r>
      <w:r w:rsidR="00E746A2">
        <w:t xml:space="preserve">ue = </w:t>
      </w:r>
      <w:r w:rsidR="007414C0">
        <w:t>getTrackbarPos(‘highHue’</w:t>
      </w:r>
      <w:r w:rsidR="007414C0" w:rsidRPr="007414C0">
        <w:t xml:space="preserve">, </w:t>
      </w:r>
      <w:r w:rsidR="007414C0">
        <w:t>‘HSV’</w:t>
      </w:r>
      <w:r w:rsidR="007414C0" w:rsidRPr="007414C0">
        <w:t>)</w:t>
      </w:r>
      <w:r w:rsidR="007414C0">
        <w:br/>
      </w:r>
      <w:r w:rsidR="007414C0">
        <w:tab/>
        <w:t>highSaturation = getTrackbarPos(‘highSaturation’</w:t>
      </w:r>
      <w:r w:rsidR="007414C0" w:rsidRPr="007414C0">
        <w:t xml:space="preserve">, </w:t>
      </w:r>
      <w:r w:rsidR="007414C0">
        <w:t>‘HSV’</w:t>
      </w:r>
      <w:r w:rsidR="007414C0" w:rsidRPr="007414C0">
        <w:t>)</w:t>
      </w:r>
      <w:r w:rsidR="007414C0">
        <w:br/>
      </w:r>
      <w:r w:rsidR="007414C0">
        <w:tab/>
        <w:t>highValue =</w:t>
      </w:r>
      <w:r w:rsidR="00E746A2">
        <w:t xml:space="preserve"> </w:t>
      </w:r>
      <w:r w:rsidR="007414C0">
        <w:t>getTrackbarPos(‘highValue’</w:t>
      </w:r>
      <w:r w:rsidR="007414C0" w:rsidRPr="007414C0">
        <w:t xml:space="preserve">, </w:t>
      </w:r>
      <w:r w:rsidR="007414C0">
        <w:t>‘HSV’</w:t>
      </w:r>
      <w:r w:rsidR="007414C0" w:rsidRPr="007414C0">
        <w:t>)</w:t>
      </w:r>
    </w:p>
    <w:p w:rsidR="007414C0" w:rsidRDefault="007414C0" w:rsidP="007414C0">
      <w:pPr>
        <w:ind w:left="720"/>
      </w:pPr>
      <w:r w:rsidRPr="008C3F15">
        <w:rPr>
          <w:color w:val="00B050"/>
        </w:rPr>
        <w:t>#camera warmup time</w:t>
      </w:r>
      <w:r>
        <w:br/>
        <w:t>time.to.warmup(1)</w:t>
      </w:r>
    </w:p>
    <w:p w:rsidR="007414C0" w:rsidRDefault="007414C0" w:rsidP="007414C0">
      <w:pPr>
        <w:ind w:left="720"/>
      </w:pPr>
      <w:r w:rsidRPr="008C3F15">
        <w:rPr>
          <w:color w:val="00B050"/>
        </w:rPr>
        <w:t>#capture frames from camera and loops until we stop running the program</w:t>
      </w:r>
      <w:r w:rsidRPr="008C3F15">
        <w:rPr>
          <w:color w:val="00B050"/>
        </w:rPr>
        <w:br/>
      </w:r>
      <w:r>
        <w:t>for frame in camera.capture_continous(rawcapture, format = ‘bgr’, use_video_port= true):</w:t>
      </w:r>
    </w:p>
    <w:p w:rsidR="007414C0" w:rsidRDefault="007414C0" w:rsidP="007414C0">
      <w:pPr>
        <w:ind w:left="1440"/>
      </w:pPr>
      <w:r w:rsidRPr="008C3F15">
        <w:rPr>
          <w:color w:val="00B050"/>
        </w:rPr>
        <w:t>#grab raw image</w:t>
      </w:r>
      <w:r>
        <w:br/>
        <w:t>image = frame.array</w:t>
      </w:r>
    </w:p>
    <w:p w:rsidR="007414C0" w:rsidRDefault="007414C0" w:rsidP="007414C0">
      <w:r>
        <w:tab/>
      </w:r>
      <w:r>
        <w:tab/>
      </w:r>
      <w:r w:rsidRPr="008C3F15">
        <w:rPr>
          <w:color w:val="00B050"/>
        </w:rPr>
        <w:t>#show frame</w:t>
      </w:r>
      <w:r w:rsidRPr="008C3F15">
        <w:rPr>
          <w:color w:val="00B050"/>
        </w:rPr>
        <w:br/>
      </w:r>
      <w:r w:rsidR="00E746A2">
        <w:tab/>
      </w:r>
      <w:r w:rsidR="00E746A2">
        <w:tab/>
      </w:r>
      <w:r>
        <w:t>img.show(‘frame’, image)</w:t>
      </w:r>
    </w:p>
    <w:p w:rsidR="007414C0" w:rsidRDefault="007414C0" w:rsidP="007414C0">
      <w:r>
        <w:tab/>
      </w:r>
      <w:r>
        <w:tab/>
      </w:r>
      <w:r w:rsidRPr="008C3F15">
        <w:rPr>
          <w:color w:val="00B050"/>
        </w:rPr>
        <w:t># Convert the frame to HSV colour model.</w:t>
      </w:r>
      <w:r w:rsidRPr="008C3F15">
        <w:rPr>
          <w:color w:val="00B050"/>
        </w:rPr>
        <w:br/>
      </w:r>
      <w:r>
        <w:t xml:space="preserve">    </w:t>
      </w:r>
      <w:r>
        <w:tab/>
      </w:r>
      <w:r>
        <w:tab/>
        <w:t xml:space="preserve">frameHSV = </w:t>
      </w:r>
      <w:r w:rsidR="00E746A2">
        <w:t>BGR</w:t>
      </w:r>
      <w:r>
        <w:t>.cvtColor(frame,</w:t>
      </w:r>
      <w:r w:rsidR="00201D87">
        <w:t xml:space="preserve"> </w:t>
      </w:r>
      <w:r>
        <w:t>COLOR_BGR2HSV)</w:t>
      </w:r>
    </w:p>
    <w:p w:rsidR="00267800" w:rsidRDefault="00267800" w:rsidP="00267800">
      <w:pPr>
        <w:ind w:left="1440"/>
      </w:pPr>
      <w:r w:rsidRPr="008C3F15">
        <w:rPr>
          <w:color w:val="00B050"/>
        </w:rPr>
        <w:t># HSV values to define a colour rang</w:t>
      </w:r>
      <w:r w:rsidR="009B1D05" w:rsidRPr="008C3F15">
        <w:rPr>
          <w:color w:val="00B050"/>
        </w:rPr>
        <w:t>e</w:t>
      </w:r>
      <w:r w:rsidRPr="008C3F15">
        <w:rPr>
          <w:color w:val="00B050"/>
        </w:rPr>
        <w:t xml:space="preserve"> to create a mask from</w:t>
      </w:r>
      <w:r w:rsidRPr="008C3F15">
        <w:rPr>
          <w:color w:val="00B050"/>
        </w:rPr>
        <w:br/>
      </w:r>
      <w:r>
        <w:t>colorLow = array([lowHue,lowSat,lowVal])</w:t>
      </w:r>
      <w:r>
        <w:br/>
        <w:t>colorHigh = array([highHue,highSat,highVal])</w:t>
      </w:r>
      <w:r>
        <w:br/>
        <w:t>mask =</w:t>
      </w:r>
      <w:r w:rsidR="00E746A2">
        <w:t xml:space="preserve"> </w:t>
      </w:r>
      <w:r>
        <w:t>inRange(frameHSV, colorLow, colorHigh)</w:t>
      </w:r>
      <w:r>
        <w:br/>
      </w:r>
      <w:r w:rsidRPr="008C3F15">
        <w:rPr>
          <w:color w:val="00B050"/>
        </w:rPr>
        <w:t># Show the first mask</w:t>
      </w:r>
      <w:r w:rsidRPr="008C3F15">
        <w:rPr>
          <w:color w:val="00B050"/>
        </w:rPr>
        <w:br/>
      </w:r>
      <w:r>
        <w:t>imshow('mask-plain', mask)</w:t>
      </w:r>
    </w:p>
    <w:p w:rsidR="00267800" w:rsidRDefault="00267800" w:rsidP="009B1D05">
      <w:pPr>
        <w:ind w:left="1440"/>
      </w:pPr>
      <w:r>
        <w:t>im2, contours, hierarchy = findContours(mask, RETR</w:t>
      </w:r>
      <w:r w:rsidR="009B1D05">
        <w:t>_TREE, CHAIN_APPROX_SIMPLE)</w:t>
      </w:r>
      <w:r>
        <w:t xml:space="preserve"> </w:t>
      </w:r>
    </w:p>
    <w:p w:rsidR="00267800" w:rsidRDefault="00267800" w:rsidP="009B1D05">
      <w:pPr>
        <w:ind w:left="1440"/>
      </w:pPr>
      <w:r>
        <w:t>contour_sizes = [(contourArea(contour), co</w:t>
      </w:r>
      <w:r w:rsidR="009B1D05">
        <w:t>ntour) for contour in contours]</w:t>
      </w:r>
      <w:r w:rsidR="009B1D05">
        <w:br/>
      </w:r>
      <w:r>
        <w:t>biggest_contour = max(contou</w:t>
      </w:r>
      <w:r w:rsidR="009B1D05">
        <w:t>r_sizes, key=lambda x: x[0])[1]</w:t>
      </w:r>
      <w:r>
        <w:t xml:space="preserve">    </w:t>
      </w:r>
    </w:p>
    <w:p w:rsidR="009B1D05" w:rsidRDefault="009B1D05" w:rsidP="009B1D05">
      <w:pPr>
        <w:ind w:left="1440"/>
      </w:pPr>
      <w:r w:rsidRPr="008C3F15">
        <w:rPr>
          <w:color w:val="00B050"/>
        </w:rPr>
        <w:t># Show final output image</w:t>
      </w:r>
      <w:r w:rsidRPr="008C3F15">
        <w:rPr>
          <w:color w:val="00B050"/>
        </w:rPr>
        <w:br/>
      </w:r>
      <w:r>
        <w:t>imshow(‘HSV’, frame)</w:t>
      </w:r>
    </w:p>
    <w:p w:rsidR="007414C0" w:rsidRDefault="007414C0" w:rsidP="007414C0">
      <w:r>
        <w:tab/>
      </w:r>
      <w:r>
        <w:tab/>
      </w:r>
      <w:r w:rsidRPr="008C3F15">
        <w:rPr>
          <w:color w:val="00B050"/>
        </w:rPr>
        <w:t>#clear stream and prepare for next frame</w:t>
      </w:r>
      <w:r w:rsidRPr="008C3F15">
        <w:rPr>
          <w:color w:val="00B050"/>
        </w:rPr>
        <w:br/>
      </w:r>
      <w:r>
        <w:tab/>
      </w:r>
      <w:r>
        <w:tab/>
      </w:r>
      <w:r w:rsidRPr="00597279">
        <w:t>rawCapture.truncate(0)</w:t>
      </w:r>
    </w:p>
    <w:p w:rsidR="009B1D05" w:rsidRDefault="009B1D05" w:rsidP="009B1D05">
      <w:pPr>
        <w:ind w:left="1440"/>
      </w:pPr>
      <w:r>
        <w:t>k =</w:t>
      </w:r>
      <w:r w:rsidR="00E746A2">
        <w:t xml:space="preserve"> </w:t>
      </w:r>
      <w:r>
        <w:t>waitKey(5) &amp; 0xFF</w:t>
      </w:r>
      <w:r>
        <w:br/>
        <w:t>if k == 27:</w:t>
      </w:r>
    </w:p>
    <w:p w:rsidR="009B1D05" w:rsidRDefault="007414C0" w:rsidP="009B1D05">
      <w:pPr>
        <w:ind w:left="720"/>
      </w:pPr>
      <w:r w:rsidRPr="008C3F15">
        <w:rPr>
          <w:color w:val="00B050"/>
        </w:rPr>
        <w:t>#end</w:t>
      </w:r>
      <w:r w:rsidR="009B1D05" w:rsidRPr="008C3F15">
        <w:rPr>
          <w:color w:val="00B050"/>
        </w:rPr>
        <w:t xml:space="preserve"> first </w:t>
      </w:r>
      <w:r w:rsidRPr="008C3F15">
        <w:rPr>
          <w:color w:val="00B050"/>
        </w:rPr>
        <w:t>loop</w:t>
      </w:r>
      <w:r w:rsidRPr="008C3F15">
        <w:rPr>
          <w:color w:val="00B050"/>
        </w:rPr>
        <w:br/>
      </w:r>
      <w:r>
        <w:t>break</w:t>
      </w:r>
      <w:r w:rsidR="009B1D05">
        <w:br/>
      </w:r>
      <w:r w:rsidR="009B1D05" w:rsidRPr="008C3F15">
        <w:rPr>
          <w:color w:val="00B050"/>
        </w:rPr>
        <w:t>#print fps</w:t>
      </w:r>
      <w:r w:rsidR="009B1D05" w:rsidRPr="008C3F15">
        <w:rPr>
          <w:color w:val="00B050"/>
        </w:rPr>
        <w:br/>
      </w:r>
      <w:r w:rsidR="009B1D05" w:rsidRPr="009B1D05">
        <w:t>print('fps - ', 1/(time.time() - timeCheck))</w:t>
      </w:r>
    </w:p>
    <w:p w:rsidR="009B1D05" w:rsidRDefault="009B1D05" w:rsidP="009B1D05">
      <w:r w:rsidRPr="008C3F15">
        <w:rPr>
          <w:color w:val="00B050"/>
        </w:rPr>
        <w:t>#end second loop</w:t>
      </w:r>
      <w:r w:rsidRPr="008C3F15">
        <w:rPr>
          <w:color w:val="00B050"/>
        </w:rPr>
        <w:br/>
      </w:r>
      <w:r>
        <w:t>break</w:t>
      </w:r>
    </w:p>
    <w:p w:rsidR="009B1D05" w:rsidRDefault="009B1D05" w:rsidP="009B1D05">
      <w:r w:rsidRPr="008C3F15">
        <w:rPr>
          <w:color w:val="00B050"/>
        </w:rPr>
        <w:t>#destroy all windows and release the video capture</w:t>
      </w:r>
      <w:r w:rsidR="00201D87">
        <w:rPr>
          <w:color w:val="00B050"/>
        </w:rPr>
        <w:br/>
      </w:r>
      <w:r>
        <w:t>destroyAllWindows()</w:t>
      </w:r>
      <w:r>
        <w:br/>
        <w:t>vidCapture.release()</w:t>
      </w:r>
    </w:p>
    <w:p w:rsidR="00B1768D" w:rsidRPr="00554C70" w:rsidRDefault="00B1768D" w:rsidP="00554C70"/>
    <w:p w:rsidR="00554C70" w:rsidRPr="00420F42" w:rsidRDefault="00F73F5B" w:rsidP="00554C70">
      <w:pPr>
        <w:pStyle w:val="Heading3"/>
      </w:pPr>
      <w:bookmarkStart w:id="18" w:name="_Toc4084721"/>
      <w:r>
        <w:t xml:space="preserve">2.3.3 </w:t>
      </w:r>
      <w:r w:rsidR="00554C70">
        <w:t>Detecting and tracking the tennis ball</w:t>
      </w:r>
      <w:bookmarkEnd w:id="18"/>
    </w:p>
    <w:p w:rsidR="00353AD4" w:rsidRPr="00353AD4" w:rsidRDefault="00353AD4" w:rsidP="00353AD4">
      <w:r w:rsidRPr="008C3F15">
        <w:rPr>
          <w:color w:val="00B050"/>
        </w:rPr>
        <w:t>#import packages</w:t>
      </w:r>
      <w:r w:rsidRPr="008C3F15">
        <w:rPr>
          <w:color w:val="00B050"/>
        </w:rPr>
        <w:br/>
      </w:r>
      <w:r>
        <w:t>import system.packages</w:t>
      </w:r>
    </w:p>
    <w:p w:rsidR="008C3F15" w:rsidRDefault="008C3F15" w:rsidP="008C3F15">
      <w:r w:rsidRPr="008C3F15">
        <w:rPr>
          <w:color w:val="00B050"/>
        </w:rPr>
        <w:t>#define camera resolution + fps and reference to raw camera capture</w:t>
      </w:r>
      <w:r w:rsidRPr="008C3F15">
        <w:rPr>
          <w:color w:val="00B050"/>
        </w:rPr>
        <w:br/>
      </w:r>
      <w:r>
        <w:t>camera = picamera()</w:t>
      </w:r>
      <w:r>
        <w:br/>
        <w:t>camera.resolution = (x,y)</w:t>
      </w:r>
      <w:r>
        <w:br/>
        <w:t>camera.framerate = 32</w:t>
      </w:r>
      <w:r>
        <w:br/>
        <w:t>rawcaprute = PiArray(camera, size =(x,y))</w:t>
      </w:r>
    </w:p>
    <w:p w:rsidR="00395C5E" w:rsidRDefault="00395C5E" w:rsidP="00395C5E">
      <w:r w:rsidRPr="00395C5E">
        <w:rPr>
          <w:color w:val="00B050"/>
        </w:rPr>
        <w:t># define the low</w:t>
      </w:r>
      <w:r>
        <w:rPr>
          <w:color w:val="00B050"/>
        </w:rPr>
        <w:t xml:space="preserve">er and upper </w:t>
      </w:r>
      <w:r w:rsidRPr="00395C5E">
        <w:rPr>
          <w:color w:val="00B050"/>
        </w:rPr>
        <w:t>boundaries of the colour of the tennis ball in the HSV colour space, then initialize the list of tracked points</w:t>
      </w:r>
      <w:r>
        <w:rPr>
          <w:color w:val="00B050"/>
        </w:rPr>
        <w:br/>
      </w:r>
      <w:r>
        <w:t>greenLower = (best lower HSV boundaries found for tennis ball)</w:t>
      </w:r>
      <w:r>
        <w:br/>
        <w:t>greenUpper = (best upper HSV boundaries found for tennis ball)</w:t>
      </w:r>
      <w:r>
        <w:br/>
        <w:t>pts = deque(maxlen=args["buffer"])</w:t>
      </w:r>
    </w:p>
    <w:p w:rsidR="00395C5E" w:rsidRDefault="00395C5E" w:rsidP="00395C5E">
      <w:r w:rsidRPr="00395C5E">
        <w:rPr>
          <w:color w:val="00B050"/>
        </w:rPr>
        <w:t>#</w:t>
      </w:r>
      <w:r>
        <w:rPr>
          <w:color w:val="00B050"/>
        </w:rPr>
        <w:t>camera warmup time</w:t>
      </w:r>
      <w:r>
        <w:rPr>
          <w:color w:val="00B050"/>
        </w:rPr>
        <w:br/>
      </w:r>
      <w:r>
        <w:t>time.to.warmup(1)</w:t>
      </w:r>
    </w:p>
    <w:p w:rsidR="007617E5" w:rsidRDefault="007617E5" w:rsidP="007617E5">
      <w:r w:rsidRPr="007617E5">
        <w:rPr>
          <w:color w:val="00B050"/>
        </w:rPr>
        <w:t># keep looping</w:t>
      </w:r>
      <w:r w:rsidRPr="007617E5">
        <w:rPr>
          <w:color w:val="00B050"/>
        </w:rPr>
        <w:br/>
      </w:r>
      <w:r>
        <w:t>while True:</w:t>
      </w:r>
    </w:p>
    <w:p w:rsidR="007617E5" w:rsidRDefault="007617E5" w:rsidP="007617E5">
      <w:pPr>
        <w:ind w:left="720"/>
      </w:pPr>
      <w:r w:rsidRPr="007617E5">
        <w:rPr>
          <w:color w:val="00B050"/>
        </w:rPr>
        <w:t># grab the current frame</w:t>
      </w:r>
      <w:r w:rsidRPr="007617E5">
        <w:rPr>
          <w:color w:val="00B050"/>
        </w:rPr>
        <w:br/>
      </w:r>
      <w:r>
        <w:t xml:space="preserve">frame = </w:t>
      </w:r>
      <w:r w:rsidR="00E746A2">
        <w:t>grab.frame()</w:t>
      </w:r>
    </w:p>
    <w:p w:rsidR="007617E5" w:rsidRDefault="00FC053A" w:rsidP="007617E5">
      <w:pPr>
        <w:ind w:firstLine="720"/>
      </w:pPr>
      <w:r w:rsidRPr="00FC053A">
        <w:rPr>
          <w:color w:val="00B050"/>
        </w:rPr>
        <w:t># resize the frame, blu</w:t>
      </w:r>
      <w:r>
        <w:rPr>
          <w:color w:val="00B050"/>
        </w:rPr>
        <w:t xml:space="preserve">r it, and convert it to the HSV </w:t>
      </w:r>
      <w:r w:rsidRPr="00FC053A">
        <w:rPr>
          <w:color w:val="00B050"/>
        </w:rPr>
        <w:t>colo</w:t>
      </w:r>
      <w:r>
        <w:rPr>
          <w:color w:val="00B050"/>
        </w:rPr>
        <w:t>u</w:t>
      </w:r>
      <w:r w:rsidRPr="00FC053A">
        <w:rPr>
          <w:color w:val="00B050"/>
        </w:rPr>
        <w:t>r space</w:t>
      </w:r>
      <w:r>
        <w:rPr>
          <w:color w:val="00B050"/>
        </w:rPr>
        <w:br/>
      </w:r>
      <w:r w:rsidRPr="00FC053A">
        <w:tab/>
        <w:t>frame =</w:t>
      </w:r>
      <w:r w:rsidR="00E746A2" w:rsidRPr="00FC053A">
        <w:t xml:space="preserve"> </w:t>
      </w:r>
      <w:r w:rsidR="00E746A2">
        <w:t>resize</w:t>
      </w:r>
      <w:r w:rsidR="00E746A2" w:rsidRPr="00FC053A">
        <w:t xml:space="preserve"> (</w:t>
      </w:r>
      <w:r w:rsidRPr="00FC053A">
        <w:t>frame, width=</w:t>
      </w:r>
      <w:r w:rsidR="007617E5">
        <w:t>320)</w:t>
      </w:r>
      <w:r w:rsidR="00E746A2">
        <w:br/>
      </w:r>
      <w:r w:rsidR="00E746A2">
        <w:tab/>
        <w:t>blurred = camera.blurred</w:t>
      </w:r>
      <w:r w:rsidR="00E746A2" w:rsidRPr="00FC053A">
        <w:t xml:space="preserve"> </w:t>
      </w:r>
      <w:r w:rsidRPr="00FC053A">
        <w:t>(frame, (11, 11), 0)</w:t>
      </w:r>
      <w:r w:rsidRPr="00FC053A">
        <w:br/>
      </w:r>
      <w:r w:rsidRPr="00FC053A">
        <w:tab/>
      </w:r>
      <w:r w:rsidR="007617E5">
        <w:t>HSV</w:t>
      </w:r>
      <w:r w:rsidRPr="00FC053A">
        <w:t xml:space="preserve"> =</w:t>
      </w:r>
      <w:r w:rsidR="00E746A2">
        <w:t xml:space="preserve"> BGR.</w:t>
      </w:r>
      <w:r w:rsidRPr="00FC053A">
        <w:t>cvtColor(</w:t>
      </w:r>
      <w:r w:rsidRPr="007617E5">
        <w:t>blurred</w:t>
      </w:r>
      <w:r w:rsidRPr="00FC053A">
        <w:t>,</w:t>
      </w:r>
      <w:r w:rsidR="00201D87">
        <w:t xml:space="preserve"> </w:t>
      </w:r>
      <w:r w:rsidRPr="00FC053A">
        <w:t>COLOR_BGR2HSV)</w:t>
      </w:r>
    </w:p>
    <w:p w:rsidR="007617E5" w:rsidRDefault="007617E5" w:rsidP="00E746A2">
      <w:pPr>
        <w:ind w:left="720"/>
      </w:pPr>
      <w:r w:rsidRPr="007617E5">
        <w:rPr>
          <w:color w:val="00B050"/>
        </w:rPr>
        <w:t>#construct a mask for the colour of the tennis ball “green”, then preform dilations and erosions in order to remove tiny blobs left in the mask.</w:t>
      </w:r>
      <w:r w:rsidRPr="007617E5">
        <w:rPr>
          <w:color w:val="00B050"/>
        </w:rPr>
        <w:br/>
      </w:r>
      <w:r w:rsidRPr="007617E5">
        <w:t>mask =</w:t>
      </w:r>
      <w:r w:rsidR="00E746A2">
        <w:t xml:space="preserve"> </w:t>
      </w:r>
      <w:r w:rsidRPr="007617E5">
        <w:t>inRange(hsv, greenLower, greenUpper)</w:t>
      </w:r>
      <w:r w:rsidRPr="007617E5">
        <w:br/>
        <w:t>mask =</w:t>
      </w:r>
      <w:r w:rsidR="00E746A2">
        <w:t xml:space="preserve"> </w:t>
      </w:r>
      <w:r w:rsidRPr="007617E5">
        <w:t>erode(mask, None, iterations=2)</w:t>
      </w:r>
      <w:r w:rsidRPr="007617E5">
        <w:br/>
        <w:t>mask =</w:t>
      </w:r>
      <w:r w:rsidR="00E746A2">
        <w:t xml:space="preserve"> </w:t>
      </w:r>
      <w:r w:rsidRPr="007617E5">
        <w:t>dilate(mask, None, iterations=2)</w:t>
      </w:r>
    </w:p>
    <w:p w:rsidR="004253B0" w:rsidRPr="004253B0" w:rsidRDefault="004253B0" w:rsidP="004253B0">
      <w:pPr>
        <w:ind w:left="720"/>
        <w:rPr>
          <w:color w:val="00B050"/>
        </w:rPr>
      </w:pPr>
      <w:r w:rsidRPr="004253B0">
        <w:rPr>
          <w:color w:val="00B050"/>
        </w:rPr>
        <w:t xml:space="preserve"># find contours in the </w:t>
      </w:r>
      <w:r>
        <w:rPr>
          <w:color w:val="00B050"/>
        </w:rPr>
        <w:t>mask and initialize the current</w:t>
      </w:r>
      <w:r w:rsidRPr="004253B0">
        <w:rPr>
          <w:color w:val="00B050"/>
        </w:rPr>
        <w:t xml:space="preserve"> (x, y) center of the ball</w:t>
      </w:r>
    </w:p>
    <w:p w:rsidR="004253B0" w:rsidRDefault="004253B0" w:rsidP="009C67E9">
      <w:pPr>
        <w:ind w:left="720"/>
      </w:pPr>
      <w:r w:rsidRPr="004253B0">
        <w:t>cnts =</w:t>
      </w:r>
      <w:r w:rsidR="009C67E9">
        <w:t xml:space="preserve"> </w:t>
      </w:r>
      <w:r w:rsidRPr="004253B0">
        <w:t>findContours(</w:t>
      </w:r>
      <w:r w:rsidR="009C67E9">
        <w:t>mask.copy(), RETR_EXTERNAL,</w:t>
      </w:r>
      <w:r w:rsidR="009C67E9">
        <w:br/>
        <w:t>CHAIN_APPROX_SIMPLE)</w:t>
      </w:r>
      <w:r w:rsidR="009C67E9">
        <w:br/>
      </w:r>
      <w:r w:rsidRPr="004253B0">
        <w:t>cnts =</w:t>
      </w:r>
      <w:r w:rsidR="009C67E9">
        <w:t xml:space="preserve"> </w:t>
      </w:r>
      <w:r w:rsidRPr="004253B0">
        <w:t>grab_contours(cnts)</w:t>
      </w:r>
      <w:r w:rsidR="009C67E9">
        <w:br/>
      </w:r>
      <w:r w:rsidRPr="004253B0">
        <w:t>center = None</w:t>
      </w:r>
    </w:p>
    <w:p w:rsidR="009C67E9" w:rsidRDefault="009C67E9" w:rsidP="009C67E9">
      <w:pPr>
        <w:ind w:left="720"/>
      </w:pPr>
      <w:r w:rsidRPr="009C67E9">
        <w:rPr>
          <w:color w:val="00B050"/>
        </w:rPr>
        <w:t># only proceed if at least one contour was found</w:t>
      </w:r>
      <w:r>
        <w:br/>
        <w:t>if len(cnts) &gt; 0:</w:t>
      </w:r>
      <w:r>
        <w:br/>
      </w:r>
      <w:r w:rsidRPr="009C67E9">
        <w:rPr>
          <w:color w:val="00B050"/>
        </w:rPr>
        <w:t># find the largest contour in the mask, then use it to compute the minimum enclosing box around the tennis ball</w:t>
      </w:r>
      <w:r>
        <w:rPr>
          <w:color w:val="00B050"/>
        </w:rPr>
        <w:br/>
      </w:r>
      <w:r>
        <w:t>contour_sizes = [(contourArea(contour), contour) for contour in contours]</w:t>
      </w:r>
      <w:r>
        <w:br/>
        <w:t>biggest_contour = max(contour_sizes, key=lambda x: x[0])[1]</w:t>
      </w:r>
      <w:r>
        <w:br/>
        <w:t>x,y,w,h =</w:t>
      </w:r>
      <w:r w:rsidR="00A66C08">
        <w:t xml:space="preserve"> </w:t>
      </w:r>
      <w:r>
        <w:t>boundingRect(biggest_contour)</w:t>
      </w:r>
      <w:r w:rsidR="00201D87">
        <w:br/>
      </w:r>
      <w:r>
        <w:t>rectangle(frame,(x,y),(x+w,y+h),(0,255,0),2)</w:t>
      </w:r>
    </w:p>
    <w:p w:rsidR="00201D87" w:rsidRDefault="00A24C0E" w:rsidP="00201D87">
      <w:pPr>
        <w:ind w:left="720"/>
      </w:pPr>
      <w:r>
        <w:rPr>
          <w:color w:val="00B050"/>
        </w:rPr>
        <w:t>#make sure that if the tracked points are lost, then they are ignored</w:t>
      </w:r>
      <w:r>
        <w:rPr>
          <w:color w:val="00B050"/>
        </w:rPr>
        <w:br/>
      </w:r>
      <w:r>
        <w:t>for i in range(1, len(pts)):</w:t>
      </w:r>
      <w:r>
        <w:br/>
      </w:r>
      <w:r>
        <w:tab/>
        <w:t>if pts[i – 1] = 0 or pts[i] = 0 then</w:t>
      </w:r>
      <w:r>
        <w:br/>
      </w:r>
      <w:r>
        <w:tab/>
      </w:r>
      <w:r>
        <w:tab/>
        <w:t>continue</w:t>
      </w:r>
      <w:r w:rsidR="00201D87">
        <w:br/>
        <w:t>#clear stream and prepare for next frame</w:t>
      </w:r>
    </w:p>
    <w:p w:rsidR="00201D87" w:rsidRDefault="00201D87" w:rsidP="00201D87">
      <w:pPr>
        <w:ind w:left="720"/>
      </w:pPr>
      <w:r>
        <w:tab/>
      </w:r>
      <w:r>
        <w:tab/>
        <w:t>rawCapture.truncate(0)</w:t>
      </w:r>
    </w:p>
    <w:p w:rsidR="00201D87" w:rsidRDefault="00201D87" w:rsidP="00201D87">
      <w:pPr>
        <w:ind w:left="720"/>
      </w:pPr>
      <w:r>
        <w:t>k = waitKey(5) &amp; 0xFF</w:t>
      </w:r>
    </w:p>
    <w:p w:rsidR="00A24C0E" w:rsidRDefault="00201D87" w:rsidP="00201D87">
      <w:pPr>
        <w:ind w:left="720"/>
      </w:pPr>
      <w:r>
        <w:t>if k == 27:</w:t>
      </w:r>
    </w:p>
    <w:p w:rsidR="00201D87" w:rsidRDefault="00C83EE8" w:rsidP="00201D87">
      <w:pPr>
        <w:ind w:left="720"/>
      </w:pPr>
      <w:r>
        <w:rPr>
          <w:color w:val="00B050"/>
        </w:rPr>
        <w:t>#show the frame to my screen</w:t>
      </w:r>
      <w:r w:rsidR="00964C02">
        <w:rPr>
          <w:color w:val="00B050"/>
        </w:rPr>
        <w:t xml:space="preserve"> and detect any keypresses </w:t>
      </w:r>
      <w:r>
        <w:rPr>
          <w:color w:val="00B050"/>
        </w:rPr>
        <w:br/>
      </w:r>
      <w:r>
        <w:t>imgshow(‘</w:t>
      </w:r>
      <w:r w:rsidR="00964C02">
        <w:t>F</w:t>
      </w:r>
      <w:r>
        <w:t>rame’</w:t>
      </w:r>
      <w:r w:rsidR="00964C02">
        <w:t>, frame):</w:t>
      </w:r>
      <w:r w:rsidR="00964C02">
        <w:br/>
        <w:t>key = waitkey(1):</w:t>
      </w:r>
      <w:r w:rsidR="00201D87">
        <w:br/>
        <w:t>#if q key is pressed then stop the loop</w:t>
      </w:r>
      <w:r w:rsidR="00201D87">
        <w:br/>
        <w:t>if key == ord(‘q’):</w:t>
      </w:r>
      <w:r w:rsidR="00201D87">
        <w:br/>
      </w:r>
      <w:r w:rsidR="00201D87">
        <w:tab/>
        <w:t>break</w:t>
      </w:r>
    </w:p>
    <w:p w:rsidR="00201D87" w:rsidRDefault="00201D87" w:rsidP="00201D87">
      <w:pPr>
        <w:ind w:left="720"/>
      </w:pPr>
      <w:r w:rsidRPr="008C3F15">
        <w:rPr>
          <w:color w:val="00B050"/>
        </w:rPr>
        <w:t>#print fps</w:t>
      </w:r>
      <w:r w:rsidRPr="008C3F15">
        <w:rPr>
          <w:color w:val="00B050"/>
        </w:rPr>
        <w:br/>
      </w:r>
      <w:r w:rsidRPr="009B1D05">
        <w:t>print('fps - ', 1/(time.time() - timeCheck))</w:t>
      </w:r>
    </w:p>
    <w:p w:rsidR="00201D87" w:rsidRDefault="00201D87" w:rsidP="00201D87">
      <w:r w:rsidRPr="008C3F15">
        <w:rPr>
          <w:color w:val="00B050"/>
        </w:rPr>
        <w:t>#end second loop</w:t>
      </w:r>
      <w:r w:rsidRPr="008C3F15">
        <w:rPr>
          <w:color w:val="00B050"/>
        </w:rPr>
        <w:br/>
      </w:r>
      <w:r>
        <w:t>break</w:t>
      </w:r>
    </w:p>
    <w:p w:rsidR="00201D87" w:rsidRPr="00C83EE8" w:rsidRDefault="00201D87" w:rsidP="00201D87">
      <w:r w:rsidRPr="008C3F15">
        <w:rPr>
          <w:color w:val="00B050"/>
        </w:rPr>
        <w:t>#destroy all windows and release the video capture</w:t>
      </w:r>
      <w:r>
        <w:rPr>
          <w:color w:val="00B050"/>
        </w:rPr>
        <w:br/>
      </w:r>
      <w:r>
        <w:t>destroyAllWindows()</w:t>
      </w:r>
      <w:r>
        <w:br/>
        <w:t>vidCapture.release()</w:t>
      </w:r>
    </w:p>
    <w:p w:rsidR="003950D0" w:rsidRDefault="00F73F5B" w:rsidP="003950D0">
      <w:pPr>
        <w:pStyle w:val="Heading2"/>
      </w:pPr>
      <w:bookmarkStart w:id="19" w:name="_Toc4084722"/>
      <w:r>
        <w:t xml:space="preserve">2.4 </w:t>
      </w:r>
      <w:r w:rsidR="003950D0">
        <w:t>Usability</w:t>
      </w:r>
      <w:bookmarkEnd w:id="19"/>
    </w:p>
    <w:p w:rsidR="0078001D" w:rsidRDefault="00813B7A" w:rsidP="0078001D">
      <w:r>
        <w:rPr>
          <w:noProof/>
          <w:lang w:eastAsia="en-GB"/>
        </w:rPr>
        <w:drawing>
          <wp:inline distT="0" distB="0" distL="0" distR="0" wp14:anchorId="2E657287" wp14:editId="04E76DCD">
            <wp:extent cx="3648075" cy="1990725"/>
            <wp:effectExtent l="0" t="0" r="952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dea for ui.png"/>
                    <pic:cNvPicPr/>
                  </pic:nvPicPr>
                  <pic:blipFill rotWithShape="1">
                    <a:blip r:embed="rId36">
                      <a:extLst>
                        <a:ext uri="{28A0092B-C50C-407E-A947-70E740481C1C}">
                          <a14:useLocalDpi xmlns:a14="http://schemas.microsoft.com/office/drawing/2010/main" val="0"/>
                        </a:ext>
                      </a:extLst>
                    </a:blip>
                    <a:srcRect l="23551" t="12367" r="12772" b="25759"/>
                    <a:stretch/>
                  </pic:blipFill>
                  <pic:spPr bwMode="auto">
                    <a:xfrm>
                      <a:off x="0" y="0"/>
                      <a:ext cx="3649658" cy="1991589"/>
                    </a:xfrm>
                    <a:prstGeom prst="rect">
                      <a:avLst/>
                    </a:prstGeom>
                    <a:ln>
                      <a:noFill/>
                    </a:ln>
                    <a:extLst>
                      <a:ext uri="{53640926-AAD7-44D8-BBD7-CCE9431645EC}">
                        <a14:shadowObscured xmlns:a14="http://schemas.microsoft.com/office/drawing/2010/main"/>
                      </a:ext>
                    </a:extLst>
                  </pic:spPr>
                </pic:pic>
              </a:graphicData>
            </a:graphic>
          </wp:inline>
        </w:drawing>
      </w:r>
    </w:p>
    <w:p w:rsidR="00813B7A" w:rsidRDefault="00813B7A" w:rsidP="0078001D">
      <w:r>
        <w:t>This is currently the way that I want my user interface to look like. As you can see,</w:t>
      </w:r>
      <w:r w:rsidR="00DE31B0">
        <w:t xml:space="preserve"> t</w:t>
      </w:r>
      <w:r>
        <w:t xml:space="preserve">he tennis ball is tracked with a bright green box around it, which changes to red when the tennis ball bounces. </w:t>
      </w:r>
      <w:r w:rsidR="00DE31B0">
        <w:t xml:space="preserve">The use of the colours green and red are used to allow for </w:t>
      </w:r>
      <w:r w:rsidR="00686FE5">
        <w:t xml:space="preserve">the user to easily understand when a bounce is detected, and to allow for simple testing, as it is easy for me to determine the change in the colour from green to red. </w:t>
      </w:r>
      <w:r>
        <w:t xml:space="preserve">In the top right corner, there is an fps </w:t>
      </w:r>
      <w:r w:rsidR="005A5609">
        <w:t>counter, which</w:t>
      </w:r>
      <w:r>
        <w:t xml:space="preserve"> will mainly help me to see whether the raspberry</w:t>
      </w:r>
      <w:r w:rsidR="00971AC4">
        <w:t xml:space="preserve"> </w:t>
      </w:r>
      <w:r>
        <w:t>pi is doing too much work, or is failing in some sort to achieve the necessary frame count. I want my fps count to be around 60.</w:t>
      </w:r>
      <w:r w:rsidR="00DE31B0">
        <w:t xml:space="preserve"> </w:t>
      </w:r>
    </w:p>
    <w:p w:rsidR="003B6193" w:rsidRPr="0078001D" w:rsidRDefault="005A5609" w:rsidP="0078001D">
      <w:r>
        <w:t>I have</w:t>
      </w:r>
      <w:r w:rsidR="003B6193">
        <w:t xml:space="preserve"> tried to make my UI as simple as possible, to make it obvious for the user to understand </w:t>
      </w:r>
      <w:r>
        <w:t>what is</w:t>
      </w:r>
      <w:r w:rsidR="003B6193">
        <w:t xml:space="preserve"> going on. </w:t>
      </w:r>
      <w:r>
        <w:t>In addition</w:t>
      </w:r>
      <w:r w:rsidR="003B6193">
        <w:t xml:space="preserve">, I have tried to </w:t>
      </w:r>
      <w:r w:rsidR="00D40726">
        <w:t xml:space="preserve">make it suitable for both </w:t>
      </w:r>
      <w:r>
        <w:t>genders</w:t>
      </w:r>
      <w:r w:rsidR="00D40726">
        <w:t xml:space="preserve"> and for a wide age range, by keeping the UI and the colours very basic, using black, green and red. </w:t>
      </w:r>
      <w:r w:rsidR="00A92D8B">
        <w:t>I will also limit the program to only being able to detect one tennis ball at a time, limiting the chance of false positives being detected simultaneously as true positives.</w:t>
      </w:r>
      <w:r w:rsidR="00080728">
        <w:t xml:space="preserve"> This will be done by tracking the largest HSV contours.</w:t>
      </w:r>
      <w:r w:rsidR="00A92D8B">
        <w:t xml:space="preserve"> </w:t>
      </w:r>
    </w:p>
    <w:p w:rsidR="003950D0" w:rsidRDefault="00F73F5B" w:rsidP="003950D0">
      <w:pPr>
        <w:pStyle w:val="Heading2"/>
      </w:pPr>
      <w:bookmarkStart w:id="20" w:name="_Toc4084723"/>
      <w:r>
        <w:t xml:space="preserve">2.5 </w:t>
      </w:r>
      <w:r w:rsidR="003950D0">
        <w:t>Variables, Data Structures and Classes</w:t>
      </w:r>
      <w:bookmarkEnd w:id="20"/>
    </w:p>
    <w:tbl>
      <w:tblPr>
        <w:tblStyle w:val="TableGrid"/>
        <w:tblW w:w="0" w:type="auto"/>
        <w:tblLook w:val="04A0" w:firstRow="1" w:lastRow="0" w:firstColumn="1" w:lastColumn="0" w:noHBand="0" w:noVBand="1"/>
      </w:tblPr>
      <w:tblGrid>
        <w:gridCol w:w="3080"/>
        <w:gridCol w:w="3081"/>
        <w:gridCol w:w="3081"/>
      </w:tblGrid>
      <w:tr w:rsidR="001E3F7F" w:rsidTr="003B6193">
        <w:tc>
          <w:tcPr>
            <w:tcW w:w="3080" w:type="dxa"/>
          </w:tcPr>
          <w:p w:rsidR="001E3F7F" w:rsidRPr="00F45955" w:rsidRDefault="001E3F7F" w:rsidP="003B6193">
            <w:pPr>
              <w:rPr>
                <w:b/>
              </w:rPr>
            </w:pPr>
            <w:r w:rsidRPr="00F45955">
              <w:rPr>
                <w:b/>
              </w:rPr>
              <w:t xml:space="preserve">Variable </w:t>
            </w:r>
            <w:r w:rsidR="00F64FD5" w:rsidRPr="00F45955">
              <w:rPr>
                <w:b/>
              </w:rPr>
              <w:t xml:space="preserve">/ Data Structure </w:t>
            </w:r>
            <w:r w:rsidRPr="00F45955">
              <w:rPr>
                <w:b/>
              </w:rPr>
              <w:t>Name</w:t>
            </w:r>
          </w:p>
        </w:tc>
        <w:tc>
          <w:tcPr>
            <w:tcW w:w="3081" w:type="dxa"/>
          </w:tcPr>
          <w:p w:rsidR="001E3F7F" w:rsidRPr="00F45955" w:rsidRDefault="001E3F7F" w:rsidP="003B6193">
            <w:pPr>
              <w:rPr>
                <w:b/>
              </w:rPr>
            </w:pPr>
            <w:r w:rsidRPr="00F45955">
              <w:rPr>
                <w:b/>
              </w:rPr>
              <w:t>Type</w:t>
            </w:r>
          </w:p>
        </w:tc>
        <w:tc>
          <w:tcPr>
            <w:tcW w:w="3081" w:type="dxa"/>
          </w:tcPr>
          <w:p w:rsidR="001E3F7F" w:rsidRPr="00F45955" w:rsidRDefault="001E3F7F" w:rsidP="003B6193">
            <w:pPr>
              <w:rPr>
                <w:b/>
              </w:rPr>
            </w:pPr>
            <w:r w:rsidRPr="00F45955">
              <w:rPr>
                <w:b/>
              </w:rPr>
              <w:t>What The Variable Does</w:t>
            </w:r>
          </w:p>
        </w:tc>
      </w:tr>
      <w:tr w:rsidR="001E3F7F" w:rsidTr="003B6193">
        <w:tc>
          <w:tcPr>
            <w:tcW w:w="3080" w:type="dxa"/>
          </w:tcPr>
          <w:p w:rsidR="001E3F7F" w:rsidRDefault="001E3F7F" w:rsidP="003B6193">
            <w:r>
              <w:t>BallShape</w:t>
            </w:r>
          </w:p>
        </w:tc>
        <w:tc>
          <w:tcPr>
            <w:tcW w:w="3081" w:type="dxa"/>
          </w:tcPr>
          <w:p w:rsidR="001E3F7F" w:rsidRDefault="006C1552" w:rsidP="006C1552">
            <w:r>
              <w:t>Array</w:t>
            </w:r>
          </w:p>
        </w:tc>
        <w:tc>
          <w:tcPr>
            <w:tcW w:w="3081" w:type="dxa"/>
          </w:tcPr>
          <w:p w:rsidR="001E3F7F" w:rsidRDefault="001E3F7F" w:rsidP="003B6193">
            <w:r>
              <w:t>Stores the shape of the ball from a repository of images of it.</w:t>
            </w:r>
          </w:p>
        </w:tc>
      </w:tr>
      <w:tr w:rsidR="001E3F7F" w:rsidTr="003B6193">
        <w:tc>
          <w:tcPr>
            <w:tcW w:w="3080" w:type="dxa"/>
          </w:tcPr>
          <w:p w:rsidR="001E3F7F" w:rsidRDefault="00E41C8F" w:rsidP="003B6193">
            <w:r>
              <w:t>Green</w:t>
            </w:r>
            <w:r w:rsidR="00E63393">
              <w:t>Upper</w:t>
            </w:r>
          </w:p>
        </w:tc>
        <w:tc>
          <w:tcPr>
            <w:tcW w:w="3081" w:type="dxa"/>
          </w:tcPr>
          <w:p w:rsidR="001E3F7F" w:rsidRDefault="00E63393" w:rsidP="00E63393">
            <w:r>
              <w:t>Array</w:t>
            </w:r>
          </w:p>
        </w:tc>
        <w:tc>
          <w:tcPr>
            <w:tcW w:w="3081" w:type="dxa"/>
          </w:tcPr>
          <w:p w:rsidR="00E63393" w:rsidRDefault="00E63393" w:rsidP="00E63393">
            <w:r>
              <w:t xml:space="preserve">Stores the </w:t>
            </w:r>
            <w:r w:rsidR="001E3F7F">
              <w:t xml:space="preserve">HSV </w:t>
            </w:r>
            <w:r>
              <w:t xml:space="preserve">upper boundary </w:t>
            </w:r>
            <w:r w:rsidR="001E3F7F">
              <w:t xml:space="preserve">of the </w:t>
            </w:r>
            <w:r>
              <w:t>“green” ball</w:t>
            </w:r>
            <w:r w:rsidR="001E3F7F">
              <w:t xml:space="preserve"> (Hue (dominant wavelength), Saturation (purity/ shades of the colour) and Value (intensity))</w:t>
            </w:r>
          </w:p>
        </w:tc>
      </w:tr>
      <w:tr w:rsidR="00E63393" w:rsidTr="003B6193">
        <w:tc>
          <w:tcPr>
            <w:tcW w:w="3080" w:type="dxa"/>
          </w:tcPr>
          <w:p w:rsidR="00E63393" w:rsidRDefault="00E41C8F" w:rsidP="00E63393">
            <w:r>
              <w:t>Green</w:t>
            </w:r>
            <w:r w:rsidR="00E63393">
              <w:t>Lower</w:t>
            </w:r>
          </w:p>
        </w:tc>
        <w:tc>
          <w:tcPr>
            <w:tcW w:w="3081" w:type="dxa"/>
          </w:tcPr>
          <w:p w:rsidR="00E63393" w:rsidRDefault="00E63393" w:rsidP="00E63393">
            <w:r>
              <w:t>Array</w:t>
            </w:r>
          </w:p>
        </w:tc>
        <w:tc>
          <w:tcPr>
            <w:tcW w:w="3081" w:type="dxa"/>
          </w:tcPr>
          <w:p w:rsidR="00E63393" w:rsidRDefault="00E63393" w:rsidP="00E63393">
            <w:r>
              <w:t>Stores the HSV lower boundary of the “green” ball (Hue (dominant wavelength), Saturation (purity/ shades of the colour) and Value (intensity))</w:t>
            </w:r>
          </w:p>
        </w:tc>
      </w:tr>
      <w:tr w:rsidR="00E63393" w:rsidTr="003B6193">
        <w:tc>
          <w:tcPr>
            <w:tcW w:w="3080" w:type="dxa"/>
          </w:tcPr>
          <w:p w:rsidR="00E63393" w:rsidRDefault="00E63393" w:rsidP="00E63393">
            <w:r>
              <w:t>BallCancidate</w:t>
            </w:r>
          </w:p>
        </w:tc>
        <w:tc>
          <w:tcPr>
            <w:tcW w:w="3081" w:type="dxa"/>
          </w:tcPr>
          <w:p w:rsidR="00E63393" w:rsidRDefault="00E63393" w:rsidP="00E63393">
            <w:r>
              <w:t>Record</w:t>
            </w:r>
          </w:p>
        </w:tc>
        <w:tc>
          <w:tcPr>
            <w:tcW w:w="3081" w:type="dxa"/>
          </w:tcPr>
          <w:p w:rsidR="00E63393" w:rsidRDefault="00E63393" w:rsidP="00E63393">
            <w:r>
              <w:t>Stores a record of different combinations of sizes of the ball and HSV values, to eliminate false positives</w:t>
            </w:r>
          </w:p>
        </w:tc>
      </w:tr>
      <w:tr w:rsidR="00E63393" w:rsidTr="003B6193">
        <w:tc>
          <w:tcPr>
            <w:tcW w:w="3080" w:type="dxa"/>
          </w:tcPr>
          <w:p w:rsidR="00E63393" w:rsidRDefault="00E63393" w:rsidP="00E63393">
            <w:r>
              <w:t>BallCandidateDetected</w:t>
            </w:r>
          </w:p>
        </w:tc>
        <w:tc>
          <w:tcPr>
            <w:tcW w:w="3081" w:type="dxa"/>
          </w:tcPr>
          <w:p w:rsidR="00E63393" w:rsidRDefault="00E63393" w:rsidP="00E63393">
            <w:r>
              <w:t>Variable - Boolean</w:t>
            </w:r>
          </w:p>
        </w:tc>
        <w:tc>
          <w:tcPr>
            <w:tcW w:w="3081" w:type="dxa"/>
          </w:tcPr>
          <w:p w:rsidR="00E63393" w:rsidRDefault="00E63393" w:rsidP="00E63393">
            <w:r>
              <w:t xml:space="preserve">Returns whether there are any ball candidates in its field of view </w:t>
            </w:r>
          </w:p>
        </w:tc>
      </w:tr>
      <w:tr w:rsidR="00E63393" w:rsidTr="003B6193">
        <w:tc>
          <w:tcPr>
            <w:tcW w:w="3080" w:type="dxa"/>
          </w:tcPr>
          <w:p w:rsidR="00E63393" w:rsidRDefault="00E63393" w:rsidP="00E63393">
            <w:r>
              <w:t>Bounce</w:t>
            </w:r>
          </w:p>
        </w:tc>
        <w:tc>
          <w:tcPr>
            <w:tcW w:w="3081" w:type="dxa"/>
          </w:tcPr>
          <w:p w:rsidR="00E63393" w:rsidRDefault="00E63393" w:rsidP="00E63393">
            <w:r>
              <w:t>Function</w:t>
            </w:r>
          </w:p>
        </w:tc>
        <w:tc>
          <w:tcPr>
            <w:tcW w:w="3081" w:type="dxa"/>
          </w:tcPr>
          <w:p w:rsidR="00E63393" w:rsidRDefault="00E63393" w:rsidP="00E63393">
            <w:r>
              <w:t>Responsible for sending information to the program that the path of the ball has changed in an unnatural way, meaning that a new path should be predicted now. However, the ball should still be tracked.</w:t>
            </w:r>
          </w:p>
        </w:tc>
      </w:tr>
      <w:tr w:rsidR="00E63393" w:rsidTr="003B6193">
        <w:tc>
          <w:tcPr>
            <w:tcW w:w="3080" w:type="dxa"/>
          </w:tcPr>
          <w:p w:rsidR="00E63393" w:rsidRDefault="00E63393" w:rsidP="00E63393">
            <w:r>
              <w:t>BounceDetected</w:t>
            </w:r>
          </w:p>
        </w:tc>
        <w:tc>
          <w:tcPr>
            <w:tcW w:w="3081" w:type="dxa"/>
          </w:tcPr>
          <w:p w:rsidR="00E63393" w:rsidRDefault="00E63393" w:rsidP="00E63393">
            <w:r>
              <w:t>Variable - Boolean</w:t>
            </w:r>
          </w:p>
        </w:tc>
        <w:tc>
          <w:tcPr>
            <w:tcW w:w="3081" w:type="dxa"/>
          </w:tcPr>
          <w:p w:rsidR="00E63393" w:rsidRDefault="00E63393" w:rsidP="00E63393">
            <w:r>
              <w:t>Returns whether there are any bounces detected. Does this by detecting whether the ball’s path changes in an unnatural game</w:t>
            </w:r>
          </w:p>
        </w:tc>
      </w:tr>
      <w:tr w:rsidR="00E63393" w:rsidTr="003B6193">
        <w:tc>
          <w:tcPr>
            <w:tcW w:w="3080" w:type="dxa"/>
          </w:tcPr>
          <w:p w:rsidR="00E63393" w:rsidRDefault="00391186" w:rsidP="00E63393">
            <w:r>
              <w:t>Camera</w:t>
            </w:r>
          </w:p>
        </w:tc>
        <w:tc>
          <w:tcPr>
            <w:tcW w:w="3081" w:type="dxa"/>
          </w:tcPr>
          <w:p w:rsidR="00E63393" w:rsidRDefault="002015F3" w:rsidP="00E63393">
            <w:r>
              <w:t>String</w:t>
            </w:r>
          </w:p>
        </w:tc>
        <w:tc>
          <w:tcPr>
            <w:tcW w:w="3081" w:type="dxa"/>
          </w:tcPr>
          <w:p w:rsidR="00E63393" w:rsidRDefault="002015F3" w:rsidP="002015F3">
            <w:r>
              <w:t xml:space="preserve">Determine that camera = picamera </w:t>
            </w:r>
          </w:p>
        </w:tc>
      </w:tr>
      <w:tr w:rsidR="00E63393" w:rsidTr="003B6193">
        <w:tc>
          <w:tcPr>
            <w:tcW w:w="3080" w:type="dxa"/>
          </w:tcPr>
          <w:p w:rsidR="00E63393" w:rsidRDefault="00391186" w:rsidP="00E63393">
            <w:r>
              <w:t>CameraResolution</w:t>
            </w:r>
          </w:p>
        </w:tc>
        <w:tc>
          <w:tcPr>
            <w:tcW w:w="3081" w:type="dxa"/>
          </w:tcPr>
          <w:p w:rsidR="00E63393" w:rsidRDefault="00087E5B" w:rsidP="00E63393">
            <w:r>
              <w:t>Integer</w:t>
            </w:r>
          </w:p>
        </w:tc>
        <w:tc>
          <w:tcPr>
            <w:tcW w:w="3081" w:type="dxa"/>
          </w:tcPr>
          <w:p w:rsidR="00E63393" w:rsidRDefault="00087E5B" w:rsidP="00E63393">
            <w:r>
              <w:t>Determine the resolution of the camera, keeping it reasonably low, in order to maximise the framerate</w:t>
            </w:r>
          </w:p>
        </w:tc>
      </w:tr>
      <w:tr w:rsidR="00E63393" w:rsidTr="003B6193">
        <w:tc>
          <w:tcPr>
            <w:tcW w:w="3080" w:type="dxa"/>
          </w:tcPr>
          <w:p w:rsidR="00391186" w:rsidRPr="00E63393" w:rsidRDefault="00391186" w:rsidP="00E63393">
            <w:r>
              <w:t>CameraFramerate</w:t>
            </w:r>
          </w:p>
        </w:tc>
        <w:tc>
          <w:tcPr>
            <w:tcW w:w="3081" w:type="dxa"/>
          </w:tcPr>
          <w:p w:rsidR="00E63393" w:rsidRDefault="00087E5B" w:rsidP="00E63393">
            <w:r>
              <w:t>Integer</w:t>
            </w:r>
          </w:p>
        </w:tc>
        <w:tc>
          <w:tcPr>
            <w:tcW w:w="3081" w:type="dxa"/>
          </w:tcPr>
          <w:p w:rsidR="00E63393" w:rsidRDefault="00087E5B" w:rsidP="00E63393">
            <w:r>
              <w:t>Show the fps of the camera</w:t>
            </w:r>
          </w:p>
        </w:tc>
      </w:tr>
      <w:tr w:rsidR="00E63393" w:rsidTr="003B6193">
        <w:trPr>
          <w:trHeight w:val="359"/>
        </w:trPr>
        <w:tc>
          <w:tcPr>
            <w:tcW w:w="3080" w:type="dxa"/>
          </w:tcPr>
          <w:p w:rsidR="00E63393" w:rsidRDefault="00391186" w:rsidP="00E63393">
            <w:r>
              <w:t>Frame</w:t>
            </w:r>
          </w:p>
        </w:tc>
        <w:tc>
          <w:tcPr>
            <w:tcW w:w="3081" w:type="dxa"/>
          </w:tcPr>
          <w:p w:rsidR="00E63393" w:rsidRPr="006E58D2" w:rsidRDefault="00087E5B" w:rsidP="00E63393">
            <w:r>
              <w:t>Procedure</w:t>
            </w:r>
          </w:p>
        </w:tc>
        <w:tc>
          <w:tcPr>
            <w:tcW w:w="3081" w:type="dxa"/>
          </w:tcPr>
          <w:p w:rsidR="00E63393" w:rsidRDefault="00087E5B" w:rsidP="00087E5B">
            <w:r>
              <w:t>Display the frame to my screen</w:t>
            </w:r>
          </w:p>
        </w:tc>
      </w:tr>
      <w:tr w:rsidR="00E63393" w:rsidTr="003B6193">
        <w:trPr>
          <w:trHeight w:val="123"/>
        </w:trPr>
        <w:tc>
          <w:tcPr>
            <w:tcW w:w="3080" w:type="dxa"/>
          </w:tcPr>
          <w:p w:rsidR="00E63393" w:rsidRDefault="00E41C8F" w:rsidP="00E63393">
            <w:r>
              <w:t>Mask</w:t>
            </w:r>
          </w:p>
        </w:tc>
        <w:tc>
          <w:tcPr>
            <w:tcW w:w="3081" w:type="dxa"/>
          </w:tcPr>
          <w:p w:rsidR="00E63393" w:rsidRPr="006E58D2" w:rsidRDefault="00E41C8F" w:rsidP="00E63393">
            <w:r>
              <w:t>Function</w:t>
            </w:r>
          </w:p>
        </w:tc>
        <w:tc>
          <w:tcPr>
            <w:tcW w:w="3081" w:type="dxa"/>
          </w:tcPr>
          <w:p w:rsidR="00E63393" w:rsidRDefault="00E41C8F" w:rsidP="00E63393">
            <w:r>
              <w:t>Convert BGR to HSV</w:t>
            </w:r>
          </w:p>
        </w:tc>
      </w:tr>
      <w:tr w:rsidR="002628C7" w:rsidTr="003B6193">
        <w:trPr>
          <w:trHeight w:val="123"/>
        </w:trPr>
        <w:tc>
          <w:tcPr>
            <w:tcW w:w="3080" w:type="dxa"/>
          </w:tcPr>
          <w:p w:rsidR="002628C7" w:rsidRDefault="002628C7" w:rsidP="00E63393">
            <w:r>
              <w:t>Track</w:t>
            </w:r>
          </w:p>
        </w:tc>
        <w:tc>
          <w:tcPr>
            <w:tcW w:w="3081" w:type="dxa"/>
          </w:tcPr>
          <w:p w:rsidR="002628C7" w:rsidRDefault="002628C7" w:rsidP="00E63393">
            <w:r>
              <w:t>Function</w:t>
            </w:r>
          </w:p>
        </w:tc>
        <w:tc>
          <w:tcPr>
            <w:tcW w:w="3081" w:type="dxa"/>
          </w:tcPr>
          <w:p w:rsidR="002628C7" w:rsidRDefault="002628C7" w:rsidP="00E63393">
            <w:r>
              <w:t>Draw a green box around the largest contour, and track it as it moves through the camera’s field of view.</w:t>
            </w:r>
          </w:p>
        </w:tc>
      </w:tr>
    </w:tbl>
    <w:p w:rsidR="001E3F7F" w:rsidRPr="001E3F7F" w:rsidRDefault="001E3F7F" w:rsidP="001E3F7F"/>
    <w:p w:rsidR="00B01F62" w:rsidRDefault="00F73F5B" w:rsidP="003950D0">
      <w:pPr>
        <w:pStyle w:val="Heading2"/>
      </w:pPr>
      <w:bookmarkStart w:id="21" w:name="_Toc4084724"/>
      <w:r>
        <w:t xml:space="preserve">2.6 </w:t>
      </w:r>
      <w:r w:rsidR="00B01F62">
        <w:t>Test Data</w:t>
      </w:r>
      <w:bookmarkEnd w:id="21"/>
    </w:p>
    <w:p w:rsidR="00F258D0" w:rsidRPr="00F258D0" w:rsidRDefault="00F258D0" w:rsidP="00F258D0">
      <w:r>
        <w:t>For this section of my project, I intend to create some ideas for testing my first prototype. Once the first prototype is completed, I will fill in this test table with findings and evidence via screenshots.</w:t>
      </w:r>
    </w:p>
    <w:tbl>
      <w:tblPr>
        <w:tblStyle w:val="TableGrid"/>
        <w:tblW w:w="0" w:type="auto"/>
        <w:tblLook w:val="04A0" w:firstRow="1" w:lastRow="0" w:firstColumn="1" w:lastColumn="0" w:noHBand="0" w:noVBand="1"/>
      </w:tblPr>
      <w:tblGrid>
        <w:gridCol w:w="2349"/>
        <w:gridCol w:w="2069"/>
        <w:gridCol w:w="2459"/>
        <w:gridCol w:w="2365"/>
      </w:tblGrid>
      <w:tr w:rsidR="00A0430A" w:rsidTr="00A0430A">
        <w:tc>
          <w:tcPr>
            <w:tcW w:w="2349" w:type="dxa"/>
          </w:tcPr>
          <w:p w:rsidR="00A0430A" w:rsidRPr="00F45955" w:rsidRDefault="00A0430A" w:rsidP="00B01F62">
            <w:pPr>
              <w:rPr>
                <w:b/>
              </w:rPr>
            </w:pPr>
            <w:r w:rsidRPr="00F45955">
              <w:rPr>
                <w:b/>
              </w:rPr>
              <w:t>Test</w:t>
            </w:r>
          </w:p>
        </w:tc>
        <w:tc>
          <w:tcPr>
            <w:tcW w:w="2069" w:type="dxa"/>
          </w:tcPr>
          <w:p w:rsidR="00A0430A" w:rsidRPr="00F45955" w:rsidRDefault="00A0430A" w:rsidP="00B01F62">
            <w:pPr>
              <w:rPr>
                <w:b/>
              </w:rPr>
            </w:pPr>
            <w:r>
              <w:rPr>
                <w:b/>
              </w:rPr>
              <w:t>Test Data</w:t>
            </w:r>
          </w:p>
        </w:tc>
        <w:tc>
          <w:tcPr>
            <w:tcW w:w="2459" w:type="dxa"/>
          </w:tcPr>
          <w:p w:rsidR="00A0430A" w:rsidRPr="00F45955" w:rsidRDefault="00A0430A" w:rsidP="00B01F62">
            <w:pPr>
              <w:rPr>
                <w:b/>
              </w:rPr>
            </w:pPr>
            <w:r w:rsidRPr="00F45955">
              <w:rPr>
                <w:b/>
              </w:rPr>
              <w:t>Expected Outcome</w:t>
            </w:r>
          </w:p>
        </w:tc>
        <w:tc>
          <w:tcPr>
            <w:tcW w:w="2365" w:type="dxa"/>
          </w:tcPr>
          <w:p w:rsidR="00A0430A" w:rsidRPr="00F45955" w:rsidRDefault="00A0430A" w:rsidP="00B01F62">
            <w:pPr>
              <w:rPr>
                <w:b/>
              </w:rPr>
            </w:pPr>
            <w:r w:rsidRPr="00F45955">
              <w:rPr>
                <w:b/>
              </w:rPr>
              <w:t>Actual Outcome</w:t>
            </w:r>
          </w:p>
        </w:tc>
      </w:tr>
      <w:tr w:rsidR="00A0430A" w:rsidTr="00A0430A">
        <w:tc>
          <w:tcPr>
            <w:tcW w:w="2349" w:type="dxa"/>
          </w:tcPr>
          <w:p w:rsidR="00A0430A" w:rsidRDefault="00A0430A" w:rsidP="00A903DC">
            <w:r>
              <w:t>Is the ball detected</w:t>
            </w:r>
          </w:p>
        </w:tc>
        <w:tc>
          <w:tcPr>
            <w:tcW w:w="2069" w:type="dxa"/>
          </w:tcPr>
          <w:p w:rsidR="00A0430A" w:rsidRPr="000D7B0B" w:rsidRDefault="000D7B0B" w:rsidP="00B01F62">
            <w:pPr>
              <w:rPr>
                <w:i/>
              </w:rPr>
            </w:pPr>
            <w:r w:rsidRPr="000D7B0B">
              <w:rPr>
                <w:i/>
              </w:rPr>
              <w:t>General description of the data gathered from the test</w:t>
            </w:r>
          </w:p>
        </w:tc>
        <w:tc>
          <w:tcPr>
            <w:tcW w:w="2459" w:type="dxa"/>
          </w:tcPr>
          <w:p w:rsidR="00A0430A" w:rsidRDefault="00A0430A" w:rsidP="00B01F62">
            <w:r>
              <w:t>Yes the ball is detected</w:t>
            </w:r>
          </w:p>
        </w:tc>
        <w:tc>
          <w:tcPr>
            <w:tcW w:w="2365" w:type="dxa"/>
          </w:tcPr>
          <w:p w:rsidR="00A0430A" w:rsidRDefault="00A0430A" w:rsidP="00B01F62"/>
        </w:tc>
      </w:tr>
      <w:tr w:rsidR="000D7B0B" w:rsidTr="00A0430A">
        <w:tc>
          <w:tcPr>
            <w:tcW w:w="2349" w:type="dxa"/>
          </w:tcPr>
          <w:p w:rsidR="000D7B0B" w:rsidRDefault="000D7B0B" w:rsidP="000D7B0B">
            <w:r>
              <w:t>Is a message given when the ball is detected</w:t>
            </w:r>
          </w:p>
        </w:tc>
        <w:tc>
          <w:tcPr>
            <w:tcW w:w="2069" w:type="dxa"/>
          </w:tcPr>
          <w:p w:rsidR="000D7B0B" w:rsidRPr="000D7B0B" w:rsidRDefault="000D7B0B" w:rsidP="000D7B0B">
            <w:pPr>
              <w:rPr>
                <w:i/>
              </w:rPr>
            </w:pPr>
            <w:r w:rsidRPr="000D7B0B">
              <w:rPr>
                <w:i/>
              </w:rPr>
              <w:t>General description of the data gathered from the test</w:t>
            </w:r>
          </w:p>
        </w:tc>
        <w:tc>
          <w:tcPr>
            <w:tcW w:w="2459" w:type="dxa"/>
          </w:tcPr>
          <w:p w:rsidR="000D7B0B" w:rsidRDefault="000D7B0B" w:rsidP="000D7B0B">
            <w:r>
              <w:t>Yes the box in the top left of the form states “DETECTED” in green when the ball is detected</w:t>
            </w:r>
          </w:p>
        </w:tc>
        <w:tc>
          <w:tcPr>
            <w:tcW w:w="2365" w:type="dxa"/>
          </w:tcPr>
          <w:p w:rsidR="000D7B0B" w:rsidRDefault="000D7B0B" w:rsidP="000D7B0B"/>
        </w:tc>
      </w:tr>
      <w:tr w:rsidR="000D7B0B" w:rsidTr="00A0430A">
        <w:tc>
          <w:tcPr>
            <w:tcW w:w="2349" w:type="dxa"/>
          </w:tcPr>
          <w:p w:rsidR="000D7B0B" w:rsidRDefault="000D7B0B" w:rsidP="000D7B0B">
            <w:r>
              <w:t>Is a message given when the ball is not detected</w:t>
            </w:r>
          </w:p>
        </w:tc>
        <w:tc>
          <w:tcPr>
            <w:tcW w:w="2069" w:type="dxa"/>
          </w:tcPr>
          <w:p w:rsidR="000D7B0B" w:rsidRPr="000D7B0B" w:rsidRDefault="000D7B0B" w:rsidP="000D7B0B">
            <w:pPr>
              <w:rPr>
                <w:i/>
              </w:rPr>
            </w:pPr>
            <w:r w:rsidRPr="000D7B0B">
              <w:rPr>
                <w:i/>
              </w:rPr>
              <w:t>General description of the data gathered from the test</w:t>
            </w:r>
          </w:p>
        </w:tc>
        <w:tc>
          <w:tcPr>
            <w:tcW w:w="2459" w:type="dxa"/>
          </w:tcPr>
          <w:p w:rsidR="000D7B0B" w:rsidRDefault="000D7B0B" w:rsidP="000D7B0B">
            <w:r>
              <w:t>Yes the box in the top left of the form states “NOT DETECTED” in red when the ball is not detected</w:t>
            </w:r>
          </w:p>
        </w:tc>
        <w:tc>
          <w:tcPr>
            <w:tcW w:w="2365" w:type="dxa"/>
          </w:tcPr>
          <w:p w:rsidR="000D7B0B" w:rsidRDefault="000D7B0B" w:rsidP="000D7B0B"/>
        </w:tc>
      </w:tr>
      <w:tr w:rsidR="000D7B0B" w:rsidTr="00A0430A">
        <w:tc>
          <w:tcPr>
            <w:tcW w:w="2349" w:type="dxa"/>
          </w:tcPr>
          <w:p w:rsidR="000D7B0B" w:rsidRDefault="000D7B0B" w:rsidP="000D7B0B">
            <w:r>
              <w:t>Is the ball tracked with a green box</w:t>
            </w:r>
          </w:p>
        </w:tc>
        <w:tc>
          <w:tcPr>
            <w:tcW w:w="2069" w:type="dxa"/>
          </w:tcPr>
          <w:p w:rsidR="000D7B0B" w:rsidRPr="000D7B0B" w:rsidRDefault="000D7B0B" w:rsidP="000D7B0B">
            <w:pPr>
              <w:rPr>
                <w:i/>
              </w:rPr>
            </w:pPr>
            <w:r w:rsidRPr="000D7B0B">
              <w:rPr>
                <w:i/>
              </w:rPr>
              <w:t>General description of the data gathered from the test</w:t>
            </w:r>
          </w:p>
        </w:tc>
        <w:tc>
          <w:tcPr>
            <w:tcW w:w="2459" w:type="dxa"/>
          </w:tcPr>
          <w:p w:rsidR="000D7B0B" w:rsidRDefault="000D7B0B" w:rsidP="000D7B0B">
            <w:r>
              <w:t>Yes the ball is tracked with a green box</w:t>
            </w:r>
          </w:p>
        </w:tc>
        <w:tc>
          <w:tcPr>
            <w:tcW w:w="2365" w:type="dxa"/>
          </w:tcPr>
          <w:p w:rsidR="000D7B0B" w:rsidRDefault="000D7B0B" w:rsidP="000D7B0B"/>
        </w:tc>
      </w:tr>
      <w:tr w:rsidR="000D7B0B" w:rsidTr="00A0430A">
        <w:tc>
          <w:tcPr>
            <w:tcW w:w="2349" w:type="dxa"/>
          </w:tcPr>
          <w:p w:rsidR="000D7B0B" w:rsidRDefault="000D7B0B" w:rsidP="000D7B0B">
            <w:r>
              <w:t>Does the box change to red when the ball bounces</w:t>
            </w:r>
          </w:p>
        </w:tc>
        <w:tc>
          <w:tcPr>
            <w:tcW w:w="2069" w:type="dxa"/>
          </w:tcPr>
          <w:p w:rsidR="000D7B0B" w:rsidRPr="000D7B0B" w:rsidRDefault="000D7B0B" w:rsidP="000D7B0B">
            <w:pPr>
              <w:rPr>
                <w:i/>
              </w:rPr>
            </w:pPr>
            <w:r w:rsidRPr="000D7B0B">
              <w:rPr>
                <w:i/>
              </w:rPr>
              <w:t>General description of the data gathered from the test</w:t>
            </w:r>
          </w:p>
        </w:tc>
        <w:tc>
          <w:tcPr>
            <w:tcW w:w="2459" w:type="dxa"/>
          </w:tcPr>
          <w:p w:rsidR="000D7B0B" w:rsidRDefault="000D7B0B" w:rsidP="000D7B0B">
            <w:r>
              <w:t>Yes the box which tracks the ball changes to red when the ball bounces</w:t>
            </w:r>
          </w:p>
        </w:tc>
        <w:tc>
          <w:tcPr>
            <w:tcW w:w="2365" w:type="dxa"/>
          </w:tcPr>
          <w:p w:rsidR="000D7B0B" w:rsidRDefault="000D7B0B" w:rsidP="000D7B0B"/>
        </w:tc>
      </w:tr>
      <w:tr w:rsidR="000D7B0B" w:rsidTr="00A0430A">
        <w:tc>
          <w:tcPr>
            <w:tcW w:w="2349" w:type="dxa"/>
          </w:tcPr>
          <w:p w:rsidR="000D7B0B" w:rsidRDefault="000D7B0B" w:rsidP="000D7B0B">
            <w:r>
              <w:t>Does the box change the colour back to green after the bounce is detected</w:t>
            </w:r>
          </w:p>
        </w:tc>
        <w:tc>
          <w:tcPr>
            <w:tcW w:w="2069" w:type="dxa"/>
          </w:tcPr>
          <w:p w:rsidR="000D7B0B" w:rsidRPr="000D7B0B" w:rsidRDefault="000D7B0B" w:rsidP="000D7B0B">
            <w:pPr>
              <w:rPr>
                <w:i/>
              </w:rPr>
            </w:pPr>
            <w:r w:rsidRPr="000D7B0B">
              <w:rPr>
                <w:i/>
              </w:rPr>
              <w:t>General description of the data gathered from the test</w:t>
            </w:r>
          </w:p>
        </w:tc>
        <w:tc>
          <w:tcPr>
            <w:tcW w:w="2459" w:type="dxa"/>
          </w:tcPr>
          <w:p w:rsidR="000D7B0B" w:rsidRDefault="000D7B0B" w:rsidP="000D7B0B">
            <w:r>
              <w:t>Yes the box which tracks the ball changes back to green when after the bounce is detected</w:t>
            </w:r>
          </w:p>
        </w:tc>
        <w:tc>
          <w:tcPr>
            <w:tcW w:w="2365" w:type="dxa"/>
          </w:tcPr>
          <w:p w:rsidR="000D7B0B" w:rsidRDefault="000D7B0B" w:rsidP="000D7B0B"/>
        </w:tc>
      </w:tr>
      <w:tr w:rsidR="000D7B0B" w:rsidTr="00A0430A">
        <w:tc>
          <w:tcPr>
            <w:tcW w:w="2349" w:type="dxa"/>
          </w:tcPr>
          <w:p w:rsidR="000D7B0B" w:rsidRDefault="000D7B0B" w:rsidP="000D7B0B">
            <w:r>
              <w:t>Does the fps counter display the fps</w:t>
            </w:r>
          </w:p>
        </w:tc>
        <w:tc>
          <w:tcPr>
            <w:tcW w:w="2069" w:type="dxa"/>
          </w:tcPr>
          <w:p w:rsidR="000D7B0B" w:rsidRPr="000D7B0B" w:rsidRDefault="000D7B0B" w:rsidP="000D7B0B">
            <w:pPr>
              <w:rPr>
                <w:i/>
              </w:rPr>
            </w:pPr>
            <w:r w:rsidRPr="000D7B0B">
              <w:rPr>
                <w:i/>
              </w:rPr>
              <w:t>General description of the data gathered from the test</w:t>
            </w:r>
          </w:p>
        </w:tc>
        <w:tc>
          <w:tcPr>
            <w:tcW w:w="2459" w:type="dxa"/>
          </w:tcPr>
          <w:p w:rsidR="000D7B0B" w:rsidRDefault="000D7B0B" w:rsidP="000D7B0B">
            <w:r>
              <w:t>Yes the fps counter works effectively and accurately</w:t>
            </w:r>
          </w:p>
        </w:tc>
        <w:tc>
          <w:tcPr>
            <w:tcW w:w="2365" w:type="dxa"/>
          </w:tcPr>
          <w:p w:rsidR="000D7B0B" w:rsidRDefault="000D7B0B" w:rsidP="000D7B0B"/>
        </w:tc>
      </w:tr>
      <w:tr w:rsidR="000D7B0B" w:rsidTr="00A0430A">
        <w:tc>
          <w:tcPr>
            <w:tcW w:w="2349" w:type="dxa"/>
          </w:tcPr>
          <w:p w:rsidR="000D7B0B" w:rsidRDefault="000D7B0B" w:rsidP="000D7B0B">
            <w:r>
              <w:t xml:space="preserve">Is there screen </w:t>
            </w:r>
            <w:r w:rsidRPr="00F4128A">
              <w:t>tearing</w:t>
            </w:r>
            <w:r>
              <w:t xml:space="preserve"> while the ball is being tracked</w:t>
            </w:r>
          </w:p>
        </w:tc>
        <w:tc>
          <w:tcPr>
            <w:tcW w:w="2069" w:type="dxa"/>
          </w:tcPr>
          <w:p w:rsidR="000D7B0B" w:rsidRPr="000D7B0B" w:rsidRDefault="000D7B0B" w:rsidP="000D7B0B">
            <w:pPr>
              <w:rPr>
                <w:i/>
              </w:rPr>
            </w:pPr>
            <w:r w:rsidRPr="000D7B0B">
              <w:rPr>
                <w:i/>
              </w:rPr>
              <w:t>General description of the data gathered from the test</w:t>
            </w:r>
          </w:p>
        </w:tc>
        <w:tc>
          <w:tcPr>
            <w:tcW w:w="2459" w:type="dxa"/>
          </w:tcPr>
          <w:p w:rsidR="000D7B0B" w:rsidRDefault="000D7B0B" w:rsidP="000D7B0B">
            <w:r>
              <w:t>No there is no screen tearing while the ball is being tracked, the camera works perfectly fine and the image doesn’t seem “jagged” at any point during the tracking</w:t>
            </w:r>
          </w:p>
        </w:tc>
        <w:tc>
          <w:tcPr>
            <w:tcW w:w="2365" w:type="dxa"/>
          </w:tcPr>
          <w:p w:rsidR="000D7B0B" w:rsidRDefault="000D7B0B" w:rsidP="000D7B0B"/>
        </w:tc>
      </w:tr>
      <w:tr w:rsidR="000D7B0B" w:rsidTr="00A0430A">
        <w:tc>
          <w:tcPr>
            <w:tcW w:w="2349" w:type="dxa"/>
          </w:tcPr>
          <w:p w:rsidR="000D7B0B" w:rsidRDefault="000D7B0B" w:rsidP="000D7B0B">
            <w:r>
              <w:t>Is there screen tearing while the ball is not being tracked</w:t>
            </w:r>
          </w:p>
        </w:tc>
        <w:tc>
          <w:tcPr>
            <w:tcW w:w="2069" w:type="dxa"/>
          </w:tcPr>
          <w:p w:rsidR="000D7B0B" w:rsidRPr="000D7B0B" w:rsidRDefault="000D7B0B" w:rsidP="000D7B0B">
            <w:pPr>
              <w:rPr>
                <w:i/>
              </w:rPr>
            </w:pPr>
            <w:r w:rsidRPr="000D7B0B">
              <w:rPr>
                <w:i/>
              </w:rPr>
              <w:t>General description of the data gathered from the test</w:t>
            </w:r>
          </w:p>
        </w:tc>
        <w:tc>
          <w:tcPr>
            <w:tcW w:w="2459" w:type="dxa"/>
          </w:tcPr>
          <w:p w:rsidR="000D7B0B" w:rsidRDefault="000D7B0B" w:rsidP="000D7B0B">
            <w:r>
              <w:t>No there is no screen tearing while the ball is not being tracked, the camera works perfectly fine and the image doesn’t seem “jagged” at any point</w:t>
            </w:r>
          </w:p>
        </w:tc>
        <w:tc>
          <w:tcPr>
            <w:tcW w:w="2365" w:type="dxa"/>
          </w:tcPr>
          <w:p w:rsidR="000D7B0B" w:rsidRDefault="000D7B0B" w:rsidP="000D7B0B"/>
        </w:tc>
      </w:tr>
    </w:tbl>
    <w:p w:rsidR="003950D0" w:rsidRDefault="003950D0" w:rsidP="003950D0">
      <w:pPr>
        <w:pStyle w:val="Heading2"/>
      </w:pPr>
    </w:p>
    <w:p w:rsidR="003950D0" w:rsidRPr="003950D0" w:rsidRDefault="00F73F5B" w:rsidP="003950D0">
      <w:pPr>
        <w:pStyle w:val="Heading2"/>
      </w:pPr>
      <w:bookmarkStart w:id="22" w:name="_Toc4084725"/>
      <w:r>
        <w:t xml:space="preserve">2.7 </w:t>
      </w:r>
      <w:r w:rsidR="003950D0">
        <w:t>Further Data</w:t>
      </w:r>
      <w:bookmarkEnd w:id="22"/>
    </w:p>
    <w:p w:rsidR="003466A8" w:rsidRDefault="00F73F5B" w:rsidP="00D54858">
      <w:pPr>
        <w:pStyle w:val="Heading1"/>
      </w:pPr>
      <w:bookmarkStart w:id="23" w:name="_Toc4084726"/>
      <w:r>
        <w:t xml:space="preserve">3 </w:t>
      </w:r>
      <w:r w:rsidR="003466A8">
        <w:t>Developing</w:t>
      </w:r>
      <w:bookmarkEnd w:id="23"/>
    </w:p>
    <w:p w:rsidR="00BF033F" w:rsidRPr="00BF033F" w:rsidRDefault="00F73F5B" w:rsidP="00BF033F">
      <w:pPr>
        <w:pStyle w:val="Heading2"/>
      </w:pPr>
      <w:bookmarkStart w:id="24" w:name="_Toc4084727"/>
      <w:r>
        <w:t xml:space="preserve">3.1 </w:t>
      </w:r>
      <w:r w:rsidR="003950D0">
        <w:t>Iterative Developments</w:t>
      </w:r>
      <w:bookmarkEnd w:id="24"/>
    </w:p>
    <w:p w:rsidR="003950D0" w:rsidRDefault="00F73F5B" w:rsidP="003950D0">
      <w:pPr>
        <w:pStyle w:val="Heading2"/>
      </w:pPr>
      <w:bookmarkStart w:id="25" w:name="_Toc4084728"/>
      <w:r>
        <w:t xml:space="preserve">3.2 </w:t>
      </w:r>
      <w:r w:rsidR="003950D0">
        <w:t>Prototypes</w:t>
      </w:r>
      <w:bookmarkEnd w:id="25"/>
    </w:p>
    <w:p w:rsidR="009925DE" w:rsidRDefault="00F73F5B" w:rsidP="009925DE">
      <w:pPr>
        <w:pStyle w:val="Heading3"/>
      </w:pPr>
      <w:bookmarkStart w:id="26" w:name="_Toc4084729"/>
      <w:r>
        <w:t xml:space="preserve">3.2.1 </w:t>
      </w:r>
      <w:r w:rsidR="009925DE">
        <w:t>Prototype 1</w:t>
      </w:r>
      <w:r w:rsidR="004B53EB">
        <w:t xml:space="preserve"> – Displaying </w:t>
      </w:r>
      <w:r w:rsidR="00931B76">
        <w:t>a video taken on the picamera (testing the camera works)</w:t>
      </w:r>
      <w:bookmarkEnd w:id="26"/>
    </w:p>
    <w:p w:rsidR="002B71BA" w:rsidRPr="00BF033F" w:rsidRDefault="002B71BA" w:rsidP="002B71BA">
      <w:pPr>
        <w:pStyle w:val="Heading4"/>
      </w:pPr>
      <w:r>
        <w:t>3.2.1.1 Structure</w:t>
      </w:r>
    </w:p>
    <w:p w:rsidR="00215315" w:rsidRDefault="009B0E08" w:rsidP="009925DE">
      <w:r>
        <w:rPr>
          <w:noProof/>
          <w:lang w:eastAsia="en-GB"/>
        </w:rPr>
        <w:drawing>
          <wp:anchor distT="0" distB="0" distL="114300" distR="114300" simplePos="0" relativeHeight="251686400" behindDoc="1" locked="0" layoutInCell="1" allowOverlap="1" wp14:anchorId="0AA37CA2" wp14:editId="3CF10188">
            <wp:simplePos x="0" y="0"/>
            <wp:positionH relativeFrom="column">
              <wp:posOffset>4124325</wp:posOffset>
            </wp:positionH>
            <wp:positionV relativeFrom="paragraph">
              <wp:posOffset>2058035</wp:posOffset>
            </wp:positionV>
            <wp:extent cx="1940560" cy="2494280"/>
            <wp:effectExtent l="0" t="0" r="2540" b="1270"/>
            <wp:wrapThrough wrapText="bothSides">
              <wp:wrapPolygon edited="0">
                <wp:start x="0" y="0"/>
                <wp:lineTo x="0" y="21446"/>
                <wp:lineTo x="21416" y="21446"/>
                <wp:lineTo x="21416" y="0"/>
                <wp:lineTo x="0" y="0"/>
              </wp:wrapPolygon>
            </wp:wrapThrough>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40B1D.tmp"/>
                    <pic:cNvPicPr/>
                  </pic:nvPicPr>
                  <pic:blipFill rotWithShape="1">
                    <a:blip r:embed="rId37" cstate="print">
                      <a:extLst>
                        <a:ext uri="{28A0092B-C50C-407E-A947-70E740481C1C}">
                          <a14:useLocalDpi xmlns:a14="http://schemas.microsoft.com/office/drawing/2010/main" val="0"/>
                        </a:ext>
                      </a:extLst>
                    </a:blip>
                    <a:srcRect r="10856"/>
                    <a:stretch/>
                  </pic:blipFill>
                  <pic:spPr bwMode="auto">
                    <a:xfrm>
                      <a:off x="0" y="0"/>
                      <a:ext cx="1940560" cy="24942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925DE">
        <w:t xml:space="preserve">The aim of the first prototype is to display </w:t>
      </w:r>
      <w:r w:rsidR="004B53EB">
        <w:t>a photo taken, using the picamera</w:t>
      </w:r>
      <w:r w:rsidR="009925DE">
        <w:t xml:space="preserve"> onto my screen. In order for me to achieve this, I will need to set up both the raspberry pi and the picamera. As I will be programing in python, I am going to need to install either SimpleCV or OpenCV. I originally chose to install SimpleCV, and created a new environment on my raspberry pi, </w:t>
      </w:r>
      <w:r w:rsidR="0017053A">
        <w:t xml:space="preserve">to work on my project. I installed many of the necessary required packages, however I quickly ran into an issue, as SimpleCV was written in Python 2.7, not python 3. This </w:t>
      </w:r>
      <w:r w:rsidR="000D7B0B">
        <w:t>should not</w:t>
      </w:r>
      <w:r w:rsidR="0017053A">
        <w:t xml:space="preserve"> have been a major issue, as 2.7 and 3 share most of the similar aspects, but as most of the variables in the coding of SimpleCV were technically invalid if I wanted to work in python 3, I decided it would be easier to just switch to OpenCV and install the necessary packages for that. This would be a minor setback, as I would no longer be able to use a very good repository which I found for SimpleCV as shown here however, as OpenCV is much more popular as a library anyway, I didn’t believe this would be much of an issue.</w:t>
      </w:r>
      <w:r w:rsidR="00215315">
        <w:t xml:space="preserve"> </w:t>
      </w:r>
    </w:p>
    <w:p w:rsidR="00215315" w:rsidRDefault="00215315" w:rsidP="009925DE">
      <w:r>
        <w:t xml:space="preserve">To no surprise, I found the perfect blog to use for inspiration. </w:t>
      </w:r>
      <w:r w:rsidRPr="00215315">
        <w:rPr>
          <w:i/>
        </w:rPr>
        <w:t xml:space="preserve">(Adrian’s blog post on tracking a tennis ball using a raspberrypi using python and OpenCV – </w:t>
      </w:r>
      <w:hyperlink r:id="rId38" w:history="1">
        <w:r w:rsidRPr="0005131F">
          <w:rPr>
            <w:rStyle w:val="Hyperlink"/>
            <w:i/>
          </w:rPr>
          <w:t>https://www.pyimagesearch.com/2015/09/14/ball-tracking-with-opencv/</w:t>
        </w:r>
      </w:hyperlink>
      <w:r w:rsidRPr="00215315">
        <w:rPr>
          <w:i/>
        </w:rPr>
        <w:t>)</w:t>
      </w:r>
      <w:r>
        <w:t xml:space="preserve"> Adrian Rosebrock runs one of the most famous online blogs for coding using python and raspberrypi. Some of his most popular project include handwriting recognition </w:t>
      </w:r>
      <w:r w:rsidR="001930D9">
        <w:t>with HOG and</w:t>
      </w:r>
      <w:r>
        <w:t xml:space="preserve"> </w:t>
      </w:r>
      <w:r w:rsidR="001930D9">
        <w:t xml:space="preserve">Face detection from video and so on. </w:t>
      </w:r>
      <w:r w:rsidR="00806081">
        <w:t xml:space="preserve">A summary of this blog is that Adrian wants </w:t>
      </w:r>
      <w:r w:rsidR="000F4E34">
        <w:t xml:space="preserve">to create a </w:t>
      </w:r>
      <w:r w:rsidR="00694A72">
        <w:t>program, which</w:t>
      </w:r>
      <w:r w:rsidR="000F4E34">
        <w:t xml:space="preserve"> detects a tennis ball using a raspberrypi and a webcam, track the tennis ball, forming a red circle around it and draw the path of the tennis ball with a red line as it travels across the screen. This is the result</w:t>
      </w:r>
      <w:r w:rsidR="009C291D">
        <w:t>.</w:t>
      </w:r>
    </w:p>
    <w:p w:rsidR="00D04672" w:rsidRDefault="00D04672" w:rsidP="009925DE">
      <w:r>
        <w:t xml:space="preserve">However, as I am not using a webcam, but a picamera, I am first going to need to find a different guide to accessing and using the picamera. </w:t>
      </w:r>
      <w:r w:rsidR="00DE2FE2">
        <w:t xml:space="preserve">This website proved to be the best place to </w:t>
      </w:r>
      <w:r w:rsidR="00E87AD1">
        <w:t>look, as I found one in no time.</w:t>
      </w:r>
      <w:r w:rsidR="00194237">
        <w:t xml:space="preserve"> (Adrian’s guide to accessing a picamera with OpenCV and Python – </w:t>
      </w:r>
      <w:hyperlink r:id="rId39" w:history="1">
        <w:r w:rsidR="00194237" w:rsidRPr="00B12316">
          <w:rPr>
            <w:rStyle w:val="Hyperlink"/>
          </w:rPr>
          <w:t>https://www.pyimagesearch.com/2015/03/30/accessing-the-raspberry-pi-camera-with-opencv-and-python/</w:t>
        </w:r>
      </w:hyperlink>
      <w:r w:rsidR="00194237">
        <w:t>)</w:t>
      </w:r>
    </w:p>
    <w:p w:rsidR="002B71BA" w:rsidRDefault="002B71BA" w:rsidP="002B71BA">
      <w:pPr>
        <w:pStyle w:val="Heading4"/>
      </w:pPr>
      <w:r>
        <w:t>3.2.1.2 Examples of Code (Annotated)</w:t>
      </w:r>
    </w:p>
    <w:p w:rsidR="00BF037A" w:rsidRDefault="00E446CD" w:rsidP="009925DE">
      <w:r>
        <w:rPr>
          <w:noProof/>
          <w:lang w:eastAsia="en-GB"/>
        </w:rPr>
        <w:drawing>
          <wp:anchor distT="0" distB="0" distL="114300" distR="114300" simplePos="0" relativeHeight="251698688" behindDoc="1" locked="0" layoutInCell="1" allowOverlap="1" wp14:anchorId="0955EC5D" wp14:editId="40596029">
            <wp:simplePos x="0" y="0"/>
            <wp:positionH relativeFrom="column">
              <wp:posOffset>3587115</wp:posOffset>
            </wp:positionH>
            <wp:positionV relativeFrom="paragraph">
              <wp:posOffset>3502025</wp:posOffset>
            </wp:positionV>
            <wp:extent cx="1353185" cy="219075"/>
            <wp:effectExtent l="0" t="0" r="0" b="0"/>
            <wp:wrapThrough wrapText="bothSides">
              <wp:wrapPolygon edited="0">
                <wp:start x="0" y="0"/>
                <wp:lineTo x="0" y="20661"/>
                <wp:lineTo x="21286" y="20661"/>
                <wp:lineTo x="21286" y="0"/>
                <wp:lineTo x="0" y="0"/>
              </wp:wrapPolygon>
            </wp:wrapThrough>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B46162.tmp"/>
                    <pic:cNvPicPr/>
                  </pic:nvPicPr>
                  <pic:blipFill>
                    <a:blip r:embed="rId40">
                      <a:extLst>
                        <a:ext uri="{28A0092B-C50C-407E-A947-70E740481C1C}">
                          <a14:useLocalDpi xmlns:a14="http://schemas.microsoft.com/office/drawing/2010/main" val="0"/>
                        </a:ext>
                      </a:extLst>
                    </a:blip>
                    <a:stretch>
                      <a:fillRect/>
                    </a:stretch>
                  </pic:blipFill>
                  <pic:spPr>
                    <a:xfrm>
                      <a:off x="0" y="0"/>
                      <a:ext cx="1353185" cy="219075"/>
                    </a:xfrm>
                    <a:prstGeom prst="rect">
                      <a:avLst/>
                    </a:prstGeom>
                  </pic:spPr>
                </pic:pic>
              </a:graphicData>
            </a:graphic>
            <wp14:sizeRelH relativeFrom="page">
              <wp14:pctWidth>0</wp14:pctWidth>
            </wp14:sizeRelH>
            <wp14:sizeRelV relativeFrom="page">
              <wp14:pctHeight>0</wp14:pctHeight>
            </wp14:sizeRelV>
          </wp:anchor>
        </w:drawing>
      </w:r>
      <w:r w:rsidR="0095695A">
        <w:rPr>
          <w:noProof/>
          <w:lang w:eastAsia="en-GB"/>
        </w:rPr>
        <w:drawing>
          <wp:anchor distT="0" distB="0" distL="114300" distR="114300" simplePos="0" relativeHeight="251689472" behindDoc="1" locked="0" layoutInCell="1" allowOverlap="1" wp14:anchorId="3FCADD76" wp14:editId="649EC62A">
            <wp:simplePos x="0" y="0"/>
            <wp:positionH relativeFrom="column">
              <wp:posOffset>2540</wp:posOffset>
            </wp:positionH>
            <wp:positionV relativeFrom="paragraph">
              <wp:posOffset>916305</wp:posOffset>
            </wp:positionV>
            <wp:extent cx="1426210" cy="2538095"/>
            <wp:effectExtent l="0" t="0" r="2540" b="0"/>
            <wp:wrapThrough wrapText="bothSides">
              <wp:wrapPolygon edited="0">
                <wp:start x="0" y="0"/>
                <wp:lineTo x="0" y="21400"/>
                <wp:lineTo x="21350" y="21400"/>
                <wp:lineTo x="21350" y="0"/>
                <wp:lineTo x="0" y="0"/>
              </wp:wrapPolygon>
            </wp:wrapThrough>
            <wp:docPr id="42" name="Picture 42" descr="C:\Users\yaro.shiroki\AppData\Local\Microsoft\Windows\INetCache\Content.Word\IMG_67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aro.shiroki\AppData\Local\Microsoft\Windows\INetCache\Content.Word\IMG_6718.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426210" cy="2538095"/>
                    </a:xfrm>
                    <a:prstGeom prst="rect">
                      <a:avLst/>
                    </a:prstGeom>
                    <a:noFill/>
                    <a:ln>
                      <a:noFill/>
                    </a:ln>
                  </pic:spPr>
                </pic:pic>
              </a:graphicData>
            </a:graphic>
            <wp14:sizeRelH relativeFrom="page">
              <wp14:pctWidth>0</wp14:pctWidth>
            </wp14:sizeRelH>
            <wp14:sizeRelV relativeFrom="page">
              <wp14:pctHeight>0</wp14:pctHeight>
            </wp14:sizeRelV>
          </wp:anchor>
        </w:drawing>
      </w:r>
      <w:r w:rsidR="0095695A">
        <w:rPr>
          <w:noProof/>
          <w:lang w:eastAsia="en-GB"/>
        </w:rPr>
        <w:drawing>
          <wp:anchor distT="0" distB="0" distL="114300" distR="114300" simplePos="0" relativeHeight="251692544" behindDoc="1" locked="0" layoutInCell="1" allowOverlap="1" wp14:anchorId="3A253258" wp14:editId="400921D3">
            <wp:simplePos x="0" y="0"/>
            <wp:positionH relativeFrom="column">
              <wp:posOffset>1424940</wp:posOffset>
            </wp:positionH>
            <wp:positionV relativeFrom="paragraph">
              <wp:posOffset>916305</wp:posOffset>
            </wp:positionV>
            <wp:extent cx="1426210" cy="2538095"/>
            <wp:effectExtent l="0" t="0" r="2540" b="0"/>
            <wp:wrapThrough wrapText="bothSides">
              <wp:wrapPolygon edited="0">
                <wp:start x="0" y="0"/>
                <wp:lineTo x="0" y="21400"/>
                <wp:lineTo x="21350" y="21400"/>
                <wp:lineTo x="21350" y="0"/>
                <wp:lineTo x="0" y="0"/>
              </wp:wrapPolygon>
            </wp:wrapThrough>
            <wp:docPr id="65" name="Picture 65" descr="C:\Users\yaro.shiroki\AppData\Local\Microsoft\Windows\INetCache\Content.Word\IMG_67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yaro.shiroki\AppData\Local\Microsoft\Windows\INetCache\Content.Word\IMG_6716.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426210" cy="2538095"/>
                    </a:xfrm>
                    <a:prstGeom prst="rect">
                      <a:avLst/>
                    </a:prstGeom>
                    <a:noFill/>
                    <a:ln>
                      <a:noFill/>
                    </a:ln>
                  </pic:spPr>
                </pic:pic>
              </a:graphicData>
            </a:graphic>
            <wp14:sizeRelH relativeFrom="page">
              <wp14:pctWidth>0</wp14:pctWidth>
            </wp14:sizeRelH>
            <wp14:sizeRelV relativeFrom="page">
              <wp14:pctHeight>0</wp14:pctHeight>
            </wp14:sizeRelV>
          </wp:anchor>
        </w:drawing>
      </w:r>
      <w:r w:rsidR="00F36BCF">
        <w:t xml:space="preserve">The first </w:t>
      </w:r>
      <w:r w:rsidR="009B0E08">
        <w:t>two</w:t>
      </w:r>
      <w:r w:rsidR="00F36BCF">
        <w:t xml:space="preserve"> steps were not </w:t>
      </w:r>
      <w:r w:rsidR="009B0E08">
        <w:t>necessary</w:t>
      </w:r>
      <w:r w:rsidR="00F36BCF">
        <w:t xml:space="preserve"> for </w:t>
      </w:r>
      <w:r w:rsidR="009B0E08">
        <w:t>me,</w:t>
      </w:r>
      <w:r w:rsidR="00F36BCF">
        <w:t xml:space="preserve"> as I already knew how to setup a picamera and how to enable the module. This was the only </w:t>
      </w:r>
      <w:r w:rsidR="009B0E08">
        <w:t>knowledge, which</w:t>
      </w:r>
      <w:r w:rsidR="00F36BCF">
        <w:t xml:space="preserve"> I possessed</w:t>
      </w:r>
      <w:r w:rsidR="00F66302">
        <w:t>.</w:t>
      </w:r>
      <w:r w:rsidR="004060CF">
        <w:rPr>
          <w:noProof/>
          <w:lang w:eastAsia="en-GB"/>
        </w:rPr>
        <w:drawing>
          <wp:anchor distT="0" distB="0" distL="114300" distR="114300" simplePos="0" relativeHeight="251695616" behindDoc="1" locked="0" layoutInCell="1" allowOverlap="1" wp14:anchorId="39637CE9" wp14:editId="38BBC7A5">
            <wp:simplePos x="0" y="0"/>
            <wp:positionH relativeFrom="column">
              <wp:posOffset>0</wp:posOffset>
            </wp:positionH>
            <wp:positionV relativeFrom="paragraph">
              <wp:posOffset>367665</wp:posOffset>
            </wp:positionV>
            <wp:extent cx="5731510" cy="342265"/>
            <wp:effectExtent l="0" t="0" r="2540" b="635"/>
            <wp:wrapThrough wrapText="bothSides">
              <wp:wrapPolygon edited="0">
                <wp:start x="0" y="0"/>
                <wp:lineTo x="0" y="20438"/>
                <wp:lineTo x="21538" y="20438"/>
                <wp:lineTo x="21538" y="0"/>
                <wp:lineTo x="0" y="0"/>
              </wp:wrapPolygon>
            </wp:wrapThrough>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B44BD9.tmp"/>
                    <pic:cNvPicPr/>
                  </pic:nvPicPr>
                  <pic:blipFill>
                    <a:blip r:embed="rId43">
                      <a:extLst>
                        <a:ext uri="{28A0092B-C50C-407E-A947-70E740481C1C}">
                          <a14:useLocalDpi xmlns:a14="http://schemas.microsoft.com/office/drawing/2010/main" val="0"/>
                        </a:ext>
                      </a:extLst>
                    </a:blip>
                    <a:stretch>
                      <a:fillRect/>
                    </a:stretch>
                  </pic:blipFill>
                  <pic:spPr>
                    <a:xfrm>
                      <a:off x="0" y="0"/>
                      <a:ext cx="5731510" cy="342265"/>
                    </a:xfrm>
                    <a:prstGeom prst="rect">
                      <a:avLst/>
                    </a:prstGeom>
                  </pic:spPr>
                </pic:pic>
              </a:graphicData>
            </a:graphic>
            <wp14:sizeRelH relativeFrom="page">
              <wp14:pctWidth>0</wp14:pctWidth>
            </wp14:sizeRelH>
            <wp14:sizeRelV relativeFrom="page">
              <wp14:pctHeight>0</wp14:pctHeight>
            </wp14:sizeRelV>
          </wp:anchor>
        </w:drawing>
      </w:r>
      <w:r w:rsidR="004060CF">
        <w:t xml:space="preserve"> When I ran this line of code, to test whether my camera was set up properly and was working, this was my result</w:t>
      </w:r>
      <w:r w:rsidR="004D6B21">
        <w:t xml:space="preserve"> (photo on the right)</w:t>
      </w:r>
      <w:r w:rsidR="004060CF">
        <w:t>.</w:t>
      </w:r>
      <w:r w:rsidR="004D6B21">
        <w:t xml:space="preserve"> I slightly adapted the line of code in order to test whether I could display a short video feed. I repeated the same line of code but instead of “.jpg”</w:t>
      </w:r>
      <w:r w:rsidR="0095695A">
        <w:t xml:space="preserve"> </w:t>
      </w:r>
      <w:r w:rsidR="004D6B21">
        <w:t xml:space="preserve"> on the end, I entered “.mp4”, which resulted in an output of a short video feed, lasting approximately 5-8 seconds, before it stopped running and closed the window (as can be seen in the photo on the left). </w:t>
      </w:r>
      <w:r w:rsidR="0095695A">
        <w:t xml:space="preserve">At this point in time, I knew that everything was </w:t>
      </w:r>
      <w:r w:rsidR="00C8400C">
        <w:t>working,</w:t>
      </w:r>
      <w:r w:rsidR="0095695A">
        <w:t xml:space="preserve"> as it should be. Then, in order to begin integrating my camera module with OpenCV, the guide stated I needed to install the picamera module in my “CV” (virtual environment). In order to access my already existing virtual environment, all I need to do is type these two lines of code.</w:t>
      </w:r>
      <w:r>
        <w:t xml:space="preserve"> Then I began installing the “</w:t>
      </w:r>
      <w:r w:rsidR="000E554A">
        <w:t>picamera[</w:t>
      </w:r>
      <w:r>
        <w:t xml:space="preserve">array]”. Adrian states that it is important to state the array specifically, as I need the “optional array sub-module to utilize OpenCV,” as this allows me to access the NumPy arrays from the picamera module.  </w:t>
      </w:r>
    </w:p>
    <w:p w:rsidR="00BF037A" w:rsidRDefault="00BF037A">
      <w:r>
        <w:br w:type="page"/>
      </w:r>
    </w:p>
    <w:p w:rsidR="00BF037A" w:rsidRDefault="00BF037A" w:rsidP="009925DE"/>
    <w:p w:rsidR="002B71BA" w:rsidRDefault="002B71BA" w:rsidP="002B71BA">
      <w:pPr>
        <w:pStyle w:val="Heading4"/>
      </w:pPr>
      <w:r>
        <w:t>3.2.1.3 Validation</w:t>
      </w:r>
    </w:p>
    <w:p w:rsidR="003C7425" w:rsidRDefault="009E1648" w:rsidP="003C7425">
      <w:r>
        <w:rPr>
          <w:noProof/>
          <w:lang w:eastAsia="en-GB"/>
        </w:rPr>
        <mc:AlternateContent>
          <mc:Choice Requires="wps">
            <w:drawing>
              <wp:anchor distT="0" distB="0" distL="114300" distR="114300" simplePos="0" relativeHeight="251729408" behindDoc="0" locked="0" layoutInCell="1" allowOverlap="1" wp14:anchorId="140B5BF0" wp14:editId="12D2BD56">
                <wp:simplePos x="0" y="0"/>
                <wp:positionH relativeFrom="column">
                  <wp:posOffset>1125940</wp:posOffset>
                </wp:positionH>
                <wp:positionV relativeFrom="paragraph">
                  <wp:posOffset>1611156</wp:posOffset>
                </wp:positionV>
                <wp:extent cx="757451" cy="95534"/>
                <wp:effectExtent l="0" t="0" r="24130" b="19050"/>
                <wp:wrapNone/>
                <wp:docPr id="82" name="Oval 82"/>
                <wp:cNvGraphicFramePr/>
                <a:graphic xmlns:a="http://schemas.openxmlformats.org/drawingml/2006/main">
                  <a:graphicData uri="http://schemas.microsoft.com/office/word/2010/wordprocessingShape">
                    <wps:wsp>
                      <wps:cNvSpPr/>
                      <wps:spPr>
                        <a:xfrm>
                          <a:off x="0" y="0"/>
                          <a:ext cx="757451" cy="95534"/>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596E857" id="Oval 82" o:spid="_x0000_s1026" style="position:absolute;margin-left:88.65pt;margin-top:126.85pt;width:59.65pt;height:7.5pt;z-index:25172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" filled="f" strokecolor="red" strokeweight="1pt">
                <v:stroke joinstyle="miter"/>
              </v:oval>
            </w:pict>
          </mc:Fallback>
        </mc:AlternateContent>
      </w:r>
      <w:r>
        <w:rPr>
          <w:noProof/>
          <w:lang w:eastAsia="en-GB"/>
        </w:rPr>
        <mc:AlternateContent>
          <mc:Choice Requires="wps">
            <w:drawing>
              <wp:anchor distT="0" distB="0" distL="114300" distR="114300" simplePos="0" relativeHeight="251726336" behindDoc="0" locked="0" layoutInCell="1" allowOverlap="1" wp14:anchorId="140B5BF0" wp14:editId="12D2BD56">
                <wp:simplePos x="0" y="0"/>
                <wp:positionH relativeFrom="column">
                  <wp:posOffset>732032</wp:posOffset>
                </wp:positionH>
                <wp:positionV relativeFrom="paragraph">
                  <wp:posOffset>1531165</wp:posOffset>
                </wp:positionV>
                <wp:extent cx="266131" cy="81887"/>
                <wp:effectExtent l="0" t="0" r="19685" b="13970"/>
                <wp:wrapNone/>
                <wp:docPr id="81" name="Oval 81"/>
                <wp:cNvGraphicFramePr/>
                <a:graphic xmlns:a="http://schemas.openxmlformats.org/drawingml/2006/main">
                  <a:graphicData uri="http://schemas.microsoft.com/office/word/2010/wordprocessingShape">
                    <wps:wsp>
                      <wps:cNvSpPr/>
                      <wps:spPr>
                        <a:xfrm>
                          <a:off x="0" y="0"/>
                          <a:ext cx="266131" cy="81887"/>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8D5B849" id="Oval 81" o:spid="_x0000_s1026" style="position:absolute;margin-left:57.65pt;margin-top:120.55pt;width:20.95pt;height:6.45pt;z-index:251726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" filled="f" strokecolor="red" strokeweight="1pt">
                <v:stroke joinstyle="miter"/>
              </v:oval>
            </w:pict>
          </mc:Fallback>
        </mc:AlternateContent>
      </w:r>
      <w:r>
        <w:rPr>
          <w:noProof/>
          <w:lang w:eastAsia="en-GB"/>
        </w:rPr>
        <mc:AlternateContent>
          <mc:Choice Requires="wps">
            <w:drawing>
              <wp:anchor distT="0" distB="0" distL="114300" distR="114300" simplePos="0" relativeHeight="251723264" behindDoc="0" locked="0" layoutInCell="1" allowOverlap="1">
                <wp:simplePos x="0" y="0"/>
                <wp:positionH relativeFrom="column">
                  <wp:posOffset>1139588</wp:posOffset>
                </wp:positionH>
                <wp:positionV relativeFrom="paragraph">
                  <wp:posOffset>1440559</wp:posOffset>
                </wp:positionV>
                <wp:extent cx="266131" cy="81887"/>
                <wp:effectExtent l="0" t="0" r="19685" b="13970"/>
                <wp:wrapNone/>
                <wp:docPr id="80" name="Oval 80"/>
                <wp:cNvGraphicFramePr/>
                <a:graphic xmlns:a="http://schemas.openxmlformats.org/drawingml/2006/main">
                  <a:graphicData uri="http://schemas.microsoft.com/office/word/2010/wordprocessingShape">
                    <wps:wsp>
                      <wps:cNvSpPr/>
                      <wps:spPr>
                        <a:xfrm>
                          <a:off x="0" y="0"/>
                          <a:ext cx="266131" cy="81887"/>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B3C7677" id="Oval 80" o:spid="_x0000_s1026" style="position:absolute;margin-left:89.75pt;margin-top:113.45pt;width:20.95pt;height:6.45pt;z-index:251723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" filled="f" strokecolor="red" strokeweight="1pt">
                <v:stroke joinstyle="miter"/>
              </v:oval>
            </w:pict>
          </mc:Fallback>
        </mc:AlternateContent>
      </w:r>
      <w:r w:rsidR="00D94A2E">
        <w:rPr>
          <w:noProof/>
          <w:lang w:eastAsia="en-GB"/>
        </w:rPr>
        <w:drawing>
          <wp:anchor distT="0" distB="0" distL="114300" distR="114300" simplePos="0" relativeHeight="251720192" behindDoc="0" locked="0" layoutInCell="1" allowOverlap="1">
            <wp:simplePos x="0" y="0"/>
            <wp:positionH relativeFrom="column">
              <wp:posOffset>76200</wp:posOffset>
            </wp:positionH>
            <wp:positionV relativeFrom="paragraph">
              <wp:posOffset>807720</wp:posOffset>
            </wp:positionV>
            <wp:extent cx="2390775" cy="2326005"/>
            <wp:effectExtent l="0" t="0" r="9525" b="0"/>
            <wp:wrapThrough wrapText="bothSides">
              <wp:wrapPolygon edited="0">
                <wp:start x="0" y="0"/>
                <wp:lineTo x="0" y="21405"/>
                <wp:lineTo x="21514" y="21405"/>
                <wp:lineTo x="21514" y="0"/>
                <wp:lineTo x="0" y="0"/>
              </wp:wrapPolygon>
            </wp:wrapThrough>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E6C498A.tmp"/>
                    <pic:cNvPicPr/>
                  </pic:nvPicPr>
                  <pic:blipFill rotWithShape="1">
                    <a:blip r:embed="rId44" cstate="print">
                      <a:extLst>
                        <a:ext uri="{28A0092B-C50C-407E-A947-70E740481C1C}">
                          <a14:useLocalDpi xmlns:a14="http://schemas.microsoft.com/office/drawing/2010/main" val="0"/>
                        </a:ext>
                      </a:extLst>
                    </a:blip>
                    <a:srcRect l="14245" t="3555" r="14245"/>
                    <a:stretch/>
                  </pic:blipFill>
                  <pic:spPr bwMode="auto">
                    <a:xfrm>
                      <a:off x="0" y="0"/>
                      <a:ext cx="2390775" cy="23260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D6B21">
        <w:t>As can be seen above, I can di</w:t>
      </w:r>
      <w:r w:rsidR="00C8400C">
        <w:t xml:space="preserve">splay a photo and a short video feed using the raspberry pi and the picamera module. This was the aim of my first prototype, and I did not run into any errors along the way, once I chose to switch from using SimpleCV to OpenCV. This was unexpected as I was not sure if my knowledge of </w:t>
      </w:r>
      <w:r w:rsidR="00C8400C" w:rsidRPr="00C8400C">
        <w:t>raspbian</w:t>
      </w:r>
      <w:r w:rsidR="00C8400C">
        <w:t xml:space="preserve"> was good enough to download all the necessary packages, and install OpenCV correctly, allowing me to create a virtual environment. This doubt was mainly caused due to my initial failure to correctly research SimpleCV and understand that it does not work conjointly with Python 3.2</w:t>
      </w:r>
      <w:r w:rsidR="00F041B8">
        <w:t xml:space="preserve">, but rather with python 2.7 instead. </w:t>
      </w:r>
      <w:r w:rsidR="00D94A2E">
        <w:t>As you can see in this article (</w:t>
      </w:r>
      <w:hyperlink r:id="rId45" w:history="1">
        <w:r w:rsidR="00D94A2E" w:rsidRPr="007B0053">
          <w:rPr>
            <w:rStyle w:val="Hyperlink"/>
          </w:rPr>
          <w:t>https://www.rs-online.com/designspark/object-tracking-using-computer-vision-and-raspberry-pi</w:t>
        </w:r>
      </w:hyperlink>
      <w:r w:rsidR="00D94A2E">
        <w:t xml:space="preserve">), </w:t>
      </w:r>
      <w:r>
        <w:t>it is recommended to use SimpleCV rather than OpenCV, however it states that it shares similar concepts which shouldn’t make much of a difference. In contrast, I found that this was not a correct statement.</w:t>
      </w:r>
    </w:p>
    <w:p w:rsidR="009869FB" w:rsidRDefault="009869FB" w:rsidP="003C7425"/>
    <w:p w:rsidR="000C6016" w:rsidRDefault="000C6016" w:rsidP="000C6016">
      <w:pPr>
        <w:pStyle w:val="Heading5"/>
      </w:pPr>
      <w:r>
        <w:t>3.2.1.3.1 Test Table</w:t>
      </w:r>
    </w:p>
    <w:tbl>
      <w:tblPr>
        <w:tblStyle w:val="TableGrid"/>
        <w:tblW w:w="0" w:type="auto"/>
        <w:tblLook w:val="04A0" w:firstRow="1" w:lastRow="0" w:firstColumn="1" w:lastColumn="0" w:noHBand="0" w:noVBand="1"/>
      </w:tblPr>
      <w:tblGrid>
        <w:gridCol w:w="2372"/>
        <w:gridCol w:w="2008"/>
        <w:gridCol w:w="2372"/>
        <w:gridCol w:w="2490"/>
      </w:tblGrid>
      <w:tr w:rsidR="00A0430A" w:rsidTr="00A0430A">
        <w:tc>
          <w:tcPr>
            <w:tcW w:w="2372" w:type="dxa"/>
          </w:tcPr>
          <w:p w:rsidR="00A0430A" w:rsidRPr="00F45955" w:rsidRDefault="00A0430A" w:rsidP="00D41C7F">
            <w:pPr>
              <w:rPr>
                <w:b/>
              </w:rPr>
            </w:pPr>
            <w:r w:rsidRPr="00F45955">
              <w:rPr>
                <w:b/>
              </w:rPr>
              <w:t>Test</w:t>
            </w:r>
          </w:p>
        </w:tc>
        <w:tc>
          <w:tcPr>
            <w:tcW w:w="2008" w:type="dxa"/>
          </w:tcPr>
          <w:p w:rsidR="00A0430A" w:rsidRPr="00F45955" w:rsidRDefault="000D7B0B" w:rsidP="00D41C7F">
            <w:pPr>
              <w:rPr>
                <w:b/>
              </w:rPr>
            </w:pPr>
            <w:r>
              <w:rPr>
                <w:b/>
              </w:rPr>
              <w:t>Test Data</w:t>
            </w:r>
          </w:p>
        </w:tc>
        <w:tc>
          <w:tcPr>
            <w:tcW w:w="2372" w:type="dxa"/>
          </w:tcPr>
          <w:p w:rsidR="00A0430A" w:rsidRPr="00F45955" w:rsidRDefault="00A0430A" w:rsidP="00D41C7F">
            <w:pPr>
              <w:rPr>
                <w:b/>
              </w:rPr>
            </w:pPr>
            <w:r w:rsidRPr="00F45955">
              <w:rPr>
                <w:b/>
              </w:rPr>
              <w:t>Expected Outcome</w:t>
            </w:r>
          </w:p>
        </w:tc>
        <w:tc>
          <w:tcPr>
            <w:tcW w:w="2490" w:type="dxa"/>
          </w:tcPr>
          <w:p w:rsidR="00A0430A" w:rsidRPr="00F45955" w:rsidRDefault="00A0430A" w:rsidP="00D41C7F">
            <w:pPr>
              <w:rPr>
                <w:b/>
              </w:rPr>
            </w:pPr>
            <w:r w:rsidRPr="00F45955">
              <w:rPr>
                <w:b/>
              </w:rPr>
              <w:t>Actual Outcome</w:t>
            </w:r>
          </w:p>
        </w:tc>
      </w:tr>
      <w:tr w:rsidR="00A0430A" w:rsidTr="00A0430A">
        <w:tc>
          <w:tcPr>
            <w:tcW w:w="2372" w:type="dxa"/>
          </w:tcPr>
          <w:p w:rsidR="00A0430A" w:rsidRDefault="00A0430A" w:rsidP="00D41C7F">
            <w:r>
              <w:t>Can a photo taken with the picamera module be displayed on the screen</w:t>
            </w:r>
          </w:p>
        </w:tc>
        <w:tc>
          <w:tcPr>
            <w:tcW w:w="2008" w:type="dxa"/>
          </w:tcPr>
          <w:p w:rsidR="00A0430A" w:rsidRDefault="000D7B0B" w:rsidP="000C6016">
            <w:r>
              <w:t>The photo takes up the majority of the screen and allows approximately 2 seconds before the photo is taken, after which it is displayed for around 5-8 seconds</w:t>
            </w:r>
            <w:r w:rsidR="00CD7225">
              <w:t xml:space="preserve"> in JPEG format</w:t>
            </w:r>
          </w:p>
        </w:tc>
        <w:tc>
          <w:tcPr>
            <w:tcW w:w="2372" w:type="dxa"/>
          </w:tcPr>
          <w:p w:rsidR="00A0430A" w:rsidRDefault="00A0430A" w:rsidP="000C6016">
            <w:r>
              <w:t>Yes the photo can be displayed on the screen</w:t>
            </w:r>
          </w:p>
        </w:tc>
        <w:tc>
          <w:tcPr>
            <w:tcW w:w="2490" w:type="dxa"/>
          </w:tcPr>
          <w:p w:rsidR="00A0430A" w:rsidRDefault="00A0430A" w:rsidP="00D41C7F">
            <w:r>
              <w:t>Yes, a photo taken on the picamera can be displayed on the screen. This photo is displayed for a period of approximately 5-</w:t>
            </w:r>
            <w:r w:rsidR="00BC0EDC">
              <w:t>8 seconds and is in JPEG format</w:t>
            </w:r>
          </w:p>
        </w:tc>
      </w:tr>
      <w:tr w:rsidR="00A0430A" w:rsidTr="00A0430A">
        <w:tc>
          <w:tcPr>
            <w:tcW w:w="2372" w:type="dxa"/>
          </w:tcPr>
          <w:p w:rsidR="00A0430A" w:rsidRDefault="00A0430A" w:rsidP="000C6016">
            <w:r>
              <w:t>Can a video taken with the picamera module be displayed on the screen</w:t>
            </w:r>
          </w:p>
        </w:tc>
        <w:tc>
          <w:tcPr>
            <w:tcW w:w="2008" w:type="dxa"/>
          </w:tcPr>
          <w:p w:rsidR="00A0430A" w:rsidRDefault="00CD7225" w:rsidP="00CD7225">
            <w:r>
              <w:t>The video takes up the majority of the screen, it is reasonably good quality and is displayed on the screen for approximately 5-8 seconds in MP4 format</w:t>
            </w:r>
          </w:p>
        </w:tc>
        <w:tc>
          <w:tcPr>
            <w:tcW w:w="2372" w:type="dxa"/>
          </w:tcPr>
          <w:p w:rsidR="00A0430A" w:rsidRDefault="00A0430A" w:rsidP="000C6016">
            <w:r>
              <w:t>Yes the photo can be displayed on the screen</w:t>
            </w:r>
          </w:p>
        </w:tc>
        <w:tc>
          <w:tcPr>
            <w:tcW w:w="2490" w:type="dxa"/>
          </w:tcPr>
          <w:p w:rsidR="00A0430A" w:rsidRDefault="00A0430A" w:rsidP="000C6016">
            <w:r>
              <w:t>Yes, a video taken on the picamera can be displayed on the screen. This video is displayed for a period of approximately 5</w:t>
            </w:r>
            <w:r w:rsidR="00163788">
              <w:t>-8 seconds and is in MP4 format</w:t>
            </w:r>
          </w:p>
        </w:tc>
      </w:tr>
      <w:tr w:rsidR="00A0430A" w:rsidTr="00A0430A">
        <w:tc>
          <w:tcPr>
            <w:tcW w:w="2372" w:type="dxa"/>
          </w:tcPr>
          <w:p w:rsidR="00A0430A" w:rsidRDefault="00A0430A" w:rsidP="00D41C7F">
            <w:r>
              <w:t>Does the program crash when it is run</w:t>
            </w:r>
          </w:p>
        </w:tc>
        <w:tc>
          <w:tcPr>
            <w:tcW w:w="2008" w:type="dxa"/>
          </w:tcPr>
          <w:p w:rsidR="00A0430A" w:rsidRDefault="00FD3B3B" w:rsidP="00D41C7F">
            <w:r>
              <w:t>The program runs exactly as intended, however it does end abruptly after 5-8 seconds</w:t>
            </w:r>
          </w:p>
        </w:tc>
        <w:tc>
          <w:tcPr>
            <w:tcW w:w="2372" w:type="dxa"/>
          </w:tcPr>
          <w:p w:rsidR="00A0430A" w:rsidRDefault="00A0430A" w:rsidP="00D41C7F">
            <w:r>
              <w:t>No the program does not crash when it is run</w:t>
            </w:r>
          </w:p>
        </w:tc>
        <w:tc>
          <w:tcPr>
            <w:tcW w:w="2490" w:type="dxa"/>
          </w:tcPr>
          <w:p w:rsidR="00A0430A" w:rsidRDefault="00A0430A" w:rsidP="00D41C7F">
            <w:r>
              <w:t>No the program does not crash when it is run</w:t>
            </w:r>
            <w:r w:rsidR="00163788">
              <w:t>, it runs as expected</w:t>
            </w:r>
          </w:p>
        </w:tc>
      </w:tr>
      <w:tr w:rsidR="00A0430A" w:rsidTr="00A0430A">
        <w:tc>
          <w:tcPr>
            <w:tcW w:w="2372" w:type="dxa"/>
          </w:tcPr>
          <w:p w:rsidR="00A0430A" w:rsidRDefault="00A0430A" w:rsidP="00D41C7F">
            <w:r>
              <w:t>Does the program crash when any keys are pressed</w:t>
            </w:r>
          </w:p>
        </w:tc>
        <w:tc>
          <w:tcPr>
            <w:tcW w:w="2008" w:type="dxa"/>
          </w:tcPr>
          <w:p w:rsidR="00A0430A" w:rsidRDefault="005D6D2B" w:rsidP="00D41C7F">
            <w:r>
              <w:t>When you try press any keys on the keyboard, the program does not crash and runs regularly</w:t>
            </w:r>
          </w:p>
        </w:tc>
        <w:tc>
          <w:tcPr>
            <w:tcW w:w="2372" w:type="dxa"/>
          </w:tcPr>
          <w:p w:rsidR="00A0430A" w:rsidRDefault="00A0430A" w:rsidP="00D41C7F">
            <w:r>
              <w:t>No the program does not crash when any keys are pressed</w:t>
            </w:r>
          </w:p>
        </w:tc>
        <w:tc>
          <w:tcPr>
            <w:tcW w:w="2490" w:type="dxa"/>
          </w:tcPr>
          <w:p w:rsidR="00A0430A" w:rsidRDefault="00A0430A" w:rsidP="00D41C7F">
            <w:r>
              <w:t>No the program does not crash when any keys are pressed,</w:t>
            </w:r>
            <w:r w:rsidR="00163788">
              <w:t xml:space="preserve"> the program just runs normally</w:t>
            </w:r>
          </w:p>
        </w:tc>
      </w:tr>
      <w:tr w:rsidR="00A0430A" w:rsidTr="00A0430A">
        <w:tc>
          <w:tcPr>
            <w:tcW w:w="2372" w:type="dxa"/>
          </w:tcPr>
          <w:p w:rsidR="00A0430A" w:rsidRDefault="00A0430A" w:rsidP="00D41C7F">
            <w:r>
              <w:t>Does the program crash when the camera field of view is obstructed</w:t>
            </w:r>
          </w:p>
        </w:tc>
        <w:tc>
          <w:tcPr>
            <w:tcW w:w="2008" w:type="dxa"/>
          </w:tcPr>
          <w:p w:rsidR="00A0430A" w:rsidRDefault="005D6D2B" w:rsidP="00D41C7F">
            <w:r>
              <w:t>When the camera field of view is obstructed with either a piece of paper, a wall or any other object, it runs exactly as expected and does not crash</w:t>
            </w:r>
          </w:p>
        </w:tc>
        <w:tc>
          <w:tcPr>
            <w:tcW w:w="2372" w:type="dxa"/>
          </w:tcPr>
          <w:p w:rsidR="00A0430A" w:rsidRDefault="00A0430A" w:rsidP="00D41C7F">
            <w:r>
              <w:t>Not the program does not crash when the field of view is obstructed</w:t>
            </w:r>
          </w:p>
        </w:tc>
        <w:tc>
          <w:tcPr>
            <w:tcW w:w="2490" w:type="dxa"/>
          </w:tcPr>
          <w:p w:rsidR="00A0430A" w:rsidRDefault="00A0430A" w:rsidP="00D41C7F">
            <w:r>
              <w:t>Not the program does not crash when the field of view is obstructed, as it is not tracking anything; just a black screen is displayed</w:t>
            </w:r>
          </w:p>
        </w:tc>
      </w:tr>
    </w:tbl>
    <w:p w:rsidR="000C6016" w:rsidRPr="000C6016" w:rsidRDefault="000C6016" w:rsidP="000C6016"/>
    <w:p w:rsidR="002B71BA" w:rsidRPr="003950D0" w:rsidRDefault="002B71BA" w:rsidP="002B71BA">
      <w:pPr>
        <w:pStyle w:val="Heading4"/>
      </w:pPr>
      <w:r>
        <w:t>3.2.1.4 Review</w:t>
      </w:r>
      <w:r w:rsidR="00B671D6">
        <w:t xml:space="preserve"> and changes made</w:t>
      </w:r>
    </w:p>
    <w:p w:rsidR="002B71BA" w:rsidRDefault="002B71BA">
      <w:r>
        <w:br w:type="page"/>
      </w:r>
    </w:p>
    <w:p w:rsidR="00FA50F6" w:rsidRDefault="00FA50F6" w:rsidP="00FA50F6">
      <w:pPr>
        <w:pStyle w:val="Heading3"/>
      </w:pPr>
      <w:bookmarkStart w:id="27" w:name="_Toc4084730"/>
      <w:r>
        <w:t>3.2.2 Prototype 2</w:t>
      </w:r>
      <w:r w:rsidR="00931B76">
        <w:t xml:space="preserve"> – Accessing a single image</w:t>
      </w:r>
      <w:r w:rsidR="007272D4">
        <w:t xml:space="preserve"> taken on the picamera</w:t>
      </w:r>
      <w:r w:rsidR="00437F8C">
        <w:t xml:space="preserve"> module</w:t>
      </w:r>
      <w:bookmarkEnd w:id="27"/>
    </w:p>
    <w:p w:rsidR="00FA50F6" w:rsidRDefault="00FA50F6" w:rsidP="00FA50F6">
      <w:pPr>
        <w:pStyle w:val="Heading4"/>
      </w:pPr>
      <w:r>
        <w:t>3.2.2.1 Structure</w:t>
      </w:r>
    </w:p>
    <w:p w:rsidR="00FA50F6" w:rsidRDefault="00FA50F6" w:rsidP="00FA50F6">
      <w:r>
        <w:t>The next stage is to access a single image of my picamera using python and OpenCV, as this will allow me to build the foundation of accessing a video feed of the picamera using python and OpenCV.</w:t>
      </w:r>
      <w:r w:rsidR="00355CD2">
        <w:t xml:space="preserve"> This will require me to import some necessary libraries such as cv2 and picamera. Libraries contain built in modules, which provide access to system functionality. An example of this is file input and </w:t>
      </w:r>
      <w:r w:rsidR="00DD452A">
        <w:t>output, which</w:t>
      </w:r>
      <w:r w:rsidR="00355CD2">
        <w:t xml:space="preserve"> would otherwise be inaccessible to me programing in python. Another key feature of libraries is access to important modules, written in python that provide standardised solutions for </w:t>
      </w:r>
      <w:r w:rsidR="00DD452A">
        <w:t>problems, which</w:t>
      </w:r>
      <w:r w:rsidR="00355CD2">
        <w:t xml:space="preserve"> can often occur in everyday programing.</w:t>
      </w:r>
      <w:r w:rsidR="00355CD2" w:rsidRPr="00355CD2">
        <w:rPr>
          <w:color w:val="FF0000"/>
        </w:rPr>
        <w:t xml:space="preserve"> </w:t>
      </w:r>
    </w:p>
    <w:p w:rsidR="00FA50F6" w:rsidRDefault="00FA50F6" w:rsidP="00FA50F6">
      <w:pPr>
        <w:pStyle w:val="Heading4"/>
      </w:pPr>
      <w:r>
        <w:t>3.2.2.2 Examples of code (annotated)</w:t>
      </w:r>
    </w:p>
    <w:p w:rsidR="00355CD2" w:rsidRDefault="00195624" w:rsidP="00355CD2">
      <w:r>
        <w:rPr>
          <w:noProof/>
          <w:lang w:eastAsia="en-GB"/>
        </w:rPr>
        <w:drawing>
          <wp:anchor distT="0" distB="0" distL="114300" distR="114300" simplePos="0" relativeHeight="251704832" behindDoc="1" locked="0" layoutInCell="1" allowOverlap="1" wp14:anchorId="32B430C3" wp14:editId="45BF68D4">
            <wp:simplePos x="0" y="0"/>
            <wp:positionH relativeFrom="column">
              <wp:posOffset>-36830</wp:posOffset>
            </wp:positionH>
            <wp:positionV relativeFrom="paragraph">
              <wp:posOffset>2236470</wp:posOffset>
            </wp:positionV>
            <wp:extent cx="2994660" cy="255905"/>
            <wp:effectExtent l="0" t="0" r="0" b="0"/>
            <wp:wrapThrough wrapText="bothSides">
              <wp:wrapPolygon edited="0">
                <wp:start x="0" y="0"/>
                <wp:lineTo x="0" y="19295"/>
                <wp:lineTo x="21435" y="19295"/>
                <wp:lineTo x="21435" y="0"/>
                <wp:lineTo x="0" y="0"/>
              </wp:wrapPolygon>
            </wp:wrapThrough>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039A.tmp"/>
                    <pic:cNvPicPr/>
                  </pic:nvPicPr>
                  <pic:blipFill>
                    <a:blip r:embed="rId46">
                      <a:extLst>
                        <a:ext uri="{28A0092B-C50C-407E-A947-70E740481C1C}">
                          <a14:useLocalDpi xmlns:a14="http://schemas.microsoft.com/office/drawing/2010/main" val="0"/>
                        </a:ext>
                      </a:extLst>
                    </a:blip>
                    <a:stretch>
                      <a:fillRect/>
                    </a:stretch>
                  </pic:blipFill>
                  <pic:spPr>
                    <a:xfrm>
                      <a:off x="0" y="0"/>
                      <a:ext cx="2994660" cy="255905"/>
                    </a:xfrm>
                    <a:prstGeom prst="rect">
                      <a:avLst/>
                    </a:prstGeom>
                  </pic:spPr>
                </pic:pic>
              </a:graphicData>
            </a:graphic>
            <wp14:sizeRelH relativeFrom="page">
              <wp14:pctWidth>0</wp14:pctWidth>
            </wp14:sizeRelH>
            <wp14:sizeRelV relativeFrom="page">
              <wp14:pctHeight>0</wp14:pctHeight>
            </wp14:sizeRelV>
          </wp:anchor>
        </w:drawing>
      </w:r>
      <w:r w:rsidR="00355CD2">
        <w:rPr>
          <w:noProof/>
          <w:lang w:eastAsia="en-GB"/>
        </w:rPr>
        <w:drawing>
          <wp:anchor distT="0" distB="0" distL="114300" distR="114300" simplePos="0" relativeHeight="251701760" behindDoc="1" locked="0" layoutInCell="1" allowOverlap="1" wp14:anchorId="6DCACB9A" wp14:editId="17F1CF8E">
            <wp:simplePos x="0" y="0"/>
            <wp:positionH relativeFrom="column">
              <wp:posOffset>-80645</wp:posOffset>
            </wp:positionH>
            <wp:positionV relativeFrom="paragraph">
              <wp:posOffset>49530</wp:posOffset>
            </wp:positionV>
            <wp:extent cx="1879600" cy="503555"/>
            <wp:effectExtent l="0" t="0" r="6350" b="0"/>
            <wp:wrapThrough wrapText="bothSides">
              <wp:wrapPolygon edited="0">
                <wp:start x="0" y="0"/>
                <wp:lineTo x="0" y="20429"/>
                <wp:lineTo x="21454" y="20429"/>
                <wp:lineTo x="21454" y="0"/>
                <wp:lineTo x="0" y="0"/>
              </wp:wrapPolygon>
            </wp:wrapThrough>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03986.tmp"/>
                    <pic:cNvPicPr/>
                  </pic:nvPicPr>
                  <pic:blipFill>
                    <a:blip r:embed="rId47">
                      <a:extLst>
                        <a:ext uri="{28A0092B-C50C-407E-A947-70E740481C1C}">
                          <a14:useLocalDpi xmlns:a14="http://schemas.microsoft.com/office/drawing/2010/main" val="0"/>
                        </a:ext>
                      </a:extLst>
                    </a:blip>
                    <a:stretch>
                      <a:fillRect/>
                    </a:stretch>
                  </pic:blipFill>
                  <pic:spPr>
                    <a:xfrm>
                      <a:off x="0" y="0"/>
                      <a:ext cx="1879600" cy="503555"/>
                    </a:xfrm>
                    <a:prstGeom prst="rect">
                      <a:avLst/>
                    </a:prstGeom>
                  </pic:spPr>
                </pic:pic>
              </a:graphicData>
            </a:graphic>
            <wp14:sizeRelH relativeFrom="page">
              <wp14:pctWidth>0</wp14:pctWidth>
            </wp14:sizeRelH>
            <wp14:sizeRelV relativeFrom="page">
              <wp14:pctHeight>0</wp14:pctHeight>
            </wp14:sizeRelV>
          </wp:anchor>
        </w:drawing>
      </w:r>
      <w:r w:rsidR="00355CD2">
        <w:t xml:space="preserve">These are the necessary packages I will need to import in order for </w:t>
      </w:r>
      <w:r w:rsidR="00082E40">
        <w:t>me to access key features of system functionality.</w:t>
      </w:r>
      <w:r w:rsidR="00AC2F23">
        <w:t xml:space="preserve"> The first line shows import of the “PiRGBArray” from the “picamera” array, which produces a three dimensional </w:t>
      </w:r>
      <w:r w:rsidR="00AC2F23" w:rsidRPr="00AC2F23">
        <w:t>RGB array from an RGB capture</w:t>
      </w:r>
      <w:r w:rsidR="00AC2F23">
        <w:t xml:space="preserve">. This class is used to easily obtain a three dimensional numpy array, organised from the RGB capture. </w:t>
      </w:r>
      <w:r w:rsidR="003A24C6">
        <w:t xml:space="preserve">The next line shows import of the </w:t>
      </w:r>
      <w:r w:rsidR="00D33088">
        <w:t>“</w:t>
      </w:r>
      <w:r w:rsidR="003A24C6">
        <w:t>PiCamera</w:t>
      </w:r>
      <w:r w:rsidR="00D33088">
        <w:t>”</w:t>
      </w:r>
      <w:r w:rsidR="003A24C6">
        <w:t xml:space="preserve"> </w:t>
      </w:r>
      <w:r w:rsidR="00D33088">
        <w:t xml:space="preserve">package </w:t>
      </w:r>
      <w:r w:rsidR="003A24C6">
        <w:t xml:space="preserve">from the “picamera” </w:t>
      </w:r>
      <w:r w:rsidR="00D33088">
        <w:t xml:space="preserve">library, which provides a python interface for the pi camera module, for python 2.7 and onwards. </w:t>
      </w:r>
      <w:r w:rsidR="00561D54">
        <w:t xml:space="preserve">The penultimate module is “time”, which provides a variety of time related functions, such as calendar, dateandtime, etc. This is also commonly used to display fps, which I will later be doing in my program. </w:t>
      </w:r>
      <w:r w:rsidR="00162D0B">
        <w:t>The final package is access to the OpenCV library via “cv2”, which is necessary for using computer vision and python. This is an open source computer vision library, which is makes tracking an object via computer vision so much simpler.</w:t>
      </w:r>
    </w:p>
    <w:p w:rsidR="00195624" w:rsidRDefault="00195624" w:rsidP="00355CD2">
      <w:r>
        <w:t xml:space="preserve">Next, I need to initialise the PiCamera object (as can be seen on line 8) and grab a reference to the rawCapture component (as can be seen on line 9). The “rawCapture” object is essential as it allows direct access to the camera stream, as well as it avoids excessive compression to the JPEG format </w:t>
      </w:r>
      <w:r w:rsidR="00536A8E">
        <w:t>“which we would have to take and decode to OpenCV format anyway”</w:t>
      </w:r>
      <w:r>
        <w:t>(as stated by Adrian</w:t>
      </w:r>
      <w:r w:rsidR="00F90F91">
        <w:t xml:space="preserve"> who highly recommends the use of the PiRGBArray whenever I should need to access the picamera</w:t>
      </w:r>
      <w:r>
        <w:t xml:space="preserve">). </w:t>
      </w:r>
    </w:p>
    <w:p w:rsidR="00306DDA" w:rsidRDefault="00E743AC" w:rsidP="00355CD2">
      <w:r>
        <w:rPr>
          <w:noProof/>
          <w:lang w:eastAsia="en-GB"/>
        </w:rPr>
        <w:drawing>
          <wp:anchor distT="0" distB="0" distL="114300" distR="114300" simplePos="0" relativeHeight="251714048" behindDoc="1" locked="0" layoutInCell="1" allowOverlap="1" wp14:anchorId="461BBFEF" wp14:editId="319F0366">
            <wp:simplePos x="0" y="0"/>
            <wp:positionH relativeFrom="column">
              <wp:posOffset>-82550</wp:posOffset>
            </wp:positionH>
            <wp:positionV relativeFrom="paragraph">
              <wp:posOffset>615315</wp:posOffset>
            </wp:positionV>
            <wp:extent cx="1574800" cy="215900"/>
            <wp:effectExtent l="0" t="0" r="6350" b="0"/>
            <wp:wrapThrough wrapText="bothSides">
              <wp:wrapPolygon edited="0">
                <wp:start x="0" y="0"/>
                <wp:lineTo x="0" y="19059"/>
                <wp:lineTo x="21426" y="19059"/>
                <wp:lineTo x="21426" y="0"/>
                <wp:lineTo x="0" y="0"/>
              </wp:wrapPolygon>
            </wp:wrapThrough>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0AC7A.tmp"/>
                    <pic:cNvPicPr/>
                  </pic:nvPicPr>
                  <pic:blipFill>
                    <a:blip r:embed="rId48">
                      <a:extLst>
                        <a:ext uri="{28A0092B-C50C-407E-A947-70E740481C1C}">
                          <a14:useLocalDpi xmlns:a14="http://schemas.microsoft.com/office/drawing/2010/main" val="0"/>
                        </a:ext>
                      </a:extLst>
                    </a:blip>
                    <a:stretch>
                      <a:fillRect/>
                    </a:stretch>
                  </pic:blipFill>
                  <pic:spPr>
                    <a:xfrm>
                      <a:off x="0" y="0"/>
                      <a:ext cx="1574800" cy="215900"/>
                    </a:xfrm>
                    <a:prstGeom prst="rect">
                      <a:avLst/>
                    </a:prstGeom>
                  </pic:spPr>
                </pic:pic>
              </a:graphicData>
            </a:graphic>
            <wp14:sizeRelH relativeFrom="page">
              <wp14:pctWidth>0</wp14:pctWidth>
            </wp14:sizeRelH>
            <wp14:sizeRelV relativeFrom="page">
              <wp14:pctHeight>0</wp14:pctHeight>
            </wp14:sizeRelV>
          </wp:anchor>
        </w:drawing>
      </w:r>
      <w:r w:rsidR="00DE4860">
        <w:rPr>
          <w:noProof/>
          <w:lang w:eastAsia="en-GB"/>
        </w:rPr>
        <mc:AlternateContent>
          <mc:Choice Requires="wps">
            <w:drawing>
              <wp:anchor distT="0" distB="0" distL="114300" distR="114300" simplePos="0" relativeHeight="251710976" behindDoc="0" locked="0" layoutInCell="1" allowOverlap="1" wp14:anchorId="028E118A" wp14:editId="1F438FA9">
                <wp:simplePos x="0" y="0"/>
                <wp:positionH relativeFrom="column">
                  <wp:posOffset>-895985</wp:posOffset>
                </wp:positionH>
                <wp:positionV relativeFrom="paragraph">
                  <wp:posOffset>106680</wp:posOffset>
                </wp:positionV>
                <wp:extent cx="58420" cy="57150"/>
                <wp:effectExtent l="0" t="0" r="17780" b="19050"/>
                <wp:wrapNone/>
                <wp:docPr id="76" name="Rectangle 76"/>
                <wp:cNvGraphicFramePr/>
                <a:graphic xmlns:a="http://schemas.openxmlformats.org/drawingml/2006/main">
                  <a:graphicData uri="http://schemas.microsoft.com/office/word/2010/wordprocessingShape">
                    <wps:wsp>
                      <wps:cNvSpPr/>
                      <wps:spPr>
                        <a:xfrm flipH="1">
                          <a:off x="0" y="0"/>
                          <a:ext cx="58420" cy="5715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30BD75" id="Rectangle 76" o:spid="_x0000_s1026" style="position:absolute;margin-left:-70.55pt;margin-top:8.4pt;width:4.6pt;height:4.5pt;flip:x;z-index:25171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" fillcolor="white [3212]" strokecolor="white [3212]" strokeweight="1pt"/>
            </w:pict>
          </mc:Fallback>
        </mc:AlternateContent>
      </w:r>
      <w:r w:rsidR="00306DDA">
        <w:rPr>
          <w:noProof/>
          <w:lang w:eastAsia="en-GB"/>
        </w:rPr>
        <w:drawing>
          <wp:anchor distT="0" distB="0" distL="114300" distR="114300" simplePos="0" relativeHeight="251707904" behindDoc="1" locked="0" layoutInCell="1" allowOverlap="1" wp14:anchorId="7DEB0688" wp14:editId="3C6692D5">
            <wp:simplePos x="0" y="0"/>
            <wp:positionH relativeFrom="column">
              <wp:posOffset>-80645</wp:posOffset>
            </wp:positionH>
            <wp:positionV relativeFrom="paragraph">
              <wp:posOffset>15240</wp:posOffset>
            </wp:positionV>
            <wp:extent cx="1440815" cy="166370"/>
            <wp:effectExtent l="0" t="0" r="6985" b="5080"/>
            <wp:wrapThrough wrapText="bothSides">
              <wp:wrapPolygon edited="0">
                <wp:start x="0" y="0"/>
                <wp:lineTo x="0" y="19786"/>
                <wp:lineTo x="21419" y="19786"/>
                <wp:lineTo x="21419" y="0"/>
                <wp:lineTo x="0" y="0"/>
              </wp:wrapPolygon>
            </wp:wrapThrough>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0ABE5.tmp"/>
                    <pic:cNvPicPr/>
                  </pic:nvPicPr>
                  <pic:blipFill>
                    <a:blip r:embed="rId49">
                      <a:extLst>
                        <a:ext uri="{28A0092B-C50C-407E-A947-70E740481C1C}">
                          <a14:useLocalDpi xmlns:a14="http://schemas.microsoft.com/office/drawing/2010/main" val="0"/>
                        </a:ext>
                      </a:extLst>
                    </a:blip>
                    <a:stretch>
                      <a:fillRect/>
                    </a:stretch>
                  </pic:blipFill>
                  <pic:spPr>
                    <a:xfrm>
                      <a:off x="0" y="0"/>
                      <a:ext cx="1440815" cy="166370"/>
                    </a:xfrm>
                    <a:prstGeom prst="rect">
                      <a:avLst/>
                    </a:prstGeom>
                  </pic:spPr>
                </pic:pic>
              </a:graphicData>
            </a:graphic>
            <wp14:sizeRelH relativeFrom="page">
              <wp14:pctWidth>0</wp14:pctWidth>
            </wp14:sizeRelH>
            <wp14:sizeRelV relativeFrom="page">
              <wp14:pctHeight>0</wp14:pctHeight>
            </wp14:sizeRelV>
          </wp:anchor>
        </w:drawing>
      </w:r>
      <w:r w:rsidR="00306DDA">
        <w:t>The next line is a very common command, used to allow the camera</w:t>
      </w:r>
      <w:r w:rsidR="001B3FAB">
        <w:t xml:space="preserve"> sensor</w:t>
      </w:r>
      <w:r w:rsidR="00306DDA">
        <w:t xml:space="preserve"> to warm up (in seconds). Adrian chose to use a tenth of a second, however I would prefer to take a whole second, as I </w:t>
      </w:r>
      <w:r w:rsidR="00AD6D3C">
        <w:t>do not</w:t>
      </w:r>
      <w:r w:rsidR="00306DDA">
        <w:t xml:space="preserve"> want to strain the picamera too much in the</w:t>
      </w:r>
      <w:r w:rsidR="00772007">
        <w:t xml:space="preserve"> long run</w:t>
      </w:r>
      <w:r w:rsidR="00306DDA">
        <w:t>.</w:t>
      </w:r>
    </w:p>
    <w:p w:rsidR="00E743AC" w:rsidRDefault="002B7B4A" w:rsidP="00355CD2">
      <w:r>
        <w:rPr>
          <w:noProof/>
          <w:lang w:eastAsia="en-GB"/>
        </w:rPr>
        <w:drawing>
          <wp:anchor distT="0" distB="0" distL="114300" distR="114300" simplePos="0" relativeHeight="251717120" behindDoc="1" locked="0" layoutInCell="1" allowOverlap="1" wp14:anchorId="22C9BCDC" wp14:editId="305F0AF5">
            <wp:simplePos x="0" y="0"/>
            <wp:positionH relativeFrom="column">
              <wp:posOffset>-1628140</wp:posOffset>
            </wp:positionH>
            <wp:positionV relativeFrom="paragraph">
              <wp:posOffset>1140460</wp:posOffset>
            </wp:positionV>
            <wp:extent cx="2510790" cy="255270"/>
            <wp:effectExtent l="0" t="0" r="3810" b="0"/>
            <wp:wrapThrough wrapText="bothSides">
              <wp:wrapPolygon edited="0">
                <wp:start x="0" y="0"/>
                <wp:lineTo x="0" y="19343"/>
                <wp:lineTo x="21469" y="19343"/>
                <wp:lineTo x="21469" y="0"/>
                <wp:lineTo x="0" y="0"/>
              </wp:wrapPolygon>
            </wp:wrapThrough>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0AF9F.tmp"/>
                    <pic:cNvPicPr/>
                  </pic:nvPicPr>
                  <pic:blipFill rotWithShape="1">
                    <a:blip r:embed="rId50">
                      <a:extLst>
                        <a:ext uri="{28A0092B-C50C-407E-A947-70E740481C1C}">
                          <a14:useLocalDpi xmlns:a14="http://schemas.microsoft.com/office/drawing/2010/main" val="0"/>
                        </a:ext>
                      </a:extLst>
                    </a:blip>
                    <a:srcRect l="1276"/>
                    <a:stretch/>
                  </pic:blipFill>
                  <pic:spPr bwMode="auto">
                    <a:xfrm>
                      <a:off x="0" y="0"/>
                      <a:ext cx="2510790" cy="2552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613FF">
        <w:t>This is where the photo is actually taken from the “rawCapture” object (as can be seen on line 15) and change the format into BGR, rather than RGB, as this is necessary in order to convert the image to HSV later on. OpenCV represents these images as numpy arrays in BGR order rather than RGB. This can be a subtle cog in the works, as if you make this mistake early on, it will not be detected and displayed via syntax highlighting, and can often be very difficult to spot. Because of this, we avoid some very confusing bugs towards the end.</w:t>
      </w:r>
    </w:p>
    <w:p w:rsidR="002B7B4A" w:rsidRPr="00355CD2" w:rsidRDefault="002B7B4A" w:rsidP="00355CD2">
      <w:r>
        <w:t xml:space="preserve">Finally, these </w:t>
      </w:r>
      <w:r w:rsidR="004F1DA9">
        <w:t>two</w:t>
      </w:r>
      <w:r>
        <w:t xml:space="preserve"> lines display the code to our screen. These are very common commands, and are used in pretty much any OpenCV project you can find. </w:t>
      </w:r>
    </w:p>
    <w:p w:rsidR="00FA50F6" w:rsidRDefault="00FA50F6" w:rsidP="00FA50F6"/>
    <w:p w:rsidR="00FA50F6" w:rsidRDefault="00FA50F6" w:rsidP="00FA50F6">
      <w:pPr>
        <w:pStyle w:val="Heading4"/>
      </w:pPr>
      <w:r>
        <w:t>3.2.2.3 Validation</w:t>
      </w:r>
    </w:p>
    <w:p w:rsidR="00FA50F6" w:rsidRDefault="001B1B45" w:rsidP="00FA50F6">
      <w:r>
        <w:t>As you can see, I can access a photo, taken on the picamera module.</w:t>
      </w:r>
      <w:r w:rsidR="004873CB">
        <w:t xml:space="preserve"> This was the aim of my second prototype, and I did not run into any errors while trying to achieve this. </w:t>
      </w:r>
      <w:r w:rsidR="00466A4A">
        <w:t>Everything went exactly as expected, as the tutorial created by Adrian (</w:t>
      </w:r>
      <w:hyperlink r:id="rId51" w:history="1">
        <w:r w:rsidR="00466A4A" w:rsidRPr="00A2193B">
          <w:rPr>
            <w:rStyle w:val="Hyperlink"/>
          </w:rPr>
          <w:t>https://www.pyimagesearch.com/2015/03/30/accessing-the-raspberry-pi-camera-with-opencv-and-python/</w:t>
        </w:r>
      </w:hyperlink>
      <w:r w:rsidR="00466A4A">
        <w:t>) explains everything perfectly. However, as this tutorial does not take into account that some people who use this may have almost no knowledge of Python and OpenCV, meaning that I had to go to other sources on the internet to completely understand every single piece of code used in the tutorial. This was very easy as Adrian did describe and comment on his code in a lot of detail.</w:t>
      </w:r>
    </w:p>
    <w:p w:rsidR="00CC2B09" w:rsidRDefault="00CC2B09" w:rsidP="00CC2B09">
      <w:pPr>
        <w:pStyle w:val="Heading5"/>
      </w:pPr>
      <w:r>
        <w:t>3.2.2.3.1 Test Table</w:t>
      </w:r>
    </w:p>
    <w:tbl>
      <w:tblPr>
        <w:tblStyle w:val="TableGrid"/>
        <w:tblW w:w="0" w:type="auto"/>
        <w:tblLook w:val="04A0" w:firstRow="1" w:lastRow="0" w:firstColumn="1" w:lastColumn="0" w:noHBand="0" w:noVBand="1"/>
      </w:tblPr>
      <w:tblGrid>
        <w:gridCol w:w="2393"/>
        <w:gridCol w:w="2041"/>
        <w:gridCol w:w="2394"/>
        <w:gridCol w:w="2414"/>
      </w:tblGrid>
      <w:tr w:rsidR="00A0430A" w:rsidTr="00A0430A">
        <w:tc>
          <w:tcPr>
            <w:tcW w:w="2393" w:type="dxa"/>
          </w:tcPr>
          <w:p w:rsidR="00A0430A" w:rsidRPr="00F45955" w:rsidRDefault="00A0430A" w:rsidP="00CF3014">
            <w:pPr>
              <w:rPr>
                <w:b/>
              </w:rPr>
            </w:pPr>
            <w:r w:rsidRPr="00F45955">
              <w:rPr>
                <w:b/>
              </w:rPr>
              <w:t>Test</w:t>
            </w:r>
          </w:p>
        </w:tc>
        <w:tc>
          <w:tcPr>
            <w:tcW w:w="2041" w:type="dxa"/>
          </w:tcPr>
          <w:p w:rsidR="00A0430A" w:rsidRPr="00F45955" w:rsidRDefault="0011143C" w:rsidP="00CF3014">
            <w:pPr>
              <w:rPr>
                <w:b/>
              </w:rPr>
            </w:pPr>
            <w:r>
              <w:rPr>
                <w:b/>
              </w:rPr>
              <w:t>Test Data</w:t>
            </w:r>
          </w:p>
        </w:tc>
        <w:tc>
          <w:tcPr>
            <w:tcW w:w="2394" w:type="dxa"/>
          </w:tcPr>
          <w:p w:rsidR="00A0430A" w:rsidRPr="00F45955" w:rsidRDefault="00A0430A" w:rsidP="00CF3014">
            <w:pPr>
              <w:rPr>
                <w:b/>
              </w:rPr>
            </w:pPr>
            <w:r w:rsidRPr="00F45955">
              <w:rPr>
                <w:b/>
              </w:rPr>
              <w:t>Expected Outcome</w:t>
            </w:r>
          </w:p>
        </w:tc>
        <w:tc>
          <w:tcPr>
            <w:tcW w:w="2414" w:type="dxa"/>
          </w:tcPr>
          <w:p w:rsidR="00A0430A" w:rsidRPr="00F45955" w:rsidRDefault="00A0430A" w:rsidP="00CF3014">
            <w:pPr>
              <w:rPr>
                <w:b/>
              </w:rPr>
            </w:pPr>
            <w:r w:rsidRPr="00F45955">
              <w:rPr>
                <w:b/>
              </w:rPr>
              <w:t>Actual Outcome</w:t>
            </w:r>
          </w:p>
        </w:tc>
      </w:tr>
      <w:tr w:rsidR="00A0430A" w:rsidTr="00A0430A">
        <w:tc>
          <w:tcPr>
            <w:tcW w:w="2393" w:type="dxa"/>
          </w:tcPr>
          <w:p w:rsidR="00A0430A" w:rsidRDefault="00A0430A" w:rsidP="00CF3014">
            <w:r>
              <w:t>Can a photo taken with the picamera module be displayed on the screen</w:t>
            </w:r>
          </w:p>
        </w:tc>
        <w:tc>
          <w:tcPr>
            <w:tcW w:w="2041" w:type="dxa"/>
          </w:tcPr>
          <w:p w:rsidR="00A0430A" w:rsidRDefault="0011143C" w:rsidP="0011143C">
            <w:r>
              <w:t>The camera allows 0.1 seconds before a photo is taken, the photo is clear and (similarly to 3.2.1) takes up the majority of the screen</w:t>
            </w:r>
          </w:p>
        </w:tc>
        <w:tc>
          <w:tcPr>
            <w:tcW w:w="2394" w:type="dxa"/>
          </w:tcPr>
          <w:p w:rsidR="00A0430A" w:rsidRDefault="00A0430A" w:rsidP="00CF3014">
            <w:r>
              <w:t>Yes the photo can be displayed on the screen</w:t>
            </w:r>
          </w:p>
        </w:tc>
        <w:tc>
          <w:tcPr>
            <w:tcW w:w="2414" w:type="dxa"/>
          </w:tcPr>
          <w:p w:rsidR="00A0430A" w:rsidRDefault="00A0430A" w:rsidP="00CC2B09">
            <w:r>
              <w:t xml:space="preserve">Yes, a photo taken on the picamera can be displayed on the screen. This photo is displayed on the screen until the </w:t>
            </w:r>
            <w:r w:rsidR="0011143C">
              <w:t>program is stopped from running</w:t>
            </w:r>
          </w:p>
        </w:tc>
      </w:tr>
      <w:tr w:rsidR="00A0430A" w:rsidTr="00A0430A">
        <w:tc>
          <w:tcPr>
            <w:tcW w:w="2393" w:type="dxa"/>
          </w:tcPr>
          <w:p w:rsidR="00A0430A" w:rsidRDefault="00A0430A" w:rsidP="00CF3014">
            <w:r>
              <w:t>Can a video taken with the picamera module be displayed on the screen</w:t>
            </w:r>
          </w:p>
        </w:tc>
        <w:tc>
          <w:tcPr>
            <w:tcW w:w="2041" w:type="dxa"/>
          </w:tcPr>
          <w:p w:rsidR="00A0430A" w:rsidRDefault="0011143C" w:rsidP="0011143C">
            <w:r>
              <w:t>When the program is run, it takes a photo within a 0.1 second time period, a video cannot be captured as this is not programmed yet</w:t>
            </w:r>
          </w:p>
        </w:tc>
        <w:tc>
          <w:tcPr>
            <w:tcW w:w="2394" w:type="dxa"/>
          </w:tcPr>
          <w:p w:rsidR="00A0430A" w:rsidRDefault="00A0430A" w:rsidP="00CC2B09">
            <w:r>
              <w:t>No the video cannot be displayed on the screen</w:t>
            </w:r>
          </w:p>
        </w:tc>
        <w:tc>
          <w:tcPr>
            <w:tcW w:w="2414" w:type="dxa"/>
          </w:tcPr>
          <w:p w:rsidR="00A0430A" w:rsidRDefault="00A0430A" w:rsidP="0011143C">
            <w:r>
              <w:t>No, a video taken on the picamera cannot be displayed on the screen as the code is only written t</w:t>
            </w:r>
            <w:r w:rsidR="0011143C">
              <w:t>o access a photo</w:t>
            </w:r>
          </w:p>
        </w:tc>
      </w:tr>
      <w:tr w:rsidR="00A0430A" w:rsidTr="00A0430A">
        <w:tc>
          <w:tcPr>
            <w:tcW w:w="2393" w:type="dxa"/>
          </w:tcPr>
          <w:p w:rsidR="00A0430A" w:rsidRDefault="00A0430A" w:rsidP="00CF3014">
            <w:r>
              <w:t>Does the program crash when it is run</w:t>
            </w:r>
          </w:p>
        </w:tc>
        <w:tc>
          <w:tcPr>
            <w:tcW w:w="2041" w:type="dxa"/>
          </w:tcPr>
          <w:p w:rsidR="00A0430A" w:rsidRDefault="0011143C" w:rsidP="0011143C">
            <w:r>
              <w:t>When the program is run, it runs without crashing if no other keys are pressed</w:t>
            </w:r>
          </w:p>
        </w:tc>
        <w:tc>
          <w:tcPr>
            <w:tcW w:w="2394" w:type="dxa"/>
          </w:tcPr>
          <w:p w:rsidR="00A0430A" w:rsidRDefault="00A0430A" w:rsidP="00CF3014">
            <w:r>
              <w:t>No the program does not crash when it is run</w:t>
            </w:r>
          </w:p>
        </w:tc>
        <w:tc>
          <w:tcPr>
            <w:tcW w:w="2414" w:type="dxa"/>
          </w:tcPr>
          <w:p w:rsidR="00A0430A" w:rsidRDefault="00A0430A" w:rsidP="00CF3014">
            <w:r>
              <w:t>No the program does not crash when</w:t>
            </w:r>
            <w:r w:rsidR="0011143C">
              <w:t xml:space="preserve"> it is run, it runs as expected</w:t>
            </w:r>
          </w:p>
        </w:tc>
      </w:tr>
      <w:tr w:rsidR="00A0430A" w:rsidTr="00A0430A">
        <w:tc>
          <w:tcPr>
            <w:tcW w:w="2393" w:type="dxa"/>
          </w:tcPr>
          <w:p w:rsidR="00A0430A" w:rsidRDefault="00A0430A" w:rsidP="00CF3014">
            <w:r>
              <w:t>Does the program crash when any keys are pressed</w:t>
            </w:r>
          </w:p>
        </w:tc>
        <w:tc>
          <w:tcPr>
            <w:tcW w:w="2041" w:type="dxa"/>
          </w:tcPr>
          <w:p w:rsidR="00A0430A" w:rsidRDefault="0011143C" w:rsidP="0011143C">
            <w:r>
              <w:t>The program does not crash when any keys are pressed</w:t>
            </w:r>
          </w:p>
        </w:tc>
        <w:tc>
          <w:tcPr>
            <w:tcW w:w="2394" w:type="dxa"/>
          </w:tcPr>
          <w:p w:rsidR="00A0430A" w:rsidRDefault="00A0430A" w:rsidP="00CF3014">
            <w:r>
              <w:t>No the program does not crash when any keys are pressed</w:t>
            </w:r>
          </w:p>
        </w:tc>
        <w:tc>
          <w:tcPr>
            <w:tcW w:w="2414" w:type="dxa"/>
          </w:tcPr>
          <w:p w:rsidR="00A0430A" w:rsidRDefault="00A0430A" w:rsidP="00CF3014">
            <w:r>
              <w:t>No the program does not crash when any keys are pressed,</w:t>
            </w:r>
            <w:r w:rsidR="0011143C">
              <w:t xml:space="preserve"> the program just runs normally</w:t>
            </w:r>
          </w:p>
        </w:tc>
      </w:tr>
      <w:tr w:rsidR="0011143C" w:rsidTr="00A0430A">
        <w:tc>
          <w:tcPr>
            <w:tcW w:w="2393" w:type="dxa"/>
          </w:tcPr>
          <w:p w:rsidR="0011143C" w:rsidRDefault="0011143C" w:rsidP="0011143C">
            <w:r>
              <w:t>Does the program crash when the camera field of view is obstructed</w:t>
            </w:r>
          </w:p>
        </w:tc>
        <w:tc>
          <w:tcPr>
            <w:tcW w:w="2041" w:type="dxa"/>
          </w:tcPr>
          <w:p w:rsidR="0011143C" w:rsidRDefault="0011143C" w:rsidP="0011143C">
            <w:r>
              <w:t>When the camera field of view is obstructed with either a piece of paper, a wall or any other object, it runs exactly as expected and does not crash</w:t>
            </w:r>
          </w:p>
        </w:tc>
        <w:tc>
          <w:tcPr>
            <w:tcW w:w="2394" w:type="dxa"/>
          </w:tcPr>
          <w:p w:rsidR="0011143C" w:rsidRDefault="0011143C" w:rsidP="0011143C">
            <w:r>
              <w:t>Not the program does not crash when the field of view is obstructed</w:t>
            </w:r>
          </w:p>
        </w:tc>
        <w:tc>
          <w:tcPr>
            <w:tcW w:w="2414" w:type="dxa"/>
          </w:tcPr>
          <w:p w:rsidR="0011143C" w:rsidRDefault="0011143C" w:rsidP="0011143C">
            <w:r>
              <w:t>Not the program does not crash when the field of view is obstructed, as it is not tracking anything; just a black screen is displayed</w:t>
            </w:r>
          </w:p>
        </w:tc>
      </w:tr>
    </w:tbl>
    <w:p w:rsidR="00CC2B09" w:rsidRPr="00CC2B09" w:rsidRDefault="00CC2B09" w:rsidP="00CC2B09"/>
    <w:p w:rsidR="00A70D1F" w:rsidRDefault="00FA50F6" w:rsidP="00A70D1F">
      <w:pPr>
        <w:pStyle w:val="Heading4"/>
      </w:pPr>
      <w:r>
        <w:t>3.2.2.4 Review</w:t>
      </w:r>
    </w:p>
    <w:p w:rsidR="009B0E08" w:rsidRDefault="00A70D1F" w:rsidP="00437F8C">
      <w:pPr>
        <w:pStyle w:val="Heading3"/>
      </w:pPr>
      <w:bookmarkStart w:id="28" w:name="_Toc4084731"/>
      <w:r>
        <w:t>3.2.3 Prototype</w:t>
      </w:r>
      <w:r w:rsidR="00437F8C">
        <w:t xml:space="preserve"> 3 – Accessing the video stream of the picamera module</w:t>
      </w:r>
      <w:bookmarkEnd w:id="28"/>
    </w:p>
    <w:p w:rsidR="00437F8C" w:rsidRDefault="00437F8C" w:rsidP="00437F8C">
      <w:pPr>
        <w:pStyle w:val="Heading4"/>
      </w:pPr>
      <w:r>
        <w:t>3.2.3.1 Structure</w:t>
      </w:r>
    </w:p>
    <w:p w:rsidR="00437F8C" w:rsidRPr="00437F8C" w:rsidRDefault="00437F8C" w:rsidP="00437F8C">
      <w:r>
        <w:t xml:space="preserve">The next stage is to access the video stream, captured on the picamera module using Python and OpenCV. This is simple addition of a few lines of code, on top of the already created code prior in prototype 2. </w:t>
      </w:r>
      <w:r w:rsidR="00912E65">
        <w:t>The imports do not change at this stage, as all the necessary modules and libraries were already predefined, in prototype 2.</w:t>
      </w:r>
    </w:p>
    <w:p w:rsidR="00437F8C" w:rsidRDefault="00912E65" w:rsidP="00437F8C">
      <w:pPr>
        <w:pStyle w:val="Heading4"/>
      </w:pPr>
      <w:r>
        <w:rPr>
          <w:noProof/>
          <w:lang w:eastAsia="en-GB"/>
        </w:rPr>
        <w:drawing>
          <wp:anchor distT="0" distB="0" distL="114300" distR="114300" simplePos="0" relativeHeight="251603456" behindDoc="0" locked="0" layoutInCell="1" allowOverlap="1">
            <wp:simplePos x="0" y="0"/>
            <wp:positionH relativeFrom="column">
              <wp:posOffset>-63500</wp:posOffset>
            </wp:positionH>
            <wp:positionV relativeFrom="paragraph">
              <wp:posOffset>213995</wp:posOffset>
            </wp:positionV>
            <wp:extent cx="2892425" cy="405130"/>
            <wp:effectExtent l="0" t="0" r="3175" b="0"/>
            <wp:wrapThrough wrapText="bothSides">
              <wp:wrapPolygon edited="0">
                <wp:start x="0" y="0"/>
                <wp:lineTo x="0" y="20313"/>
                <wp:lineTo x="21481" y="20313"/>
                <wp:lineTo x="21481" y="0"/>
                <wp:lineTo x="0" y="0"/>
              </wp:wrapPolygon>
            </wp:wrapThrough>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FD0947A.tmp"/>
                    <pic:cNvPicPr/>
                  </pic:nvPicPr>
                  <pic:blipFill>
                    <a:blip r:embed="rId52">
                      <a:extLst>
                        <a:ext uri="{28A0092B-C50C-407E-A947-70E740481C1C}">
                          <a14:useLocalDpi xmlns:a14="http://schemas.microsoft.com/office/drawing/2010/main" val="0"/>
                        </a:ext>
                      </a:extLst>
                    </a:blip>
                    <a:stretch>
                      <a:fillRect/>
                    </a:stretch>
                  </pic:blipFill>
                  <pic:spPr>
                    <a:xfrm>
                      <a:off x="0" y="0"/>
                      <a:ext cx="2892425" cy="405130"/>
                    </a:xfrm>
                    <a:prstGeom prst="rect">
                      <a:avLst/>
                    </a:prstGeom>
                  </pic:spPr>
                </pic:pic>
              </a:graphicData>
            </a:graphic>
            <wp14:sizeRelH relativeFrom="margin">
              <wp14:pctWidth>0</wp14:pctWidth>
            </wp14:sizeRelH>
            <wp14:sizeRelV relativeFrom="margin">
              <wp14:pctHeight>0</wp14:pctHeight>
            </wp14:sizeRelV>
          </wp:anchor>
        </w:drawing>
      </w:r>
      <w:r w:rsidR="00437F8C">
        <w:t>3.2.3.2 Examples of code (annotated)</w:t>
      </w:r>
    </w:p>
    <w:p w:rsidR="00437F8C" w:rsidRDefault="00912E65" w:rsidP="00437F8C">
      <w:r>
        <w:t xml:space="preserve">As you can see, the only difference between prototype 2 and 3 in the initialisation of the camera, is defining the camera resolution, and the camera framerate. The resolution is also specified on line 11 (same resolution as specified in line 9) as this is necessary in order to avoid syntax errors when the program is run. </w:t>
      </w:r>
    </w:p>
    <w:p w:rsidR="00912E65" w:rsidRDefault="008F4B59" w:rsidP="00437F8C">
      <w:r>
        <w:rPr>
          <w:noProof/>
          <w:lang w:eastAsia="en-GB"/>
        </w:rPr>
        <mc:AlternateContent>
          <mc:Choice Requires="wpg">
            <w:drawing>
              <wp:anchor distT="0" distB="0" distL="114300" distR="114300" simplePos="0" relativeHeight="251683328" behindDoc="0" locked="0" layoutInCell="1" allowOverlap="1">
                <wp:simplePos x="0" y="0"/>
                <wp:positionH relativeFrom="column">
                  <wp:posOffset>-116509</wp:posOffset>
                </wp:positionH>
                <wp:positionV relativeFrom="paragraph">
                  <wp:posOffset>13252</wp:posOffset>
                </wp:positionV>
                <wp:extent cx="4157230" cy="275698"/>
                <wp:effectExtent l="0" t="0" r="0" b="0"/>
                <wp:wrapThrough wrapText="bothSides">
                  <wp:wrapPolygon edited="0">
                    <wp:start x="0" y="0"/>
                    <wp:lineTo x="0" y="19410"/>
                    <wp:lineTo x="21481" y="19410"/>
                    <wp:lineTo x="21481" y="0"/>
                    <wp:lineTo x="0" y="0"/>
                  </wp:wrapPolygon>
                </wp:wrapThrough>
                <wp:docPr id="89" name="Group 89"/>
                <wp:cNvGraphicFramePr/>
                <a:graphic xmlns:a="http://schemas.openxmlformats.org/drawingml/2006/main">
                  <a:graphicData uri="http://schemas.microsoft.com/office/word/2010/wordprocessingGroup">
                    <wpg:wgp>
                      <wpg:cNvGrpSpPr/>
                      <wpg:grpSpPr>
                        <a:xfrm>
                          <a:off x="0" y="0"/>
                          <a:ext cx="4157230" cy="275698"/>
                          <a:chOff x="0" y="0"/>
                          <a:chExt cx="4157230" cy="275698"/>
                        </a:xfrm>
                      </wpg:grpSpPr>
                      <pic:pic xmlns:pic="http://schemas.openxmlformats.org/drawingml/2006/picture">
                        <pic:nvPicPr>
                          <pic:cNvPr id="85" name="Picture 85"/>
                          <pic:cNvPicPr>
                            <a:picLocks noChangeAspect="1"/>
                          </pic:cNvPicPr>
                        </pic:nvPicPr>
                        <pic:blipFill rotWithShape="1">
                          <a:blip r:embed="rId53">
                            <a:extLst>
                              <a:ext uri="{28A0092B-C50C-407E-A947-70E740481C1C}">
                                <a14:useLocalDpi xmlns:a14="http://schemas.microsoft.com/office/drawing/2010/main" val="0"/>
                              </a:ext>
                            </a:extLst>
                          </a:blip>
                          <a:srcRect r="387" b="59664"/>
                          <a:stretch/>
                        </pic:blipFill>
                        <pic:spPr bwMode="auto">
                          <a:xfrm>
                            <a:off x="166255" y="5938"/>
                            <a:ext cx="3975100" cy="18288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86" name="Picture 86"/>
                          <pic:cNvPicPr>
                            <a:picLocks noChangeAspect="1"/>
                          </pic:cNvPicPr>
                        </pic:nvPicPr>
                        <pic:blipFill rotWithShape="1">
                          <a:blip r:embed="rId54">
                            <a:extLst>
                              <a:ext uri="{28A0092B-C50C-407E-A947-70E740481C1C}">
                                <a14:useLocalDpi xmlns:a14="http://schemas.microsoft.com/office/drawing/2010/main" val="0"/>
                              </a:ext>
                            </a:extLst>
                          </a:blip>
                          <a:srcRect r="-1876" b="41095"/>
                          <a:stretch/>
                        </pic:blipFill>
                        <pic:spPr bwMode="auto">
                          <a:xfrm>
                            <a:off x="0" y="0"/>
                            <a:ext cx="165735" cy="27559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88" name="Picture 88"/>
                          <pic:cNvPicPr>
                            <a:picLocks noChangeAspect="1"/>
                          </pic:cNvPicPr>
                        </pic:nvPicPr>
                        <pic:blipFill rotWithShape="1">
                          <a:blip r:embed="rId53">
                            <a:extLst>
                              <a:ext uri="{28A0092B-C50C-407E-A947-70E740481C1C}">
                                <a14:useLocalDpi xmlns:a14="http://schemas.microsoft.com/office/drawing/2010/main" val="0"/>
                              </a:ext>
                            </a:extLst>
                          </a:blip>
                          <a:srcRect t="77165"/>
                          <a:stretch/>
                        </pic:blipFill>
                        <pic:spPr bwMode="auto">
                          <a:xfrm>
                            <a:off x="166255" y="172193"/>
                            <a:ext cx="3990975" cy="10350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62840F05" id="Group 89" o:spid="_x0000_s1026" style="position:absolute;margin-left:-9.15pt;margin-top:1.05pt;width:327.35pt;height:21.7pt;z-index:251683328" coordsize="41572,2756"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5" o:spid="_x0000_s1027" type="#_x0000_t75" style="position:absolute;left:1662;top:59;width:39751;height:18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">
                  <v:imagedata r:id="rId55" o:title="" cropbottom="39101f" cropright="254f"/>
                  <v:path arrowok="t"/>
                </v:shape>
                <v:shape id="Picture 86" o:spid="_x0000_s1028" type="#_x0000_t75" style="position:absolute;width:1657;height:27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">
                  <v:imagedata r:id="rId56" o:title="" cropbottom="26932f" cropright="-1229f"/>
                  <v:path arrowok="t"/>
                </v:shape>
                <v:shape id="Picture 88" o:spid="_x0000_s1029" type="#_x0000_t75" style="position:absolute;left:1662;top:1721;width:39910;height:10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">
                  <v:imagedata r:id="rId55" o:title="" croptop="50571f"/>
                  <v:path arrowok="t"/>
                </v:shape>
                <w10:wrap type="through"/>
              </v:group>
            </w:pict>
          </mc:Fallback>
        </mc:AlternateContent>
      </w:r>
      <w:r w:rsidR="00437617">
        <w:t xml:space="preserve">On line 17, the video stream is actually accessed, by calling the “capture_continuous” method of the “camera” object. </w:t>
      </w:r>
      <w:r w:rsidR="00D15134">
        <w:t>This method returns a “frame” from the video stream. The frame has an “array” property, which almost match</w:t>
      </w:r>
      <w:r w:rsidR="001B03CC">
        <w:t>es</w:t>
      </w:r>
      <w:r w:rsidR="00D15134">
        <w:t xml:space="preserve"> the “frame” in the NumPy array </w:t>
      </w:r>
      <w:r w:rsidR="001B03CC">
        <w:t>format</w:t>
      </w:r>
      <w:r w:rsidR="00407CB5">
        <w:t xml:space="preserve">. On line 18, the raw NumPy array is accessed, representing the image, then initialising the timestamps and occupied/unoccupied text. </w:t>
      </w:r>
    </w:p>
    <w:p w:rsidR="001D3325" w:rsidRDefault="008F4B59" w:rsidP="00437F8C">
      <w:r>
        <w:rPr>
          <w:noProof/>
          <w:lang w:eastAsia="en-GB"/>
        </w:rPr>
        <mc:AlternateContent>
          <mc:Choice Requires="wpg">
            <w:drawing>
              <wp:anchor distT="0" distB="0" distL="114300" distR="114300" simplePos="0" relativeHeight="251735552" behindDoc="0" locked="0" layoutInCell="1" allowOverlap="1">
                <wp:simplePos x="0" y="0"/>
                <wp:positionH relativeFrom="column">
                  <wp:posOffset>3589</wp:posOffset>
                </wp:positionH>
                <wp:positionV relativeFrom="paragraph">
                  <wp:posOffset>113527</wp:posOffset>
                </wp:positionV>
                <wp:extent cx="1651000" cy="316704"/>
                <wp:effectExtent l="0" t="0" r="6350" b="7620"/>
                <wp:wrapThrough wrapText="bothSides">
                  <wp:wrapPolygon edited="0">
                    <wp:start x="0" y="0"/>
                    <wp:lineTo x="0" y="20819"/>
                    <wp:lineTo x="21434" y="20819"/>
                    <wp:lineTo x="21434" y="0"/>
                    <wp:lineTo x="0" y="0"/>
                  </wp:wrapPolygon>
                </wp:wrapThrough>
                <wp:docPr id="87" name="Group 87"/>
                <wp:cNvGraphicFramePr/>
                <a:graphic xmlns:a="http://schemas.openxmlformats.org/drawingml/2006/main">
                  <a:graphicData uri="http://schemas.microsoft.com/office/word/2010/wordprocessingGroup">
                    <wpg:wgp>
                      <wpg:cNvGrpSpPr/>
                      <wpg:grpSpPr>
                        <a:xfrm>
                          <a:off x="0" y="0"/>
                          <a:ext cx="1651000" cy="316704"/>
                          <a:chOff x="0" y="0"/>
                          <a:chExt cx="1651000" cy="316704"/>
                        </a:xfrm>
                      </wpg:grpSpPr>
                      <pic:pic xmlns:pic="http://schemas.openxmlformats.org/drawingml/2006/picture">
                        <pic:nvPicPr>
                          <pic:cNvPr id="90" name="Picture 90"/>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6824"/>
                            <a:ext cx="1651000" cy="309880"/>
                          </a:xfrm>
                          <a:prstGeom prst="rect">
                            <a:avLst/>
                          </a:prstGeom>
                        </pic:spPr>
                      </pic:pic>
                      <pic:pic xmlns:pic="http://schemas.openxmlformats.org/drawingml/2006/picture">
                        <pic:nvPicPr>
                          <pic:cNvPr id="84" name="Picture 84"/>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160020" cy="313690"/>
                          </a:xfrm>
                          <a:prstGeom prst="rect">
                            <a:avLst/>
                          </a:prstGeom>
                        </pic:spPr>
                      </pic:pic>
                    </wpg:wgp>
                  </a:graphicData>
                </a:graphic>
              </wp:anchor>
            </w:drawing>
          </mc:Choice>
          <mc:Fallback>
            <w:pict>
              <v:group w14:anchorId="6FD06B72" id="Group 87" o:spid="_x0000_s1026" style="position:absolute;margin-left:.3pt;margin-top:8.95pt;width:130pt;height:24.95pt;z-index:251735552" coordsize="16510,3167"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">
                <v:shape id="Picture 90" o:spid="_x0000_s1027" type="#_x0000_t75" style="position:absolute;top:68;width:16510;height:3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">
                  <v:imagedata r:id="rId59" o:title=""/>
                  <v:path arrowok="t"/>
                </v:shape>
                <v:shape id="Picture 84" o:spid="_x0000_s1028" type="#_x0000_t75" style="position:absolute;width:1600;height:3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">
                  <v:imagedata r:id="rId60" o:title=""/>
                  <v:path arrowok="t"/>
                </v:shape>
                <w10:wrap type="through"/>
              </v:group>
            </w:pict>
          </mc:Fallback>
        </mc:AlternateContent>
      </w:r>
      <w:r w:rsidR="00405A9A">
        <w:t xml:space="preserve">Lines 21 and 22 </w:t>
      </w:r>
      <w:r w:rsidR="003B3569">
        <w:t xml:space="preserve">are only edited very slightly from prototype 2, as I am no longer trying to access a single image, but now the camera feed, captured on the picamera module. The </w:t>
      </w:r>
      <w:r w:rsidR="00CB67DD" w:rsidRPr="003B3569">
        <w:t>cv2.waitKey(</w:t>
      </w:r>
      <w:r w:rsidR="003B3569" w:rsidRPr="003B3569">
        <w:t xml:space="preserve">) returns a 32 Bit integer value. The key input is in </w:t>
      </w:r>
      <w:r w:rsidR="00F67DD1" w:rsidRPr="003B3569">
        <w:t>ASCII, which</w:t>
      </w:r>
      <w:r w:rsidR="003B3569" w:rsidRPr="003B3569">
        <w:t xml:space="preserve"> is an </w:t>
      </w:r>
      <w:r w:rsidR="00CB67DD" w:rsidRPr="003B3569">
        <w:t>8-Bit</w:t>
      </w:r>
      <w:r w:rsidR="003B3569" w:rsidRPr="003B3569">
        <w:t xml:space="preserve"> integer value.</w:t>
      </w:r>
      <w:r w:rsidR="00CB67DD">
        <w:t xml:space="preserve"> The input in the brackets is the delay of n milliseconds before the image is displayed.</w:t>
      </w:r>
      <w:r w:rsidR="003B3569" w:rsidRPr="003B3569">
        <w:t xml:space="preserve"> So you only care about these </w:t>
      </w:r>
      <w:r w:rsidR="00CB67DD" w:rsidRPr="003B3569">
        <w:t>eight</w:t>
      </w:r>
      <w:r w:rsidR="003B3569" w:rsidRPr="003B3569">
        <w:t xml:space="preserve"> bits</w:t>
      </w:r>
      <w:r w:rsidR="00F67DD1">
        <w:t xml:space="preserve"> and want all other bits to be 0</w:t>
      </w:r>
      <w:r w:rsidR="003B3569" w:rsidRPr="003B3569">
        <w:t xml:space="preserve">. </w:t>
      </w:r>
      <w:r w:rsidR="00F67DD1" w:rsidRPr="00F67DD1">
        <w:t>0xFF is a hexadecimal constant</w:t>
      </w:r>
      <w:r w:rsidR="00F67DD1">
        <w:t>,</w:t>
      </w:r>
      <w:r w:rsidR="00F67DD1" w:rsidRPr="00F67DD1">
        <w:t xml:space="preserve"> which is 11111111 in binary</w:t>
      </w:r>
      <w:r w:rsidR="00F67DD1">
        <w:t>.</w:t>
      </w:r>
      <w:r w:rsidR="00FE0B8E">
        <w:t xml:space="preserve"> Using waitkey(0) returns </w:t>
      </w:r>
      <w:r w:rsidR="00CB67DD">
        <w:t xml:space="preserve">the video feed </w:t>
      </w:r>
      <w:r w:rsidR="00FE0B8E">
        <w:t xml:space="preserve">onto the screen </w:t>
      </w:r>
      <w:r w:rsidR="00CB67DD">
        <w:t xml:space="preserve"> with no delay, </w:t>
      </w:r>
      <w:r w:rsidR="00FE0B8E">
        <w:t>whereas using waitkey(</w:t>
      </w:r>
      <w:r w:rsidR="00CB67DD">
        <w:t>1) returns a constant video feed with 1 millisecond of delay</w:t>
      </w:r>
      <w:r w:rsidR="00FE0B8E">
        <w:t xml:space="preserve">. </w:t>
      </w:r>
    </w:p>
    <w:p w:rsidR="00773F65" w:rsidRDefault="00D266CB" w:rsidP="00437F8C">
      <w:r>
        <w:rPr>
          <w:noProof/>
          <w:lang w:eastAsia="en-GB"/>
        </w:rPr>
        <mc:AlternateContent>
          <mc:Choice Requires="wpg">
            <w:drawing>
              <wp:anchor distT="0" distB="0" distL="114300" distR="114300" simplePos="0" relativeHeight="251732480" behindDoc="0" locked="0" layoutInCell="1" allowOverlap="1">
                <wp:simplePos x="0" y="0"/>
                <wp:positionH relativeFrom="column">
                  <wp:posOffset>-32081</wp:posOffset>
                </wp:positionH>
                <wp:positionV relativeFrom="paragraph">
                  <wp:posOffset>9525</wp:posOffset>
                </wp:positionV>
                <wp:extent cx="2710815" cy="204470"/>
                <wp:effectExtent l="0" t="0" r="0" b="5080"/>
                <wp:wrapThrough wrapText="bothSides">
                  <wp:wrapPolygon edited="0">
                    <wp:start x="0" y="0"/>
                    <wp:lineTo x="0" y="20124"/>
                    <wp:lineTo x="21403" y="20124"/>
                    <wp:lineTo x="21403" y="0"/>
                    <wp:lineTo x="0" y="0"/>
                  </wp:wrapPolygon>
                </wp:wrapThrough>
                <wp:docPr id="94" name="Group 94"/>
                <wp:cNvGraphicFramePr/>
                <a:graphic xmlns:a="http://schemas.openxmlformats.org/drawingml/2006/main">
                  <a:graphicData uri="http://schemas.microsoft.com/office/word/2010/wordprocessingGroup">
                    <wpg:wgp>
                      <wpg:cNvGrpSpPr/>
                      <wpg:grpSpPr>
                        <a:xfrm>
                          <a:off x="0" y="0"/>
                          <a:ext cx="2710815" cy="204470"/>
                          <a:chOff x="0" y="0"/>
                          <a:chExt cx="2710815" cy="204470"/>
                        </a:xfrm>
                      </wpg:grpSpPr>
                      <pic:pic xmlns:pic="http://schemas.openxmlformats.org/drawingml/2006/picture">
                        <pic:nvPicPr>
                          <pic:cNvPr id="92" name="Picture 92"/>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0"/>
                            <a:ext cx="2710815" cy="204470"/>
                          </a:xfrm>
                          <a:prstGeom prst="rect">
                            <a:avLst/>
                          </a:prstGeom>
                        </pic:spPr>
                      </pic:pic>
                      <pic:pic xmlns:pic="http://schemas.openxmlformats.org/drawingml/2006/picture">
                        <pic:nvPicPr>
                          <pic:cNvPr id="93" name="Picture 93"/>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15073"/>
                            <a:ext cx="154940" cy="179705"/>
                          </a:xfrm>
                          <a:prstGeom prst="rect">
                            <a:avLst/>
                          </a:prstGeom>
                        </pic:spPr>
                      </pic:pic>
                    </wpg:wgp>
                  </a:graphicData>
                </a:graphic>
              </wp:anchor>
            </w:drawing>
          </mc:Choice>
          <mc:Fallback>
            <w:pict>
              <v:group w14:anchorId="48B3A047" id="Group 94" o:spid="_x0000_s1026" style="position:absolute;margin-left:-2.55pt;margin-top:.75pt;width:213.45pt;height:16.1pt;z-index:251732480" coordsize="27108,2044"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">
                <v:shape id="Picture 92" o:spid="_x0000_s1027" type="#_x0000_t75" style="position:absolute;width:27108;height:20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">
                  <v:imagedata r:id="rId63" o:title=""/>
                  <v:path arrowok="t"/>
                </v:shape>
                <v:shape id="Picture 93" o:spid="_x0000_s1028" type="#_x0000_t75" style="position:absolute;top:150;width:1549;height:1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">
                  <v:imagedata r:id="rId64" o:title=""/>
                  <v:path arrowok="t"/>
                </v:shape>
                <w10:wrap type="through"/>
              </v:group>
            </w:pict>
          </mc:Fallback>
        </mc:AlternateContent>
      </w:r>
      <w:r w:rsidR="008968C3">
        <w:t xml:space="preserve">Line 26 is an important frame in order to avoid the program from crashing, as forces the program to clear the current frame, before you load the next one. </w:t>
      </w:r>
    </w:p>
    <w:p w:rsidR="00A97D8D" w:rsidRDefault="00D266CB" w:rsidP="00437F8C">
      <w:r>
        <w:rPr>
          <w:noProof/>
          <w:lang w:eastAsia="en-GB"/>
        </w:rPr>
        <mc:AlternateContent>
          <mc:Choice Requires="wpg">
            <w:drawing>
              <wp:anchor distT="0" distB="0" distL="114300" distR="114300" simplePos="0" relativeHeight="251738624" behindDoc="0" locked="0" layoutInCell="1" allowOverlap="1">
                <wp:simplePos x="0" y="0"/>
                <wp:positionH relativeFrom="column">
                  <wp:posOffset>221</wp:posOffset>
                </wp:positionH>
                <wp:positionV relativeFrom="paragraph">
                  <wp:posOffset>27</wp:posOffset>
                </wp:positionV>
                <wp:extent cx="2565400" cy="293370"/>
                <wp:effectExtent l="0" t="0" r="6350" b="0"/>
                <wp:wrapThrough wrapText="bothSides">
                  <wp:wrapPolygon edited="0">
                    <wp:start x="0" y="0"/>
                    <wp:lineTo x="0" y="19636"/>
                    <wp:lineTo x="21493" y="19636"/>
                    <wp:lineTo x="21493" y="0"/>
                    <wp:lineTo x="0" y="0"/>
                  </wp:wrapPolygon>
                </wp:wrapThrough>
                <wp:docPr id="97" name="Group 97"/>
                <wp:cNvGraphicFramePr/>
                <a:graphic xmlns:a="http://schemas.openxmlformats.org/drawingml/2006/main">
                  <a:graphicData uri="http://schemas.microsoft.com/office/word/2010/wordprocessingGroup">
                    <wpg:wgp>
                      <wpg:cNvGrpSpPr/>
                      <wpg:grpSpPr>
                        <a:xfrm>
                          <a:off x="0" y="0"/>
                          <a:ext cx="2565400" cy="293370"/>
                          <a:chOff x="0" y="0"/>
                          <a:chExt cx="3962400" cy="457200"/>
                        </a:xfrm>
                      </wpg:grpSpPr>
                      <pic:pic xmlns:pic="http://schemas.openxmlformats.org/drawingml/2006/picture">
                        <pic:nvPicPr>
                          <pic:cNvPr id="95" name="Picture 95"/>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3962400" cy="457200"/>
                          </a:xfrm>
                          <a:prstGeom prst="rect">
                            <a:avLst/>
                          </a:prstGeom>
                        </pic:spPr>
                      </pic:pic>
                      <pic:pic xmlns:pic="http://schemas.openxmlformats.org/drawingml/2006/picture">
                        <pic:nvPicPr>
                          <pic:cNvPr id="96" name="Picture 96"/>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13648" y="6824"/>
                            <a:ext cx="228600" cy="44767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A923164" id="Group 97" o:spid="_x0000_s1026" style="position:absolute;margin-left:0;margin-top:0;width:202pt;height:23.1pt;z-index:251738624;mso-width-relative:margin;mso-height-relative:margin" coordsize="39624,4572"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">
                <v:shape id="Picture 95" o:spid="_x0000_s1027" type="#_x0000_t75" style="position:absolute;width:39624;height:4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">
                  <v:imagedata r:id="rId67" o:title=""/>
                  <v:path arrowok="t"/>
                </v:shape>
                <v:shape id="Picture 96" o:spid="_x0000_s1028" type="#_x0000_t75" style="position:absolute;left:136;top:68;width:2286;height:44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">
                  <v:imagedata r:id="rId68" o:title=""/>
                  <v:path arrowok="t"/>
                </v:shape>
                <w10:wrap type="through"/>
              </v:group>
            </w:pict>
          </mc:Fallback>
        </mc:AlternateContent>
      </w:r>
      <w:r w:rsidR="00661737">
        <w:t xml:space="preserve">The </w:t>
      </w:r>
      <w:r w:rsidR="000C525F">
        <w:t>two</w:t>
      </w:r>
      <w:r w:rsidR="00661737">
        <w:t xml:space="preserve"> last lines of code allows the user to break the loop and exit the program when they press “q”. </w:t>
      </w:r>
    </w:p>
    <w:p w:rsidR="00912E65" w:rsidRPr="00437F8C" w:rsidRDefault="00912E65" w:rsidP="00437F8C"/>
    <w:p w:rsidR="00437F8C" w:rsidRDefault="00437F8C" w:rsidP="00437F8C">
      <w:pPr>
        <w:pStyle w:val="Heading4"/>
      </w:pPr>
      <w:r>
        <w:t>3.2.3.3 Validation</w:t>
      </w:r>
    </w:p>
    <w:p w:rsidR="001B1B45" w:rsidRPr="001B1B45" w:rsidRDefault="00DA3AB4" w:rsidP="001B1B45">
      <w:r>
        <w:t xml:space="preserve">As you can clearly see, I can now access the video feed captured on the picamera module. This was the aim of my third prototype and heavily relied upon my second prototype working flawlessly. </w:t>
      </w:r>
      <w:r w:rsidR="00A122E2">
        <w:t>I did not run into any errors along the way, as Adrian’s tutorial (</w:t>
      </w:r>
      <w:hyperlink r:id="rId69" w:history="1">
        <w:r w:rsidR="00A122E2" w:rsidRPr="00A2193B">
          <w:rPr>
            <w:rStyle w:val="Hyperlink"/>
          </w:rPr>
          <w:t>https://www.pyimagesearch.com/2015/03/30/accessing-the-raspberry-pi-camera-with-opencv-and-python/</w:t>
        </w:r>
      </w:hyperlink>
      <w:r w:rsidR="00A122E2">
        <w:t>) contains so much information and detailed explanation on how every piece of code works. In this prototype, I did not have to do much research on the code from the tutorial, as the majority of it was either the same as in prototype 2, or similar developments of this code, which were mainly explained very well by Adrian in his tutorial.</w:t>
      </w:r>
    </w:p>
    <w:p w:rsidR="00CC2B09" w:rsidRDefault="00CC2B09" w:rsidP="00CC2B09">
      <w:pPr>
        <w:pStyle w:val="Heading5"/>
      </w:pPr>
      <w:r>
        <w:t>3.2.3.3.1 Test Table</w:t>
      </w:r>
    </w:p>
    <w:tbl>
      <w:tblPr>
        <w:tblStyle w:val="TableGrid"/>
        <w:tblW w:w="0" w:type="auto"/>
        <w:tblLook w:val="04A0" w:firstRow="1" w:lastRow="0" w:firstColumn="1" w:lastColumn="0" w:noHBand="0" w:noVBand="1"/>
      </w:tblPr>
      <w:tblGrid>
        <w:gridCol w:w="2393"/>
        <w:gridCol w:w="2041"/>
        <w:gridCol w:w="2394"/>
        <w:gridCol w:w="2414"/>
      </w:tblGrid>
      <w:tr w:rsidR="00A0430A" w:rsidTr="00A0430A">
        <w:tc>
          <w:tcPr>
            <w:tcW w:w="2393" w:type="dxa"/>
          </w:tcPr>
          <w:p w:rsidR="00A0430A" w:rsidRPr="00F45955" w:rsidRDefault="00A0430A" w:rsidP="00CF3014">
            <w:pPr>
              <w:rPr>
                <w:b/>
              </w:rPr>
            </w:pPr>
            <w:r w:rsidRPr="00F45955">
              <w:rPr>
                <w:b/>
              </w:rPr>
              <w:t>Test</w:t>
            </w:r>
          </w:p>
        </w:tc>
        <w:tc>
          <w:tcPr>
            <w:tcW w:w="2041" w:type="dxa"/>
          </w:tcPr>
          <w:p w:rsidR="00A0430A" w:rsidRPr="00F45955" w:rsidRDefault="00A0430A" w:rsidP="00CF3014">
            <w:pPr>
              <w:rPr>
                <w:b/>
              </w:rPr>
            </w:pPr>
            <w:r>
              <w:rPr>
                <w:b/>
              </w:rPr>
              <w:t>Test Data</w:t>
            </w:r>
          </w:p>
        </w:tc>
        <w:tc>
          <w:tcPr>
            <w:tcW w:w="2394" w:type="dxa"/>
          </w:tcPr>
          <w:p w:rsidR="00A0430A" w:rsidRPr="00F45955" w:rsidRDefault="00A0430A" w:rsidP="00CF3014">
            <w:pPr>
              <w:rPr>
                <w:b/>
              </w:rPr>
            </w:pPr>
            <w:r w:rsidRPr="00F45955">
              <w:rPr>
                <w:b/>
              </w:rPr>
              <w:t>Expected Outcome</w:t>
            </w:r>
          </w:p>
        </w:tc>
        <w:tc>
          <w:tcPr>
            <w:tcW w:w="2414" w:type="dxa"/>
          </w:tcPr>
          <w:p w:rsidR="00A0430A" w:rsidRPr="00F45955" w:rsidRDefault="00A0430A" w:rsidP="00CF3014">
            <w:pPr>
              <w:rPr>
                <w:b/>
              </w:rPr>
            </w:pPr>
            <w:r w:rsidRPr="00F45955">
              <w:rPr>
                <w:b/>
              </w:rPr>
              <w:t>Actual Outcome</w:t>
            </w:r>
          </w:p>
        </w:tc>
      </w:tr>
      <w:tr w:rsidR="00A0430A" w:rsidTr="00A0430A">
        <w:tc>
          <w:tcPr>
            <w:tcW w:w="2393" w:type="dxa"/>
          </w:tcPr>
          <w:p w:rsidR="00A0430A" w:rsidRDefault="00A0430A" w:rsidP="00CF3014">
            <w:r>
              <w:t>Can a photo taken with the picamera module be displayed on the screen</w:t>
            </w:r>
          </w:p>
        </w:tc>
        <w:tc>
          <w:tcPr>
            <w:tcW w:w="2041" w:type="dxa"/>
          </w:tcPr>
          <w:p w:rsidR="00A0430A" w:rsidRDefault="00A0430A" w:rsidP="00CF3014"/>
        </w:tc>
        <w:tc>
          <w:tcPr>
            <w:tcW w:w="2394" w:type="dxa"/>
          </w:tcPr>
          <w:p w:rsidR="00A0430A" w:rsidRDefault="00A0430A" w:rsidP="00CF3014">
            <w:r>
              <w:t>No, the photo cannot be displayed on the screen</w:t>
            </w:r>
          </w:p>
        </w:tc>
        <w:tc>
          <w:tcPr>
            <w:tcW w:w="2414" w:type="dxa"/>
          </w:tcPr>
          <w:p w:rsidR="00A0430A" w:rsidRDefault="00A0430A" w:rsidP="00D266CB">
            <w:r>
              <w:t>No, a photo taken on the picamera cannot be displayed on the screen, as the code is not written to display a photo but to display the camera feed.</w:t>
            </w:r>
          </w:p>
        </w:tc>
      </w:tr>
      <w:tr w:rsidR="00A0430A" w:rsidTr="00A0430A">
        <w:tc>
          <w:tcPr>
            <w:tcW w:w="2393" w:type="dxa"/>
          </w:tcPr>
          <w:p w:rsidR="00A0430A" w:rsidRDefault="00A0430A" w:rsidP="00CF3014">
            <w:r>
              <w:t>Can a video taken with the picamera module be displayed on the screen</w:t>
            </w:r>
          </w:p>
        </w:tc>
        <w:tc>
          <w:tcPr>
            <w:tcW w:w="2041" w:type="dxa"/>
          </w:tcPr>
          <w:p w:rsidR="00A0430A" w:rsidRDefault="00A0430A" w:rsidP="00CF3014"/>
        </w:tc>
        <w:tc>
          <w:tcPr>
            <w:tcW w:w="2394" w:type="dxa"/>
          </w:tcPr>
          <w:p w:rsidR="00A0430A" w:rsidRDefault="00A0430A" w:rsidP="00CF3014">
            <w:r>
              <w:t>Yes the video cannot be displayed on the screen</w:t>
            </w:r>
          </w:p>
        </w:tc>
        <w:tc>
          <w:tcPr>
            <w:tcW w:w="2414" w:type="dxa"/>
          </w:tcPr>
          <w:p w:rsidR="00A0430A" w:rsidRDefault="00A0430A" w:rsidP="00D266CB">
            <w:r>
              <w:t xml:space="preserve">Yes, a video taken on the picamera can be displayed on the screen. The video feed is displayed on the screen until either the program is stopped from running, or the “q” key is pressed. </w:t>
            </w:r>
          </w:p>
        </w:tc>
      </w:tr>
      <w:tr w:rsidR="00007971" w:rsidTr="00A0430A">
        <w:tc>
          <w:tcPr>
            <w:tcW w:w="2393" w:type="dxa"/>
          </w:tcPr>
          <w:p w:rsidR="00007971" w:rsidRDefault="00007971" w:rsidP="00007971">
            <w:r>
              <w:t>Does the program crash when it is run</w:t>
            </w:r>
          </w:p>
        </w:tc>
        <w:tc>
          <w:tcPr>
            <w:tcW w:w="2041" w:type="dxa"/>
          </w:tcPr>
          <w:p w:rsidR="00007971" w:rsidRDefault="00007971" w:rsidP="00007971">
            <w:r>
              <w:t>When the program is run, it runs without crashing if no other keys are pressed</w:t>
            </w:r>
          </w:p>
        </w:tc>
        <w:tc>
          <w:tcPr>
            <w:tcW w:w="2394" w:type="dxa"/>
          </w:tcPr>
          <w:p w:rsidR="00007971" w:rsidRDefault="00007971" w:rsidP="00007971">
            <w:r>
              <w:t>No the program does not crash when it is run</w:t>
            </w:r>
          </w:p>
        </w:tc>
        <w:tc>
          <w:tcPr>
            <w:tcW w:w="2414" w:type="dxa"/>
          </w:tcPr>
          <w:p w:rsidR="00007971" w:rsidRDefault="00007971" w:rsidP="00007971">
            <w:r>
              <w:t>No the program does not crash when it is run, it runs as expected.</w:t>
            </w:r>
          </w:p>
        </w:tc>
      </w:tr>
      <w:tr w:rsidR="00A0430A" w:rsidTr="00A0430A">
        <w:tc>
          <w:tcPr>
            <w:tcW w:w="2393" w:type="dxa"/>
          </w:tcPr>
          <w:p w:rsidR="00A0430A" w:rsidRDefault="00A0430A" w:rsidP="00CF3014">
            <w:r>
              <w:t>Does the program crash when any keys are pressed</w:t>
            </w:r>
          </w:p>
        </w:tc>
        <w:tc>
          <w:tcPr>
            <w:tcW w:w="2041" w:type="dxa"/>
          </w:tcPr>
          <w:p w:rsidR="00A0430A" w:rsidRDefault="0011143C" w:rsidP="00007971">
            <w:r>
              <w:t>The program only crashes when the “q” key is pressed</w:t>
            </w:r>
            <w:r w:rsidR="00007971">
              <w:t xml:space="preserve"> as this is programmed to do so. Otherwise, the program does not crash when any other keys are pressed</w:t>
            </w:r>
          </w:p>
        </w:tc>
        <w:tc>
          <w:tcPr>
            <w:tcW w:w="2394" w:type="dxa"/>
          </w:tcPr>
          <w:p w:rsidR="00A0430A" w:rsidRDefault="00A0430A" w:rsidP="00D266CB">
            <w:r>
              <w:t>Partially. The program does not crash when any keys are pressed apart from the “q” key.</w:t>
            </w:r>
          </w:p>
        </w:tc>
        <w:tc>
          <w:tcPr>
            <w:tcW w:w="2414" w:type="dxa"/>
          </w:tcPr>
          <w:p w:rsidR="00A0430A" w:rsidRDefault="00A0430A" w:rsidP="00CF3014">
            <w:r>
              <w:t>Partially. No the program does not crash when any keys are pressed, the program just runs normally, unless the “q” key is pressed. When the “q” key is pressed, the program stops running.</w:t>
            </w:r>
          </w:p>
        </w:tc>
      </w:tr>
      <w:tr w:rsidR="0011143C" w:rsidTr="00A0430A">
        <w:tc>
          <w:tcPr>
            <w:tcW w:w="2393" w:type="dxa"/>
          </w:tcPr>
          <w:p w:rsidR="0011143C" w:rsidRDefault="0011143C" w:rsidP="0011143C">
            <w:r>
              <w:t>Does the program crash when the camera field of view is obstructed</w:t>
            </w:r>
          </w:p>
        </w:tc>
        <w:tc>
          <w:tcPr>
            <w:tcW w:w="2041" w:type="dxa"/>
          </w:tcPr>
          <w:p w:rsidR="0011143C" w:rsidRDefault="0011143C" w:rsidP="0011143C">
            <w:r>
              <w:t>When the camera field of view is obstructed with either a piece of paper, a wall or any other object, it runs exactly as expected and does not crash</w:t>
            </w:r>
          </w:p>
        </w:tc>
        <w:tc>
          <w:tcPr>
            <w:tcW w:w="2394" w:type="dxa"/>
          </w:tcPr>
          <w:p w:rsidR="0011143C" w:rsidRDefault="0011143C" w:rsidP="0011143C">
            <w:r>
              <w:t>Not the program does not crash when the field of view is obstructed</w:t>
            </w:r>
          </w:p>
        </w:tc>
        <w:tc>
          <w:tcPr>
            <w:tcW w:w="2414" w:type="dxa"/>
          </w:tcPr>
          <w:p w:rsidR="0011143C" w:rsidRDefault="0011143C" w:rsidP="0011143C">
            <w:r>
              <w:t>Not the program does not crash when the field of view is obstructed, as it is not tracking anything; just a black screen is displayed.</w:t>
            </w:r>
          </w:p>
        </w:tc>
      </w:tr>
    </w:tbl>
    <w:p w:rsidR="00CC2B09" w:rsidRPr="00CC2B09" w:rsidRDefault="00CC2B09" w:rsidP="00CC2B09">
      <w:pPr>
        <w:rPr>
          <w:b/>
        </w:rPr>
      </w:pPr>
    </w:p>
    <w:p w:rsidR="00437F8C" w:rsidRPr="00437F8C" w:rsidRDefault="00437F8C" w:rsidP="00437F8C"/>
    <w:p w:rsidR="00437F8C" w:rsidRDefault="00437F8C" w:rsidP="00437F8C">
      <w:pPr>
        <w:pStyle w:val="Heading4"/>
      </w:pPr>
      <w:r>
        <w:t>3.2.3.4 Review</w:t>
      </w:r>
      <w:r w:rsidR="00B671D6">
        <w:t xml:space="preserve"> and changes made</w:t>
      </w:r>
    </w:p>
    <w:p w:rsidR="00437F8C" w:rsidRPr="00437F8C" w:rsidRDefault="00437F8C" w:rsidP="00437F8C"/>
    <w:p w:rsidR="00583699" w:rsidRPr="00583699" w:rsidRDefault="00583699" w:rsidP="00583699">
      <w:pPr>
        <w:pStyle w:val="Heading3"/>
      </w:pPr>
      <w:bookmarkStart w:id="29" w:name="_Toc4084732"/>
      <w:r>
        <w:t>3.2.4 Prototype 4 – Tracking a tennis ball with a Raspberry Pi and picamera module using Python and OpenCV</w:t>
      </w:r>
      <w:bookmarkEnd w:id="29"/>
    </w:p>
    <w:p w:rsidR="00583699" w:rsidRDefault="00583699" w:rsidP="00583699">
      <w:pPr>
        <w:pStyle w:val="Heading4"/>
      </w:pPr>
      <w:r>
        <w:t>3.2.4.1 Structure</w:t>
      </w:r>
    </w:p>
    <w:p w:rsidR="00583699" w:rsidRDefault="00583699" w:rsidP="00583699">
      <w:r>
        <w:t xml:space="preserve">This section is going to be split up into </w:t>
      </w:r>
      <w:r w:rsidR="009C17B0">
        <w:rPr>
          <w:color w:val="FF0000"/>
        </w:rPr>
        <w:t>multiple</w:t>
      </w:r>
      <w:r w:rsidRPr="009C17B0">
        <w:rPr>
          <w:color w:val="FF0000"/>
        </w:rPr>
        <w:t xml:space="preserve"> </w:t>
      </w:r>
      <w:r>
        <w:t>separate stages.</w:t>
      </w:r>
      <w:r w:rsidR="008F0457">
        <w:t xml:space="preserve"> During this stage of the project</w:t>
      </w:r>
      <w:r>
        <w:t>, I am going to be analysing Adrian’s tutorial o</w:t>
      </w:r>
      <w:r w:rsidR="00513410">
        <w:t>n how to track a tennis ball using a raspberry pi and a webcam (</w:t>
      </w:r>
      <w:hyperlink r:id="rId70" w:history="1">
        <w:r w:rsidR="00513410" w:rsidRPr="007F2FDF">
          <w:rPr>
            <w:rStyle w:val="Hyperlink"/>
          </w:rPr>
          <w:t>https://www.pyimagesearch.com/2015/09/14/ball-tracking-with-opencv/</w:t>
        </w:r>
      </w:hyperlink>
      <w:r w:rsidR="00513410">
        <w:t xml:space="preserve">) and changing the necessary pieces to work with a picamera module. </w:t>
      </w:r>
      <w:r w:rsidR="009C17B0">
        <w:t>This will require me to use my previous prototype, and implementing it to work with the code shown by Adrian. In order to do this, I must gain knowledge of the necessary packages to import, construction of an argument parse, understanding of HSV upper and lower boundaries; how they can be defined, converting an image from BGR to HSV (after blurring and resizing the frame), constructing a HSV mask, finding the contours in the mask (as well as the position of the contours), drawing a box around the largest contours (rather than a circle which Adrian does) and stop drawing the box when no contours are detected on screen.</w:t>
      </w:r>
    </w:p>
    <w:p w:rsidR="00583699" w:rsidRDefault="00583699" w:rsidP="00583699">
      <w:pPr>
        <w:pStyle w:val="Heading4"/>
      </w:pPr>
      <w:r>
        <w:t xml:space="preserve">3.2.4.2 Examples of code (annotated) </w:t>
      </w:r>
    </w:p>
    <w:p w:rsidR="00583699" w:rsidRDefault="00033F02" w:rsidP="009C17B0">
      <w:pPr>
        <w:pStyle w:val="Heading5"/>
      </w:pPr>
      <w:r>
        <w:rPr>
          <w:noProof/>
          <w:lang w:eastAsia="en-GB"/>
        </w:rPr>
        <mc:AlternateContent>
          <mc:Choice Requires="wpg">
            <w:drawing>
              <wp:anchor distT="0" distB="0" distL="114300" distR="114300" simplePos="0" relativeHeight="251741696" behindDoc="0" locked="0" layoutInCell="1" allowOverlap="1">
                <wp:simplePos x="0" y="0"/>
                <wp:positionH relativeFrom="column">
                  <wp:posOffset>-128016</wp:posOffset>
                </wp:positionH>
                <wp:positionV relativeFrom="paragraph">
                  <wp:posOffset>234975</wp:posOffset>
                </wp:positionV>
                <wp:extent cx="2104390" cy="1040003"/>
                <wp:effectExtent l="0" t="0" r="0" b="8255"/>
                <wp:wrapThrough wrapText="bothSides">
                  <wp:wrapPolygon edited="0">
                    <wp:start x="0" y="0"/>
                    <wp:lineTo x="0" y="21376"/>
                    <wp:lineTo x="2151" y="21376"/>
                    <wp:lineTo x="21313" y="21376"/>
                    <wp:lineTo x="21313" y="0"/>
                    <wp:lineTo x="0" y="0"/>
                  </wp:wrapPolygon>
                </wp:wrapThrough>
                <wp:docPr id="102" name="Group 102"/>
                <wp:cNvGraphicFramePr/>
                <a:graphic xmlns:a="http://schemas.openxmlformats.org/drawingml/2006/main">
                  <a:graphicData uri="http://schemas.microsoft.com/office/word/2010/wordprocessingGroup">
                    <wpg:wgp>
                      <wpg:cNvGrpSpPr/>
                      <wpg:grpSpPr>
                        <a:xfrm>
                          <a:off x="0" y="0"/>
                          <a:ext cx="2104390" cy="1040003"/>
                          <a:chOff x="0" y="0"/>
                          <a:chExt cx="2104390" cy="1040003"/>
                        </a:xfrm>
                      </wpg:grpSpPr>
                      <pic:pic xmlns:pic="http://schemas.openxmlformats.org/drawingml/2006/picture">
                        <pic:nvPicPr>
                          <pic:cNvPr id="91" name="Picture 91"/>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0"/>
                            <a:ext cx="2104390" cy="847090"/>
                          </a:xfrm>
                          <a:prstGeom prst="rect">
                            <a:avLst/>
                          </a:prstGeom>
                        </pic:spPr>
                      </pic:pic>
                      <pic:pic xmlns:pic="http://schemas.openxmlformats.org/drawingml/2006/picture">
                        <pic:nvPicPr>
                          <pic:cNvPr id="99" name="Picture 99"/>
                          <pic:cNvPicPr>
                            <a:picLocks noChangeAspect="1"/>
                          </pic:cNvPicPr>
                        </pic:nvPicPr>
                        <pic:blipFill rotWithShape="1">
                          <a:blip r:embed="rId47">
                            <a:extLst>
                              <a:ext uri="{28A0092B-C50C-407E-A947-70E740481C1C}">
                                <a14:useLocalDpi xmlns:a14="http://schemas.microsoft.com/office/drawing/2010/main" val="0"/>
                              </a:ext>
                            </a:extLst>
                          </a:blip>
                          <a:srcRect t="22208" b="58746"/>
                          <a:stretch/>
                        </pic:blipFill>
                        <pic:spPr bwMode="auto">
                          <a:xfrm>
                            <a:off x="7315" y="929031"/>
                            <a:ext cx="2054225" cy="10414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00" name="Picture 100"/>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7315" y="841248"/>
                            <a:ext cx="178435" cy="198755"/>
                          </a:xfrm>
                          <a:prstGeom prst="rect">
                            <a:avLst/>
                          </a:prstGeom>
                        </pic:spPr>
                      </pic:pic>
                      <pic:pic xmlns:pic="http://schemas.openxmlformats.org/drawingml/2006/picture">
                        <pic:nvPicPr>
                          <pic:cNvPr id="101" name="Picture 101"/>
                          <pic:cNvPicPr>
                            <a:picLocks noChangeAspect="1"/>
                          </pic:cNvPicPr>
                        </pic:nvPicPr>
                        <pic:blipFill rotWithShape="1">
                          <a:blip r:embed="rId47">
                            <a:extLst>
                              <a:ext uri="{28A0092B-C50C-407E-A947-70E740481C1C}">
                                <a14:useLocalDpi xmlns:a14="http://schemas.microsoft.com/office/drawing/2010/main" val="0"/>
                              </a:ext>
                            </a:extLst>
                          </a:blip>
                          <a:srcRect l="9135" t="43442" b="40435"/>
                          <a:stretch/>
                        </pic:blipFill>
                        <pic:spPr bwMode="auto">
                          <a:xfrm>
                            <a:off x="186538" y="844906"/>
                            <a:ext cx="1866265" cy="8763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77DDD7F5" id="Group 102" o:spid="_x0000_s1026" style="position:absolute;margin-left:-10.1pt;margin-top:18.5pt;width:165.7pt;height:81.9pt;z-index:251741696" coordsize="21043,10400"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">
                <v:shape id="Picture 91" o:spid="_x0000_s1027" type="#_x0000_t75" style="position:absolute;width:21043;height:84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">
                  <v:imagedata r:id="rId73" o:title=""/>
                  <v:path arrowok="t"/>
                </v:shape>
                <v:shape id="Picture 99" o:spid="_x0000_s1028" type="#_x0000_t75" style="position:absolute;left:73;top:9290;width:20542;height:10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">
                  <v:imagedata r:id="rId74" o:title="" croptop="14554f" cropbottom="38500f"/>
                  <v:path arrowok="t"/>
                </v:shape>
                <v:shape id="Picture 100" o:spid="_x0000_s1029" type="#_x0000_t75" style="position:absolute;left:73;top:8412;width:1784;height:19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">
                  <v:imagedata r:id="rId75" o:title=""/>
                  <v:path arrowok="t"/>
                </v:shape>
                <v:shape id="Picture 101" o:spid="_x0000_s1030" type="#_x0000_t75" style="position:absolute;left:1865;top:8449;width:18663;height: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">
                  <v:imagedata r:id="rId74" o:title="" croptop="28470f" cropbottom="26499f" cropleft="5987f"/>
                  <v:path arrowok="t"/>
                </v:shape>
                <w10:wrap type="through"/>
              </v:group>
            </w:pict>
          </mc:Fallback>
        </mc:AlternateContent>
      </w:r>
      <w:r w:rsidR="009C17B0">
        <w:t>3.2.4.2.1 Importing necessary packages and constructing the argument parse</w:t>
      </w:r>
    </w:p>
    <w:p w:rsidR="00033F02" w:rsidRDefault="00033F02" w:rsidP="009C17B0">
      <w:r>
        <w:t>Here we handle the necessary packages for using a webcam to track the tennis ball, as well as importing the previous packages, necessary for using the picamera module.</w:t>
      </w:r>
      <w:r w:rsidR="00127A3E">
        <w:t xml:space="preserve"> The </w:t>
      </w:r>
      <w:r w:rsidR="00B84722">
        <w:t xml:space="preserve">packages, which we </w:t>
      </w:r>
      <w:r w:rsidR="003A689E">
        <w:t>did not</w:t>
      </w:r>
      <w:r w:rsidR="00B84722">
        <w:t xml:space="preserve"> see in prototype 2 or 3,</w:t>
      </w:r>
      <w:r w:rsidR="00127A3E">
        <w:t xml:space="preserve"> are “deque”, </w:t>
      </w:r>
      <w:r w:rsidR="00664820">
        <w:t xml:space="preserve">“imutils”, </w:t>
      </w:r>
      <w:r w:rsidR="00127A3E">
        <w:t>“imutils.video import VideoStream”</w:t>
      </w:r>
      <w:r w:rsidR="00664820">
        <w:t>, “numpy” and “argparse”.</w:t>
      </w:r>
      <w:r w:rsidR="00027EDD">
        <w:t xml:space="preserve"> </w:t>
      </w:r>
      <w:r w:rsidR="00B84722">
        <w:t xml:space="preserve">The </w:t>
      </w:r>
      <w:r w:rsidR="00027EDD">
        <w:t>“deque”</w:t>
      </w:r>
      <w:r w:rsidR="00B84722">
        <w:t xml:space="preserve"> </w:t>
      </w:r>
      <w:r w:rsidR="00027EDD">
        <w:t xml:space="preserve">data structure acts like a list, with extremely fast appends and pops, to maintain of the past (x,y) coordinates of the tennis ball. </w:t>
      </w:r>
      <w:r w:rsidR="00B84722">
        <w:t xml:space="preserve">The </w:t>
      </w:r>
      <w:r w:rsidR="00027EDD">
        <w:t xml:space="preserve">“imutils” </w:t>
      </w:r>
      <w:r w:rsidR="00756E0A">
        <w:t>package is a collection</w:t>
      </w:r>
      <w:r w:rsidR="00027EDD">
        <w:t xml:space="preserve"> of “convenience functions” such as resizing, making life a lot easier. This is a common package used and most people recommend installing it on the raspberry pi. </w:t>
      </w:r>
      <w:r w:rsidR="00756E0A">
        <w:t xml:space="preserve">The </w:t>
      </w:r>
      <w:r w:rsidR="00027EDD">
        <w:t xml:space="preserve">“argparse” </w:t>
      </w:r>
      <w:r w:rsidR="00756E0A">
        <w:t xml:space="preserve">package is </w:t>
      </w:r>
      <w:r w:rsidR="00027EDD">
        <w:t xml:space="preserve">a </w:t>
      </w:r>
      <w:r w:rsidR="00027EDD" w:rsidRPr="00027EDD">
        <w:t>command</w:t>
      </w:r>
      <w:r w:rsidR="00027EDD">
        <w:t xml:space="preserve"> </w:t>
      </w:r>
      <w:r w:rsidR="00027EDD" w:rsidRPr="00027EDD">
        <w:t>line parsing module in the Python standard library</w:t>
      </w:r>
      <w:r w:rsidR="00027EDD">
        <w:t xml:space="preserve">. </w:t>
      </w:r>
      <w:r w:rsidR="00027EDD" w:rsidRPr="00027EDD">
        <w:t xml:space="preserve">The </w:t>
      </w:r>
      <w:r w:rsidR="00027EDD">
        <w:t>“</w:t>
      </w:r>
      <w:r w:rsidR="00027EDD" w:rsidRPr="00027EDD">
        <w:t>argparse</w:t>
      </w:r>
      <w:r w:rsidR="00027EDD">
        <w:t>”</w:t>
      </w:r>
      <w:r w:rsidR="00027EDD" w:rsidRPr="00027EDD">
        <w:t xml:space="preserve"> mod</w:t>
      </w:r>
      <w:r w:rsidR="00027EDD">
        <w:t xml:space="preserve">ule makes it easy to write ergonomic command </w:t>
      </w:r>
      <w:r w:rsidR="00027EDD" w:rsidRPr="00027EDD">
        <w:t xml:space="preserve">line interfaces. The program defines what arguments it requires, and </w:t>
      </w:r>
      <w:r w:rsidR="00027EDD">
        <w:t>“</w:t>
      </w:r>
      <w:r w:rsidR="00027EDD" w:rsidRPr="00027EDD">
        <w:t>argparse</w:t>
      </w:r>
      <w:r w:rsidR="00027EDD">
        <w:t>”</w:t>
      </w:r>
      <w:r w:rsidR="00027EDD" w:rsidRPr="00027EDD">
        <w:t xml:space="preserve"> will figure out how to parse those out of </w:t>
      </w:r>
      <w:r w:rsidR="00027EDD">
        <w:t>“</w:t>
      </w:r>
      <w:r w:rsidR="00027EDD" w:rsidRPr="00027EDD">
        <w:t>sys.argv</w:t>
      </w:r>
      <w:r w:rsidR="00027EDD">
        <w:t>”</w:t>
      </w:r>
      <w:r w:rsidR="00027EDD" w:rsidRPr="00027EDD">
        <w:t xml:space="preserve">. The </w:t>
      </w:r>
      <w:r w:rsidR="00027EDD">
        <w:t>“</w:t>
      </w:r>
      <w:r w:rsidR="00027EDD" w:rsidRPr="00027EDD">
        <w:t>argparse</w:t>
      </w:r>
      <w:r w:rsidR="00027EDD">
        <w:t>”</w:t>
      </w:r>
      <w:r w:rsidR="00027EDD" w:rsidRPr="00027EDD">
        <w:t xml:space="preserve"> module also automatically generates help and usage messages and issues errors when users give the program invalid arguments.</w:t>
      </w:r>
      <w:r w:rsidR="00B84722">
        <w:t xml:space="preserve"> </w:t>
      </w:r>
      <w:r w:rsidR="00C402B8">
        <w:t xml:space="preserve"> The “imutils.video” “VideoStream” package is part of the imutils library, allowing me to display the video stream onto my screen. </w:t>
      </w:r>
    </w:p>
    <w:p w:rsidR="00E461F2" w:rsidRDefault="00E461F2" w:rsidP="009C17B0"/>
    <w:p w:rsidR="00E461F2" w:rsidRDefault="00E461F2" w:rsidP="009C17B0"/>
    <w:p w:rsidR="00E461F2" w:rsidRDefault="00E461F2" w:rsidP="009C17B0">
      <w:r>
        <w:rPr>
          <w:noProof/>
          <w:lang w:eastAsia="en-GB"/>
        </w:rPr>
        <w:drawing>
          <wp:anchor distT="0" distB="0" distL="114300" distR="114300" simplePos="0" relativeHeight="251744768" behindDoc="0" locked="0" layoutInCell="1" allowOverlap="1" wp14:anchorId="68630E2C" wp14:editId="3B239982">
            <wp:simplePos x="0" y="0"/>
            <wp:positionH relativeFrom="column">
              <wp:posOffset>0</wp:posOffset>
            </wp:positionH>
            <wp:positionV relativeFrom="paragraph">
              <wp:posOffset>39370</wp:posOffset>
            </wp:positionV>
            <wp:extent cx="2893060" cy="596265"/>
            <wp:effectExtent l="0" t="0" r="2540" b="0"/>
            <wp:wrapThrough wrapText="bothSides">
              <wp:wrapPolygon edited="0">
                <wp:start x="0" y="0"/>
                <wp:lineTo x="0" y="20703"/>
                <wp:lineTo x="21477" y="20703"/>
                <wp:lineTo x="21477" y="0"/>
                <wp:lineTo x="0" y="0"/>
              </wp:wrapPolygon>
            </wp:wrapThrough>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6785284.tmp"/>
                    <pic:cNvPicPr/>
                  </pic:nvPicPr>
                  <pic:blipFill rotWithShape="1">
                    <a:blip r:embed="rId76">
                      <a:extLst>
                        <a:ext uri="{28A0092B-C50C-407E-A947-70E740481C1C}">
                          <a14:useLocalDpi xmlns:a14="http://schemas.microsoft.com/office/drawing/2010/main" val="0"/>
                        </a:ext>
                      </a:extLst>
                    </a:blip>
                    <a:srcRect t="4537" b="1"/>
                    <a:stretch/>
                  </pic:blipFill>
                  <pic:spPr bwMode="auto">
                    <a:xfrm>
                      <a:off x="0" y="0"/>
                      <a:ext cx="2893060" cy="5962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The next section of code is constructing the argument parse and parsing the</w:t>
      </w:r>
      <w:r w:rsidR="00B2318D">
        <w:t xml:space="preserve"> command line</w:t>
      </w:r>
      <w:r>
        <w:t xml:space="preserve"> arguments. </w:t>
      </w:r>
      <w:r w:rsidR="00C27CEF">
        <w:t xml:space="preserve">The first switch “—video” is the path to my video file. If the switch is supplied, then OpenCV will grab a pointer to the video file and read frames from it. Otherwise, OpenCV will attempt to access the webcam. This can allow me to have a potential second camera (a cheap webcam) to act as a backup camera, as if the picamera module fails to supply a video file, OpenCV will simply take the feed of the webcam. </w:t>
      </w:r>
      <w:r w:rsidR="00D53E6D">
        <w:t xml:space="preserve">The second argument is “—buffer”, which maximises the size of my “deque”. This maintains a list of the (x,y) coordinates of the tennis ball which I am tracking, as mentioned previously.  </w:t>
      </w:r>
    </w:p>
    <w:p w:rsidR="003A689E" w:rsidRDefault="00B41336" w:rsidP="003A689E">
      <w:pPr>
        <w:pStyle w:val="Heading5"/>
      </w:pPr>
      <w:r>
        <w:rPr>
          <w:noProof/>
          <w:lang w:eastAsia="en-GB"/>
        </w:rPr>
        <w:drawing>
          <wp:anchor distT="0" distB="0" distL="114300" distR="114300" simplePos="0" relativeHeight="251750912" behindDoc="1" locked="0" layoutInCell="1" allowOverlap="1" wp14:anchorId="7C22A20A" wp14:editId="57AF5543">
            <wp:simplePos x="0" y="0"/>
            <wp:positionH relativeFrom="column">
              <wp:posOffset>3065780</wp:posOffset>
            </wp:positionH>
            <wp:positionV relativeFrom="paragraph">
              <wp:posOffset>19685</wp:posOffset>
            </wp:positionV>
            <wp:extent cx="2747010" cy="2560320"/>
            <wp:effectExtent l="0" t="0" r="0" b="0"/>
            <wp:wrapThrough wrapText="bothSides">
              <wp:wrapPolygon edited="0">
                <wp:start x="0" y="0"/>
                <wp:lineTo x="0" y="21375"/>
                <wp:lineTo x="21420" y="21375"/>
                <wp:lineTo x="21420" y="0"/>
                <wp:lineTo x="0" y="0"/>
              </wp:wrapPolygon>
            </wp:wrapThrough>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248500.tmp"/>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747010" cy="2560320"/>
                    </a:xfrm>
                    <a:prstGeom prst="rect">
                      <a:avLst/>
                    </a:prstGeom>
                  </pic:spPr>
                </pic:pic>
              </a:graphicData>
            </a:graphic>
            <wp14:sizeRelH relativeFrom="page">
              <wp14:pctWidth>0</wp14:pctWidth>
            </wp14:sizeRelH>
            <wp14:sizeRelV relativeFrom="page">
              <wp14:pctHeight>0</wp14:pctHeight>
            </wp14:sizeRelV>
          </wp:anchor>
        </w:drawing>
      </w:r>
      <w:r w:rsidR="003A689E">
        <w:t>3.2.4.2.2 Declaring upper and lower boundaries of HSV values and setting up the camera</w:t>
      </w:r>
    </w:p>
    <w:p w:rsidR="003A689E" w:rsidRPr="003A689E" w:rsidRDefault="007C75C3" w:rsidP="003A689E">
      <w:r>
        <w:rPr>
          <w:noProof/>
          <w:lang w:eastAsia="en-GB"/>
        </w:rPr>
        <w:drawing>
          <wp:anchor distT="0" distB="0" distL="114300" distR="114300" simplePos="0" relativeHeight="251747840" behindDoc="1" locked="0" layoutInCell="1" allowOverlap="1" wp14:anchorId="5C0A8FAF" wp14:editId="1C370597">
            <wp:simplePos x="0" y="0"/>
            <wp:positionH relativeFrom="column">
              <wp:posOffset>0</wp:posOffset>
            </wp:positionH>
            <wp:positionV relativeFrom="paragraph">
              <wp:posOffset>43815</wp:posOffset>
            </wp:positionV>
            <wp:extent cx="2043430" cy="323850"/>
            <wp:effectExtent l="0" t="0" r="0" b="0"/>
            <wp:wrapThrough wrapText="bothSides">
              <wp:wrapPolygon edited="0">
                <wp:start x="0" y="0"/>
                <wp:lineTo x="0" y="20329"/>
                <wp:lineTo x="21345" y="20329"/>
                <wp:lineTo x="21345" y="0"/>
                <wp:lineTo x="0" y="0"/>
              </wp:wrapPolygon>
            </wp:wrapThrough>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245F33.tmp"/>
                    <pic:cNvPicPr/>
                  </pic:nvPicPr>
                  <pic:blipFill>
                    <a:blip r:embed="rId78">
                      <a:extLst>
                        <a:ext uri="{28A0092B-C50C-407E-A947-70E740481C1C}">
                          <a14:useLocalDpi xmlns:a14="http://schemas.microsoft.com/office/drawing/2010/main" val="0"/>
                        </a:ext>
                      </a:extLst>
                    </a:blip>
                    <a:stretch>
                      <a:fillRect/>
                    </a:stretch>
                  </pic:blipFill>
                  <pic:spPr>
                    <a:xfrm>
                      <a:off x="0" y="0"/>
                      <a:ext cx="2043430" cy="323850"/>
                    </a:xfrm>
                    <a:prstGeom prst="rect">
                      <a:avLst/>
                    </a:prstGeom>
                  </pic:spPr>
                </pic:pic>
              </a:graphicData>
            </a:graphic>
            <wp14:sizeRelH relativeFrom="page">
              <wp14:pctWidth>0</wp14:pctWidth>
            </wp14:sizeRelH>
            <wp14:sizeRelV relativeFrom="page">
              <wp14:pctHeight>0</wp14:pctHeight>
            </wp14:sizeRelV>
          </wp:anchor>
        </w:drawing>
      </w:r>
      <w:r>
        <w:t>In the next three lines, you can see the HSV upper and lower boundaries being defined to the “green” tennis ball. The values which Adrian chose will not match the HSV values of my tennis ball. However, this isn’t a major issue as I</w:t>
      </w:r>
      <w:r w:rsidR="008328F6">
        <w:t xml:space="preserve"> will set the HSV upper and lower boundaries using track-bars for each of these, allowing me to also display my HSV mask in a separate frame on my screen. </w:t>
      </w:r>
      <w:r w:rsidR="003F3729">
        <w:t>Line 23 initialises the “</w:t>
      </w:r>
      <w:r w:rsidR="003F3729" w:rsidRPr="003F3729">
        <w:t>deque</w:t>
      </w:r>
      <w:r w:rsidR="003F3729">
        <w:t>”</w:t>
      </w:r>
      <w:r w:rsidR="003F3729" w:rsidRPr="003F3729">
        <w:t xml:space="preserve"> of </w:t>
      </w:r>
      <w:r w:rsidR="003F3729">
        <w:t>“</w:t>
      </w:r>
      <w:r w:rsidR="003F3729" w:rsidRPr="003F3729">
        <w:t>pts</w:t>
      </w:r>
      <w:r w:rsidR="003F3729">
        <w:t>”</w:t>
      </w:r>
      <w:r w:rsidR="003F3729" w:rsidRPr="003F3729">
        <w:t xml:space="preserve">  using the supplied maximum bu</w:t>
      </w:r>
      <w:r w:rsidR="003F3729">
        <w:t>ffer size (which defaults to 64</w:t>
      </w:r>
      <w:r w:rsidR="003F3729" w:rsidRPr="003F3729">
        <w:t>).</w:t>
      </w:r>
      <w:r w:rsidR="008328F6">
        <w:t xml:space="preserve">When I researched how to </w:t>
      </w:r>
      <w:r w:rsidR="003F3729">
        <w:t>create GUI</w:t>
      </w:r>
      <w:r w:rsidR="008328F6">
        <w:t xml:space="preserve"> </w:t>
      </w:r>
      <w:r w:rsidR="003F3729">
        <w:t xml:space="preserve">track bars </w:t>
      </w:r>
      <w:r w:rsidR="008328F6">
        <w:t xml:space="preserve">online, I found a website which explained exactly how I would do this (website in reference – </w:t>
      </w:r>
      <w:hyperlink r:id="rId79" w:history="1">
        <w:r w:rsidR="008328F6" w:rsidRPr="0088578C">
          <w:rPr>
            <w:rStyle w:val="Hyperlink"/>
          </w:rPr>
          <w:t>https://opencv-python-tutroals.readthedocs.io/en/latest/py_tutorials/py_gui/py_trackbar/py_trackbar.html</w:t>
        </w:r>
      </w:hyperlink>
      <w:r w:rsidR="008328F6">
        <w:t>). This contained information on how to add track bars to OpenCV windows, by using functions such as “cv2.getTrackbarPos()” and “</w:t>
      </w:r>
      <w:r w:rsidR="008328F6" w:rsidRPr="008328F6">
        <w:t>cv2.createTrackbar()</w:t>
      </w:r>
      <w:r w:rsidR="008328F6">
        <w:t>”.</w:t>
      </w:r>
      <w:r w:rsidR="00293221">
        <w:t xml:space="preserve"> The first example they use is for BGR colours, as can be seen in the next image.</w:t>
      </w:r>
    </w:p>
    <w:p w:rsidR="003F3729" w:rsidRDefault="00293221" w:rsidP="009C7FAE">
      <w:pPr>
        <w:rPr>
          <w:color w:val="00B050"/>
        </w:rPr>
      </w:pPr>
      <w:r>
        <w:t xml:space="preserve">This allowed me to alter the code presented by Adrian to fit my situation more effectively. </w:t>
      </w:r>
      <w:r w:rsidR="009C7FAE">
        <w:t xml:space="preserve">These were the new lines of code </w:t>
      </w:r>
    </w:p>
    <w:p w:rsidR="003F3729" w:rsidRDefault="003F3729" w:rsidP="009C7FAE">
      <w:pPr>
        <w:rPr>
          <w:color w:val="00B050"/>
        </w:rPr>
      </w:pPr>
    </w:p>
    <w:p w:rsidR="009C7FAE" w:rsidRDefault="009C7FAE" w:rsidP="009C7FAE">
      <w:r w:rsidRPr="008C3F15">
        <w:rPr>
          <w:color w:val="00B050"/>
        </w:rPr>
        <w:t>#open a window to define the upper and lower HSV boundaries</w:t>
      </w:r>
      <w:r w:rsidRPr="008C3F15">
        <w:rPr>
          <w:color w:val="00B050"/>
        </w:rPr>
        <w:br/>
      </w:r>
      <w:r>
        <w:t>open.namedwindow(‘HSV’)</w:t>
      </w:r>
      <w:r>
        <w:br/>
      </w:r>
      <w:r w:rsidRPr="008C3F15">
        <w:rPr>
          <w:color w:val="00B050"/>
        </w:rPr>
        <w:t>#lower range sliders</w:t>
      </w:r>
      <w:r>
        <w:br/>
      </w:r>
      <w:r w:rsidR="003F3729">
        <w:t>cv2.</w:t>
      </w:r>
      <w:r>
        <w:t xml:space="preserve">createtrackbar(‘lowHue’, ‘HSV’, </w:t>
      </w:r>
      <w:r w:rsidR="003F3729" w:rsidRPr="003F3729">
        <w:t xml:space="preserve">icol </w:t>
      </w:r>
      <w:r>
        <w:t>[0],  255, nothing)</w:t>
      </w:r>
      <w:r>
        <w:br/>
      </w:r>
      <w:r w:rsidR="003F3729">
        <w:t>cv2.</w:t>
      </w:r>
      <w:r>
        <w:t xml:space="preserve">createtrackbar(‘lowSaturation’, ‘HSV’, </w:t>
      </w:r>
      <w:r w:rsidR="003F3729" w:rsidRPr="003F3729">
        <w:t xml:space="preserve">icol </w:t>
      </w:r>
      <w:r>
        <w:t>[1],  255, nothing)</w:t>
      </w:r>
      <w:r>
        <w:br/>
      </w:r>
      <w:r w:rsidR="003F3729">
        <w:t>cv2.</w:t>
      </w:r>
      <w:r>
        <w:t xml:space="preserve">createtrackbar(‘lowValue’, ‘HSV’, </w:t>
      </w:r>
      <w:r w:rsidR="003F3729" w:rsidRPr="003F3729">
        <w:t xml:space="preserve">icol </w:t>
      </w:r>
      <w:r>
        <w:t>[2],  255, nothing)</w:t>
      </w:r>
      <w:r w:rsidRPr="00931066">
        <w:t xml:space="preserve"> </w:t>
      </w:r>
      <w:r>
        <w:br/>
      </w:r>
      <w:r w:rsidRPr="008C3F15">
        <w:rPr>
          <w:color w:val="00B050"/>
        </w:rPr>
        <w:t>#upper range sliders</w:t>
      </w:r>
      <w:r w:rsidRPr="008C3F15">
        <w:rPr>
          <w:color w:val="00B050"/>
        </w:rPr>
        <w:br/>
      </w:r>
      <w:r w:rsidR="003F3729">
        <w:t>cv2.</w:t>
      </w:r>
      <w:r>
        <w:t xml:space="preserve">createtrackbar(‘highHue’, ‘HSV’, </w:t>
      </w:r>
      <w:r w:rsidR="003F3729" w:rsidRPr="003F3729">
        <w:t xml:space="preserve">icol </w:t>
      </w:r>
      <w:r>
        <w:t>[3],  255, nothing)</w:t>
      </w:r>
      <w:r>
        <w:br/>
      </w:r>
      <w:r w:rsidR="003F3729">
        <w:t>cv2.</w:t>
      </w:r>
      <w:r>
        <w:t xml:space="preserve">createtrackbar(‘highSaturation’, ‘HSV’, </w:t>
      </w:r>
      <w:r w:rsidR="003F3729" w:rsidRPr="003F3729">
        <w:t xml:space="preserve">icol </w:t>
      </w:r>
      <w:r>
        <w:t>[4],  255, nothing)</w:t>
      </w:r>
      <w:r>
        <w:br/>
      </w:r>
      <w:r w:rsidR="003F3729">
        <w:t>cv2.</w:t>
      </w:r>
      <w:r>
        <w:t xml:space="preserve">createtrackbar(‘highValue’, ‘HSV’, </w:t>
      </w:r>
      <w:r w:rsidR="003F3729" w:rsidRPr="003F3729">
        <w:t xml:space="preserve">icol </w:t>
      </w:r>
      <w:r>
        <w:t>[5],  255, nothing)</w:t>
      </w:r>
    </w:p>
    <w:p w:rsidR="00B41336" w:rsidRDefault="00B41336" w:rsidP="009C7FAE"/>
    <w:p w:rsidR="003F3729" w:rsidRDefault="003F3729" w:rsidP="009C7FAE">
      <w:r>
        <w:rPr>
          <w:noProof/>
          <w:lang w:eastAsia="en-GB"/>
        </w:rPr>
        <w:drawing>
          <wp:anchor distT="0" distB="0" distL="114300" distR="114300" simplePos="0" relativeHeight="251628032" behindDoc="1" locked="0" layoutInCell="1" allowOverlap="1" wp14:anchorId="2CDD338F" wp14:editId="3D0FBC0F">
            <wp:simplePos x="0" y="0"/>
            <wp:positionH relativeFrom="column">
              <wp:posOffset>0</wp:posOffset>
            </wp:positionH>
            <wp:positionV relativeFrom="paragraph">
              <wp:posOffset>468630</wp:posOffset>
            </wp:positionV>
            <wp:extent cx="3128010" cy="1168400"/>
            <wp:effectExtent l="0" t="0" r="0" b="0"/>
            <wp:wrapThrough wrapText="bothSides">
              <wp:wrapPolygon edited="0">
                <wp:start x="0" y="0"/>
                <wp:lineTo x="0" y="21130"/>
                <wp:lineTo x="21442" y="21130"/>
                <wp:lineTo x="21442" y="0"/>
                <wp:lineTo x="0" y="0"/>
              </wp:wrapPolygon>
            </wp:wrapThrough>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244727.tmp"/>
                    <pic:cNvPicPr/>
                  </pic:nvPicPr>
                  <pic:blipFill>
                    <a:blip r:embed="rId80">
                      <a:extLst>
                        <a:ext uri="{28A0092B-C50C-407E-A947-70E740481C1C}">
                          <a14:useLocalDpi xmlns:a14="http://schemas.microsoft.com/office/drawing/2010/main" val="0"/>
                        </a:ext>
                      </a:extLst>
                    </a:blip>
                    <a:stretch>
                      <a:fillRect/>
                    </a:stretch>
                  </pic:blipFill>
                  <pic:spPr>
                    <a:xfrm>
                      <a:off x="0" y="0"/>
                      <a:ext cx="3128010" cy="1168400"/>
                    </a:xfrm>
                    <a:prstGeom prst="rect">
                      <a:avLst/>
                    </a:prstGeom>
                  </pic:spPr>
                </pic:pic>
              </a:graphicData>
            </a:graphic>
            <wp14:sizeRelH relativeFrom="page">
              <wp14:pctWidth>0</wp14:pctWidth>
            </wp14:sizeRelH>
            <wp14:sizeRelV relativeFrom="page">
              <wp14:pctHeight>0</wp14:pctHeight>
            </wp14:sizeRelV>
          </wp:anchor>
        </w:drawing>
      </w:r>
      <w:r>
        <w:t xml:space="preserve">This then led me a position where I had to initialise the camera, in order to later obtain the HSV values from the GUI sliders created here. </w:t>
      </w:r>
    </w:p>
    <w:p w:rsidR="005F6F3C" w:rsidRDefault="003F3729" w:rsidP="009C7FAE">
      <w:r>
        <w:t xml:space="preserve">As you can see here, </w:t>
      </w:r>
      <w:r w:rsidR="00342A1F">
        <w:t xml:space="preserve">from “deque” we can </w:t>
      </w:r>
      <w:r w:rsidR="00D774A4">
        <w:t xml:space="preserve">obtain access to the video stream pointer “vs”. If a “—video” switch is not supplied, then by default, the program attempts to grab reference to the picamera (or in Adrian’s case, the webcam). </w:t>
      </w:r>
      <w:r w:rsidR="00181532">
        <w:t xml:space="preserve">This is done by accessing the first available video input. I will need to experiment with this later on however, if the “src=0” needs to be changed to “src=1”, depending on what the picamera is identified as within the raspberry pi module itself. </w:t>
      </w:r>
      <w:r w:rsidR="009873AF">
        <w:t>On lines 27 and 28, the “</w:t>
      </w:r>
      <w:r w:rsidR="009873AF" w:rsidRPr="009873AF">
        <w:t>imutils.video</w:t>
      </w:r>
      <w:r w:rsidR="009873AF">
        <w:t>”,</w:t>
      </w:r>
      <w:r w:rsidR="009873AF" w:rsidRPr="009873AF">
        <w:t xml:space="preserve"> </w:t>
      </w:r>
      <w:r w:rsidR="009873AF">
        <w:t>“</w:t>
      </w:r>
      <w:r w:rsidR="009873AF" w:rsidRPr="009873AF">
        <w:t xml:space="preserve"> VideoStream</w:t>
      </w:r>
      <w:r w:rsidR="009873AF">
        <w:t xml:space="preserve">” threaded class is used for efficiency. </w:t>
      </w:r>
      <w:r w:rsidR="00CA0C82">
        <w:t>Otherwise, if a video file is supplied, then it is opened for reading and the program grabs a reference pointer on lines 31 and 32, using the built in “cv2.videocapture” command.</w:t>
      </w:r>
      <w:r w:rsidR="005F6F3C">
        <w:t xml:space="preserve"> </w:t>
      </w:r>
    </w:p>
    <w:p w:rsidR="005F6F3C" w:rsidRDefault="005F6F3C" w:rsidP="009C7FAE">
      <w:r>
        <w:t>Then, we actually grab the HSV values from the GUI sliders, as shown in the next few lines of code,</w:t>
      </w:r>
    </w:p>
    <w:p w:rsidR="003F3729" w:rsidRDefault="005F6F3C" w:rsidP="005F6F3C">
      <w:r>
        <w:t xml:space="preserve">    lowHue = cv2.getTrackbarPos('lowHue', </w:t>
      </w:r>
      <w:r w:rsidR="00D22ECC">
        <w:t>‘HSV’</w:t>
      </w:r>
      <w:r>
        <w:t>)</w:t>
      </w:r>
      <w:r>
        <w:br/>
        <w:t xml:space="preserve">    lowSat = cv2.getTrackbarPos(</w:t>
      </w:r>
      <w:r w:rsidR="00D22ECC">
        <w:t>‘lowSaturation’</w:t>
      </w:r>
      <w:r>
        <w:t>, '</w:t>
      </w:r>
      <w:r w:rsidR="00D22ECC" w:rsidRPr="00D22ECC">
        <w:t xml:space="preserve"> </w:t>
      </w:r>
      <w:r w:rsidR="00D22ECC">
        <w:t>HSV’</w:t>
      </w:r>
      <w:r>
        <w:t>)</w:t>
      </w:r>
      <w:r>
        <w:br/>
        <w:t xml:space="preserve">    lowVal = cv2.getTrackbarPos('lowVal</w:t>
      </w:r>
      <w:r w:rsidR="00D22ECC">
        <w:t>ue</w:t>
      </w:r>
      <w:r>
        <w:t>', '</w:t>
      </w:r>
      <w:r w:rsidR="00D22ECC" w:rsidRPr="00D22ECC">
        <w:t xml:space="preserve"> </w:t>
      </w:r>
      <w:r w:rsidR="00D22ECC">
        <w:t>HSV’</w:t>
      </w:r>
      <w:r>
        <w:t>)</w:t>
      </w:r>
      <w:r>
        <w:br/>
        <w:t xml:space="preserve">    highHue = cv2.getTrackbarPos('highHue', '</w:t>
      </w:r>
      <w:r w:rsidR="00D22ECC" w:rsidRPr="00D22ECC">
        <w:t xml:space="preserve"> </w:t>
      </w:r>
      <w:r w:rsidR="00D22ECC">
        <w:t>HSV’</w:t>
      </w:r>
      <w:r>
        <w:t>)</w:t>
      </w:r>
      <w:r>
        <w:br/>
        <w:t xml:space="preserve">    highSat = cv2.getTrackbarPos('high</w:t>
      </w:r>
      <w:r w:rsidR="00D22ECC">
        <w:t>Saturation’</w:t>
      </w:r>
      <w:r>
        <w:t>, '</w:t>
      </w:r>
      <w:r w:rsidR="00D22ECC" w:rsidRPr="00D22ECC">
        <w:t xml:space="preserve"> </w:t>
      </w:r>
      <w:r w:rsidR="00D22ECC">
        <w:t>HSV’</w:t>
      </w:r>
      <w:r>
        <w:t>)</w:t>
      </w:r>
      <w:r>
        <w:br/>
        <w:t xml:space="preserve">    highVal = cv2.getTrackbarPos('highVal</w:t>
      </w:r>
      <w:r w:rsidR="00D22ECC">
        <w:t>ue</w:t>
      </w:r>
      <w:r>
        <w:t>', '</w:t>
      </w:r>
      <w:r w:rsidR="00D22ECC" w:rsidRPr="00D22ECC">
        <w:t xml:space="preserve"> </w:t>
      </w:r>
      <w:r w:rsidR="00D22ECC">
        <w:t>HSV’</w:t>
      </w:r>
      <w:r>
        <w:t>)</w:t>
      </w:r>
      <w:r w:rsidR="009873AF">
        <w:t xml:space="preserve"> </w:t>
      </w:r>
      <w:r w:rsidR="00181532">
        <w:t xml:space="preserve"> </w:t>
      </w:r>
    </w:p>
    <w:p w:rsidR="009C7FAE" w:rsidRDefault="00964A62" w:rsidP="009C17B0">
      <w:r>
        <w:t xml:space="preserve">For the “cv2.getTrackbarPos” function, the first argument is the trackbar name and the second argument, is the window name to which the function is attached. A third argument is a default value, fourth is the maximum value </w:t>
      </w:r>
      <w:r w:rsidRPr="00964A62">
        <w:t>and fifth one is the callback function which is executed every time trackbar value changes.</w:t>
      </w:r>
      <w:r>
        <w:t xml:space="preserve"> The callback function always has a default argument, which is the trackbar position. This applies in the exact same way to the “cv2.createTrackbar” function, seen prior.</w:t>
      </w:r>
      <w:r w:rsidR="005D7C89">
        <w:t xml:space="preserve"> These lines of code will be implemented in the loop of 3.2.4.2.3 as I want these values to be constantly updated as the HSV values change on the trackbar.</w:t>
      </w:r>
    </w:p>
    <w:p w:rsidR="006B34F1" w:rsidRDefault="006B34F1" w:rsidP="009C17B0">
      <w:r>
        <w:t>Finally, we allow the program 2 seconds to warmup and get ready, as seen in previous prototypes.</w:t>
      </w:r>
    </w:p>
    <w:p w:rsidR="009C17B0" w:rsidRDefault="005D7C89" w:rsidP="005D7C89">
      <w:pPr>
        <w:pStyle w:val="Heading5"/>
      </w:pPr>
      <w:r>
        <w:t>3.2.4.2.3 Loop to get HSV values and create a mask</w:t>
      </w:r>
    </w:p>
    <w:p w:rsidR="005D7C89" w:rsidRDefault="005D7C89" w:rsidP="005D7C89">
      <w:r>
        <w:rPr>
          <w:noProof/>
          <w:lang w:eastAsia="en-GB"/>
        </w:rPr>
        <w:drawing>
          <wp:anchor distT="0" distB="0" distL="114300" distR="114300" simplePos="0" relativeHeight="251646464" behindDoc="0" locked="0" layoutInCell="1" allowOverlap="1">
            <wp:simplePos x="0" y="0"/>
            <wp:positionH relativeFrom="column">
              <wp:posOffset>4219575</wp:posOffset>
            </wp:positionH>
            <wp:positionV relativeFrom="paragraph">
              <wp:posOffset>391160</wp:posOffset>
            </wp:positionV>
            <wp:extent cx="1333500" cy="254000"/>
            <wp:effectExtent l="0" t="0" r="0" b="0"/>
            <wp:wrapThrough wrapText="bothSides">
              <wp:wrapPolygon edited="0">
                <wp:start x="0" y="0"/>
                <wp:lineTo x="0" y="19440"/>
                <wp:lineTo x="21291" y="19440"/>
                <wp:lineTo x="21291" y="0"/>
                <wp:lineTo x="0" y="0"/>
              </wp:wrapPolygon>
            </wp:wrapThrough>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120FCF.tmp"/>
                    <pic:cNvPicPr/>
                  </pic:nvPicPr>
                  <pic:blipFill>
                    <a:blip r:embed="rId81">
                      <a:extLst>
                        <a:ext uri="{28A0092B-C50C-407E-A947-70E740481C1C}">
                          <a14:useLocalDpi xmlns:a14="http://schemas.microsoft.com/office/drawing/2010/main" val="0"/>
                        </a:ext>
                      </a:extLst>
                    </a:blip>
                    <a:stretch>
                      <a:fillRect/>
                    </a:stretch>
                  </pic:blipFill>
                  <pic:spPr>
                    <a:xfrm>
                      <a:off x="0" y="0"/>
                      <a:ext cx="1333500" cy="254000"/>
                    </a:xfrm>
                    <a:prstGeom prst="rect">
                      <a:avLst/>
                    </a:prstGeom>
                  </pic:spPr>
                </pic:pic>
              </a:graphicData>
            </a:graphic>
            <wp14:sizeRelH relativeFrom="margin">
              <wp14:pctWidth>0</wp14:pctWidth>
            </wp14:sizeRelH>
            <wp14:sizeRelV relativeFrom="margin">
              <wp14:pctHeight>0</wp14:pctHeight>
            </wp14:sizeRelV>
          </wp:anchor>
        </w:drawing>
      </w:r>
      <w:r>
        <w:t>For the first part of this section, I am going to go back and declare the frame width and frame height, after the parsing of arguments, as this will be the same size for each window showing the normal video stream, the HSV stream and the stream tracking the tennis ball.</w:t>
      </w:r>
    </w:p>
    <w:p w:rsidR="005D7C89" w:rsidRDefault="00025059" w:rsidP="005D7C89">
      <w:r>
        <w:rPr>
          <w:noProof/>
          <w:lang w:eastAsia="en-GB"/>
        </w:rPr>
        <w:drawing>
          <wp:anchor distT="0" distB="0" distL="114300" distR="114300" simplePos="0" relativeHeight="251680256" behindDoc="0" locked="0" layoutInCell="1" allowOverlap="1">
            <wp:simplePos x="0" y="0"/>
            <wp:positionH relativeFrom="column">
              <wp:posOffset>2439919</wp:posOffset>
            </wp:positionH>
            <wp:positionV relativeFrom="paragraph">
              <wp:posOffset>378460</wp:posOffset>
            </wp:positionV>
            <wp:extent cx="3204210" cy="967740"/>
            <wp:effectExtent l="0" t="0" r="0" b="3810"/>
            <wp:wrapThrough wrapText="bothSides">
              <wp:wrapPolygon edited="0">
                <wp:start x="0" y="0"/>
                <wp:lineTo x="0" y="21260"/>
                <wp:lineTo x="21446" y="21260"/>
                <wp:lineTo x="21446" y="0"/>
                <wp:lineTo x="0" y="0"/>
              </wp:wrapPolygon>
            </wp:wrapThrough>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1204C43.tmp"/>
                    <pic:cNvPicPr/>
                  </pic:nvPicPr>
                  <pic:blipFill>
                    <a:blip r:embed="rId82">
                      <a:extLst>
                        <a:ext uri="{28A0092B-C50C-407E-A947-70E740481C1C}">
                          <a14:useLocalDpi xmlns:a14="http://schemas.microsoft.com/office/drawing/2010/main" val="0"/>
                        </a:ext>
                      </a:extLst>
                    </a:blip>
                    <a:stretch>
                      <a:fillRect/>
                    </a:stretch>
                  </pic:blipFill>
                  <pic:spPr>
                    <a:xfrm>
                      <a:off x="0" y="0"/>
                      <a:ext cx="3204210" cy="967740"/>
                    </a:xfrm>
                    <a:prstGeom prst="rect">
                      <a:avLst/>
                    </a:prstGeom>
                  </pic:spPr>
                </pic:pic>
              </a:graphicData>
            </a:graphic>
            <wp14:sizeRelH relativeFrom="margin">
              <wp14:pctWidth>0</wp14:pctWidth>
            </wp14:sizeRelH>
            <wp14:sizeRelV relativeFrom="margin">
              <wp14:pctHeight>0</wp14:pctHeight>
            </wp14:sizeRelV>
          </wp:anchor>
        </w:drawing>
      </w:r>
      <w:r w:rsidR="005D7C89">
        <w:t>In this section, I created a loop</w:t>
      </w:r>
      <w:r>
        <w:t xml:space="preserve">, used the “timeCheck” function (to later display the fps count) and used the previous “cv2.getTrackbarPos” function to keep getting the HSV values from the trackbars.  </w:t>
      </w:r>
    </w:p>
    <w:p w:rsidR="005D7C89" w:rsidRDefault="006862F4" w:rsidP="005D7C89">
      <w:r>
        <w:rPr>
          <w:noProof/>
          <w:lang w:eastAsia="en-GB"/>
        </w:rPr>
        <w:drawing>
          <wp:anchor distT="0" distB="0" distL="114300" distR="114300" simplePos="0" relativeHeight="251634176" behindDoc="0" locked="0" layoutInCell="1" allowOverlap="1">
            <wp:simplePos x="0" y="0"/>
            <wp:positionH relativeFrom="column">
              <wp:posOffset>1999615</wp:posOffset>
            </wp:positionH>
            <wp:positionV relativeFrom="paragraph">
              <wp:posOffset>1138555</wp:posOffset>
            </wp:positionV>
            <wp:extent cx="3665220" cy="1153795"/>
            <wp:effectExtent l="0" t="0" r="0" b="8255"/>
            <wp:wrapThrough wrapText="bothSides">
              <wp:wrapPolygon edited="0">
                <wp:start x="0" y="0"/>
                <wp:lineTo x="0" y="21398"/>
                <wp:lineTo x="21443" y="21398"/>
                <wp:lineTo x="21443" y="0"/>
                <wp:lineTo x="0" y="0"/>
              </wp:wrapPolygon>
            </wp:wrapThrough>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12087BE.tmp"/>
                    <pic:cNvPicPr/>
                  </pic:nvPicPr>
                  <pic:blipFill>
                    <a:blip r:embed="rId83">
                      <a:extLst>
                        <a:ext uri="{28A0092B-C50C-407E-A947-70E740481C1C}">
                          <a14:useLocalDpi xmlns:a14="http://schemas.microsoft.com/office/drawing/2010/main" val="0"/>
                        </a:ext>
                      </a:extLst>
                    </a:blip>
                    <a:stretch>
                      <a:fillRect/>
                    </a:stretch>
                  </pic:blipFill>
                  <pic:spPr>
                    <a:xfrm>
                      <a:off x="0" y="0"/>
                      <a:ext cx="3665220" cy="1153795"/>
                    </a:xfrm>
                    <a:prstGeom prst="rect">
                      <a:avLst/>
                    </a:prstGeom>
                  </pic:spPr>
                </pic:pic>
              </a:graphicData>
            </a:graphic>
            <wp14:sizeRelH relativeFrom="margin">
              <wp14:pctWidth>0</wp14:pctWidth>
            </wp14:sizeRelH>
            <wp14:sizeRelV relativeFrom="margin">
              <wp14:pctHeight>0</wp14:pctHeight>
            </wp14:sizeRelV>
          </wp:anchor>
        </w:drawing>
      </w:r>
      <w:r w:rsidR="00025059">
        <w:t xml:space="preserve">I found out how to display the fps of the camera, using the “timeCheck” function on stack overflow (page used in reference – </w:t>
      </w:r>
      <w:hyperlink r:id="rId84" w:history="1">
        <w:r w:rsidR="00025059" w:rsidRPr="009B3F9F">
          <w:rPr>
            <w:rStyle w:val="Hyperlink"/>
          </w:rPr>
          <w:t>https://stackoverflow.com/questions/43761004/fps-how-to-divide-count-by-time-function-to-determine-fps</w:t>
        </w:r>
      </w:hyperlink>
      <w:r w:rsidR="00025059">
        <w:t xml:space="preserve">), which showed a very simple method of displaying fps. This was a very useful response, as it was easy to follow and to understand how to implement this in my code. </w:t>
      </w:r>
    </w:p>
    <w:p w:rsidR="00025059" w:rsidRDefault="006862F4" w:rsidP="005D7C89">
      <w:r>
        <w:rPr>
          <w:noProof/>
          <w:lang w:eastAsia="en-GB"/>
        </w:rPr>
        <w:drawing>
          <wp:anchor distT="0" distB="0" distL="114300" distR="114300" simplePos="0" relativeHeight="251640320" behindDoc="0" locked="0" layoutInCell="1" allowOverlap="1">
            <wp:simplePos x="0" y="0"/>
            <wp:positionH relativeFrom="column">
              <wp:posOffset>2419350</wp:posOffset>
            </wp:positionH>
            <wp:positionV relativeFrom="paragraph">
              <wp:posOffset>96520</wp:posOffset>
            </wp:positionV>
            <wp:extent cx="3305175" cy="1101725"/>
            <wp:effectExtent l="0" t="0" r="9525" b="3175"/>
            <wp:wrapThrough wrapText="bothSides">
              <wp:wrapPolygon edited="0">
                <wp:start x="0" y="0"/>
                <wp:lineTo x="0" y="21289"/>
                <wp:lineTo x="21538" y="21289"/>
                <wp:lineTo x="21538" y="0"/>
                <wp:lineTo x="0" y="0"/>
              </wp:wrapPolygon>
            </wp:wrapThrough>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4E43A18.tmp"/>
                    <pic:cNvPicPr/>
                  </pic:nvPicPr>
                  <pic:blipFill>
                    <a:blip r:embed="rId85">
                      <a:extLst>
                        <a:ext uri="{28A0092B-C50C-407E-A947-70E740481C1C}">
                          <a14:useLocalDpi xmlns:a14="http://schemas.microsoft.com/office/drawing/2010/main" val="0"/>
                        </a:ext>
                      </a:extLst>
                    </a:blip>
                    <a:stretch>
                      <a:fillRect/>
                    </a:stretch>
                  </pic:blipFill>
                  <pic:spPr>
                    <a:xfrm>
                      <a:off x="0" y="0"/>
                      <a:ext cx="3305175" cy="1101725"/>
                    </a:xfrm>
                    <a:prstGeom prst="rect">
                      <a:avLst/>
                    </a:prstGeom>
                  </pic:spPr>
                </pic:pic>
              </a:graphicData>
            </a:graphic>
            <wp14:sizeRelH relativeFrom="margin">
              <wp14:pctWidth>0</wp14:pctWidth>
            </wp14:sizeRelH>
            <wp14:sizeRelV relativeFrom="margin">
              <wp14:pctHeight>0</wp14:pctHeight>
            </wp14:sizeRelV>
          </wp:anchor>
        </w:drawing>
      </w:r>
      <w:r>
        <w:t>After the fps counter was set up, I began handling of the frame. The current frame is grabbed by making a call to the read method of the picamera pointer, which returns a “2-tuple”</w:t>
      </w:r>
      <w:r w:rsidR="00BC5872">
        <w:t xml:space="preserve">. A tuple is a finite ordered list of elements. This </w:t>
      </w:r>
      <w:r w:rsidR="00486D98">
        <w:t>means that a 2-tuple is an ordered list (often referred to as sequence) of two elements.</w:t>
      </w:r>
      <w:r>
        <w:t xml:space="preserve"> </w:t>
      </w:r>
      <w:r w:rsidR="00155BB6">
        <w:t xml:space="preserve">A 0-tuple is an empty sequence. </w:t>
      </w:r>
      <w:r w:rsidR="006E2C41">
        <w:t xml:space="preserve">The first entry in the tuple, “grabbed” is a </w:t>
      </w:r>
      <w:r w:rsidR="008E42B0">
        <w:t>Boolean, which indicates whether a frame was successfully read,</w:t>
      </w:r>
      <w:r w:rsidR="006E2C41">
        <w:t xml:space="preserve"> or not. The “frame”</w:t>
      </w:r>
      <w:r w:rsidR="00F039E6">
        <w:t xml:space="preserve"> is the video frame itself. The next line of code, handles “VideoSream” vs “VideoCapture”. After this, we define that if a frame was not successfully read, then the program can comprehend that the end of the video is reached and the while loop break. </w:t>
      </w:r>
    </w:p>
    <w:p w:rsidR="00352779" w:rsidRDefault="00B41336" w:rsidP="005D7C89">
      <w:r>
        <w:rPr>
          <w:noProof/>
          <w:lang w:eastAsia="en-GB"/>
        </w:rPr>
        <w:drawing>
          <wp:anchor distT="0" distB="0" distL="114300" distR="114300" simplePos="0" relativeHeight="251677184" behindDoc="0" locked="0" layoutInCell="1" allowOverlap="1" wp14:anchorId="106DBD56" wp14:editId="5D0547CF">
            <wp:simplePos x="0" y="0"/>
            <wp:positionH relativeFrom="column">
              <wp:posOffset>1805940</wp:posOffset>
            </wp:positionH>
            <wp:positionV relativeFrom="paragraph">
              <wp:posOffset>1038860</wp:posOffset>
            </wp:positionV>
            <wp:extent cx="4672330" cy="739775"/>
            <wp:effectExtent l="0" t="0" r="0" b="3175"/>
            <wp:wrapThrough wrapText="bothSides">
              <wp:wrapPolygon edited="0">
                <wp:start x="0" y="0"/>
                <wp:lineTo x="0" y="21136"/>
                <wp:lineTo x="21488" y="21136"/>
                <wp:lineTo x="21488" y="0"/>
                <wp:lineTo x="0" y="0"/>
              </wp:wrapPolygon>
            </wp:wrapThrough>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4E438FD.tmp"/>
                    <pic:cNvPicPr/>
                  </pic:nvPicPr>
                  <pic:blipFill>
                    <a:blip r:embed="rId86">
                      <a:extLst>
                        <a:ext uri="{28A0092B-C50C-407E-A947-70E740481C1C}">
                          <a14:useLocalDpi xmlns:a14="http://schemas.microsoft.com/office/drawing/2010/main" val="0"/>
                        </a:ext>
                      </a:extLst>
                    </a:blip>
                    <a:stretch>
                      <a:fillRect/>
                    </a:stretch>
                  </pic:blipFill>
                  <pic:spPr>
                    <a:xfrm>
                      <a:off x="0" y="0"/>
                      <a:ext cx="4672330" cy="739775"/>
                    </a:xfrm>
                    <a:prstGeom prst="rect">
                      <a:avLst/>
                    </a:prstGeom>
                  </pic:spPr>
                </pic:pic>
              </a:graphicData>
            </a:graphic>
            <wp14:sizeRelH relativeFrom="margin">
              <wp14:pctWidth>0</wp14:pctWidth>
            </wp14:sizeRelH>
            <wp14:sizeRelV relativeFrom="margin">
              <wp14:pctHeight>0</wp14:pctHeight>
            </wp14:sizeRelV>
          </wp:anchor>
        </w:drawing>
      </w:r>
      <w:r w:rsidR="00352779">
        <w:rPr>
          <w:noProof/>
          <w:lang w:eastAsia="en-GB"/>
        </w:rPr>
        <w:drawing>
          <wp:anchor distT="0" distB="0" distL="114300" distR="114300" simplePos="0" relativeHeight="251655680" behindDoc="0" locked="0" layoutInCell="1" allowOverlap="1" wp14:anchorId="357D118B" wp14:editId="1A16D8B7">
            <wp:simplePos x="0" y="0"/>
            <wp:positionH relativeFrom="column">
              <wp:posOffset>2095500</wp:posOffset>
            </wp:positionH>
            <wp:positionV relativeFrom="paragraph">
              <wp:posOffset>20320</wp:posOffset>
            </wp:positionV>
            <wp:extent cx="3890010" cy="762000"/>
            <wp:effectExtent l="0" t="0" r="0" b="0"/>
            <wp:wrapThrough wrapText="bothSides">
              <wp:wrapPolygon edited="0">
                <wp:start x="0" y="0"/>
                <wp:lineTo x="0" y="21060"/>
                <wp:lineTo x="21473" y="21060"/>
                <wp:lineTo x="21473" y="0"/>
                <wp:lineTo x="0" y="0"/>
              </wp:wrapPolygon>
            </wp:wrapThrough>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4E45952.tmp"/>
                    <pic:cNvPicPr/>
                  </pic:nvPicPr>
                  <pic:blipFill>
                    <a:blip r:embed="rId87">
                      <a:extLst>
                        <a:ext uri="{28A0092B-C50C-407E-A947-70E740481C1C}">
                          <a14:useLocalDpi xmlns:a14="http://schemas.microsoft.com/office/drawing/2010/main" val="0"/>
                        </a:ext>
                      </a:extLst>
                    </a:blip>
                    <a:stretch>
                      <a:fillRect/>
                    </a:stretch>
                  </pic:blipFill>
                  <pic:spPr>
                    <a:xfrm>
                      <a:off x="0" y="0"/>
                      <a:ext cx="3890010" cy="762000"/>
                    </a:xfrm>
                    <a:prstGeom prst="rect">
                      <a:avLst/>
                    </a:prstGeom>
                  </pic:spPr>
                </pic:pic>
              </a:graphicData>
            </a:graphic>
            <wp14:sizeRelH relativeFrom="margin">
              <wp14:pctWidth>0</wp14:pctWidth>
            </wp14:sizeRelH>
            <wp14:sizeRelV relativeFrom="margin">
              <wp14:pctHeight>0</wp14:pctHeight>
            </wp14:sizeRelV>
          </wp:anchor>
        </w:drawing>
      </w:r>
      <w:r w:rsidR="00352779">
        <w:t>After this, the frame is converted to HSV colour model. Then, th</w:t>
      </w:r>
      <w:r w:rsidR="00D00872">
        <w:t xml:space="preserve">e HSV </w:t>
      </w:r>
      <w:r w:rsidR="00CF2F9C">
        <w:t>values, which</w:t>
      </w:r>
      <w:r w:rsidR="00D00872">
        <w:t xml:space="preserve"> are set with the sliders, actually define the </w:t>
      </w:r>
      <w:r w:rsidR="00FE54BD">
        <w:t>range, which</w:t>
      </w:r>
      <w:r w:rsidR="00D00872">
        <w:t xml:space="preserve"> we want in order to create a mask. </w:t>
      </w:r>
    </w:p>
    <w:p w:rsidR="00EE79DC" w:rsidRDefault="001E2AA9" w:rsidP="005D7C89">
      <w:r>
        <w:t xml:space="preserve">In the next section of code, we display the first mask in a separate frame. Then we find the contours using the “cv2.findContours” function to allow the mask to work. Then, the contour sizes are defined, in order to then allow us to track the biggest </w:t>
      </w:r>
      <w:r w:rsidR="00EA2E15">
        <w:t>contour, which</w:t>
      </w:r>
      <w:r>
        <w:t>, as you can see is defined in the next line of code.</w:t>
      </w:r>
      <w:r w:rsidR="00EE79DC">
        <w:t xml:space="preserve"> </w:t>
      </w:r>
    </w:p>
    <w:p w:rsidR="00FD18F2" w:rsidRDefault="00B41336" w:rsidP="005D7C89">
      <w:r>
        <w:rPr>
          <w:noProof/>
          <w:lang w:eastAsia="en-GB"/>
        </w:rPr>
        <w:drawing>
          <wp:anchor distT="0" distB="0" distL="114300" distR="114300" simplePos="0" relativeHeight="251753984" behindDoc="0" locked="0" layoutInCell="1" allowOverlap="1" wp14:anchorId="68374C3E" wp14:editId="2C74D1E6">
            <wp:simplePos x="0" y="0"/>
            <wp:positionH relativeFrom="column">
              <wp:posOffset>2808605</wp:posOffset>
            </wp:positionH>
            <wp:positionV relativeFrom="paragraph">
              <wp:posOffset>267970</wp:posOffset>
            </wp:positionV>
            <wp:extent cx="2701925" cy="127000"/>
            <wp:effectExtent l="0" t="0" r="3175" b="6350"/>
            <wp:wrapThrough wrapText="bothSides">
              <wp:wrapPolygon edited="0">
                <wp:start x="0" y="0"/>
                <wp:lineTo x="0" y="19440"/>
                <wp:lineTo x="21473" y="19440"/>
                <wp:lineTo x="21473" y="0"/>
                <wp:lineTo x="0" y="0"/>
              </wp:wrapPolygon>
            </wp:wrapThrough>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E30281C.tmp"/>
                    <pic:cNvPicPr/>
                  </pic:nvPicPr>
                  <pic:blipFill>
                    <a:blip r:embed="rId88">
                      <a:extLst>
                        <a:ext uri="{28A0092B-C50C-407E-A947-70E740481C1C}">
                          <a14:useLocalDpi xmlns:a14="http://schemas.microsoft.com/office/drawing/2010/main" val="0"/>
                        </a:ext>
                      </a:extLst>
                    </a:blip>
                    <a:stretch>
                      <a:fillRect/>
                    </a:stretch>
                  </pic:blipFill>
                  <pic:spPr>
                    <a:xfrm>
                      <a:off x="0" y="0"/>
                      <a:ext cx="2701925" cy="127000"/>
                    </a:xfrm>
                    <a:prstGeom prst="rect">
                      <a:avLst/>
                    </a:prstGeom>
                  </pic:spPr>
                </pic:pic>
              </a:graphicData>
            </a:graphic>
            <wp14:sizeRelH relativeFrom="margin">
              <wp14:pctWidth>0</wp14:pctWidth>
            </wp14:sizeRelH>
            <wp14:sizeRelV relativeFrom="margin">
              <wp14:pctHeight>0</wp14:pctHeight>
            </wp14:sizeRelV>
          </wp:anchor>
        </w:drawing>
      </w:r>
      <w:r w:rsidR="0098400B">
        <w:t>Later, I added this line of code when creating the mask, as this blurs the frame, which reduces high frequency noise and allows the program to focus on the structural objects inside the frame (in this case the tennis ball).</w:t>
      </w:r>
    </w:p>
    <w:p w:rsidR="00FD18F2" w:rsidRDefault="00EB466D" w:rsidP="00EB466D">
      <w:pPr>
        <w:pStyle w:val="Heading5"/>
      </w:pPr>
      <w:r>
        <w:t>3.2.4.2.4 Tracking the largest contour with a box around it</w:t>
      </w:r>
      <w:r w:rsidR="00C003C7">
        <w:t xml:space="preserve"> and breaking the loop</w:t>
      </w:r>
    </w:p>
    <w:p w:rsidR="00EB466D" w:rsidRPr="00EB466D" w:rsidRDefault="00385421" w:rsidP="00EB466D">
      <w:r>
        <w:rPr>
          <w:noProof/>
          <w:lang w:eastAsia="en-GB"/>
        </w:rPr>
        <w:drawing>
          <wp:anchor distT="0" distB="0" distL="114300" distR="114300" simplePos="0" relativeHeight="251760128" behindDoc="1" locked="0" layoutInCell="1" allowOverlap="1" wp14:anchorId="47569106" wp14:editId="5F065F4E">
            <wp:simplePos x="0" y="0"/>
            <wp:positionH relativeFrom="column">
              <wp:posOffset>3912870</wp:posOffset>
            </wp:positionH>
            <wp:positionV relativeFrom="paragraph">
              <wp:posOffset>2054225</wp:posOffset>
            </wp:positionV>
            <wp:extent cx="1609090" cy="323215"/>
            <wp:effectExtent l="0" t="0" r="0" b="635"/>
            <wp:wrapThrough wrapText="bothSides">
              <wp:wrapPolygon edited="0">
                <wp:start x="0" y="0"/>
                <wp:lineTo x="0" y="20369"/>
                <wp:lineTo x="21225" y="20369"/>
                <wp:lineTo x="21225" y="0"/>
                <wp:lineTo x="0" y="0"/>
              </wp:wrapPolygon>
            </wp:wrapThrough>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9CC464.tmp"/>
                    <pic:cNvPicPr/>
                  </pic:nvPicPr>
                  <pic:blipFill>
                    <a:blip r:embed="rId89">
                      <a:extLst>
                        <a:ext uri="{28A0092B-C50C-407E-A947-70E740481C1C}">
                          <a14:useLocalDpi xmlns:a14="http://schemas.microsoft.com/office/drawing/2010/main" val="0"/>
                        </a:ext>
                      </a:extLst>
                    </a:blip>
                    <a:stretch>
                      <a:fillRect/>
                    </a:stretch>
                  </pic:blipFill>
                  <pic:spPr>
                    <a:xfrm>
                      <a:off x="0" y="0"/>
                      <a:ext cx="1609090" cy="323215"/>
                    </a:xfrm>
                    <a:prstGeom prst="rect">
                      <a:avLst/>
                    </a:prstGeom>
                  </pic:spPr>
                </pic:pic>
              </a:graphicData>
            </a:graphic>
            <wp14:sizeRelH relativeFrom="page">
              <wp14:pctWidth>0</wp14:pctWidth>
            </wp14:sizeRelH>
            <wp14:sizeRelV relativeFrom="page">
              <wp14:pctHeight>0</wp14:pctHeight>
            </wp14:sizeRelV>
          </wp:anchor>
        </w:drawing>
      </w:r>
      <w:r w:rsidR="00281F43">
        <w:rPr>
          <w:noProof/>
          <w:lang w:eastAsia="en-GB"/>
        </w:rPr>
        <w:drawing>
          <wp:anchor distT="0" distB="0" distL="114300" distR="114300" simplePos="0" relativeHeight="251757056" behindDoc="0" locked="0" layoutInCell="1" allowOverlap="1" wp14:anchorId="4D3F8507" wp14:editId="18DF3DE7">
            <wp:simplePos x="0" y="0"/>
            <wp:positionH relativeFrom="column">
              <wp:posOffset>2662555</wp:posOffset>
            </wp:positionH>
            <wp:positionV relativeFrom="paragraph">
              <wp:posOffset>423545</wp:posOffset>
            </wp:positionV>
            <wp:extent cx="2949575" cy="294005"/>
            <wp:effectExtent l="0" t="0" r="3175" b="0"/>
            <wp:wrapThrough wrapText="bothSides">
              <wp:wrapPolygon edited="0">
                <wp:start x="0" y="0"/>
                <wp:lineTo x="0" y="19594"/>
                <wp:lineTo x="21484" y="19594"/>
                <wp:lineTo x="21484" y="0"/>
                <wp:lineTo x="0" y="0"/>
              </wp:wrapPolygon>
            </wp:wrapThrough>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E30D5A4.tmp"/>
                    <pic:cNvPicPr/>
                  </pic:nvPicPr>
                  <pic:blipFill>
                    <a:blip r:embed="rId90">
                      <a:extLst>
                        <a:ext uri="{28A0092B-C50C-407E-A947-70E740481C1C}">
                          <a14:useLocalDpi xmlns:a14="http://schemas.microsoft.com/office/drawing/2010/main" val="0"/>
                        </a:ext>
                      </a:extLst>
                    </a:blip>
                    <a:stretch>
                      <a:fillRect/>
                    </a:stretch>
                  </pic:blipFill>
                  <pic:spPr>
                    <a:xfrm>
                      <a:off x="0" y="0"/>
                      <a:ext cx="2949575" cy="294005"/>
                    </a:xfrm>
                    <a:prstGeom prst="rect">
                      <a:avLst/>
                    </a:prstGeom>
                  </pic:spPr>
                </pic:pic>
              </a:graphicData>
            </a:graphic>
            <wp14:sizeRelH relativeFrom="margin">
              <wp14:pctWidth>0</wp14:pctWidth>
            </wp14:sizeRelH>
            <wp14:sizeRelV relativeFrom="margin">
              <wp14:pctHeight>0</wp14:pctHeight>
            </wp14:sizeRelV>
          </wp:anchor>
        </w:drawing>
      </w:r>
      <w:r w:rsidR="00986BD7">
        <w:t xml:space="preserve">In this section, we are using the “biggest_contour” </w:t>
      </w:r>
      <w:r w:rsidR="00281F43">
        <w:t>previously created to draw a box around our largest contour. This box grows and shrinks based on the size of the size of the “biggest_contour” as it creates a square/rectangle based on the biggest and smallest x and y coordinates of the contours. The “cv2.drawContours” function works by drawing all of the contours, which found using the “cv2.findContours” function. The “cv2.drawContours” function can be manipulated to draw all contours, draw the largest contours or to draw a shape around the biggest contours.</w:t>
      </w:r>
      <w:r w:rsidR="00760DC7">
        <w:t xml:space="preserve"> The rectangle is drawn in green as the BGR values are set to “(0</w:t>
      </w:r>
      <w:r w:rsidR="00637995">
        <w:t>, 255, 0</w:t>
      </w:r>
      <w:r w:rsidR="00760DC7">
        <w:t xml:space="preserve">)” </w:t>
      </w:r>
      <w:r w:rsidR="00637995">
        <w:t>however;</w:t>
      </w:r>
      <w:r w:rsidR="00760DC7">
        <w:t xml:space="preserve"> this can easily be changed to red by changing these values to “(0</w:t>
      </w:r>
      <w:r w:rsidR="00637995">
        <w:t>, 0, 255</w:t>
      </w:r>
      <w:r w:rsidR="00760DC7">
        <w:t xml:space="preserve">)”. I am planning on changing these values if a bounce is detected (bounce detection 3.2.5) and </w:t>
      </w:r>
      <w:r w:rsidR="00637995">
        <w:t>reverting</w:t>
      </w:r>
      <w:r w:rsidR="00760DC7">
        <w:t xml:space="preserve"> to green after the ball has left the ground again. </w:t>
      </w:r>
    </w:p>
    <w:p w:rsidR="00FD18F2" w:rsidRDefault="00385421" w:rsidP="005D7C89">
      <w:r>
        <w:t xml:space="preserve">This line of code is then used to display the final image onto a separate frame. You may have noticed that </w:t>
      </w:r>
      <w:r w:rsidR="00123257">
        <w:t>three</w:t>
      </w:r>
      <w:r>
        <w:t xml:space="preserve"> separate frames are displayed in this project. This is done so that we can have our “normal” tab (the tab which just displays out camera feed and nothing else), our HSV mask (our video feed with the HSV colour mask applied to it, so that we can isolate the colour of the tennis ball, which we require) and our tracking tab (the tab which displays the object which we are tracking, isolated with a green box around it).</w:t>
      </w:r>
    </w:p>
    <w:p w:rsidR="00D00121" w:rsidRDefault="00302C71" w:rsidP="005D7C89">
      <w:r>
        <w:rPr>
          <w:noProof/>
          <w:lang w:eastAsia="en-GB"/>
        </w:rPr>
        <w:drawing>
          <wp:anchor distT="0" distB="0" distL="114300" distR="114300" simplePos="0" relativeHeight="251763200" behindDoc="1" locked="0" layoutInCell="1" allowOverlap="1" wp14:anchorId="773F6E77" wp14:editId="577DAFDC">
            <wp:simplePos x="0" y="0"/>
            <wp:positionH relativeFrom="column">
              <wp:posOffset>3518535</wp:posOffset>
            </wp:positionH>
            <wp:positionV relativeFrom="paragraph">
              <wp:posOffset>3810</wp:posOffset>
            </wp:positionV>
            <wp:extent cx="2099310" cy="413385"/>
            <wp:effectExtent l="0" t="0" r="0" b="5715"/>
            <wp:wrapThrough wrapText="bothSides">
              <wp:wrapPolygon edited="0">
                <wp:start x="0" y="0"/>
                <wp:lineTo x="0" y="20903"/>
                <wp:lineTo x="21365" y="20903"/>
                <wp:lineTo x="21365" y="0"/>
                <wp:lineTo x="0" y="0"/>
              </wp:wrapPolygon>
            </wp:wrapThrough>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9CF6CD.tmp"/>
                    <pic:cNvPicPr/>
                  </pic:nvPicPr>
                  <pic:blipFill>
                    <a:blip r:embed="rId91">
                      <a:extLst>
                        <a:ext uri="{28A0092B-C50C-407E-A947-70E740481C1C}">
                          <a14:useLocalDpi xmlns:a14="http://schemas.microsoft.com/office/drawing/2010/main" val="0"/>
                        </a:ext>
                      </a:extLst>
                    </a:blip>
                    <a:stretch>
                      <a:fillRect/>
                    </a:stretch>
                  </pic:blipFill>
                  <pic:spPr>
                    <a:xfrm>
                      <a:off x="0" y="0"/>
                      <a:ext cx="2099310" cy="413385"/>
                    </a:xfrm>
                    <a:prstGeom prst="rect">
                      <a:avLst/>
                    </a:prstGeom>
                  </pic:spPr>
                </pic:pic>
              </a:graphicData>
            </a:graphic>
            <wp14:sizeRelH relativeFrom="page">
              <wp14:pctWidth>0</wp14:pctWidth>
            </wp14:sizeRelH>
            <wp14:sizeRelV relativeFrom="page">
              <wp14:pctHeight>0</wp14:pctHeight>
            </wp14:sizeRelV>
          </wp:anchor>
        </w:drawing>
      </w:r>
      <w:r>
        <w:t>This is the penultimate part of this prototype, as here we break the loop.</w:t>
      </w:r>
      <w:r w:rsidR="0055657E">
        <w:t xml:space="preserve"> “cv2.waitKey(5) is used to delay the program by 5 milliseconds before the camera feed is displayed. I used “k== 27” in order to set escape to break the loop. Hence, when escape is pressed, the program stops running, rather than “q” as was used in previous prototypes. The final line is used as previously found, in order to display the fps count.</w:t>
      </w:r>
    </w:p>
    <w:p w:rsidR="00C003C7" w:rsidRDefault="00C54DAC" w:rsidP="00C54DAC">
      <w:pPr>
        <w:pStyle w:val="Heading5"/>
      </w:pPr>
      <w:r>
        <w:t>3.2.4.2.5 Closing all windows and releasing camera resources</w:t>
      </w:r>
    </w:p>
    <w:p w:rsidR="00C54DAC" w:rsidRPr="005D7C89" w:rsidRDefault="00C54DAC" w:rsidP="005D7C89">
      <w:r>
        <w:rPr>
          <w:noProof/>
          <w:lang w:eastAsia="en-GB"/>
        </w:rPr>
        <w:drawing>
          <wp:anchor distT="0" distB="0" distL="114300" distR="114300" simplePos="0" relativeHeight="251766272" behindDoc="0" locked="0" layoutInCell="1" allowOverlap="1">
            <wp:simplePos x="0" y="0"/>
            <wp:positionH relativeFrom="column">
              <wp:posOffset>4038600</wp:posOffset>
            </wp:positionH>
            <wp:positionV relativeFrom="paragraph">
              <wp:posOffset>13335</wp:posOffset>
            </wp:positionV>
            <wp:extent cx="1685925" cy="257175"/>
            <wp:effectExtent l="0" t="0" r="9525" b="9525"/>
            <wp:wrapThrough wrapText="bothSides">
              <wp:wrapPolygon edited="0">
                <wp:start x="0" y="0"/>
                <wp:lineTo x="0" y="20800"/>
                <wp:lineTo x="21478" y="20800"/>
                <wp:lineTo x="21478" y="0"/>
                <wp:lineTo x="0" y="0"/>
              </wp:wrapPolygon>
            </wp:wrapThrough>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788B270.tmp"/>
                    <pic:cNvPicPr/>
                  </pic:nvPicPr>
                  <pic:blipFill>
                    <a:blip r:embed="rId92">
                      <a:extLst>
                        <a:ext uri="{28A0092B-C50C-407E-A947-70E740481C1C}">
                          <a14:useLocalDpi xmlns:a14="http://schemas.microsoft.com/office/drawing/2010/main" val="0"/>
                        </a:ext>
                      </a:extLst>
                    </a:blip>
                    <a:stretch>
                      <a:fillRect/>
                    </a:stretch>
                  </pic:blipFill>
                  <pic:spPr>
                    <a:xfrm>
                      <a:off x="0" y="0"/>
                      <a:ext cx="1685925" cy="257175"/>
                    </a:xfrm>
                    <a:prstGeom prst="rect">
                      <a:avLst/>
                    </a:prstGeom>
                  </pic:spPr>
                </pic:pic>
              </a:graphicData>
            </a:graphic>
          </wp:anchor>
        </w:drawing>
      </w:r>
      <w:r>
        <w:t>Finally, theses 2 lines are used at the end of the prototype. “cv2.destroyAllWindows()” is used to close all the windows which were created when the program is run. The “vidCapture.release()” is calling “cv2.videoCapture()” which we set it to be. This is releases the hardware and software resources of</w:t>
      </w:r>
      <w:r w:rsidR="00E3281A">
        <w:t xml:space="preserve"> the camera module. The “cv2.videoCapture()” is set to “vidCapture()” as this is done in order to avoid common errors such as “Device or resource busy.” </w:t>
      </w:r>
    </w:p>
    <w:p w:rsidR="00583699" w:rsidRDefault="00583699" w:rsidP="00583699">
      <w:pPr>
        <w:pStyle w:val="Heading4"/>
      </w:pPr>
      <w:r>
        <w:t>3.2.4.3 Validation</w:t>
      </w:r>
    </w:p>
    <w:p w:rsidR="00CD1457" w:rsidRPr="00CD1457" w:rsidRDefault="00CD1457" w:rsidP="00CD1457">
      <w:r>
        <w:t xml:space="preserve">In this section, I have successfully shown </w:t>
      </w:r>
      <w:r w:rsidR="0004524E">
        <w:t xml:space="preserve">that my program can track an object </w:t>
      </w:r>
      <w:r w:rsidR="0037550C">
        <w:t xml:space="preserve">with a green box around it, </w:t>
      </w:r>
      <w:r w:rsidR="0004524E">
        <w:t>based on the HSV values</w:t>
      </w:r>
      <w:r w:rsidR="0037550C">
        <w:t xml:space="preserve"> and the largest contours.</w:t>
      </w:r>
      <w:r w:rsidR="001D6B4E">
        <w:t xml:space="preserve"> In this prototype, I have shown the ability for the user to set the HSV colours using GUI sliders and be able to see</w:t>
      </w:r>
      <w:r w:rsidR="009B6DC6">
        <w:t xml:space="preserve"> the objects HSV values via the values on the sliders and the mask displayed in a separate window.</w:t>
      </w:r>
      <w:r w:rsidR="00005D5E">
        <w:t xml:space="preserve"> This was the aim of my fourth prototype and I believe I have accomplished it successfully. </w:t>
      </w:r>
      <w:r w:rsidR="00115B24">
        <w:t xml:space="preserve">I ran into some errors along the way, and after I did my first series of tests, I went and updated some of my code, made alterations and then tested my program once more. I repeated this process until I no longer received any </w:t>
      </w:r>
      <w:r w:rsidR="00623B85">
        <w:t>errors, which</w:t>
      </w:r>
      <w:r w:rsidR="00115B24">
        <w:t xml:space="preserve"> were not intended in this prototype.</w:t>
      </w:r>
    </w:p>
    <w:p w:rsidR="00583699" w:rsidRPr="00583699" w:rsidRDefault="00583699" w:rsidP="00583699">
      <w:pPr>
        <w:pStyle w:val="Heading5"/>
      </w:pPr>
      <w:r>
        <w:t>3.2.4.3.1 Test table</w:t>
      </w:r>
      <w:r w:rsidR="00623B85">
        <w:t xml:space="preserve"> (for first iteration of prototype 4)</w:t>
      </w:r>
    </w:p>
    <w:tbl>
      <w:tblPr>
        <w:tblStyle w:val="TableGrid"/>
        <w:tblW w:w="0" w:type="auto"/>
        <w:tblLook w:val="04A0" w:firstRow="1" w:lastRow="0" w:firstColumn="1" w:lastColumn="0" w:noHBand="0" w:noVBand="1"/>
      </w:tblPr>
      <w:tblGrid>
        <w:gridCol w:w="2362"/>
        <w:gridCol w:w="2102"/>
        <w:gridCol w:w="2389"/>
        <w:gridCol w:w="2389"/>
      </w:tblGrid>
      <w:tr w:rsidR="0080665C" w:rsidTr="0080665C">
        <w:tc>
          <w:tcPr>
            <w:tcW w:w="2362" w:type="dxa"/>
          </w:tcPr>
          <w:p w:rsidR="0080665C" w:rsidRPr="00F45955" w:rsidRDefault="0080665C" w:rsidP="00562B25">
            <w:pPr>
              <w:rPr>
                <w:b/>
              </w:rPr>
            </w:pPr>
            <w:r w:rsidRPr="00F45955">
              <w:rPr>
                <w:b/>
              </w:rPr>
              <w:t>Test</w:t>
            </w:r>
          </w:p>
        </w:tc>
        <w:tc>
          <w:tcPr>
            <w:tcW w:w="2102" w:type="dxa"/>
          </w:tcPr>
          <w:p w:rsidR="0080665C" w:rsidRPr="00F45955" w:rsidRDefault="0080665C" w:rsidP="00562B25">
            <w:pPr>
              <w:rPr>
                <w:b/>
              </w:rPr>
            </w:pPr>
            <w:r>
              <w:rPr>
                <w:b/>
              </w:rPr>
              <w:t>Test Data</w:t>
            </w:r>
          </w:p>
        </w:tc>
        <w:tc>
          <w:tcPr>
            <w:tcW w:w="2389" w:type="dxa"/>
          </w:tcPr>
          <w:p w:rsidR="0080665C" w:rsidRPr="00F45955" w:rsidRDefault="0080665C" w:rsidP="00562B25">
            <w:pPr>
              <w:rPr>
                <w:b/>
              </w:rPr>
            </w:pPr>
            <w:r w:rsidRPr="00F45955">
              <w:rPr>
                <w:b/>
              </w:rPr>
              <w:t>Expected Outcome</w:t>
            </w:r>
          </w:p>
        </w:tc>
        <w:tc>
          <w:tcPr>
            <w:tcW w:w="2389" w:type="dxa"/>
          </w:tcPr>
          <w:p w:rsidR="0080665C" w:rsidRPr="00F45955" w:rsidRDefault="0080665C" w:rsidP="00562B25">
            <w:pPr>
              <w:rPr>
                <w:b/>
              </w:rPr>
            </w:pPr>
            <w:r w:rsidRPr="00F45955">
              <w:rPr>
                <w:b/>
              </w:rPr>
              <w:t>Actual Outcome</w:t>
            </w:r>
          </w:p>
        </w:tc>
      </w:tr>
      <w:tr w:rsidR="0080665C" w:rsidTr="0080665C">
        <w:tc>
          <w:tcPr>
            <w:tcW w:w="2362" w:type="dxa"/>
          </w:tcPr>
          <w:p w:rsidR="0080665C" w:rsidRDefault="0080665C" w:rsidP="00562B25">
            <w:r>
              <w:t>Does the program run without crashing</w:t>
            </w:r>
          </w:p>
        </w:tc>
        <w:tc>
          <w:tcPr>
            <w:tcW w:w="2102" w:type="dxa"/>
          </w:tcPr>
          <w:p w:rsidR="0080665C" w:rsidRDefault="0080665C" w:rsidP="00562B25"/>
        </w:tc>
        <w:tc>
          <w:tcPr>
            <w:tcW w:w="2389" w:type="dxa"/>
          </w:tcPr>
          <w:p w:rsidR="0080665C" w:rsidRDefault="0080665C" w:rsidP="0080665C">
            <w:r>
              <w:t>Yes, the program runs without crashing as intended. The program should only crash if HSV (lower) values are higher than the HSV upper values.</w:t>
            </w:r>
          </w:p>
        </w:tc>
        <w:tc>
          <w:tcPr>
            <w:tcW w:w="2389" w:type="dxa"/>
          </w:tcPr>
          <w:p w:rsidR="0080665C" w:rsidRDefault="0080665C" w:rsidP="00562B25">
            <w:r>
              <w:t>No, the program does not run without crashing, it crashes straight away</w:t>
            </w:r>
          </w:p>
        </w:tc>
      </w:tr>
      <w:tr w:rsidR="0080665C" w:rsidTr="0080665C">
        <w:tc>
          <w:tcPr>
            <w:tcW w:w="2362" w:type="dxa"/>
          </w:tcPr>
          <w:p w:rsidR="0080665C" w:rsidRDefault="00C13492" w:rsidP="00562B25">
            <w:r>
              <w:t>Can the video feed be displayed</w:t>
            </w:r>
          </w:p>
        </w:tc>
        <w:tc>
          <w:tcPr>
            <w:tcW w:w="2102" w:type="dxa"/>
          </w:tcPr>
          <w:p w:rsidR="0080665C" w:rsidRDefault="0080665C" w:rsidP="00562B25"/>
        </w:tc>
        <w:tc>
          <w:tcPr>
            <w:tcW w:w="2389" w:type="dxa"/>
          </w:tcPr>
          <w:p w:rsidR="0080665C" w:rsidRDefault="0080665C" w:rsidP="00562B25"/>
        </w:tc>
        <w:tc>
          <w:tcPr>
            <w:tcW w:w="2389" w:type="dxa"/>
          </w:tcPr>
          <w:p w:rsidR="0080665C" w:rsidRDefault="0080665C" w:rsidP="00562B25"/>
        </w:tc>
      </w:tr>
      <w:tr w:rsidR="0080665C" w:rsidTr="0080665C">
        <w:tc>
          <w:tcPr>
            <w:tcW w:w="2362" w:type="dxa"/>
          </w:tcPr>
          <w:p w:rsidR="0080665C" w:rsidRDefault="00C13492" w:rsidP="00562B25">
            <w:r>
              <w:t>Does the program end when the “escape” key is pressed</w:t>
            </w:r>
          </w:p>
        </w:tc>
        <w:tc>
          <w:tcPr>
            <w:tcW w:w="2102" w:type="dxa"/>
          </w:tcPr>
          <w:p w:rsidR="0080665C" w:rsidRDefault="0080665C" w:rsidP="00562B25"/>
        </w:tc>
        <w:tc>
          <w:tcPr>
            <w:tcW w:w="2389" w:type="dxa"/>
          </w:tcPr>
          <w:p w:rsidR="0080665C" w:rsidRDefault="0080665C" w:rsidP="00562B25"/>
        </w:tc>
        <w:tc>
          <w:tcPr>
            <w:tcW w:w="2389" w:type="dxa"/>
          </w:tcPr>
          <w:p w:rsidR="0080665C" w:rsidRDefault="0080665C" w:rsidP="00562B25"/>
        </w:tc>
      </w:tr>
      <w:tr w:rsidR="0080665C" w:rsidTr="0080665C">
        <w:tc>
          <w:tcPr>
            <w:tcW w:w="2362" w:type="dxa"/>
          </w:tcPr>
          <w:p w:rsidR="0080665C" w:rsidRDefault="00C13492" w:rsidP="00562B25">
            <w:r>
              <w:t xml:space="preserve">Does the program crash when any other keys are pressed </w:t>
            </w:r>
          </w:p>
        </w:tc>
        <w:tc>
          <w:tcPr>
            <w:tcW w:w="2102" w:type="dxa"/>
          </w:tcPr>
          <w:p w:rsidR="0080665C" w:rsidRDefault="0080665C" w:rsidP="00562B25"/>
        </w:tc>
        <w:tc>
          <w:tcPr>
            <w:tcW w:w="2389" w:type="dxa"/>
          </w:tcPr>
          <w:p w:rsidR="0080665C" w:rsidRDefault="0080665C" w:rsidP="00562B25"/>
        </w:tc>
        <w:tc>
          <w:tcPr>
            <w:tcW w:w="2389" w:type="dxa"/>
          </w:tcPr>
          <w:p w:rsidR="0080665C" w:rsidRDefault="0080665C" w:rsidP="00562B25"/>
        </w:tc>
      </w:tr>
      <w:tr w:rsidR="0080665C" w:rsidTr="0080665C">
        <w:tc>
          <w:tcPr>
            <w:tcW w:w="2362" w:type="dxa"/>
          </w:tcPr>
          <w:p w:rsidR="00E802A0" w:rsidRDefault="00C13492" w:rsidP="00562B25">
            <w:r>
              <w:t>Does the program crash when the camera’s field of view is obstructed</w:t>
            </w:r>
          </w:p>
        </w:tc>
        <w:tc>
          <w:tcPr>
            <w:tcW w:w="2102" w:type="dxa"/>
          </w:tcPr>
          <w:p w:rsidR="0080665C" w:rsidRDefault="0080665C" w:rsidP="00562B25"/>
        </w:tc>
        <w:tc>
          <w:tcPr>
            <w:tcW w:w="2389" w:type="dxa"/>
          </w:tcPr>
          <w:p w:rsidR="0080665C" w:rsidRDefault="0080665C" w:rsidP="00562B25"/>
        </w:tc>
        <w:tc>
          <w:tcPr>
            <w:tcW w:w="2389" w:type="dxa"/>
          </w:tcPr>
          <w:p w:rsidR="0080665C" w:rsidRDefault="0080665C" w:rsidP="00562B25"/>
        </w:tc>
      </w:tr>
      <w:tr w:rsidR="00C13492" w:rsidTr="0080665C">
        <w:tc>
          <w:tcPr>
            <w:tcW w:w="2362" w:type="dxa"/>
          </w:tcPr>
          <w:p w:rsidR="00C13492" w:rsidRDefault="00C13492" w:rsidP="00056E20">
            <w:r>
              <w:t>Do 3 separate windows open</w:t>
            </w:r>
          </w:p>
        </w:tc>
        <w:tc>
          <w:tcPr>
            <w:tcW w:w="2102" w:type="dxa"/>
          </w:tcPr>
          <w:p w:rsidR="00C13492" w:rsidRDefault="00C13492" w:rsidP="00056E20"/>
        </w:tc>
        <w:tc>
          <w:tcPr>
            <w:tcW w:w="2389" w:type="dxa"/>
          </w:tcPr>
          <w:p w:rsidR="00C13492" w:rsidRDefault="00C13492" w:rsidP="00056E20"/>
        </w:tc>
        <w:tc>
          <w:tcPr>
            <w:tcW w:w="2389" w:type="dxa"/>
          </w:tcPr>
          <w:p w:rsidR="00C13492" w:rsidRDefault="00C13492" w:rsidP="00056E20"/>
        </w:tc>
      </w:tr>
      <w:tr w:rsidR="00C13492" w:rsidTr="0080665C">
        <w:tc>
          <w:tcPr>
            <w:tcW w:w="2362" w:type="dxa"/>
          </w:tcPr>
          <w:p w:rsidR="00C13492" w:rsidRDefault="00C13492" w:rsidP="00056E20">
            <w:r>
              <w:t>Do the GUI sliders work effectively</w:t>
            </w:r>
          </w:p>
        </w:tc>
        <w:tc>
          <w:tcPr>
            <w:tcW w:w="2102" w:type="dxa"/>
          </w:tcPr>
          <w:p w:rsidR="00C13492" w:rsidRDefault="00C13492" w:rsidP="00056E20"/>
        </w:tc>
        <w:tc>
          <w:tcPr>
            <w:tcW w:w="2389" w:type="dxa"/>
          </w:tcPr>
          <w:p w:rsidR="00C13492" w:rsidRDefault="00C13492" w:rsidP="00056E20"/>
        </w:tc>
        <w:tc>
          <w:tcPr>
            <w:tcW w:w="2389" w:type="dxa"/>
          </w:tcPr>
          <w:p w:rsidR="00C13492" w:rsidRDefault="00C13492" w:rsidP="00056E20"/>
        </w:tc>
      </w:tr>
      <w:tr w:rsidR="00C13492" w:rsidTr="0080665C">
        <w:tc>
          <w:tcPr>
            <w:tcW w:w="2362" w:type="dxa"/>
          </w:tcPr>
          <w:p w:rsidR="00C13492" w:rsidRDefault="00C13492" w:rsidP="00056E20">
            <w:r>
              <w:t>Does the HSV mask work as intended</w:t>
            </w:r>
          </w:p>
        </w:tc>
        <w:tc>
          <w:tcPr>
            <w:tcW w:w="2102" w:type="dxa"/>
          </w:tcPr>
          <w:p w:rsidR="00C13492" w:rsidRDefault="00C13492" w:rsidP="00056E20"/>
        </w:tc>
        <w:tc>
          <w:tcPr>
            <w:tcW w:w="2389" w:type="dxa"/>
          </w:tcPr>
          <w:p w:rsidR="00C13492" w:rsidRDefault="00C13492" w:rsidP="00056E20"/>
        </w:tc>
        <w:tc>
          <w:tcPr>
            <w:tcW w:w="2389" w:type="dxa"/>
          </w:tcPr>
          <w:p w:rsidR="00C13492" w:rsidRDefault="00C13492" w:rsidP="00056E20"/>
        </w:tc>
      </w:tr>
      <w:tr w:rsidR="00C13492" w:rsidTr="0080665C">
        <w:tc>
          <w:tcPr>
            <w:tcW w:w="2362" w:type="dxa"/>
          </w:tcPr>
          <w:p w:rsidR="00C13492" w:rsidRDefault="00C13492" w:rsidP="00056E20">
            <w:r>
              <w:t>Is there a window which displays tracking of the tennis ball with a green box around it</w:t>
            </w:r>
          </w:p>
        </w:tc>
        <w:tc>
          <w:tcPr>
            <w:tcW w:w="2102" w:type="dxa"/>
          </w:tcPr>
          <w:p w:rsidR="00C13492" w:rsidRDefault="00C13492" w:rsidP="00056E20"/>
        </w:tc>
        <w:tc>
          <w:tcPr>
            <w:tcW w:w="2389" w:type="dxa"/>
          </w:tcPr>
          <w:p w:rsidR="00C13492" w:rsidRDefault="00C13492" w:rsidP="00056E20"/>
        </w:tc>
        <w:tc>
          <w:tcPr>
            <w:tcW w:w="2389" w:type="dxa"/>
          </w:tcPr>
          <w:p w:rsidR="00C13492" w:rsidRDefault="00C13492" w:rsidP="00056E20"/>
        </w:tc>
      </w:tr>
    </w:tbl>
    <w:p w:rsidR="00583699" w:rsidRDefault="00583699" w:rsidP="00583699">
      <w:pPr>
        <w:pStyle w:val="Heading4"/>
      </w:pPr>
      <w:r>
        <w:t>3.2.4.4 Review</w:t>
      </w:r>
      <w:r w:rsidR="00B671D6">
        <w:t xml:space="preserve"> and changes made</w:t>
      </w:r>
      <w:r w:rsidR="0044388B">
        <w:t xml:space="preserve"> </w:t>
      </w:r>
      <w:r w:rsidR="00231D26">
        <w:t>(</w:t>
      </w:r>
      <w:r w:rsidR="0044388B">
        <w:t xml:space="preserve">for the </w:t>
      </w:r>
      <w:r w:rsidR="00223562">
        <w:t>first</w:t>
      </w:r>
      <w:r w:rsidR="0044388B">
        <w:t xml:space="preserve"> iteration of prototype 4)</w:t>
      </w:r>
    </w:p>
    <w:p w:rsidR="009647F0" w:rsidRDefault="00BC2FD6" w:rsidP="009647F0">
      <w:r>
        <w:t xml:space="preserve">This is the error, which came up when I first ran my program. In order to find a solution, I googled what this error meant. This was my result. </w:t>
      </w:r>
      <w:r>
        <w:rPr>
          <w:color w:val="FF0000"/>
        </w:rPr>
        <w:t xml:space="preserve">INSERT GOOGLE SERACH AND EXPLAINATION. </w:t>
      </w:r>
      <w:r w:rsidRPr="00BC2FD6">
        <w:t>This</w:t>
      </w:r>
      <w:r>
        <w:t xml:space="preserve"> meant that I had sections of my code, which were not linked and did not run as intended. I began reworking my solution and attempted to create a solution for my errors.</w:t>
      </w:r>
    </w:p>
    <w:p w:rsidR="009647F0" w:rsidRDefault="009647F0" w:rsidP="009647F0"/>
    <w:p w:rsidR="009647F0" w:rsidRDefault="009647F0" w:rsidP="009647F0"/>
    <w:p w:rsidR="009647F0" w:rsidRDefault="009647F0" w:rsidP="009647F0"/>
    <w:p w:rsidR="009647F0" w:rsidRDefault="009647F0" w:rsidP="009647F0"/>
    <w:p w:rsidR="009647F0" w:rsidRDefault="009647F0" w:rsidP="009647F0"/>
    <w:p w:rsidR="009647F0" w:rsidRDefault="009647F0" w:rsidP="009647F0"/>
    <w:p w:rsidR="009647F0" w:rsidRDefault="009647F0" w:rsidP="009647F0"/>
    <w:p w:rsidR="009647F0" w:rsidRPr="009647F0" w:rsidRDefault="009647F0" w:rsidP="009647F0"/>
    <w:p w:rsidR="00BC2FD6" w:rsidRPr="00BC2FD6" w:rsidRDefault="0044388B" w:rsidP="00BC2FD6">
      <w:pPr>
        <w:pStyle w:val="Heading4"/>
      </w:pPr>
      <w:r>
        <w:t>3.2.4.5 Test table (for the second iteration of prototype 4)</w:t>
      </w:r>
      <w:r w:rsidR="00F66302">
        <w:t xml:space="preserve"> </w:t>
      </w:r>
    </w:p>
    <w:tbl>
      <w:tblPr>
        <w:tblStyle w:val="TableGrid"/>
        <w:tblW w:w="0" w:type="auto"/>
        <w:tblLook w:val="04A0" w:firstRow="1" w:lastRow="0" w:firstColumn="1" w:lastColumn="0" w:noHBand="0" w:noVBand="1"/>
      </w:tblPr>
      <w:tblGrid>
        <w:gridCol w:w="2362"/>
        <w:gridCol w:w="2102"/>
        <w:gridCol w:w="2389"/>
        <w:gridCol w:w="2389"/>
      </w:tblGrid>
      <w:tr w:rsidR="00FA080C" w:rsidTr="00056E20">
        <w:tc>
          <w:tcPr>
            <w:tcW w:w="2362" w:type="dxa"/>
          </w:tcPr>
          <w:p w:rsidR="00FA080C" w:rsidRPr="00F45955" w:rsidRDefault="00FA080C" w:rsidP="00056E20">
            <w:pPr>
              <w:rPr>
                <w:b/>
              </w:rPr>
            </w:pPr>
            <w:r w:rsidRPr="00F45955">
              <w:rPr>
                <w:b/>
              </w:rPr>
              <w:t>Test</w:t>
            </w:r>
          </w:p>
        </w:tc>
        <w:tc>
          <w:tcPr>
            <w:tcW w:w="2102" w:type="dxa"/>
          </w:tcPr>
          <w:p w:rsidR="00FA080C" w:rsidRPr="00F45955" w:rsidRDefault="00FA080C" w:rsidP="00056E20">
            <w:pPr>
              <w:rPr>
                <w:b/>
              </w:rPr>
            </w:pPr>
            <w:r>
              <w:rPr>
                <w:b/>
              </w:rPr>
              <w:t>Test Data</w:t>
            </w:r>
          </w:p>
        </w:tc>
        <w:tc>
          <w:tcPr>
            <w:tcW w:w="2389" w:type="dxa"/>
          </w:tcPr>
          <w:p w:rsidR="00FA080C" w:rsidRPr="00F45955" w:rsidRDefault="00FA080C" w:rsidP="00056E20">
            <w:pPr>
              <w:rPr>
                <w:b/>
              </w:rPr>
            </w:pPr>
            <w:r w:rsidRPr="00F45955">
              <w:rPr>
                <w:b/>
              </w:rPr>
              <w:t>Expected Outcome</w:t>
            </w:r>
          </w:p>
        </w:tc>
        <w:tc>
          <w:tcPr>
            <w:tcW w:w="2389" w:type="dxa"/>
          </w:tcPr>
          <w:p w:rsidR="00FA080C" w:rsidRPr="00F45955" w:rsidRDefault="00FA080C" w:rsidP="00056E20">
            <w:pPr>
              <w:rPr>
                <w:b/>
              </w:rPr>
            </w:pPr>
            <w:r w:rsidRPr="00F45955">
              <w:rPr>
                <w:b/>
              </w:rPr>
              <w:t>Actual Outcome</w:t>
            </w:r>
          </w:p>
        </w:tc>
      </w:tr>
      <w:tr w:rsidR="00FA080C" w:rsidTr="00056E20">
        <w:tc>
          <w:tcPr>
            <w:tcW w:w="2362" w:type="dxa"/>
          </w:tcPr>
          <w:p w:rsidR="00FA080C" w:rsidRDefault="00FA080C" w:rsidP="00056E20">
            <w:r>
              <w:t>Does the program run without crashing</w:t>
            </w:r>
          </w:p>
        </w:tc>
        <w:tc>
          <w:tcPr>
            <w:tcW w:w="2102" w:type="dxa"/>
          </w:tcPr>
          <w:p w:rsidR="00FA080C" w:rsidRDefault="00FA080C" w:rsidP="00056E20"/>
        </w:tc>
        <w:tc>
          <w:tcPr>
            <w:tcW w:w="2389" w:type="dxa"/>
          </w:tcPr>
          <w:p w:rsidR="00FA080C" w:rsidRDefault="00FA080C" w:rsidP="00056E20">
            <w:r>
              <w:t>Yes, the program runs without crashing as intended. The program should only crash if HSV (lower) values are higher than the HSV upper values.</w:t>
            </w:r>
          </w:p>
        </w:tc>
        <w:tc>
          <w:tcPr>
            <w:tcW w:w="2389" w:type="dxa"/>
          </w:tcPr>
          <w:p w:rsidR="00FA080C" w:rsidRDefault="00B55EC0" w:rsidP="00B55EC0">
            <w:r>
              <w:t>Yes, the program runs without crashing as intended.</w:t>
            </w:r>
          </w:p>
        </w:tc>
      </w:tr>
      <w:tr w:rsidR="00FA080C" w:rsidTr="00056E20">
        <w:tc>
          <w:tcPr>
            <w:tcW w:w="2362" w:type="dxa"/>
          </w:tcPr>
          <w:p w:rsidR="00FA080C" w:rsidRDefault="00FA080C" w:rsidP="00056E20">
            <w:r>
              <w:t>Can the video feed be displayed</w:t>
            </w:r>
          </w:p>
        </w:tc>
        <w:tc>
          <w:tcPr>
            <w:tcW w:w="2102" w:type="dxa"/>
          </w:tcPr>
          <w:p w:rsidR="00FA080C" w:rsidRDefault="00FA080C" w:rsidP="00056E20"/>
        </w:tc>
        <w:tc>
          <w:tcPr>
            <w:tcW w:w="2389" w:type="dxa"/>
          </w:tcPr>
          <w:p w:rsidR="00FA080C" w:rsidRDefault="00C56CB1" w:rsidP="00C56CB1">
            <w:r>
              <w:t>Yes, the video feed can be displayed. For this prototype it does not have to run smoothly as no optimisation has been made yet</w:t>
            </w:r>
          </w:p>
        </w:tc>
        <w:tc>
          <w:tcPr>
            <w:tcW w:w="2389" w:type="dxa"/>
          </w:tcPr>
          <w:p w:rsidR="00FA080C" w:rsidRDefault="003B42C3" w:rsidP="00056E20">
            <w:r>
              <w:t>No, the video feed cannot be displayed as the pi camera module does not work with the code we have provided</w:t>
            </w:r>
          </w:p>
        </w:tc>
      </w:tr>
      <w:tr w:rsidR="00FA080C" w:rsidTr="00056E20">
        <w:tc>
          <w:tcPr>
            <w:tcW w:w="2362" w:type="dxa"/>
          </w:tcPr>
          <w:p w:rsidR="00FA080C" w:rsidRDefault="00FA080C" w:rsidP="00056E20">
            <w:r>
              <w:t>Does the program end when the “escape” key is pressed</w:t>
            </w:r>
          </w:p>
        </w:tc>
        <w:tc>
          <w:tcPr>
            <w:tcW w:w="2102" w:type="dxa"/>
          </w:tcPr>
          <w:p w:rsidR="00FA080C" w:rsidRDefault="00FA080C" w:rsidP="00056E20"/>
        </w:tc>
        <w:tc>
          <w:tcPr>
            <w:tcW w:w="2389" w:type="dxa"/>
          </w:tcPr>
          <w:p w:rsidR="00FA080C" w:rsidRDefault="00FA080C" w:rsidP="00056E20"/>
        </w:tc>
        <w:tc>
          <w:tcPr>
            <w:tcW w:w="2389" w:type="dxa"/>
          </w:tcPr>
          <w:p w:rsidR="00FA080C" w:rsidRDefault="00FA080C" w:rsidP="00056E20"/>
        </w:tc>
      </w:tr>
      <w:tr w:rsidR="00FA080C" w:rsidTr="00056E20">
        <w:tc>
          <w:tcPr>
            <w:tcW w:w="2362" w:type="dxa"/>
          </w:tcPr>
          <w:p w:rsidR="00FA080C" w:rsidRDefault="00FA080C" w:rsidP="00056E20">
            <w:r>
              <w:t xml:space="preserve">Does the program crash when any other keys are pressed </w:t>
            </w:r>
          </w:p>
        </w:tc>
        <w:tc>
          <w:tcPr>
            <w:tcW w:w="2102" w:type="dxa"/>
          </w:tcPr>
          <w:p w:rsidR="00FA080C" w:rsidRDefault="00FA080C" w:rsidP="00056E20"/>
        </w:tc>
        <w:tc>
          <w:tcPr>
            <w:tcW w:w="2389" w:type="dxa"/>
          </w:tcPr>
          <w:p w:rsidR="00FA080C" w:rsidRDefault="00FA080C" w:rsidP="00056E20"/>
        </w:tc>
        <w:tc>
          <w:tcPr>
            <w:tcW w:w="2389" w:type="dxa"/>
          </w:tcPr>
          <w:p w:rsidR="00FA080C" w:rsidRDefault="00FA080C" w:rsidP="00056E20"/>
        </w:tc>
      </w:tr>
      <w:tr w:rsidR="00FA080C" w:rsidTr="00056E20">
        <w:tc>
          <w:tcPr>
            <w:tcW w:w="2362" w:type="dxa"/>
          </w:tcPr>
          <w:p w:rsidR="00FA080C" w:rsidRDefault="00FA080C" w:rsidP="00056E20">
            <w:r>
              <w:t>Does the program crash when the camera’s field of view is obstructed</w:t>
            </w:r>
          </w:p>
        </w:tc>
        <w:tc>
          <w:tcPr>
            <w:tcW w:w="2102" w:type="dxa"/>
          </w:tcPr>
          <w:p w:rsidR="00FA080C" w:rsidRDefault="00FA080C" w:rsidP="00056E20"/>
        </w:tc>
        <w:tc>
          <w:tcPr>
            <w:tcW w:w="2389" w:type="dxa"/>
          </w:tcPr>
          <w:p w:rsidR="00FA080C" w:rsidRDefault="00FA080C" w:rsidP="00056E20"/>
        </w:tc>
        <w:tc>
          <w:tcPr>
            <w:tcW w:w="2389" w:type="dxa"/>
          </w:tcPr>
          <w:p w:rsidR="00FA080C" w:rsidRDefault="00FA080C" w:rsidP="00056E20"/>
        </w:tc>
      </w:tr>
      <w:tr w:rsidR="00FA080C" w:rsidTr="00056E20">
        <w:tc>
          <w:tcPr>
            <w:tcW w:w="2362" w:type="dxa"/>
          </w:tcPr>
          <w:p w:rsidR="00FA080C" w:rsidRDefault="00FA080C" w:rsidP="00056E20">
            <w:r>
              <w:t>Do 3 separate windows open</w:t>
            </w:r>
          </w:p>
        </w:tc>
        <w:tc>
          <w:tcPr>
            <w:tcW w:w="2102" w:type="dxa"/>
          </w:tcPr>
          <w:p w:rsidR="00FA080C" w:rsidRDefault="00FA080C" w:rsidP="00056E20"/>
        </w:tc>
        <w:tc>
          <w:tcPr>
            <w:tcW w:w="2389" w:type="dxa"/>
          </w:tcPr>
          <w:p w:rsidR="00FA080C" w:rsidRDefault="00FA080C" w:rsidP="00056E20"/>
        </w:tc>
        <w:tc>
          <w:tcPr>
            <w:tcW w:w="2389" w:type="dxa"/>
          </w:tcPr>
          <w:p w:rsidR="00FA080C" w:rsidRDefault="00FA080C" w:rsidP="00056E20"/>
        </w:tc>
      </w:tr>
      <w:tr w:rsidR="00FA080C" w:rsidTr="00056E20">
        <w:tc>
          <w:tcPr>
            <w:tcW w:w="2362" w:type="dxa"/>
          </w:tcPr>
          <w:p w:rsidR="00FA080C" w:rsidRDefault="00FA080C" w:rsidP="00056E20">
            <w:r>
              <w:t>Do the GUI sliders work effectively</w:t>
            </w:r>
          </w:p>
        </w:tc>
        <w:tc>
          <w:tcPr>
            <w:tcW w:w="2102" w:type="dxa"/>
          </w:tcPr>
          <w:p w:rsidR="00FA080C" w:rsidRDefault="00FA080C" w:rsidP="00056E20"/>
        </w:tc>
        <w:tc>
          <w:tcPr>
            <w:tcW w:w="2389" w:type="dxa"/>
          </w:tcPr>
          <w:p w:rsidR="00FA080C" w:rsidRDefault="00FA080C" w:rsidP="00056E20"/>
        </w:tc>
        <w:tc>
          <w:tcPr>
            <w:tcW w:w="2389" w:type="dxa"/>
          </w:tcPr>
          <w:p w:rsidR="00FA080C" w:rsidRDefault="00FA080C" w:rsidP="00056E20"/>
        </w:tc>
      </w:tr>
      <w:tr w:rsidR="00FA080C" w:rsidTr="00056E20">
        <w:tc>
          <w:tcPr>
            <w:tcW w:w="2362" w:type="dxa"/>
          </w:tcPr>
          <w:p w:rsidR="00FA080C" w:rsidRDefault="00FA080C" w:rsidP="00056E20">
            <w:r>
              <w:t>Does the HSV mask work as intended</w:t>
            </w:r>
          </w:p>
        </w:tc>
        <w:tc>
          <w:tcPr>
            <w:tcW w:w="2102" w:type="dxa"/>
          </w:tcPr>
          <w:p w:rsidR="00FA080C" w:rsidRDefault="00FA080C" w:rsidP="00056E20"/>
        </w:tc>
        <w:tc>
          <w:tcPr>
            <w:tcW w:w="2389" w:type="dxa"/>
          </w:tcPr>
          <w:p w:rsidR="00FA080C" w:rsidRDefault="00FA080C" w:rsidP="00056E20"/>
        </w:tc>
        <w:tc>
          <w:tcPr>
            <w:tcW w:w="2389" w:type="dxa"/>
          </w:tcPr>
          <w:p w:rsidR="00FA080C" w:rsidRDefault="00FA080C" w:rsidP="00056E20"/>
        </w:tc>
      </w:tr>
      <w:tr w:rsidR="00FA080C" w:rsidTr="00056E20">
        <w:tc>
          <w:tcPr>
            <w:tcW w:w="2362" w:type="dxa"/>
          </w:tcPr>
          <w:p w:rsidR="00FA080C" w:rsidRDefault="00FA080C" w:rsidP="00056E20">
            <w:r>
              <w:t>Is there a window which displays tracking of the tennis ball with a green box around it</w:t>
            </w:r>
          </w:p>
        </w:tc>
        <w:tc>
          <w:tcPr>
            <w:tcW w:w="2102" w:type="dxa"/>
          </w:tcPr>
          <w:p w:rsidR="00FA080C" w:rsidRDefault="00FA080C" w:rsidP="00056E20"/>
        </w:tc>
        <w:tc>
          <w:tcPr>
            <w:tcW w:w="2389" w:type="dxa"/>
          </w:tcPr>
          <w:p w:rsidR="00FA080C" w:rsidRDefault="00FA080C" w:rsidP="00056E20"/>
        </w:tc>
        <w:tc>
          <w:tcPr>
            <w:tcW w:w="2389" w:type="dxa"/>
          </w:tcPr>
          <w:p w:rsidR="00FA080C" w:rsidRDefault="00FA080C" w:rsidP="00056E20"/>
        </w:tc>
      </w:tr>
    </w:tbl>
    <w:p w:rsidR="00BC2FD6" w:rsidRDefault="00BC2FD6" w:rsidP="0044388B">
      <w:pPr>
        <w:pStyle w:val="Heading4"/>
      </w:pPr>
    </w:p>
    <w:p w:rsidR="0044388B" w:rsidRDefault="0044388B" w:rsidP="0044388B">
      <w:pPr>
        <w:pStyle w:val="Heading4"/>
      </w:pPr>
      <w:r>
        <w:t>3.2.4.6 Review and changes made (for the second iteration of prototype 4)</w:t>
      </w:r>
    </w:p>
    <w:p w:rsidR="000233E3" w:rsidRDefault="00BC2FD6" w:rsidP="000233E3">
      <w:r>
        <w:t>As you can see this is the error, which was displayed. I first attempted to find a solution to this error online. This was one of the most reliable results, which I came across</w:t>
      </w:r>
      <w:r>
        <w:rPr>
          <w:color w:val="FF0000"/>
        </w:rPr>
        <w:t xml:space="preserve"> INSERT SEARCH AND EXPLAINATION HERE</w:t>
      </w:r>
      <w:r>
        <w:t xml:space="preserve">. However, none of my attempts to find a solution were effective as I kept receiving this reoccurring error. I decided to go back to my prototype 3, which I saved as a separate document. I found that this error had occurred again, even though this was a fully functioning program when I last left it. From this, I deduced that this might not just be a software issue, but possibly a hardware one. This </w:t>
      </w:r>
      <w:r w:rsidR="00AB5820">
        <w:t xml:space="preserve">could mean either that the Raspberrypi is faulty, or that the Picamera is faulty. I figured that as the Raspberrypi was functioning normally in every other regard, that this is most likely an issue with the Picamera (if this is actually a hardware error). I tried disconnecting the Picamera from the Raspberrypi, and reconnecting it. This did not solve my issue. I decided to take my Picamera and Raspberrypi to a local computer hardware store, which I knew had people employed who would be able to find whether there is a hardware issue as a favour for me. The result was that one of the wires had a faulty connection on the end, which had </w:t>
      </w:r>
      <w:r w:rsidR="00053140">
        <w:t xml:space="preserve">unfortunately stopped functioning over time. This was a hard blow for my moral and finances, as I knew I would either have to buy a new Picamera, or rewrite a significant part of my code to work with the Logitech webcam, which I had at home. I had to finance the Picamera myself previously, and buying another one was simply not an option for me, as I simply did not possess the necessary funds for this. I cut my losses and decided to begin rewriting my code to work with a webcam. </w:t>
      </w:r>
    </w:p>
    <w:p w:rsidR="000E4A62" w:rsidRPr="00BC2FD6" w:rsidRDefault="000E4A62" w:rsidP="000233E3">
      <w:r>
        <w:t xml:space="preserve">First, I took out the unnecessary packages, which were used for the Picamera module. This would mean that I would get a large amount of syntax errors, allowing me to utilise syntax highlighting to my advantage. </w:t>
      </w:r>
      <w:bookmarkStart w:id="30" w:name="_GoBack"/>
      <w:bookmarkEnd w:id="30"/>
    </w:p>
    <w:p w:rsidR="00BF033F" w:rsidRPr="00BF033F" w:rsidRDefault="00F73F5B" w:rsidP="00B948DD">
      <w:pPr>
        <w:pStyle w:val="Heading2"/>
      </w:pPr>
      <w:bookmarkStart w:id="31" w:name="_Toc4084733"/>
      <w:r>
        <w:t xml:space="preserve">3.3 </w:t>
      </w:r>
      <w:r w:rsidR="003950D0">
        <w:t>Structures</w:t>
      </w:r>
      <w:bookmarkEnd w:id="31"/>
    </w:p>
    <w:p w:rsidR="002C08E7" w:rsidRPr="002C08E7" w:rsidRDefault="00F73F5B" w:rsidP="001E3F7F">
      <w:pPr>
        <w:pStyle w:val="Heading2"/>
      </w:pPr>
      <w:bookmarkStart w:id="32" w:name="_Toc4084734"/>
      <w:r>
        <w:t xml:space="preserve">3.4 </w:t>
      </w:r>
      <w:r w:rsidR="003950D0">
        <w:t>Examples of Code (Annotated)</w:t>
      </w:r>
      <w:bookmarkEnd w:id="32"/>
    </w:p>
    <w:p w:rsidR="003950D0" w:rsidRDefault="00F73F5B" w:rsidP="003950D0">
      <w:pPr>
        <w:pStyle w:val="Heading2"/>
      </w:pPr>
      <w:bookmarkStart w:id="33" w:name="_Toc4084735"/>
      <w:r>
        <w:t xml:space="preserve">3.5 </w:t>
      </w:r>
      <w:r w:rsidR="003950D0">
        <w:t>Validations</w:t>
      </w:r>
      <w:bookmarkEnd w:id="33"/>
    </w:p>
    <w:p w:rsidR="003950D0" w:rsidRPr="003950D0" w:rsidRDefault="00F73F5B" w:rsidP="003950D0">
      <w:pPr>
        <w:pStyle w:val="Heading2"/>
      </w:pPr>
      <w:bookmarkStart w:id="34" w:name="_Toc4084736"/>
      <w:r>
        <w:t xml:space="preserve">3.6 </w:t>
      </w:r>
      <w:r w:rsidR="003950D0">
        <w:t>Review</w:t>
      </w:r>
      <w:bookmarkEnd w:id="34"/>
    </w:p>
    <w:p w:rsidR="003466A8" w:rsidRDefault="00F73F5B" w:rsidP="00D54858">
      <w:pPr>
        <w:pStyle w:val="Heading1"/>
      </w:pPr>
      <w:bookmarkStart w:id="35" w:name="_Toc4084737"/>
      <w:r>
        <w:t xml:space="preserve">4 </w:t>
      </w:r>
      <w:r w:rsidR="003466A8">
        <w:t>Evaluation</w:t>
      </w:r>
      <w:bookmarkEnd w:id="35"/>
    </w:p>
    <w:p w:rsidR="003950D0" w:rsidRDefault="00F73F5B" w:rsidP="003950D0">
      <w:pPr>
        <w:pStyle w:val="Heading2"/>
      </w:pPr>
      <w:bookmarkStart w:id="36" w:name="_Toc4084738"/>
      <w:r>
        <w:t xml:space="preserve">4.1 </w:t>
      </w:r>
      <w:r w:rsidR="003950D0">
        <w:t>Success Criteria</w:t>
      </w:r>
      <w:bookmarkEnd w:id="36"/>
    </w:p>
    <w:p w:rsidR="003950D0" w:rsidRDefault="00F73F5B" w:rsidP="003950D0">
      <w:pPr>
        <w:pStyle w:val="Heading2"/>
      </w:pPr>
      <w:bookmarkStart w:id="37" w:name="_Toc4084739"/>
      <w:r>
        <w:t xml:space="preserve">4.2 </w:t>
      </w:r>
      <w:r w:rsidR="00E004B9">
        <w:t>Potential</w:t>
      </w:r>
      <w:r w:rsidR="003950D0">
        <w:t xml:space="preserve"> </w:t>
      </w:r>
      <w:r w:rsidR="00985FAB">
        <w:t>in</w:t>
      </w:r>
      <w:r w:rsidR="003950D0">
        <w:t xml:space="preserve"> Future</w:t>
      </w:r>
      <w:bookmarkEnd w:id="37"/>
    </w:p>
    <w:p w:rsidR="003950D0" w:rsidRDefault="00F73F5B" w:rsidP="003950D0">
      <w:pPr>
        <w:pStyle w:val="Heading2"/>
      </w:pPr>
      <w:bookmarkStart w:id="38" w:name="_Toc4084740"/>
      <w:r>
        <w:t xml:space="preserve">4.3 </w:t>
      </w:r>
      <w:r w:rsidR="003950D0">
        <w:t>Future Improvements</w:t>
      </w:r>
      <w:bookmarkEnd w:id="38"/>
    </w:p>
    <w:p w:rsidR="003950D0" w:rsidRPr="003950D0" w:rsidRDefault="00F73F5B" w:rsidP="003950D0">
      <w:pPr>
        <w:pStyle w:val="Heading2"/>
      </w:pPr>
      <w:bookmarkStart w:id="39" w:name="_Toc4084741"/>
      <w:r>
        <w:t xml:space="preserve">4.4 </w:t>
      </w:r>
      <w:r w:rsidR="003950D0">
        <w:t>Usability</w:t>
      </w:r>
      <w:bookmarkEnd w:id="39"/>
    </w:p>
    <w:p w:rsidR="00D54858" w:rsidRPr="00D54858" w:rsidRDefault="00F73F5B" w:rsidP="00D54858">
      <w:pPr>
        <w:pStyle w:val="Heading1"/>
      </w:pPr>
      <w:bookmarkStart w:id="40" w:name="_Toc4084742"/>
      <w:r>
        <w:t xml:space="preserve">5 </w:t>
      </w:r>
      <w:r w:rsidR="00D54858">
        <w:t>Bibliography</w:t>
      </w:r>
      <w:bookmarkEnd w:id="40"/>
    </w:p>
    <w:sectPr w:rsidR="00D54858" w:rsidRPr="00D54858" w:rsidSect="003A4F63">
      <w:headerReference w:type="default" r:id="rId93"/>
      <w:footerReference w:type="default" r:id="rId94"/>
      <w:headerReference w:type="first" r:id="rId95"/>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56E20" w:rsidRDefault="00056E20" w:rsidP="003A4F63">
      <w:pPr>
        <w:spacing w:after="0" w:line="240" w:lineRule="auto"/>
      </w:pPr>
      <w:r>
        <w:separator/>
      </w:r>
    </w:p>
  </w:endnote>
  <w:endnote w:type="continuationSeparator" w:id="0">
    <w:p w:rsidR="00056E20" w:rsidRDefault="00056E20" w:rsidP="003A4F6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56E20" w:rsidRDefault="00056E20">
    <w:pPr>
      <w:pStyle w:val="Footer"/>
    </w:pPr>
    <w:r>
      <w:t xml:space="preserve">Page </w:t>
    </w:r>
    <w:sdt>
      <w:sdtPr>
        <w:id w:val="1973631520"/>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0E4A62">
          <w:rPr>
            <w:noProof/>
          </w:rPr>
          <w:t>31</w:t>
        </w:r>
        <w:r>
          <w:rPr>
            <w:noProof/>
          </w:rPr>
          <w:fldChar w:fldCharType="end"/>
        </w:r>
        <w:r>
          <w:rPr>
            <w:noProof/>
          </w:rPr>
          <w:t xml:space="preserve"> of 18</w:t>
        </w:r>
        <w:r>
          <w:rPr>
            <w:noProof/>
          </w:rPr>
          <w:tab/>
        </w:r>
        <w:r w:rsidRPr="00D15DFF">
          <w:rPr>
            <w:noProof/>
          </w:rPr>
          <w:t>AI Computer Vision</w:t>
        </w:r>
      </w:sdtContent>
    </w:sdt>
  </w:p>
  <w:p w:rsidR="00056E20" w:rsidRDefault="00056E2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56E20" w:rsidRDefault="00056E20" w:rsidP="003A4F63">
      <w:pPr>
        <w:spacing w:after="0" w:line="240" w:lineRule="auto"/>
      </w:pPr>
      <w:r>
        <w:separator/>
      </w:r>
    </w:p>
  </w:footnote>
  <w:footnote w:type="continuationSeparator" w:id="0">
    <w:p w:rsidR="00056E20" w:rsidRDefault="00056E20" w:rsidP="003A4F6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56E20" w:rsidRDefault="00056E20" w:rsidP="00D15DFF">
    <w:pPr>
      <w:pStyle w:val="Header"/>
    </w:pPr>
    <w:r>
      <w:t>Centre Number: 48317</w:t>
    </w:r>
    <w:r>
      <w:tab/>
    </w:r>
    <w:r>
      <w:tab/>
      <w:t xml:space="preserve">Candidate Number: 2769 </w:t>
    </w:r>
  </w:p>
  <w:p w:rsidR="00056E20" w:rsidRDefault="00056E2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56E20" w:rsidRDefault="00056E20">
    <w:pPr>
      <w:pStyle w:val="Header"/>
    </w:pPr>
    <w:r>
      <w:t>Centre Number: 48317</w:t>
    </w:r>
  </w:p>
  <w:p w:rsidR="00056E20" w:rsidRDefault="00056E20">
    <w:pPr>
      <w:pStyle w:val="Header"/>
    </w:pPr>
    <w:r>
      <w:t xml:space="preserve">Candidate Number: 2769 </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DC76546"/>
    <w:multiLevelType w:val="hybridMultilevel"/>
    <w:tmpl w:val="BBE0F36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655D7FA1"/>
    <w:multiLevelType w:val="multilevel"/>
    <w:tmpl w:val="4D704B8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6DCC043D"/>
    <w:multiLevelType w:val="multilevel"/>
    <w:tmpl w:val="9CC827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activeWritingStyle w:appName="MSWord" w:lang="en-US" w:vendorID="64" w:dllVersion="131078" w:nlCheck="1" w:checkStyle="0"/>
  <w:activeWritingStyle w:appName="MSWord" w:lang="en-GB" w:vendorID="64" w:dllVersion="131078" w:nlCheck="1" w:checkStyle="0"/>
  <w:defaultTabStop w:val="720"/>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A4F63"/>
    <w:rsid w:val="00005D5E"/>
    <w:rsid w:val="00007971"/>
    <w:rsid w:val="00017D0A"/>
    <w:rsid w:val="000233E3"/>
    <w:rsid w:val="00025059"/>
    <w:rsid w:val="00027EDD"/>
    <w:rsid w:val="00033F02"/>
    <w:rsid w:val="00044CDD"/>
    <w:rsid w:val="0004524E"/>
    <w:rsid w:val="00053140"/>
    <w:rsid w:val="00056E20"/>
    <w:rsid w:val="00075B01"/>
    <w:rsid w:val="00080728"/>
    <w:rsid w:val="00082E40"/>
    <w:rsid w:val="00087E5B"/>
    <w:rsid w:val="00094DA2"/>
    <w:rsid w:val="000A793B"/>
    <w:rsid w:val="000B651F"/>
    <w:rsid w:val="000C525F"/>
    <w:rsid w:val="000C6016"/>
    <w:rsid w:val="000D7B0B"/>
    <w:rsid w:val="000E4A62"/>
    <w:rsid w:val="000E554A"/>
    <w:rsid w:val="000F19EC"/>
    <w:rsid w:val="000F4738"/>
    <w:rsid w:val="000F4E34"/>
    <w:rsid w:val="0011143C"/>
    <w:rsid w:val="001117DE"/>
    <w:rsid w:val="00115B24"/>
    <w:rsid w:val="00123257"/>
    <w:rsid w:val="00127A3E"/>
    <w:rsid w:val="00143925"/>
    <w:rsid w:val="00155BB6"/>
    <w:rsid w:val="00162D0B"/>
    <w:rsid w:val="00163788"/>
    <w:rsid w:val="001655FA"/>
    <w:rsid w:val="0017053A"/>
    <w:rsid w:val="00171821"/>
    <w:rsid w:val="00181532"/>
    <w:rsid w:val="00192116"/>
    <w:rsid w:val="001930D9"/>
    <w:rsid w:val="00193CB2"/>
    <w:rsid w:val="00194237"/>
    <w:rsid w:val="00195624"/>
    <w:rsid w:val="001A3125"/>
    <w:rsid w:val="001B03CC"/>
    <w:rsid w:val="001B1B45"/>
    <w:rsid w:val="001B3FAB"/>
    <w:rsid w:val="001B442B"/>
    <w:rsid w:val="001C20D3"/>
    <w:rsid w:val="001D3325"/>
    <w:rsid w:val="001D6B4E"/>
    <w:rsid w:val="001E2AA9"/>
    <w:rsid w:val="001E3F7F"/>
    <w:rsid w:val="001F61A8"/>
    <w:rsid w:val="001F7D14"/>
    <w:rsid w:val="002015F3"/>
    <w:rsid w:val="00201D87"/>
    <w:rsid w:val="00215315"/>
    <w:rsid w:val="00223562"/>
    <w:rsid w:val="002237D9"/>
    <w:rsid w:val="0022488B"/>
    <w:rsid w:val="00231D26"/>
    <w:rsid w:val="00242608"/>
    <w:rsid w:val="002628C7"/>
    <w:rsid w:val="00267800"/>
    <w:rsid w:val="00277958"/>
    <w:rsid w:val="00281F43"/>
    <w:rsid w:val="00282EAB"/>
    <w:rsid w:val="00290E46"/>
    <w:rsid w:val="00293221"/>
    <w:rsid w:val="002967BC"/>
    <w:rsid w:val="002A234E"/>
    <w:rsid w:val="002B6BE8"/>
    <w:rsid w:val="002B71BA"/>
    <w:rsid w:val="002B7B4A"/>
    <w:rsid w:val="002C08E7"/>
    <w:rsid w:val="002D4309"/>
    <w:rsid w:val="002E783F"/>
    <w:rsid w:val="002E797C"/>
    <w:rsid w:val="002F47C1"/>
    <w:rsid w:val="00302C71"/>
    <w:rsid w:val="00306DDA"/>
    <w:rsid w:val="00311E96"/>
    <w:rsid w:val="0031483D"/>
    <w:rsid w:val="00314B7D"/>
    <w:rsid w:val="003168C2"/>
    <w:rsid w:val="00321A98"/>
    <w:rsid w:val="0033190B"/>
    <w:rsid w:val="00335E0A"/>
    <w:rsid w:val="00342A1F"/>
    <w:rsid w:val="00345652"/>
    <w:rsid w:val="00345996"/>
    <w:rsid w:val="003466A8"/>
    <w:rsid w:val="00352779"/>
    <w:rsid w:val="00353AD4"/>
    <w:rsid w:val="00355CD2"/>
    <w:rsid w:val="003613FF"/>
    <w:rsid w:val="00361A0F"/>
    <w:rsid w:val="0037550C"/>
    <w:rsid w:val="00385421"/>
    <w:rsid w:val="00387BC5"/>
    <w:rsid w:val="00391186"/>
    <w:rsid w:val="00393E1A"/>
    <w:rsid w:val="00393E74"/>
    <w:rsid w:val="003950D0"/>
    <w:rsid w:val="00395C5E"/>
    <w:rsid w:val="003A24C6"/>
    <w:rsid w:val="003A282B"/>
    <w:rsid w:val="003A4F63"/>
    <w:rsid w:val="003A689E"/>
    <w:rsid w:val="003B3569"/>
    <w:rsid w:val="003B42C3"/>
    <w:rsid w:val="003B6193"/>
    <w:rsid w:val="003C7425"/>
    <w:rsid w:val="003D6D8C"/>
    <w:rsid w:val="003E77E6"/>
    <w:rsid w:val="003F3729"/>
    <w:rsid w:val="00405A9A"/>
    <w:rsid w:val="004060CF"/>
    <w:rsid w:val="00407CB5"/>
    <w:rsid w:val="00415F61"/>
    <w:rsid w:val="00420F42"/>
    <w:rsid w:val="00422609"/>
    <w:rsid w:val="00424971"/>
    <w:rsid w:val="004253B0"/>
    <w:rsid w:val="00427442"/>
    <w:rsid w:val="004347BB"/>
    <w:rsid w:val="00436D93"/>
    <w:rsid w:val="00437617"/>
    <w:rsid w:val="00437F8C"/>
    <w:rsid w:val="004405B0"/>
    <w:rsid w:val="0044388B"/>
    <w:rsid w:val="00466A4A"/>
    <w:rsid w:val="004748B7"/>
    <w:rsid w:val="00486D98"/>
    <w:rsid w:val="004873CB"/>
    <w:rsid w:val="00487C39"/>
    <w:rsid w:val="004B0398"/>
    <w:rsid w:val="004B53EB"/>
    <w:rsid w:val="004D6B21"/>
    <w:rsid w:val="004E45A1"/>
    <w:rsid w:val="004E531A"/>
    <w:rsid w:val="004E693F"/>
    <w:rsid w:val="004F1DA9"/>
    <w:rsid w:val="005010D2"/>
    <w:rsid w:val="00507F5F"/>
    <w:rsid w:val="00513410"/>
    <w:rsid w:val="00513B02"/>
    <w:rsid w:val="00526A87"/>
    <w:rsid w:val="00527102"/>
    <w:rsid w:val="00536A8E"/>
    <w:rsid w:val="00554C70"/>
    <w:rsid w:val="0055657E"/>
    <w:rsid w:val="00561D54"/>
    <w:rsid w:val="00562B25"/>
    <w:rsid w:val="0056662C"/>
    <w:rsid w:val="00572A69"/>
    <w:rsid w:val="005747CB"/>
    <w:rsid w:val="00581E02"/>
    <w:rsid w:val="00583699"/>
    <w:rsid w:val="00597279"/>
    <w:rsid w:val="005A5609"/>
    <w:rsid w:val="005B55D7"/>
    <w:rsid w:val="005C00CB"/>
    <w:rsid w:val="005C623A"/>
    <w:rsid w:val="005C7BF6"/>
    <w:rsid w:val="005D3B08"/>
    <w:rsid w:val="005D5A8C"/>
    <w:rsid w:val="005D6D2B"/>
    <w:rsid w:val="005D7C89"/>
    <w:rsid w:val="005F431D"/>
    <w:rsid w:val="005F6F3C"/>
    <w:rsid w:val="00614B83"/>
    <w:rsid w:val="00615C6F"/>
    <w:rsid w:val="00617C0E"/>
    <w:rsid w:val="00623B85"/>
    <w:rsid w:val="006243F2"/>
    <w:rsid w:val="00624D98"/>
    <w:rsid w:val="00625207"/>
    <w:rsid w:val="00637794"/>
    <w:rsid w:val="00637995"/>
    <w:rsid w:val="00643B88"/>
    <w:rsid w:val="00653BB3"/>
    <w:rsid w:val="00661737"/>
    <w:rsid w:val="00663F31"/>
    <w:rsid w:val="00664820"/>
    <w:rsid w:val="006862F4"/>
    <w:rsid w:val="00686FE5"/>
    <w:rsid w:val="00693894"/>
    <w:rsid w:val="00694A72"/>
    <w:rsid w:val="006B1193"/>
    <w:rsid w:val="006B34F1"/>
    <w:rsid w:val="006B35CE"/>
    <w:rsid w:val="006C1552"/>
    <w:rsid w:val="006C484A"/>
    <w:rsid w:val="006D6854"/>
    <w:rsid w:val="006E2C41"/>
    <w:rsid w:val="006E58D2"/>
    <w:rsid w:val="006E7255"/>
    <w:rsid w:val="006E7F16"/>
    <w:rsid w:val="006F0972"/>
    <w:rsid w:val="00703017"/>
    <w:rsid w:val="00725830"/>
    <w:rsid w:val="007272D4"/>
    <w:rsid w:val="00730521"/>
    <w:rsid w:val="007344AF"/>
    <w:rsid w:val="007414C0"/>
    <w:rsid w:val="00743B38"/>
    <w:rsid w:val="00756E0A"/>
    <w:rsid w:val="00760DC7"/>
    <w:rsid w:val="007617E5"/>
    <w:rsid w:val="00765DE9"/>
    <w:rsid w:val="00766F36"/>
    <w:rsid w:val="00772007"/>
    <w:rsid w:val="00773F65"/>
    <w:rsid w:val="00775278"/>
    <w:rsid w:val="0078001D"/>
    <w:rsid w:val="007919B1"/>
    <w:rsid w:val="007B6907"/>
    <w:rsid w:val="007C25C6"/>
    <w:rsid w:val="007C75C3"/>
    <w:rsid w:val="007E75E6"/>
    <w:rsid w:val="007F7546"/>
    <w:rsid w:val="00806081"/>
    <w:rsid w:val="0080665C"/>
    <w:rsid w:val="008117C6"/>
    <w:rsid w:val="00813B7A"/>
    <w:rsid w:val="00824D79"/>
    <w:rsid w:val="008328F6"/>
    <w:rsid w:val="00836E96"/>
    <w:rsid w:val="00837A5B"/>
    <w:rsid w:val="0084526F"/>
    <w:rsid w:val="00850273"/>
    <w:rsid w:val="00854D30"/>
    <w:rsid w:val="00872953"/>
    <w:rsid w:val="00884169"/>
    <w:rsid w:val="008842B1"/>
    <w:rsid w:val="008968C3"/>
    <w:rsid w:val="008B4A5A"/>
    <w:rsid w:val="008B5DF7"/>
    <w:rsid w:val="008C0196"/>
    <w:rsid w:val="008C3F15"/>
    <w:rsid w:val="008D77E4"/>
    <w:rsid w:val="008E0B45"/>
    <w:rsid w:val="008E42B0"/>
    <w:rsid w:val="008F0457"/>
    <w:rsid w:val="008F4B59"/>
    <w:rsid w:val="00901BF2"/>
    <w:rsid w:val="00904406"/>
    <w:rsid w:val="00906601"/>
    <w:rsid w:val="00912E65"/>
    <w:rsid w:val="00931066"/>
    <w:rsid w:val="00931B76"/>
    <w:rsid w:val="009350AC"/>
    <w:rsid w:val="00942BC5"/>
    <w:rsid w:val="009514CA"/>
    <w:rsid w:val="0095234C"/>
    <w:rsid w:val="00955507"/>
    <w:rsid w:val="0095695A"/>
    <w:rsid w:val="009575F3"/>
    <w:rsid w:val="009647F0"/>
    <w:rsid w:val="00964A62"/>
    <w:rsid w:val="00964C02"/>
    <w:rsid w:val="00964CBC"/>
    <w:rsid w:val="0097031D"/>
    <w:rsid w:val="00971AC4"/>
    <w:rsid w:val="00982681"/>
    <w:rsid w:val="0098400B"/>
    <w:rsid w:val="00985FAB"/>
    <w:rsid w:val="009869FB"/>
    <w:rsid w:val="00986BD7"/>
    <w:rsid w:val="009873AF"/>
    <w:rsid w:val="009925DE"/>
    <w:rsid w:val="00993921"/>
    <w:rsid w:val="0099460E"/>
    <w:rsid w:val="009B0E08"/>
    <w:rsid w:val="009B12C1"/>
    <w:rsid w:val="009B1D05"/>
    <w:rsid w:val="009B6DC6"/>
    <w:rsid w:val="009C17B0"/>
    <w:rsid w:val="009C291D"/>
    <w:rsid w:val="009C5ACA"/>
    <w:rsid w:val="009C67E9"/>
    <w:rsid w:val="009C7FAE"/>
    <w:rsid w:val="009D564E"/>
    <w:rsid w:val="009E1648"/>
    <w:rsid w:val="009E71B3"/>
    <w:rsid w:val="00A01135"/>
    <w:rsid w:val="00A0430A"/>
    <w:rsid w:val="00A122E2"/>
    <w:rsid w:val="00A13B1A"/>
    <w:rsid w:val="00A24C0E"/>
    <w:rsid w:val="00A26C14"/>
    <w:rsid w:val="00A36EF4"/>
    <w:rsid w:val="00A424F9"/>
    <w:rsid w:val="00A45952"/>
    <w:rsid w:val="00A61839"/>
    <w:rsid w:val="00A66C08"/>
    <w:rsid w:val="00A70D1F"/>
    <w:rsid w:val="00A852E6"/>
    <w:rsid w:val="00A903DC"/>
    <w:rsid w:val="00A91DCF"/>
    <w:rsid w:val="00A92D8B"/>
    <w:rsid w:val="00A97D8D"/>
    <w:rsid w:val="00AA47AD"/>
    <w:rsid w:val="00AB5820"/>
    <w:rsid w:val="00AB686F"/>
    <w:rsid w:val="00AC2F23"/>
    <w:rsid w:val="00AD2D57"/>
    <w:rsid w:val="00AD6D3C"/>
    <w:rsid w:val="00AE1D31"/>
    <w:rsid w:val="00AE79E3"/>
    <w:rsid w:val="00AF0277"/>
    <w:rsid w:val="00AF5788"/>
    <w:rsid w:val="00B01F62"/>
    <w:rsid w:val="00B040D1"/>
    <w:rsid w:val="00B1768D"/>
    <w:rsid w:val="00B2318D"/>
    <w:rsid w:val="00B2366D"/>
    <w:rsid w:val="00B35863"/>
    <w:rsid w:val="00B41336"/>
    <w:rsid w:val="00B459B2"/>
    <w:rsid w:val="00B47C77"/>
    <w:rsid w:val="00B55EC0"/>
    <w:rsid w:val="00B6167D"/>
    <w:rsid w:val="00B63DEC"/>
    <w:rsid w:val="00B671D6"/>
    <w:rsid w:val="00B67BE9"/>
    <w:rsid w:val="00B67FDA"/>
    <w:rsid w:val="00B72294"/>
    <w:rsid w:val="00B845D4"/>
    <w:rsid w:val="00B84722"/>
    <w:rsid w:val="00B913F7"/>
    <w:rsid w:val="00B948DD"/>
    <w:rsid w:val="00B96007"/>
    <w:rsid w:val="00BB22F7"/>
    <w:rsid w:val="00BB3B93"/>
    <w:rsid w:val="00BC0EDC"/>
    <w:rsid w:val="00BC2FD6"/>
    <w:rsid w:val="00BC5872"/>
    <w:rsid w:val="00BF033F"/>
    <w:rsid w:val="00BF037A"/>
    <w:rsid w:val="00BF0871"/>
    <w:rsid w:val="00BF4642"/>
    <w:rsid w:val="00BF4BF8"/>
    <w:rsid w:val="00C003C7"/>
    <w:rsid w:val="00C02E0A"/>
    <w:rsid w:val="00C03CE6"/>
    <w:rsid w:val="00C12E7D"/>
    <w:rsid w:val="00C13492"/>
    <w:rsid w:val="00C14F3D"/>
    <w:rsid w:val="00C27CEF"/>
    <w:rsid w:val="00C31BE0"/>
    <w:rsid w:val="00C32E31"/>
    <w:rsid w:val="00C3314D"/>
    <w:rsid w:val="00C4002C"/>
    <w:rsid w:val="00C402B8"/>
    <w:rsid w:val="00C52C76"/>
    <w:rsid w:val="00C54DAC"/>
    <w:rsid w:val="00C56CB1"/>
    <w:rsid w:val="00C56E6E"/>
    <w:rsid w:val="00C6287E"/>
    <w:rsid w:val="00C83EE8"/>
    <w:rsid w:val="00C8400C"/>
    <w:rsid w:val="00CA0C82"/>
    <w:rsid w:val="00CA7F81"/>
    <w:rsid w:val="00CB67DD"/>
    <w:rsid w:val="00CC2B09"/>
    <w:rsid w:val="00CC34A2"/>
    <w:rsid w:val="00CC4209"/>
    <w:rsid w:val="00CD1457"/>
    <w:rsid w:val="00CD3A44"/>
    <w:rsid w:val="00CD525E"/>
    <w:rsid w:val="00CD6A2E"/>
    <w:rsid w:val="00CD7225"/>
    <w:rsid w:val="00CE677B"/>
    <w:rsid w:val="00CF2F9C"/>
    <w:rsid w:val="00CF3014"/>
    <w:rsid w:val="00CF5C99"/>
    <w:rsid w:val="00D00121"/>
    <w:rsid w:val="00D00872"/>
    <w:rsid w:val="00D04672"/>
    <w:rsid w:val="00D11ECE"/>
    <w:rsid w:val="00D15134"/>
    <w:rsid w:val="00D15DFF"/>
    <w:rsid w:val="00D22ECC"/>
    <w:rsid w:val="00D23382"/>
    <w:rsid w:val="00D266CB"/>
    <w:rsid w:val="00D33088"/>
    <w:rsid w:val="00D40726"/>
    <w:rsid w:val="00D41C7F"/>
    <w:rsid w:val="00D53860"/>
    <w:rsid w:val="00D53E6D"/>
    <w:rsid w:val="00D54858"/>
    <w:rsid w:val="00D5595A"/>
    <w:rsid w:val="00D55FD6"/>
    <w:rsid w:val="00D64AF4"/>
    <w:rsid w:val="00D7600C"/>
    <w:rsid w:val="00D774A4"/>
    <w:rsid w:val="00D93532"/>
    <w:rsid w:val="00D94A2E"/>
    <w:rsid w:val="00DA3AB4"/>
    <w:rsid w:val="00DB09BF"/>
    <w:rsid w:val="00DB2716"/>
    <w:rsid w:val="00DD452A"/>
    <w:rsid w:val="00DE2FE2"/>
    <w:rsid w:val="00DE31B0"/>
    <w:rsid w:val="00DE4860"/>
    <w:rsid w:val="00DF0813"/>
    <w:rsid w:val="00DF4FDA"/>
    <w:rsid w:val="00E004B9"/>
    <w:rsid w:val="00E16CF2"/>
    <w:rsid w:val="00E173C9"/>
    <w:rsid w:val="00E301D1"/>
    <w:rsid w:val="00E3281A"/>
    <w:rsid w:val="00E41C8F"/>
    <w:rsid w:val="00E446CD"/>
    <w:rsid w:val="00E461F2"/>
    <w:rsid w:val="00E52AF5"/>
    <w:rsid w:val="00E56295"/>
    <w:rsid w:val="00E63393"/>
    <w:rsid w:val="00E724E9"/>
    <w:rsid w:val="00E743AC"/>
    <w:rsid w:val="00E746A2"/>
    <w:rsid w:val="00E773D1"/>
    <w:rsid w:val="00E802A0"/>
    <w:rsid w:val="00E85F4E"/>
    <w:rsid w:val="00E87AD1"/>
    <w:rsid w:val="00E92BC3"/>
    <w:rsid w:val="00EA2E15"/>
    <w:rsid w:val="00EB466D"/>
    <w:rsid w:val="00EB6418"/>
    <w:rsid w:val="00EE327F"/>
    <w:rsid w:val="00EE79DC"/>
    <w:rsid w:val="00EF5920"/>
    <w:rsid w:val="00F039E6"/>
    <w:rsid w:val="00F041B8"/>
    <w:rsid w:val="00F07D5E"/>
    <w:rsid w:val="00F258D0"/>
    <w:rsid w:val="00F2716E"/>
    <w:rsid w:val="00F3672A"/>
    <w:rsid w:val="00F36BCF"/>
    <w:rsid w:val="00F4128A"/>
    <w:rsid w:val="00F45955"/>
    <w:rsid w:val="00F5389E"/>
    <w:rsid w:val="00F64FD5"/>
    <w:rsid w:val="00F66302"/>
    <w:rsid w:val="00F66920"/>
    <w:rsid w:val="00F67DD1"/>
    <w:rsid w:val="00F71111"/>
    <w:rsid w:val="00F71168"/>
    <w:rsid w:val="00F73F5B"/>
    <w:rsid w:val="00F764EE"/>
    <w:rsid w:val="00F80546"/>
    <w:rsid w:val="00F84D0D"/>
    <w:rsid w:val="00F90F91"/>
    <w:rsid w:val="00F91B41"/>
    <w:rsid w:val="00F97F2A"/>
    <w:rsid w:val="00FA080C"/>
    <w:rsid w:val="00FA50F6"/>
    <w:rsid w:val="00FB4887"/>
    <w:rsid w:val="00FC053A"/>
    <w:rsid w:val="00FD18F2"/>
    <w:rsid w:val="00FD3B3B"/>
    <w:rsid w:val="00FD79E0"/>
    <w:rsid w:val="00FE0B8E"/>
    <w:rsid w:val="00FE54BD"/>
    <w:rsid w:val="00FF612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25AAF4DE"/>
  <w15:docId w15:val="{3BD7AA89-34CF-4B7F-B55F-3631063DC5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D54858"/>
    <w:pPr>
      <w:keepNext/>
      <w:keepLines/>
      <w:spacing w:before="240" w:after="0"/>
      <w:outlineLvl w:val="0"/>
    </w:pPr>
    <w:rPr>
      <w:rFonts w:asciiTheme="majorHAnsi" w:eastAsiaTheme="majorEastAsia" w:hAnsiTheme="majorHAnsi" w:cstheme="majorBidi"/>
      <w:color w:val="0070C0"/>
      <w:sz w:val="36"/>
      <w:szCs w:val="32"/>
    </w:rPr>
  </w:style>
  <w:style w:type="paragraph" w:styleId="Heading2">
    <w:name w:val="heading 2"/>
    <w:basedOn w:val="Normal"/>
    <w:next w:val="Normal"/>
    <w:link w:val="Heading2Char"/>
    <w:uiPriority w:val="9"/>
    <w:unhideWhenUsed/>
    <w:qFormat/>
    <w:rsid w:val="00D54858"/>
    <w:pPr>
      <w:keepNext/>
      <w:keepLines/>
      <w:spacing w:before="40" w:after="0"/>
      <w:outlineLvl w:val="1"/>
    </w:pPr>
    <w:rPr>
      <w:rFonts w:asciiTheme="majorHAnsi" w:eastAsiaTheme="majorEastAsia" w:hAnsiTheme="majorHAnsi" w:cstheme="majorBidi"/>
      <w:color w:val="00B050"/>
      <w:sz w:val="30"/>
      <w:szCs w:val="26"/>
    </w:rPr>
  </w:style>
  <w:style w:type="paragraph" w:styleId="Heading3">
    <w:name w:val="heading 3"/>
    <w:basedOn w:val="Normal"/>
    <w:next w:val="Normal"/>
    <w:link w:val="Heading3Char"/>
    <w:uiPriority w:val="9"/>
    <w:unhideWhenUsed/>
    <w:qFormat/>
    <w:rsid w:val="003950D0"/>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DB09BF"/>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0C6016"/>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3A4F6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A4F63"/>
    <w:rPr>
      <w:rFonts w:asciiTheme="majorHAnsi" w:eastAsiaTheme="majorEastAsia" w:hAnsiTheme="majorHAnsi" w:cstheme="majorBidi"/>
      <w:spacing w:val="-10"/>
      <w:kern w:val="28"/>
      <w:sz w:val="56"/>
      <w:szCs w:val="56"/>
    </w:rPr>
  </w:style>
  <w:style w:type="paragraph" w:styleId="NoSpacing">
    <w:name w:val="No Spacing"/>
    <w:link w:val="NoSpacingChar"/>
    <w:uiPriority w:val="1"/>
    <w:qFormat/>
    <w:rsid w:val="003A4F63"/>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3A4F63"/>
    <w:rPr>
      <w:rFonts w:eastAsiaTheme="minorEastAsia"/>
      <w:lang w:val="en-US"/>
    </w:rPr>
  </w:style>
  <w:style w:type="paragraph" w:styleId="Header">
    <w:name w:val="header"/>
    <w:basedOn w:val="Normal"/>
    <w:link w:val="HeaderChar"/>
    <w:uiPriority w:val="99"/>
    <w:unhideWhenUsed/>
    <w:rsid w:val="003A4F63"/>
    <w:pPr>
      <w:tabs>
        <w:tab w:val="center" w:pos="4513"/>
        <w:tab w:val="right" w:pos="9026"/>
      </w:tabs>
      <w:spacing w:after="0" w:line="240" w:lineRule="auto"/>
    </w:pPr>
  </w:style>
  <w:style w:type="character" w:customStyle="1" w:styleId="HeaderChar">
    <w:name w:val="Header Char"/>
    <w:basedOn w:val="DefaultParagraphFont"/>
    <w:link w:val="Header"/>
    <w:uiPriority w:val="99"/>
    <w:rsid w:val="003A4F63"/>
  </w:style>
  <w:style w:type="paragraph" w:styleId="Footer">
    <w:name w:val="footer"/>
    <w:basedOn w:val="Normal"/>
    <w:link w:val="FooterChar"/>
    <w:uiPriority w:val="99"/>
    <w:unhideWhenUsed/>
    <w:rsid w:val="003A4F63"/>
    <w:pPr>
      <w:tabs>
        <w:tab w:val="center" w:pos="4513"/>
        <w:tab w:val="right" w:pos="9026"/>
      </w:tabs>
      <w:spacing w:after="0" w:line="240" w:lineRule="auto"/>
    </w:pPr>
  </w:style>
  <w:style w:type="character" w:customStyle="1" w:styleId="FooterChar">
    <w:name w:val="Footer Char"/>
    <w:basedOn w:val="DefaultParagraphFont"/>
    <w:link w:val="Footer"/>
    <w:uiPriority w:val="99"/>
    <w:rsid w:val="003A4F63"/>
  </w:style>
  <w:style w:type="character" w:customStyle="1" w:styleId="Heading1Char">
    <w:name w:val="Heading 1 Char"/>
    <w:basedOn w:val="DefaultParagraphFont"/>
    <w:link w:val="Heading1"/>
    <w:uiPriority w:val="9"/>
    <w:rsid w:val="00D54858"/>
    <w:rPr>
      <w:rFonts w:asciiTheme="majorHAnsi" w:eastAsiaTheme="majorEastAsia" w:hAnsiTheme="majorHAnsi" w:cstheme="majorBidi"/>
      <w:color w:val="0070C0"/>
      <w:sz w:val="36"/>
      <w:szCs w:val="32"/>
    </w:rPr>
  </w:style>
  <w:style w:type="character" w:customStyle="1" w:styleId="Heading2Char">
    <w:name w:val="Heading 2 Char"/>
    <w:basedOn w:val="DefaultParagraphFont"/>
    <w:link w:val="Heading2"/>
    <w:uiPriority w:val="9"/>
    <w:rsid w:val="00D54858"/>
    <w:rPr>
      <w:rFonts w:asciiTheme="majorHAnsi" w:eastAsiaTheme="majorEastAsia" w:hAnsiTheme="majorHAnsi" w:cstheme="majorBidi"/>
      <w:color w:val="00B050"/>
      <w:sz w:val="30"/>
      <w:szCs w:val="26"/>
    </w:rPr>
  </w:style>
  <w:style w:type="character" w:customStyle="1" w:styleId="Heading3Char">
    <w:name w:val="Heading 3 Char"/>
    <w:basedOn w:val="DefaultParagraphFont"/>
    <w:link w:val="Heading3"/>
    <w:uiPriority w:val="9"/>
    <w:rsid w:val="003950D0"/>
    <w:rPr>
      <w:rFonts w:asciiTheme="majorHAnsi" w:eastAsiaTheme="majorEastAsia" w:hAnsiTheme="majorHAnsi" w:cstheme="majorBidi"/>
      <w:color w:val="1F4D78" w:themeColor="accent1" w:themeShade="7F"/>
      <w:sz w:val="24"/>
      <w:szCs w:val="24"/>
    </w:rPr>
  </w:style>
  <w:style w:type="paragraph" w:styleId="TOCHeading">
    <w:name w:val="TOC Heading"/>
    <w:basedOn w:val="Heading1"/>
    <w:next w:val="Normal"/>
    <w:uiPriority w:val="39"/>
    <w:unhideWhenUsed/>
    <w:qFormat/>
    <w:rsid w:val="003950D0"/>
    <w:pPr>
      <w:outlineLvl w:val="9"/>
    </w:pPr>
    <w:rPr>
      <w:color w:val="2E74B5" w:themeColor="accent1" w:themeShade="BF"/>
      <w:sz w:val="32"/>
      <w:lang w:val="en-US"/>
    </w:rPr>
  </w:style>
  <w:style w:type="paragraph" w:styleId="TOC1">
    <w:name w:val="toc 1"/>
    <w:basedOn w:val="Normal"/>
    <w:next w:val="Normal"/>
    <w:autoRedefine/>
    <w:uiPriority w:val="39"/>
    <w:unhideWhenUsed/>
    <w:rsid w:val="003950D0"/>
    <w:pPr>
      <w:spacing w:after="100"/>
    </w:pPr>
  </w:style>
  <w:style w:type="paragraph" w:styleId="TOC2">
    <w:name w:val="toc 2"/>
    <w:basedOn w:val="Normal"/>
    <w:next w:val="Normal"/>
    <w:autoRedefine/>
    <w:uiPriority w:val="39"/>
    <w:unhideWhenUsed/>
    <w:rsid w:val="003950D0"/>
    <w:pPr>
      <w:spacing w:after="100"/>
      <w:ind w:left="220"/>
    </w:pPr>
  </w:style>
  <w:style w:type="character" w:styleId="Hyperlink">
    <w:name w:val="Hyperlink"/>
    <w:basedOn w:val="DefaultParagraphFont"/>
    <w:uiPriority w:val="99"/>
    <w:unhideWhenUsed/>
    <w:rsid w:val="003950D0"/>
    <w:rPr>
      <w:color w:val="0563C1" w:themeColor="hyperlink"/>
      <w:u w:val="single"/>
    </w:rPr>
  </w:style>
  <w:style w:type="table" w:styleId="TableGrid">
    <w:name w:val="Table Grid"/>
    <w:basedOn w:val="TableNormal"/>
    <w:uiPriority w:val="39"/>
    <w:rsid w:val="002B6BE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FF612C"/>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BalloonText">
    <w:name w:val="Balloon Text"/>
    <w:basedOn w:val="Normal"/>
    <w:link w:val="BalloonTextChar"/>
    <w:uiPriority w:val="99"/>
    <w:semiHidden/>
    <w:unhideWhenUsed/>
    <w:rsid w:val="00766F3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66F36"/>
    <w:rPr>
      <w:rFonts w:ascii="Tahoma" w:hAnsi="Tahoma" w:cs="Tahoma"/>
      <w:sz w:val="16"/>
      <w:szCs w:val="16"/>
    </w:rPr>
  </w:style>
  <w:style w:type="paragraph" w:styleId="ListParagraph">
    <w:name w:val="List Paragraph"/>
    <w:basedOn w:val="Normal"/>
    <w:uiPriority w:val="34"/>
    <w:qFormat/>
    <w:rsid w:val="007919B1"/>
    <w:pPr>
      <w:ind w:left="720"/>
      <w:contextualSpacing/>
    </w:pPr>
  </w:style>
  <w:style w:type="character" w:customStyle="1" w:styleId="Heading4Char">
    <w:name w:val="Heading 4 Char"/>
    <w:basedOn w:val="DefaultParagraphFont"/>
    <w:link w:val="Heading4"/>
    <w:uiPriority w:val="9"/>
    <w:rsid w:val="00DB09BF"/>
    <w:rPr>
      <w:rFonts w:asciiTheme="majorHAnsi" w:eastAsiaTheme="majorEastAsia" w:hAnsiTheme="majorHAnsi" w:cstheme="majorBidi"/>
      <w:i/>
      <w:iCs/>
      <w:color w:val="2E74B5" w:themeColor="accent1" w:themeShade="BF"/>
    </w:rPr>
  </w:style>
  <w:style w:type="paragraph" w:styleId="TOC3">
    <w:name w:val="toc 3"/>
    <w:basedOn w:val="Normal"/>
    <w:next w:val="Normal"/>
    <w:autoRedefine/>
    <w:uiPriority w:val="39"/>
    <w:unhideWhenUsed/>
    <w:rsid w:val="00F45955"/>
    <w:pPr>
      <w:spacing w:after="100"/>
      <w:ind w:left="440"/>
    </w:pPr>
  </w:style>
  <w:style w:type="character" w:customStyle="1" w:styleId="Heading5Char">
    <w:name w:val="Heading 5 Char"/>
    <w:basedOn w:val="DefaultParagraphFont"/>
    <w:link w:val="Heading5"/>
    <w:uiPriority w:val="9"/>
    <w:rsid w:val="000C6016"/>
    <w:rPr>
      <w:rFonts w:asciiTheme="majorHAnsi" w:eastAsiaTheme="majorEastAsia" w:hAnsiTheme="majorHAnsi" w:cstheme="majorBidi"/>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2585407">
      <w:bodyDiv w:val="1"/>
      <w:marLeft w:val="0"/>
      <w:marRight w:val="0"/>
      <w:marTop w:val="0"/>
      <w:marBottom w:val="0"/>
      <w:divBdr>
        <w:top w:val="none" w:sz="0" w:space="0" w:color="auto"/>
        <w:left w:val="none" w:sz="0" w:space="0" w:color="auto"/>
        <w:bottom w:val="none" w:sz="0" w:space="0" w:color="auto"/>
        <w:right w:val="none" w:sz="0" w:space="0" w:color="auto"/>
      </w:divBdr>
    </w:div>
    <w:div w:id="74402576">
      <w:bodyDiv w:val="1"/>
      <w:marLeft w:val="0"/>
      <w:marRight w:val="0"/>
      <w:marTop w:val="0"/>
      <w:marBottom w:val="0"/>
      <w:divBdr>
        <w:top w:val="none" w:sz="0" w:space="0" w:color="auto"/>
        <w:left w:val="none" w:sz="0" w:space="0" w:color="auto"/>
        <w:bottom w:val="none" w:sz="0" w:space="0" w:color="auto"/>
        <w:right w:val="none" w:sz="0" w:space="0" w:color="auto"/>
      </w:divBdr>
    </w:div>
    <w:div w:id="207571473">
      <w:bodyDiv w:val="1"/>
      <w:marLeft w:val="0"/>
      <w:marRight w:val="0"/>
      <w:marTop w:val="0"/>
      <w:marBottom w:val="0"/>
      <w:divBdr>
        <w:top w:val="none" w:sz="0" w:space="0" w:color="auto"/>
        <w:left w:val="none" w:sz="0" w:space="0" w:color="auto"/>
        <w:bottom w:val="none" w:sz="0" w:space="0" w:color="auto"/>
        <w:right w:val="none" w:sz="0" w:space="0" w:color="auto"/>
      </w:divBdr>
    </w:div>
    <w:div w:id="214855483">
      <w:bodyDiv w:val="1"/>
      <w:marLeft w:val="0"/>
      <w:marRight w:val="0"/>
      <w:marTop w:val="0"/>
      <w:marBottom w:val="0"/>
      <w:divBdr>
        <w:top w:val="none" w:sz="0" w:space="0" w:color="auto"/>
        <w:left w:val="none" w:sz="0" w:space="0" w:color="auto"/>
        <w:bottom w:val="none" w:sz="0" w:space="0" w:color="auto"/>
        <w:right w:val="none" w:sz="0" w:space="0" w:color="auto"/>
      </w:divBdr>
    </w:div>
    <w:div w:id="347760183">
      <w:bodyDiv w:val="1"/>
      <w:marLeft w:val="0"/>
      <w:marRight w:val="0"/>
      <w:marTop w:val="0"/>
      <w:marBottom w:val="0"/>
      <w:divBdr>
        <w:top w:val="none" w:sz="0" w:space="0" w:color="auto"/>
        <w:left w:val="none" w:sz="0" w:space="0" w:color="auto"/>
        <w:bottom w:val="none" w:sz="0" w:space="0" w:color="auto"/>
        <w:right w:val="none" w:sz="0" w:space="0" w:color="auto"/>
      </w:divBdr>
    </w:div>
    <w:div w:id="409036018">
      <w:bodyDiv w:val="1"/>
      <w:marLeft w:val="0"/>
      <w:marRight w:val="0"/>
      <w:marTop w:val="0"/>
      <w:marBottom w:val="0"/>
      <w:divBdr>
        <w:top w:val="none" w:sz="0" w:space="0" w:color="auto"/>
        <w:left w:val="none" w:sz="0" w:space="0" w:color="auto"/>
        <w:bottom w:val="none" w:sz="0" w:space="0" w:color="auto"/>
        <w:right w:val="none" w:sz="0" w:space="0" w:color="auto"/>
      </w:divBdr>
    </w:div>
    <w:div w:id="419987432">
      <w:bodyDiv w:val="1"/>
      <w:marLeft w:val="0"/>
      <w:marRight w:val="0"/>
      <w:marTop w:val="0"/>
      <w:marBottom w:val="0"/>
      <w:divBdr>
        <w:top w:val="none" w:sz="0" w:space="0" w:color="auto"/>
        <w:left w:val="none" w:sz="0" w:space="0" w:color="auto"/>
        <w:bottom w:val="none" w:sz="0" w:space="0" w:color="auto"/>
        <w:right w:val="none" w:sz="0" w:space="0" w:color="auto"/>
      </w:divBdr>
    </w:div>
    <w:div w:id="480730841">
      <w:bodyDiv w:val="1"/>
      <w:marLeft w:val="0"/>
      <w:marRight w:val="0"/>
      <w:marTop w:val="0"/>
      <w:marBottom w:val="0"/>
      <w:divBdr>
        <w:top w:val="none" w:sz="0" w:space="0" w:color="auto"/>
        <w:left w:val="none" w:sz="0" w:space="0" w:color="auto"/>
        <w:bottom w:val="none" w:sz="0" w:space="0" w:color="auto"/>
        <w:right w:val="none" w:sz="0" w:space="0" w:color="auto"/>
      </w:divBdr>
    </w:div>
    <w:div w:id="547113578">
      <w:bodyDiv w:val="1"/>
      <w:marLeft w:val="0"/>
      <w:marRight w:val="0"/>
      <w:marTop w:val="0"/>
      <w:marBottom w:val="0"/>
      <w:divBdr>
        <w:top w:val="none" w:sz="0" w:space="0" w:color="auto"/>
        <w:left w:val="none" w:sz="0" w:space="0" w:color="auto"/>
        <w:bottom w:val="none" w:sz="0" w:space="0" w:color="auto"/>
        <w:right w:val="none" w:sz="0" w:space="0" w:color="auto"/>
      </w:divBdr>
    </w:div>
    <w:div w:id="582028499">
      <w:bodyDiv w:val="1"/>
      <w:marLeft w:val="0"/>
      <w:marRight w:val="0"/>
      <w:marTop w:val="0"/>
      <w:marBottom w:val="0"/>
      <w:divBdr>
        <w:top w:val="none" w:sz="0" w:space="0" w:color="auto"/>
        <w:left w:val="none" w:sz="0" w:space="0" w:color="auto"/>
        <w:bottom w:val="none" w:sz="0" w:space="0" w:color="auto"/>
        <w:right w:val="none" w:sz="0" w:space="0" w:color="auto"/>
      </w:divBdr>
    </w:div>
    <w:div w:id="743602741">
      <w:bodyDiv w:val="1"/>
      <w:marLeft w:val="0"/>
      <w:marRight w:val="0"/>
      <w:marTop w:val="0"/>
      <w:marBottom w:val="0"/>
      <w:divBdr>
        <w:top w:val="none" w:sz="0" w:space="0" w:color="auto"/>
        <w:left w:val="none" w:sz="0" w:space="0" w:color="auto"/>
        <w:bottom w:val="none" w:sz="0" w:space="0" w:color="auto"/>
        <w:right w:val="none" w:sz="0" w:space="0" w:color="auto"/>
      </w:divBdr>
    </w:div>
    <w:div w:id="752748777">
      <w:bodyDiv w:val="1"/>
      <w:marLeft w:val="0"/>
      <w:marRight w:val="0"/>
      <w:marTop w:val="0"/>
      <w:marBottom w:val="0"/>
      <w:divBdr>
        <w:top w:val="none" w:sz="0" w:space="0" w:color="auto"/>
        <w:left w:val="none" w:sz="0" w:space="0" w:color="auto"/>
        <w:bottom w:val="none" w:sz="0" w:space="0" w:color="auto"/>
        <w:right w:val="none" w:sz="0" w:space="0" w:color="auto"/>
      </w:divBdr>
    </w:div>
    <w:div w:id="753162173">
      <w:bodyDiv w:val="1"/>
      <w:marLeft w:val="0"/>
      <w:marRight w:val="0"/>
      <w:marTop w:val="0"/>
      <w:marBottom w:val="0"/>
      <w:divBdr>
        <w:top w:val="none" w:sz="0" w:space="0" w:color="auto"/>
        <w:left w:val="none" w:sz="0" w:space="0" w:color="auto"/>
        <w:bottom w:val="none" w:sz="0" w:space="0" w:color="auto"/>
        <w:right w:val="none" w:sz="0" w:space="0" w:color="auto"/>
      </w:divBdr>
    </w:div>
    <w:div w:id="884175136">
      <w:bodyDiv w:val="1"/>
      <w:marLeft w:val="0"/>
      <w:marRight w:val="0"/>
      <w:marTop w:val="0"/>
      <w:marBottom w:val="0"/>
      <w:divBdr>
        <w:top w:val="none" w:sz="0" w:space="0" w:color="auto"/>
        <w:left w:val="none" w:sz="0" w:space="0" w:color="auto"/>
        <w:bottom w:val="none" w:sz="0" w:space="0" w:color="auto"/>
        <w:right w:val="none" w:sz="0" w:space="0" w:color="auto"/>
      </w:divBdr>
    </w:div>
    <w:div w:id="984815661">
      <w:bodyDiv w:val="1"/>
      <w:marLeft w:val="0"/>
      <w:marRight w:val="0"/>
      <w:marTop w:val="0"/>
      <w:marBottom w:val="0"/>
      <w:divBdr>
        <w:top w:val="none" w:sz="0" w:space="0" w:color="auto"/>
        <w:left w:val="none" w:sz="0" w:space="0" w:color="auto"/>
        <w:bottom w:val="none" w:sz="0" w:space="0" w:color="auto"/>
        <w:right w:val="none" w:sz="0" w:space="0" w:color="auto"/>
      </w:divBdr>
    </w:div>
    <w:div w:id="1288774760">
      <w:bodyDiv w:val="1"/>
      <w:marLeft w:val="0"/>
      <w:marRight w:val="0"/>
      <w:marTop w:val="0"/>
      <w:marBottom w:val="0"/>
      <w:divBdr>
        <w:top w:val="none" w:sz="0" w:space="0" w:color="auto"/>
        <w:left w:val="none" w:sz="0" w:space="0" w:color="auto"/>
        <w:bottom w:val="none" w:sz="0" w:space="0" w:color="auto"/>
        <w:right w:val="none" w:sz="0" w:space="0" w:color="auto"/>
      </w:divBdr>
    </w:div>
    <w:div w:id="1376390662">
      <w:bodyDiv w:val="1"/>
      <w:marLeft w:val="0"/>
      <w:marRight w:val="0"/>
      <w:marTop w:val="0"/>
      <w:marBottom w:val="0"/>
      <w:divBdr>
        <w:top w:val="none" w:sz="0" w:space="0" w:color="auto"/>
        <w:left w:val="none" w:sz="0" w:space="0" w:color="auto"/>
        <w:bottom w:val="none" w:sz="0" w:space="0" w:color="auto"/>
        <w:right w:val="none" w:sz="0" w:space="0" w:color="auto"/>
      </w:divBdr>
    </w:div>
    <w:div w:id="1392849271">
      <w:bodyDiv w:val="1"/>
      <w:marLeft w:val="0"/>
      <w:marRight w:val="0"/>
      <w:marTop w:val="0"/>
      <w:marBottom w:val="0"/>
      <w:divBdr>
        <w:top w:val="none" w:sz="0" w:space="0" w:color="auto"/>
        <w:left w:val="none" w:sz="0" w:space="0" w:color="auto"/>
        <w:bottom w:val="none" w:sz="0" w:space="0" w:color="auto"/>
        <w:right w:val="none" w:sz="0" w:space="0" w:color="auto"/>
      </w:divBdr>
    </w:div>
    <w:div w:id="1397170402">
      <w:bodyDiv w:val="1"/>
      <w:marLeft w:val="0"/>
      <w:marRight w:val="0"/>
      <w:marTop w:val="0"/>
      <w:marBottom w:val="0"/>
      <w:divBdr>
        <w:top w:val="none" w:sz="0" w:space="0" w:color="auto"/>
        <w:left w:val="none" w:sz="0" w:space="0" w:color="auto"/>
        <w:bottom w:val="none" w:sz="0" w:space="0" w:color="auto"/>
        <w:right w:val="none" w:sz="0" w:space="0" w:color="auto"/>
      </w:divBdr>
    </w:div>
    <w:div w:id="1494179773">
      <w:bodyDiv w:val="1"/>
      <w:marLeft w:val="0"/>
      <w:marRight w:val="0"/>
      <w:marTop w:val="0"/>
      <w:marBottom w:val="0"/>
      <w:divBdr>
        <w:top w:val="none" w:sz="0" w:space="0" w:color="auto"/>
        <w:left w:val="none" w:sz="0" w:space="0" w:color="auto"/>
        <w:bottom w:val="none" w:sz="0" w:space="0" w:color="auto"/>
        <w:right w:val="none" w:sz="0" w:space="0" w:color="auto"/>
      </w:divBdr>
    </w:div>
    <w:div w:id="1710178864">
      <w:bodyDiv w:val="1"/>
      <w:marLeft w:val="0"/>
      <w:marRight w:val="0"/>
      <w:marTop w:val="0"/>
      <w:marBottom w:val="0"/>
      <w:divBdr>
        <w:top w:val="none" w:sz="0" w:space="0" w:color="auto"/>
        <w:left w:val="none" w:sz="0" w:space="0" w:color="auto"/>
        <w:bottom w:val="none" w:sz="0" w:space="0" w:color="auto"/>
        <w:right w:val="none" w:sz="0" w:space="0" w:color="auto"/>
      </w:divBdr>
    </w:div>
    <w:div w:id="1733653250">
      <w:bodyDiv w:val="1"/>
      <w:marLeft w:val="0"/>
      <w:marRight w:val="0"/>
      <w:marTop w:val="0"/>
      <w:marBottom w:val="0"/>
      <w:divBdr>
        <w:top w:val="none" w:sz="0" w:space="0" w:color="auto"/>
        <w:left w:val="none" w:sz="0" w:space="0" w:color="auto"/>
        <w:bottom w:val="none" w:sz="0" w:space="0" w:color="auto"/>
        <w:right w:val="none" w:sz="0" w:space="0" w:color="auto"/>
      </w:divBdr>
    </w:div>
    <w:div w:id="1743718346">
      <w:bodyDiv w:val="1"/>
      <w:marLeft w:val="0"/>
      <w:marRight w:val="0"/>
      <w:marTop w:val="0"/>
      <w:marBottom w:val="0"/>
      <w:divBdr>
        <w:top w:val="none" w:sz="0" w:space="0" w:color="auto"/>
        <w:left w:val="none" w:sz="0" w:space="0" w:color="auto"/>
        <w:bottom w:val="none" w:sz="0" w:space="0" w:color="auto"/>
        <w:right w:val="none" w:sz="0" w:space="0" w:color="auto"/>
      </w:divBdr>
    </w:div>
    <w:div w:id="1837112575">
      <w:bodyDiv w:val="1"/>
      <w:marLeft w:val="0"/>
      <w:marRight w:val="0"/>
      <w:marTop w:val="0"/>
      <w:marBottom w:val="0"/>
      <w:divBdr>
        <w:top w:val="none" w:sz="0" w:space="0" w:color="auto"/>
        <w:left w:val="none" w:sz="0" w:space="0" w:color="auto"/>
        <w:bottom w:val="none" w:sz="0" w:space="0" w:color="auto"/>
        <w:right w:val="none" w:sz="0" w:space="0" w:color="auto"/>
      </w:divBdr>
    </w:div>
    <w:div w:id="2003190651">
      <w:bodyDiv w:val="1"/>
      <w:marLeft w:val="0"/>
      <w:marRight w:val="0"/>
      <w:marTop w:val="0"/>
      <w:marBottom w:val="0"/>
      <w:divBdr>
        <w:top w:val="none" w:sz="0" w:space="0" w:color="auto"/>
        <w:left w:val="none" w:sz="0" w:space="0" w:color="auto"/>
        <w:bottom w:val="none" w:sz="0" w:space="0" w:color="auto"/>
        <w:right w:val="none" w:sz="0" w:space="0" w:color="auto"/>
      </w:divBdr>
    </w:div>
    <w:div w:id="21416122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tmp"/><Relationship Id="rId21" Type="http://schemas.openxmlformats.org/officeDocument/2006/relationships/image" Target="media/image13.png"/><Relationship Id="rId42" Type="http://schemas.openxmlformats.org/officeDocument/2006/relationships/image" Target="media/image27.jpeg"/><Relationship Id="rId47" Type="http://schemas.openxmlformats.org/officeDocument/2006/relationships/image" Target="media/image31.tmp"/><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hyperlink" Target="https://stackoverflow.com/questions/43761004/fps-how-to-divide-count-by-time-function-to-determine-fps" TargetMode="External"/><Relationship Id="rId89" Type="http://schemas.openxmlformats.org/officeDocument/2006/relationships/image" Target="media/image68.tmp"/><Relationship Id="rId16" Type="http://schemas.openxmlformats.org/officeDocument/2006/relationships/image" Target="media/image8.png"/><Relationship Id="rId11" Type="http://schemas.openxmlformats.org/officeDocument/2006/relationships/hyperlink" Target="https://youtu.be/iRlWw8GD0xc" TargetMode="External"/><Relationship Id="rId32" Type="http://schemas.openxmlformats.org/officeDocument/2006/relationships/diagramLayout" Target="diagrams/layout1.xml"/><Relationship Id="rId37" Type="http://schemas.openxmlformats.org/officeDocument/2006/relationships/image" Target="media/image24.tmp"/><Relationship Id="rId53" Type="http://schemas.openxmlformats.org/officeDocument/2006/relationships/image" Target="media/image36.tmp"/><Relationship Id="rId58" Type="http://schemas.openxmlformats.org/officeDocument/2006/relationships/image" Target="media/image41.tmp"/><Relationship Id="rId74" Type="http://schemas.openxmlformats.org/officeDocument/2006/relationships/image" Target="media/image55.png"/><Relationship Id="rId79" Type="http://schemas.openxmlformats.org/officeDocument/2006/relationships/hyperlink" Target="https://opencv-python-tutroals.readthedocs.io/en/latest/py_tutorials/py_gui/py_trackbar/py_trackbar.html" TargetMode="External"/><Relationship Id="rId5" Type="http://schemas.openxmlformats.org/officeDocument/2006/relationships/webSettings" Target="webSettings.xml"/><Relationship Id="rId90" Type="http://schemas.openxmlformats.org/officeDocument/2006/relationships/image" Target="media/image69.tmp"/><Relationship Id="rId95" Type="http://schemas.openxmlformats.org/officeDocument/2006/relationships/header" Target="header2.xml"/><Relationship Id="rId22" Type="http://schemas.openxmlformats.org/officeDocument/2006/relationships/image" Target="media/image14.png"/><Relationship Id="rId27" Type="http://schemas.openxmlformats.org/officeDocument/2006/relationships/image" Target="media/image19.tmp"/><Relationship Id="rId43" Type="http://schemas.openxmlformats.org/officeDocument/2006/relationships/image" Target="media/image28.tmp"/><Relationship Id="rId48" Type="http://schemas.openxmlformats.org/officeDocument/2006/relationships/image" Target="media/image32.tmp"/><Relationship Id="rId64" Type="http://schemas.openxmlformats.org/officeDocument/2006/relationships/image" Target="media/image47.png"/><Relationship Id="rId69" Type="http://schemas.openxmlformats.org/officeDocument/2006/relationships/hyperlink" Target="https://www.pyimagesearch.com/2015/03/30/accessing-the-raspberry-pi-camera-with-opencv-and-python/" TargetMode="External"/><Relationship Id="rId80" Type="http://schemas.openxmlformats.org/officeDocument/2006/relationships/image" Target="media/image60.tmp"/><Relationship Id="rId85" Type="http://schemas.openxmlformats.org/officeDocument/2006/relationships/image" Target="media/image64.tmp"/><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diagramQuickStyle" Target="diagrams/quickStyle1.xml"/><Relationship Id="rId38" Type="http://schemas.openxmlformats.org/officeDocument/2006/relationships/hyperlink" Target="https://www.pyimagesearch.com/2015/09/14/ball-tracking-with-opencv/" TargetMode="External"/><Relationship Id="rId46" Type="http://schemas.openxmlformats.org/officeDocument/2006/relationships/image" Target="media/image30.tmp"/><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image" Target="media/image12.png"/><Relationship Id="rId41" Type="http://schemas.openxmlformats.org/officeDocument/2006/relationships/image" Target="media/image26.jpeg"/><Relationship Id="rId54" Type="http://schemas.openxmlformats.org/officeDocument/2006/relationships/image" Target="media/image37.tmp"/><Relationship Id="rId62" Type="http://schemas.openxmlformats.org/officeDocument/2006/relationships/image" Target="media/image45.tmp"/><Relationship Id="rId70" Type="http://schemas.openxmlformats.org/officeDocument/2006/relationships/hyperlink" Target="https://www.pyimagesearch.com/2015/09/14/ball-tracking-with-opencv/" TargetMode="External"/><Relationship Id="rId75" Type="http://schemas.openxmlformats.org/officeDocument/2006/relationships/image" Target="media/image56.png"/><Relationship Id="rId83" Type="http://schemas.openxmlformats.org/officeDocument/2006/relationships/image" Target="media/image63.tmp"/><Relationship Id="rId88" Type="http://schemas.openxmlformats.org/officeDocument/2006/relationships/image" Target="media/image67.tmp"/><Relationship Id="rId91" Type="http://schemas.openxmlformats.org/officeDocument/2006/relationships/image" Target="media/image70.tmp"/><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3.png"/><Relationship Id="rId49" Type="http://schemas.openxmlformats.org/officeDocument/2006/relationships/image" Target="media/image33.tmp"/><Relationship Id="rId57" Type="http://schemas.openxmlformats.org/officeDocument/2006/relationships/image" Target="media/image40.tmp"/><Relationship Id="rId10" Type="http://schemas.openxmlformats.org/officeDocument/2006/relationships/image" Target="media/image3.jpeg"/><Relationship Id="rId31" Type="http://schemas.openxmlformats.org/officeDocument/2006/relationships/diagramData" Target="diagrams/data1.xml"/><Relationship Id="rId44" Type="http://schemas.openxmlformats.org/officeDocument/2006/relationships/image" Target="media/image29.tmp"/><Relationship Id="rId52" Type="http://schemas.openxmlformats.org/officeDocument/2006/relationships/image" Target="media/image35.tmp"/><Relationship Id="rId60" Type="http://schemas.openxmlformats.org/officeDocument/2006/relationships/image" Target="media/image43.png"/><Relationship Id="rId65" Type="http://schemas.openxmlformats.org/officeDocument/2006/relationships/image" Target="media/image48.tmp"/><Relationship Id="rId73" Type="http://schemas.openxmlformats.org/officeDocument/2006/relationships/image" Target="media/image54.png"/><Relationship Id="rId78" Type="http://schemas.openxmlformats.org/officeDocument/2006/relationships/image" Target="media/image59.tmp"/><Relationship Id="rId81" Type="http://schemas.openxmlformats.org/officeDocument/2006/relationships/image" Target="media/image61.tmp"/><Relationship Id="rId86" Type="http://schemas.openxmlformats.org/officeDocument/2006/relationships/image" Target="media/image65.tmp"/><Relationship Id="rId9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tmp"/><Relationship Id="rId39" Type="http://schemas.openxmlformats.org/officeDocument/2006/relationships/hyperlink" Target="https://www.pyimagesearch.com/2015/03/30/accessing-the-raspberry-pi-camera-with-opencv-and-python/" TargetMode="External"/><Relationship Id="rId34" Type="http://schemas.openxmlformats.org/officeDocument/2006/relationships/diagramColors" Target="diagrams/colors1.xml"/><Relationship Id="rId50" Type="http://schemas.openxmlformats.org/officeDocument/2006/relationships/image" Target="media/image34.tmp"/><Relationship Id="rId55" Type="http://schemas.openxmlformats.org/officeDocument/2006/relationships/image" Target="media/image38.png"/><Relationship Id="rId76" Type="http://schemas.openxmlformats.org/officeDocument/2006/relationships/image" Target="media/image57.tmp"/><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2.tmp"/><Relationship Id="rId92" Type="http://schemas.openxmlformats.org/officeDocument/2006/relationships/image" Target="media/image71.tmp"/><Relationship Id="rId2" Type="http://schemas.openxmlformats.org/officeDocument/2006/relationships/numbering" Target="numbering.xml"/><Relationship Id="rId29" Type="http://schemas.openxmlformats.org/officeDocument/2006/relationships/image" Target="media/image21.jpeg"/><Relationship Id="rId24" Type="http://schemas.openxmlformats.org/officeDocument/2006/relationships/image" Target="media/image16.png"/><Relationship Id="rId40" Type="http://schemas.openxmlformats.org/officeDocument/2006/relationships/image" Target="media/image25.tmp"/><Relationship Id="rId45" Type="http://schemas.openxmlformats.org/officeDocument/2006/relationships/hyperlink" Target="https://www.rs-online.com/designspark/object-tracking-using-computer-vision-and-raspberry-pi" TargetMode="External"/><Relationship Id="rId66" Type="http://schemas.openxmlformats.org/officeDocument/2006/relationships/image" Target="media/image49.tmp"/><Relationship Id="rId87" Type="http://schemas.openxmlformats.org/officeDocument/2006/relationships/image" Target="media/image66.tmp"/><Relationship Id="rId61" Type="http://schemas.openxmlformats.org/officeDocument/2006/relationships/image" Target="media/image44.tmp"/><Relationship Id="rId82" Type="http://schemas.openxmlformats.org/officeDocument/2006/relationships/image" Target="media/image62.tmp"/><Relationship Id="rId19" Type="http://schemas.openxmlformats.org/officeDocument/2006/relationships/image" Target="media/image11.tmp"/><Relationship Id="rId14" Type="http://schemas.openxmlformats.org/officeDocument/2006/relationships/image" Target="media/image6.tmp"/><Relationship Id="rId30" Type="http://schemas.openxmlformats.org/officeDocument/2006/relationships/image" Target="media/image22.png"/><Relationship Id="rId35" Type="http://schemas.microsoft.com/office/2007/relationships/diagramDrawing" Target="diagrams/drawing1.xml"/><Relationship Id="rId56" Type="http://schemas.openxmlformats.org/officeDocument/2006/relationships/image" Target="media/image39.png"/><Relationship Id="rId77" Type="http://schemas.openxmlformats.org/officeDocument/2006/relationships/image" Target="media/image58.tmp"/><Relationship Id="rId8" Type="http://schemas.openxmlformats.org/officeDocument/2006/relationships/image" Target="media/image1.png"/><Relationship Id="rId51" Type="http://schemas.openxmlformats.org/officeDocument/2006/relationships/hyperlink" Target="https://www.pyimagesearch.com/2015/03/30/accessing-the-raspberry-pi-camera-with-opencv-and-python/" TargetMode="External"/><Relationship Id="rId72" Type="http://schemas.openxmlformats.org/officeDocument/2006/relationships/image" Target="media/image53.tmp"/><Relationship Id="rId93" Type="http://schemas.openxmlformats.org/officeDocument/2006/relationships/header" Target="header1.xml"/></Relationships>
</file>

<file path=word/diagrams/colors1.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A88BCF5-4529-4894-A8A1-0B74D566BCB0}" type="doc">
      <dgm:prSet loTypeId="urn:microsoft.com/office/officeart/2005/8/layout/orgChart1" loCatId="hierarchy" qsTypeId="urn:microsoft.com/office/officeart/2005/8/quickstyle/simple1" qsCatId="simple" csTypeId="urn:microsoft.com/office/officeart/2005/8/colors/colorful1" csCatId="colorful" phldr="1"/>
      <dgm:spPr/>
      <dgm:t>
        <a:bodyPr/>
        <a:lstStyle/>
        <a:p>
          <a:endParaRPr lang="en-GB"/>
        </a:p>
      </dgm:t>
    </dgm:pt>
    <dgm:pt modelId="{B13EBD08-60E6-4BF7-B127-E6075EB2CAD4}">
      <dgm:prSet phldrT="[Text]" custT="1"/>
      <dgm:spPr/>
      <dgm:t>
        <a:bodyPr/>
        <a:lstStyle/>
        <a:p>
          <a:r>
            <a:rPr lang="en-GB" sz="600"/>
            <a:t>Project</a:t>
          </a:r>
        </a:p>
      </dgm:t>
    </dgm:pt>
    <dgm:pt modelId="{DF39462D-1755-4379-9F2D-1E78FA4B8B73}" type="parTrans" cxnId="{EA152464-4BB0-4787-AA68-16983EAF60F3}">
      <dgm:prSet/>
      <dgm:spPr/>
      <dgm:t>
        <a:bodyPr/>
        <a:lstStyle/>
        <a:p>
          <a:endParaRPr lang="en-GB"/>
        </a:p>
      </dgm:t>
    </dgm:pt>
    <dgm:pt modelId="{76D1F70A-B867-41FF-B8E2-DF788D62499C}" type="sibTrans" cxnId="{EA152464-4BB0-4787-AA68-16983EAF60F3}">
      <dgm:prSet/>
      <dgm:spPr/>
      <dgm:t>
        <a:bodyPr/>
        <a:lstStyle/>
        <a:p>
          <a:endParaRPr lang="en-GB"/>
        </a:p>
      </dgm:t>
    </dgm:pt>
    <dgm:pt modelId="{EFF6A549-C0EB-4666-A76A-6EA50BE84AF5}" type="asst">
      <dgm:prSet phldrT="[Text]" custT="1"/>
      <dgm:spPr>
        <a:solidFill>
          <a:schemeClr val="accent4"/>
        </a:solidFill>
      </dgm:spPr>
      <dgm:t>
        <a:bodyPr/>
        <a:lstStyle/>
        <a:p>
          <a:r>
            <a:rPr lang="en-GB" sz="600"/>
            <a:t>Hardware</a:t>
          </a:r>
        </a:p>
      </dgm:t>
    </dgm:pt>
    <dgm:pt modelId="{DF960F08-4B64-4417-A942-184FBE14048D}" type="parTrans" cxnId="{5D184CF6-8E64-43B0-B965-4C100037B070}">
      <dgm:prSet/>
      <dgm:spPr/>
      <dgm:t>
        <a:bodyPr/>
        <a:lstStyle/>
        <a:p>
          <a:endParaRPr lang="en-GB"/>
        </a:p>
      </dgm:t>
    </dgm:pt>
    <dgm:pt modelId="{7898AB58-BF71-4780-A55E-225533F0B399}" type="sibTrans" cxnId="{5D184CF6-8E64-43B0-B965-4C100037B070}">
      <dgm:prSet/>
      <dgm:spPr/>
      <dgm:t>
        <a:bodyPr/>
        <a:lstStyle/>
        <a:p>
          <a:endParaRPr lang="en-GB"/>
        </a:p>
      </dgm:t>
    </dgm:pt>
    <dgm:pt modelId="{89CA7FB1-CA75-4434-8A45-9A71334A2D83}" type="asst">
      <dgm:prSet phldrT="[Text]" custT="1"/>
      <dgm:spPr>
        <a:solidFill>
          <a:schemeClr val="accent6"/>
        </a:solidFill>
      </dgm:spPr>
      <dgm:t>
        <a:bodyPr/>
        <a:lstStyle/>
        <a:p>
          <a:r>
            <a:rPr lang="en-GB" sz="600"/>
            <a:t>Software</a:t>
          </a:r>
        </a:p>
      </dgm:t>
    </dgm:pt>
    <dgm:pt modelId="{D6E2F857-7D6C-42BA-9DB9-C72612689B3E}" type="parTrans" cxnId="{EE213667-9F1E-41E9-87B2-20F129A8A329}">
      <dgm:prSet/>
      <dgm:spPr/>
      <dgm:t>
        <a:bodyPr/>
        <a:lstStyle/>
        <a:p>
          <a:endParaRPr lang="en-GB"/>
        </a:p>
      </dgm:t>
    </dgm:pt>
    <dgm:pt modelId="{703117FE-B187-4012-9588-55D48B7ED82D}" type="sibTrans" cxnId="{EE213667-9F1E-41E9-87B2-20F129A8A329}">
      <dgm:prSet/>
      <dgm:spPr/>
      <dgm:t>
        <a:bodyPr/>
        <a:lstStyle/>
        <a:p>
          <a:endParaRPr lang="en-GB"/>
        </a:p>
      </dgm:t>
    </dgm:pt>
    <dgm:pt modelId="{577C95EA-176F-4E99-A1A6-58827A06F625}" type="asst">
      <dgm:prSet phldrT="[Text]" custT="1"/>
      <dgm:spPr>
        <a:solidFill>
          <a:schemeClr val="accent4"/>
        </a:solidFill>
      </dgm:spPr>
      <dgm:t>
        <a:bodyPr/>
        <a:lstStyle/>
        <a:p>
          <a:r>
            <a:rPr lang="en-GB" sz="600"/>
            <a:t>Raspberry Pi</a:t>
          </a:r>
        </a:p>
      </dgm:t>
    </dgm:pt>
    <dgm:pt modelId="{64BF3E07-4950-4AA6-BD1B-613D5BA4926F}" type="parTrans" cxnId="{E74CE521-093F-437C-99BA-475126D494E0}">
      <dgm:prSet/>
      <dgm:spPr/>
      <dgm:t>
        <a:bodyPr/>
        <a:lstStyle/>
        <a:p>
          <a:endParaRPr lang="en-GB"/>
        </a:p>
      </dgm:t>
    </dgm:pt>
    <dgm:pt modelId="{D575FA45-BE73-45F7-83F1-A0719C8F8817}" type="sibTrans" cxnId="{E74CE521-093F-437C-99BA-475126D494E0}">
      <dgm:prSet/>
      <dgm:spPr/>
      <dgm:t>
        <a:bodyPr/>
        <a:lstStyle/>
        <a:p>
          <a:endParaRPr lang="en-GB"/>
        </a:p>
      </dgm:t>
    </dgm:pt>
    <dgm:pt modelId="{89EDD6CB-12A6-4407-8D51-1EA336FD9034}" type="asst">
      <dgm:prSet phldrT="[Text]" custT="1"/>
      <dgm:spPr>
        <a:solidFill>
          <a:schemeClr val="accent6"/>
        </a:solidFill>
      </dgm:spPr>
      <dgm:t>
        <a:bodyPr/>
        <a:lstStyle/>
        <a:p>
          <a:r>
            <a:rPr lang="en-GB" sz="600"/>
            <a:t>UI</a:t>
          </a:r>
        </a:p>
      </dgm:t>
    </dgm:pt>
    <dgm:pt modelId="{A25004B9-C00F-425C-9C1D-D2709412066D}" type="parTrans" cxnId="{B9DB9AD4-EA67-4B4C-98BF-5421D42722ED}">
      <dgm:prSet/>
      <dgm:spPr/>
      <dgm:t>
        <a:bodyPr/>
        <a:lstStyle/>
        <a:p>
          <a:endParaRPr lang="en-GB"/>
        </a:p>
      </dgm:t>
    </dgm:pt>
    <dgm:pt modelId="{28113A8A-D34E-4C32-AF03-C4B32463E150}" type="sibTrans" cxnId="{B9DB9AD4-EA67-4B4C-98BF-5421D42722ED}">
      <dgm:prSet/>
      <dgm:spPr/>
      <dgm:t>
        <a:bodyPr/>
        <a:lstStyle/>
        <a:p>
          <a:endParaRPr lang="en-GB"/>
        </a:p>
      </dgm:t>
    </dgm:pt>
    <dgm:pt modelId="{7F08AE7F-C7BF-471E-B5C5-6CA509F5F839}" type="asst">
      <dgm:prSet phldrT="[Text]" custT="1"/>
      <dgm:spPr>
        <a:solidFill>
          <a:schemeClr val="accent6"/>
        </a:solidFill>
      </dgm:spPr>
      <dgm:t>
        <a:bodyPr/>
        <a:lstStyle/>
        <a:p>
          <a:r>
            <a:rPr lang="en-GB" sz="600"/>
            <a:t>Computer Vision</a:t>
          </a:r>
        </a:p>
      </dgm:t>
    </dgm:pt>
    <dgm:pt modelId="{C13DDE89-6CFC-4811-9CB2-76034BCB653E}" type="parTrans" cxnId="{82C72715-7BE3-4326-9AE4-85DAFDB55736}">
      <dgm:prSet/>
      <dgm:spPr/>
      <dgm:t>
        <a:bodyPr/>
        <a:lstStyle/>
        <a:p>
          <a:endParaRPr lang="en-GB"/>
        </a:p>
      </dgm:t>
    </dgm:pt>
    <dgm:pt modelId="{7155BACE-3331-4B44-9C0B-793D86CCA9EE}" type="sibTrans" cxnId="{82C72715-7BE3-4326-9AE4-85DAFDB55736}">
      <dgm:prSet/>
      <dgm:spPr/>
      <dgm:t>
        <a:bodyPr/>
        <a:lstStyle/>
        <a:p>
          <a:endParaRPr lang="en-GB"/>
        </a:p>
      </dgm:t>
    </dgm:pt>
    <dgm:pt modelId="{B631B7B8-084F-4564-9389-99E0643D80CD}" type="asst">
      <dgm:prSet phldrT="[Text]" custT="1"/>
      <dgm:spPr>
        <a:solidFill>
          <a:schemeClr val="accent6"/>
        </a:solidFill>
      </dgm:spPr>
      <dgm:t>
        <a:bodyPr/>
        <a:lstStyle/>
        <a:p>
          <a:r>
            <a:rPr lang="en-GB" sz="600"/>
            <a:t>Tracking The Ball</a:t>
          </a:r>
        </a:p>
      </dgm:t>
    </dgm:pt>
    <dgm:pt modelId="{E810120D-E565-4CDB-8F81-4419110DC319}" type="parTrans" cxnId="{70B94113-2F20-403A-835A-D170E61B91ED}">
      <dgm:prSet/>
      <dgm:spPr/>
      <dgm:t>
        <a:bodyPr/>
        <a:lstStyle/>
        <a:p>
          <a:endParaRPr lang="en-GB"/>
        </a:p>
      </dgm:t>
    </dgm:pt>
    <dgm:pt modelId="{3F0A87FE-C193-47DC-86C0-21B3A4C5CAEB}" type="sibTrans" cxnId="{70B94113-2F20-403A-835A-D170E61B91ED}">
      <dgm:prSet/>
      <dgm:spPr/>
      <dgm:t>
        <a:bodyPr/>
        <a:lstStyle/>
        <a:p>
          <a:endParaRPr lang="en-GB"/>
        </a:p>
      </dgm:t>
    </dgm:pt>
    <dgm:pt modelId="{C8DC7EEA-3BAD-4A17-B214-E34636C975B0}" type="asst">
      <dgm:prSet phldrT="[Text]" custT="1"/>
      <dgm:spPr/>
      <dgm:t>
        <a:bodyPr/>
        <a:lstStyle/>
        <a:p>
          <a:r>
            <a:rPr lang="en-GB" sz="600"/>
            <a:t>Locating Ball Candidates</a:t>
          </a:r>
        </a:p>
      </dgm:t>
    </dgm:pt>
    <dgm:pt modelId="{99974594-39E7-4B49-A6E9-7D656202619B}" type="parTrans" cxnId="{B64BA5C1-28D8-4BA7-93DE-1C6ADF33C216}">
      <dgm:prSet/>
      <dgm:spPr/>
      <dgm:t>
        <a:bodyPr/>
        <a:lstStyle/>
        <a:p>
          <a:endParaRPr lang="en-GB"/>
        </a:p>
      </dgm:t>
    </dgm:pt>
    <dgm:pt modelId="{1CF324B5-D9FD-4161-BC7C-FB2BF0B26BD3}" type="sibTrans" cxnId="{B64BA5C1-28D8-4BA7-93DE-1C6ADF33C216}">
      <dgm:prSet/>
      <dgm:spPr/>
      <dgm:t>
        <a:bodyPr/>
        <a:lstStyle/>
        <a:p>
          <a:endParaRPr lang="en-GB"/>
        </a:p>
      </dgm:t>
    </dgm:pt>
    <dgm:pt modelId="{AF60C34C-C897-4539-B032-66207FB067ED}" type="asst">
      <dgm:prSet phldrT="[Text]" custT="1"/>
      <dgm:spPr/>
      <dgm:t>
        <a:bodyPr/>
        <a:lstStyle/>
        <a:p>
          <a:r>
            <a:rPr lang="en-GB" sz="600"/>
            <a:t>Predicting Path After Bounce</a:t>
          </a:r>
        </a:p>
      </dgm:t>
    </dgm:pt>
    <dgm:pt modelId="{B2C0FFFF-DC8C-43F7-9DC6-E28200C627D8}" type="parTrans" cxnId="{520EB9BD-CFAC-42F4-95B6-6FB681889536}">
      <dgm:prSet/>
      <dgm:spPr/>
      <dgm:t>
        <a:bodyPr/>
        <a:lstStyle/>
        <a:p>
          <a:endParaRPr lang="en-GB"/>
        </a:p>
      </dgm:t>
    </dgm:pt>
    <dgm:pt modelId="{666E3284-EC01-4945-B58A-D58E87FB6CF8}" type="sibTrans" cxnId="{520EB9BD-CFAC-42F4-95B6-6FB681889536}">
      <dgm:prSet/>
      <dgm:spPr/>
      <dgm:t>
        <a:bodyPr/>
        <a:lstStyle/>
        <a:p>
          <a:endParaRPr lang="en-GB"/>
        </a:p>
      </dgm:t>
    </dgm:pt>
    <dgm:pt modelId="{A7D78EF8-C75D-4758-8FC1-1A35565F20E4}" type="asst">
      <dgm:prSet phldrT="[Text]" custT="1"/>
      <dgm:spPr/>
      <dgm:t>
        <a:bodyPr/>
        <a:lstStyle/>
        <a:p>
          <a:r>
            <a:rPr lang="en-GB" sz="600"/>
            <a:t>Practicality</a:t>
          </a:r>
        </a:p>
      </dgm:t>
    </dgm:pt>
    <dgm:pt modelId="{5EE585BE-1F3B-48F7-8CAC-44B214DF1258}" type="parTrans" cxnId="{64D220DE-998C-4A6A-929B-F2FEEB375F3C}">
      <dgm:prSet/>
      <dgm:spPr/>
      <dgm:t>
        <a:bodyPr/>
        <a:lstStyle/>
        <a:p>
          <a:endParaRPr lang="en-GB"/>
        </a:p>
      </dgm:t>
    </dgm:pt>
    <dgm:pt modelId="{9B0D0E92-C0AB-41D3-B5D5-686C8659F635}" type="sibTrans" cxnId="{64D220DE-998C-4A6A-929B-F2FEEB375F3C}">
      <dgm:prSet/>
      <dgm:spPr/>
      <dgm:t>
        <a:bodyPr/>
        <a:lstStyle/>
        <a:p>
          <a:endParaRPr lang="en-GB"/>
        </a:p>
      </dgm:t>
    </dgm:pt>
    <dgm:pt modelId="{90EF4112-B4AA-4B9F-9EF7-EB481C7B90CB}" type="asst">
      <dgm:prSet phldrT="[Text]" custT="1"/>
      <dgm:spPr>
        <a:solidFill>
          <a:schemeClr val="accent4"/>
        </a:solidFill>
      </dgm:spPr>
      <dgm:t>
        <a:bodyPr/>
        <a:lstStyle/>
        <a:p>
          <a:r>
            <a:rPr lang="en-GB" sz="600"/>
            <a:t>Camera</a:t>
          </a:r>
        </a:p>
      </dgm:t>
    </dgm:pt>
    <dgm:pt modelId="{4F6616C0-8FDF-4162-B602-92BC84E1048A}" type="parTrans" cxnId="{9255F183-37E1-42BA-8DFA-0DBEFB467C30}">
      <dgm:prSet/>
      <dgm:spPr/>
      <dgm:t>
        <a:bodyPr/>
        <a:lstStyle/>
        <a:p>
          <a:endParaRPr lang="en-GB"/>
        </a:p>
      </dgm:t>
    </dgm:pt>
    <dgm:pt modelId="{B5AC67A9-FA44-4AEF-A836-43AE49904ED7}" type="sibTrans" cxnId="{9255F183-37E1-42BA-8DFA-0DBEFB467C30}">
      <dgm:prSet/>
      <dgm:spPr/>
      <dgm:t>
        <a:bodyPr/>
        <a:lstStyle/>
        <a:p>
          <a:endParaRPr lang="en-GB"/>
        </a:p>
      </dgm:t>
    </dgm:pt>
    <dgm:pt modelId="{3BBDC08C-E302-4EEF-8A04-14D81BB8EF0C}" type="asst">
      <dgm:prSet phldrT="[Text]" custT="1"/>
      <dgm:spPr/>
      <dgm:t>
        <a:bodyPr/>
        <a:lstStyle/>
        <a:p>
          <a:r>
            <a:rPr lang="en-GB" sz="600"/>
            <a:t>Using Detected Path Early On</a:t>
          </a:r>
        </a:p>
      </dgm:t>
    </dgm:pt>
    <dgm:pt modelId="{F0799F3A-9CF7-43A4-A7DD-F6920F49BD61}" type="parTrans" cxnId="{405F7D0D-3FF8-4836-8736-89C360F5F63A}">
      <dgm:prSet/>
      <dgm:spPr/>
      <dgm:t>
        <a:bodyPr/>
        <a:lstStyle/>
        <a:p>
          <a:endParaRPr lang="en-GB"/>
        </a:p>
      </dgm:t>
    </dgm:pt>
    <dgm:pt modelId="{CE7EB67C-576D-4E9F-831F-9F5B2253817C}" type="sibTrans" cxnId="{405F7D0D-3FF8-4836-8736-89C360F5F63A}">
      <dgm:prSet/>
      <dgm:spPr/>
      <dgm:t>
        <a:bodyPr/>
        <a:lstStyle/>
        <a:p>
          <a:endParaRPr lang="en-GB"/>
        </a:p>
      </dgm:t>
    </dgm:pt>
    <dgm:pt modelId="{D9F38DD3-F2C8-42C8-B999-4C76D9307E60}" type="asst">
      <dgm:prSet phldrT="[Text]" custT="1"/>
      <dgm:spPr/>
      <dgm:t>
        <a:bodyPr/>
        <a:lstStyle/>
        <a:p>
          <a:r>
            <a:rPr lang="en-GB" sz="600"/>
            <a:t>Ignoring False Positives</a:t>
          </a:r>
        </a:p>
      </dgm:t>
    </dgm:pt>
    <dgm:pt modelId="{D63BB612-FD1E-4EB3-A6D2-CC2F70437B64}" type="parTrans" cxnId="{5A39D1F3-14C4-4CBC-8FE2-F188B21D0751}">
      <dgm:prSet/>
      <dgm:spPr/>
      <dgm:t>
        <a:bodyPr/>
        <a:lstStyle/>
        <a:p>
          <a:endParaRPr lang="en-GB"/>
        </a:p>
      </dgm:t>
    </dgm:pt>
    <dgm:pt modelId="{ECD01F16-845A-4ACE-9363-94DD0727CA97}" type="sibTrans" cxnId="{5A39D1F3-14C4-4CBC-8FE2-F188B21D0751}">
      <dgm:prSet/>
      <dgm:spPr/>
      <dgm:t>
        <a:bodyPr/>
        <a:lstStyle/>
        <a:p>
          <a:endParaRPr lang="en-GB"/>
        </a:p>
      </dgm:t>
    </dgm:pt>
    <dgm:pt modelId="{87E2C29C-B3D9-45A0-A107-E961620B790C}" type="asst">
      <dgm:prSet phldrT="[Text]" custT="1"/>
      <dgm:spPr/>
      <dgm:t>
        <a:bodyPr/>
        <a:lstStyle/>
        <a:p>
          <a:r>
            <a:rPr lang="en-GB" sz="600"/>
            <a:t>Using Multiple Frames of Ball Candidates Close</a:t>
          </a:r>
        </a:p>
      </dgm:t>
    </dgm:pt>
    <dgm:pt modelId="{5C728389-889D-4FDA-BF63-4F68F5139CF7}" type="parTrans" cxnId="{CE6B5CE1-8FF8-499D-A3C9-EB3BC1BE30CA}">
      <dgm:prSet/>
      <dgm:spPr/>
      <dgm:t>
        <a:bodyPr/>
        <a:lstStyle/>
        <a:p>
          <a:endParaRPr lang="en-GB"/>
        </a:p>
      </dgm:t>
    </dgm:pt>
    <dgm:pt modelId="{C24DE0C0-E0B6-4409-A636-0F8E16EDCDCE}" type="sibTrans" cxnId="{CE6B5CE1-8FF8-499D-A3C9-EB3BC1BE30CA}">
      <dgm:prSet/>
      <dgm:spPr/>
      <dgm:t>
        <a:bodyPr/>
        <a:lstStyle/>
        <a:p>
          <a:endParaRPr lang="en-GB"/>
        </a:p>
      </dgm:t>
    </dgm:pt>
    <dgm:pt modelId="{0C668483-8DB0-4031-AE35-BB3DC4FE3AF1}" type="asst">
      <dgm:prSet phldrT="[Text]" custT="1"/>
      <dgm:spPr/>
      <dgm:t>
        <a:bodyPr/>
        <a:lstStyle/>
        <a:p>
          <a:r>
            <a:rPr lang="en-GB" sz="600"/>
            <a:t>Ergonomic</a:t>
          </a:r>
        </a:p>
      </dgm:t>
    </dgm:pt>
    <dgm:pt modelId="{D696D06A-0249-4D53-83E8-0B5063D22123}" type="parTrans" cxnId="{EF7612F9-D186-4FA1-BB2B-16F41C24F633}">
      <dgm:prSet/>
      <dgm:spPr/>
      <dgm:t>
        <a:bodyPr/>
        <a:lstStyle/>
        <a:p>
          <a:endParaRPr lang="en-GB"/>
        </a:p>
      </dgm:t>
    </dgm:pt>
    <dgm:pt modelId="{C14C9B33-9E32-436C-A774-371AB8853DD9}" type="sibTrans" cxnId="{EF7612F9-D186-4FA1-BB2B-16F41C24F633}">
      <dgm:prSet/>
      <dgm:spPr/>
      <dgm:t>
        <a:bodyPr/>
        <a:lstStyle/>
        <a:p>
          <a:endParaRPr lang="en-GB"/>
        </a:p>
      </dgm:t>
    </dgm:pt>
    <dgm:pt modelId="{5EC00975-01E5-406B-BFE8-5EC62841049D}" type="asst">
      <dgm:prSet phldrT="[Text]" custT="1"/>
      <dgm:spPr/>
      <dgm:t>
        <a:bodyPr/>
        <a:lstStyle/>
        <a:p>
          <a:r>
            <a:rPr lang="en-GB" sz="600"/>
            <a:t>Colour</a:t>
          </a:r>
        </a:p>
      </dgm:t>
    </dgm:pt>
    <dgm:pt modelId="{3D52A457-41A8-415E-890A-6088D0BF1C99}" type="parTrans" cxnId="{3870041A-18DA-4EEC-958C-4497D349AD34}">
      <dgm:prSet/>
      <dgm:spPr/>
      <dgm:t>
        <a:bodyPr/>
        <a:lstStyle/>
        <a:p>
          <a:endParaRPr lang="en-US"/>
        </a:p>
      </dgm:t>
    </dgm:pt>
    <dgm:pt modelId="{D3EB9FFF-AF1B-416C-8C4E-950C475EA690}" type="sibTrans" cxnId="{3870041A-18DA-4EEC-958C-4497D349AD34}">
      <dgm:prSet/>
      <dgm:spPr/>
      <dgm:t>
        <a:bodyPr/>
        <a:lstStyle/>
        <a:p>
          <a:endParaRPr lang="en-US"/>
        </a:p>
      </dgm:t>
    </dgm:pt>
    <dgm:pt modelId="{D52FBA9B-D316-4AEE-A601-C03F8AEB224F}" type="asst">
      <dgm:prSet phldrT="[Text]" custT="1"/>
      <dgm:spPr/>
      <dgm:t>
        <a:bodyPr/>
        <a:lstStyle/>
        <a:p>
          <a:r>
            <a:rPr lang="en-GB" sz="600"/>
            <a:t>Shape</a:t>
          </a:r>
        </a:p>
      </dgm:t>
    </dgm:pt>
    <dgm:pt modelId="{0B83FA1A-6018-4BAF-B624-185D76909078}" type="parTrans" cxnId="{1F624D73-AA84-41E6-9980-06A8F727591E}">
      <dgm:prSet/>
      <dgm:spPr/>
      <dgm:t>
        <a:bodyPr/>
        <a:lstStyle/>
        <a:p>
          <a:endParaRPr lang="en-US"/>
        </a:p>
      </dgm:t>
    </dgm:pt>
    <dgm:pt modelId="{ACBCFC37-EAD9-4174-8820-BF98C7010F15}" type="sibTrans" cxnId="{1F624D73-AA84-41E6-9980-06A8F727591E}">
      <dgm:prSet/>
      <dgm:spPr/>
      <dgm:t>
        <a:bodyPr/>
        <a:lstStyle/>
        <a:p>
          <a:endParaRPr lang="en-US"/>
        </a:p>
      </dgm:t>
    </dgm:pt>
    <dgm:pt modelId="{3EF1BC5B-4165-4AE2-A1A7-71F4CE938277}" type="asst">
      <dgm:prSet phldrT="[Text]" custT="1"/>
      <dgm:spPr/>
      <dgm:t>
        <a:bodyPr/>
        <a:lstStyle/>
        <a:p>
          <a:r>
            <a:rPr lang="en-GB" sz="600"/>
            <a:t>Predicting The Path of The Ball</a:t>
          </a:r>
        </a:p>
      </dgm:t>
    </dgm:pt>
    <dgm:pt modelId="{F863F40B-7DB2-4137-A847-61DA50CA4545}" type="sibTrans" cxnId="{1DDA332E-4833-49C2-B7C0-0052BC496765}">
      <dgm:prSet/>
      <dgm:spPr/>
      <dgm:t>
        <a:bodyPr/>
        <a:lstStyle/>
        <a:p>
          <a:endParaRPr lang="en-GB"/>
        </a:p>
      </dgm:t>
    </dgm:pt>
    <dgm:pt modelId="{1DC45992-552B-4F2F-90CA-7C788AE60A5B}" type="parTrans" cxnId="{1DDA332E-4833-49C2-B7C0-0052BC496765}">
      <dgm:prSet/>
      <dgm:spPr/>
      <dgm:t>
        <a:bodyPr/>
        <a:lstStyle/>
        <a:p>
          <a:endParaRPr lang="en-GB"/>
        </a:p>
      </dgm:t>
    </dgm:pt>
    <dgm:pt modelId="{F859457E-BC70-4756-BFAA-D50EA258BDF3}" type="asst">
      <dgm:prSet phldrT="[Text]" custT="1"/>
      <dgm:spPr/>
      <dgm:t>
        <a:bodyPr/>
        <a:lstStyle/>
        <a:p>
          <a:r>
            <a:rPr lang="en-GB" sz="600"/>
            <a:t>Using Trajectory of The Ball Movement </a:t>
          </a:r>
        </a:p>
      </dgm:t>
    </dgm:pt>
    <dgm:pt modelId="{5E1ACD39-18E1-4078-89FA-514BBE10EA9F}" type="sibTrans" cxnId="{C28D5950-16D6-4722-9B76-2D9EFC7CDC2A}">
      <dgm:prSet/>
      <dgm:spPr/>
      <dgm:t>
        <a:bodyPr/>
        <a:lstStyle/>
        <a:p>
          <a:endParaRPr lang="en-GB"/>
        </a:p>
      </dgm:t>
    </dgm:pt>
    <dgm:pt modelId="{064974CF-D973-4D34-8BE6-7B76D41FB9DD}" type="parTrans" cxnId="{C28D5950-16D6-4722-9B76-2D9EFC7CDC2A}">
      <dgm:prSet/>
      <dgm:spPr/>
      <dgm:t>
        <a:bodyPr/>
        <a:lstStyle/>
        <a:p>
          <a:endParaRPr lang="en-GB"/>
        </a:p>
      </dgm:t>
    </dgm:pt>
    <dgm:pt modelId="{B3C3776B-77C5-4635-99FD-534DF9461E01}" type="asst">
      <dgm:prSet phldrT="[Text]" custT="1"/>
      <dgm:spPr/>
      <dgm:t>
        <a:bodyPr/>
        <a:lstStyle/>
        <a:p>
          <a:r>
            <a:rPr lang="en-GB" sz="600"/>
            <a:t>Determine True Positives By Creating Tracklets</a:t>
          </a:r>
        </a:p>
      </dgm:t>
    </dgm:pt>
    <dgm:pt modelId="{E720D17C-DE61-4CD2-84DC-19BE97FC730E}" type="parTrans" cxnId="{336A2336-5C02-40CF-97FA-CD97D4B21DE9}">
      <dgm:prSet/>
      <dgm:spPr/>
      <dgm:t>
        <a:bodyPr/>
        <a:lstStyle/>
        <a:p>
          <a:endParaRPr lang="en-US"/>
        </a:p>
      </dgm:t>
    </dgm:pt>
    <dgm:pt modelId="{94BE868C-755C-4001-B3D9-071FA9378B1C}" type="sibTrans" cxnId="{336A2336-5C02-40CF-97FA-CD97D4B21DE9}">
      <dgm:prSet/>
      <dgm:spPr/>
      <dgm:t>
        <a:bodyPr/>
        <a:lstStyle/>
        <a:p>
          <a:endParaRPr lang="en-US"/>
        </a:p>
      </dgm:t>
    </dgm:pt>
    <dgm:pt modelId="{4284228F-198C-47C1-BBA4-3DFEB842FB3F}" type="asst">
      <dgm:prSet phldrT="[Text]" custT="1"/>
      <dgm:spPr/>
      <dgm:t>
        <a:bodyPr/>
        <a:lstStyle/>
        <a:p>
          <a:r>
            <a:rPr lang="en-GB" sz="600"/>
            <a:t>Using Speed of The Ball</a:t>
          </a:r>
        </a:p>
      </dgm:t>
    </dgm:pt>
    <dgm:pt modelId="{29A03FB7-8A40-41E1-8361-5AEA8631E2F5}" type="parTrans" cxnId="{60C99DD7-CDCF-4CC3-AECE-7F521B4A4358}">
      <dgm:prSet/>
      <dgm:spPr/>
      <dgm:t>
        <a:bodyPr/>
        <a:lstStyle/>
        <a:p>
          <a:endParaRPr lang="en-US"/>
        </a:p>
      </dgm:t>
    </dgm:pt>
    <dgm:pt modelId="{EB8BB0B3-832A-4DC9-B50A-A9A21BBE351F}" type="sibTrans" cxnId="{60C99DD7-CDCF-4CC3-AECE-7F521B4A4358}">
      <dgm:prSet/>
      <dgm:spPr/>
      <dgm:t>
        <a:bodyPr/>
        <a:lstStyle/>
        <a:p>
          <a:endParaRPr lang="en-US"/>
        </a:p>
      </dgm:t>
    </dgm:pt>
    <dgm:pt modelId="{9E44AD2C-2601-4E19-995A-433C389CCF5B}" type="asst">
      <dgm:prSet phldrT="[Text]" custT="1"/>
      <dgm:spPr/>
      <dgm:t>
        <a:bodyPr/>
        <a:lstStyle/>
        <a:p>
          <a:r>
            <a:rPr lang="en-GB" sz="600"/>
            <a:t>Finding True Positives</a:t>
          </a:r>
        </a:p>
      </dgm:t>
    </dgm:pt>
    <dgm:pt modelId="{24FA715E-8556-4869-9C6B-8237703100CE}" type="parTrans" cxnId="{1B8226BE-F803-4F0A-82D3-7477373165E5}">
      <dgm:prSet/>
      <dgm:spPr/>
      <dgm:t>
        <a:bodyPr/>
        <a:lstStyle/>
        <a:p>
          <a:endParaRPr lang="en-US"/>
        </a:p>
      </dgm:t>
    </dgm:pt>
    <dgm:pt modelId="{187C7A16-531C-474C-959D-4EC996890AC3}" type="sibTrans" cxnId="{1B8226BE-F803-4F0A-82D3-7477373165E5}">
      <dgm:prSet/>
      <dgm:spPr/>
      <dgm:t>
        <a:bodyPr/>
        <a:lstStyle/>
        <a:p>
          <a:endParaRPr lang="en-US"/>
        </a:p>
      </dgm:t>
    </dgm:pt>
    <dgm:pt modelId="{CA22C88E-0669-49D0-8926-21D7B4218441}" type="asst">
      <dgm:prSet phldrT="[Text]" custT="1"/>
      <dgm:spPr/>
      <dgm:t>
        <a:bodyPr/>
        <a:lstStyle/>
        <a:p>
          <a:r>
            <a:rPr lang="en-GB" sz="600"/>
            <a:t>Locating Bounce Candidates</a:t>
          </a:r>
        </a:p>
      </dgm:t>
    </dgm:pt>
    <dgm:pt modelId="{A93AFC68-D6FB-45E6-82A2-3CEE4BC7EBA0}" type="parTrans" cxnId="{FD2253AF-C3FD-407F-9B70-2671412CBD42}">
      <dgm:prSet/>
      <dgm:spPr/>
      <dgm:t>
        <a:bodyPr/>
        <a:lstStyle/>
        <a:p>
          <a:endParaRPr lang="en-US"/>
        </a:p>
      </dgm:t>
    </dgm:pt>
    <dgm:pt modelId="{364CE115-EBD6-453E-A2AE-8D53CB759957}" type="sibTrans" cxnId="{FD2253AF-C3FD-407F-9B70-2671412CBD42}">
      <dgm:prSet/>
      <dgm:spPr/>
      <dgm:t>
        <a:bodyPr/>
        <a:lstStyle/>
        <a:p>
          <a:endParaRPr lang="en-US"/>
        </a:p>
      </dgm:t>
    </dgm:pt>
    <dgm:pt modelId="{AE273834-3402-4F3E-9359-60E39C54B9E5}" type="asst">
      <dgm:prSet phldrT="[Text]" custT="1"/>
      <dgm:spPr/>
      <dgm:t>
        <a:bodyPr/>
        <a:lstStyle/>
        <a:p>
          <a:r>
            <a:rPr lang="en-GB" sz="600"/>
            <a:t>Unnatural Change of Path of The Ball</a:t>
          </a:r>
        </a:p>
      </dgm:t>
    </dgm:pt>
    <dgm:pt modelId="{D66EDA4E-0315-406C-AB8A-446FFDCA157D}" type="parTrans" cxnId="{0FDF90E7-6812-4CD7-B60B-F33E628D38A8}">
      <dgm:prSet/>
      <dgm:spPr/>
      <dgm:t>
        <a:bodyPr/>
        <a:lstStyle/>
        <a:p>
          <a:endParaRPr lang="en-US"/>
        </a:p>
      </dgm:t>
    </dgm:pt>
    <dgm:pt modelId="{4C7F0DEB-D990-44E7-9169-242BD8CF23F0}" type="sibTrans" cxnId="{0FDF90E7-6812-4CD7-B60B-F33E628D38A8}">
      <dgm:prSet/>
      <dgm:spPr/>
      <dgm:t>
        <a:bodyPr/>
        <a:lstStyle/>
        <a:p>
          <a:endParaRPr lang="en-US"/>
        </a:p>
      </dgm:t>
    </dgm:pt>
    <dgm:pt modelId="{D6C49017-6C04-4D1B-89EC-E94E4D733E18}" type="asst">
      <dgm:prSet phldrT="[Text]" custT="1"/>
      <dgm:spPr/>
      <dgm:t>
        <a:bodyPr/>
        <a:lstStyle/>
        <a:p>
          <a:r>
            <a:rPr lang="en-GB" sz="600"/>
            <a:t>Determine New Path</a:t>
          </a:r>
        </a:p>
      </dgm:t>
    </dgm:pt>
    <dgm:pt modelId="{98800D61-03A7-4E2F-A017-88AE24C532AB}" type="parTrans" cxnId="{6396E2B5-8C52-40D5-9766-C9C6C930C25B}">
      <dgm:prSet/>
      <dgm:spPr/>
      <dgm:t>
        <a:bodyPr/>
        <a:lstStyle/>
        <a:p>
          <a:endParaRPr lang="en-US"/>
        </a:p>
      </dgm:t>
    </dgm:pt>
    <dgm:pt modelId="{304492C5-AC5D-49AF-A889-D1E16D491704}" type="sibTrans" cxnId="{6396E2B5-8C52-40D5-9766-C9C6C930C25B}">
      <dgm:prSet/>
      <dgm:spPr/>
      <dgm:t>
        <a:bodyPr/>
        <a:lstStyle/>
        <a:p>
          <a:endParaRPr lang="en-US"/>
        </a:p>
      </dgm:t>
    </dgm:pt>
    <dgm:pt modelId="{C99E98F8-1193-470A-8897-53816748360A}" type="asst">
      <dgm:prSet phldrT="[Text]" custT="1"/>
      <dgm:spPr/>
      <dgm:t>
        <a:bodyPr/>
        <a:lstStyle/>
        <a:p>
          <a:r>
            <a:rPr lang="en-GB" sz="600"/>
            <a:t>Tracklets</a:t>
          </a:r>
        </a:p>
      </dgm:t>
    </dgm:pt>
    <dgm:pt modelId="{7BA54701-9152-4F68-87CD-10DFFA641B12}" type="parTrans" cxnId="{2F779234-A4A0-4A6A-96F4-E8876CFB3941}">
      <dgm:prSet/>
      <dgm:spPr/>
      <dgm:t>
        <a:bodyPr/>
        <a:lstStyle/>
        <a:p>
          <a:endParaRPr lang="en-US"/>
        </a:p>
      </dgm:t>
    </dgm:pt>
    <dgm:pt modelId="{3934119B-C05C-4D40-B28B-3F0465FF49A8}" type="sibTrans" cxnId="{2F779234-A4A0-4A6A-96F4-E8876CFB3941}">
      <dgm:prSet/>
      <dgm:spPr/>
      <dgm:t>
        <a:bodyPr/>
        <a:lstStyle/>
        <a:p>
          <a:endParaRPr lang="en-US"/>
        </a:p>
      </dgm:t>
    </dgm:pt>
    <dgm:pt modelId="{718FE6DB-BE4D-422A-8E4F-C6A156970B60}" type="asst">
      <dgm:prSet phldrT="[Text]" custT="1"/>
      <dgm:spPr/>
      <dgm:t>
        <a:bodyPr/>
        <a:lstStyle/>
        <a:p>
          <a:r>
            <a:rPr lang="en-GB" sz="600"/>
            <a:t>Using Trajectory And Speed of Ball</a:t>
          </a:r>
        </a:p>
      </dgm:t>
    </dgm:pt>
    <dgm:pt modelId="{9EAAC1E1-2E7D-4B1F-B47F-75106D3E7F10}" type="parTrans" cxnId="{ECF422DD-E8C9-4EA9-A3AA-598F2325DF31}">
      <dgm:prSet/>
      <dgm:spPr/>
      <dgm:t>
        <a:bodyPr/>
        <a:lstStyle/>
        <a:p>
          <a:endParaRPr lang="en-US"/>
        </a:p>
      </dgm:t>
    </dgm:pt>
    <dgm:pt modelId="{FA14203A-2783-486D-B31A-70285221AA3F}" type="sibTrans" cxnId="{ECF422DD-E8C9-4EA9-A3AA-598F2325DF31}">
      <dgm:prSet/>
      <dgm:spPr/>
      <dgm:t>
        <a:bodyPr/>
        <a:lstStyle/>
        <a:p>
          <a:endParaRPr lang="en-US"/>
        </a:p>
      </dgm:t>
    </dgm:pt>
    <dgm:pt modelId="{E6860C8D-DAC3-4510-80C4-991D0EB88B04}" type="pres">
      <dgm:prSet presAssocID="{CA88BCF5-4529-4894-A8A1-0B74D566BCB0}" presName="hierChild1" presStyleCnt="0">
        <dgm:presLayoutVars>
          <dgm:orgChart val="1"/>
          <dgm:chPref val="1"/>
          <dgm:dir/>
          <dgm:animOne val="branch"/>
          <dgm:animLvl val="lvl"/>
          <dgm:resizeHandles/>
        </dgm:presLayoutVars>
      </dgm:prSet>
      <dgm:spPr/>
      <dgm:t>
        <a:bodyPr/>
        <a:lstStyle/>
        <a:p>
          <a:endParaRPr lang="en-GB"/>
        </a:p>
      </dgm:t>
    </dgm:pt>
    <dgm:pt modelId="{69E7ABF5-0B31-472C-A75B-095EE13BB484}" type="pres">
      <dgm:prSet presAssocID="{B13EBD08-60E6-4BF7-B127-E6075EB2CAD4}" presName="hierRoot1" presStyleCnt="0">
        <dgm:presLayoutVars>
          <dgm:hierBranch val="init"/>
        </dgm:presLayoutVars>
      </dgm:prSet>
      <dgm:spPr/>
    </dgm:pt>
    <dgm:pt modelId="{BC6B7B9D-68B6-42A1-A2DA-BAE3038D9FA7}" type="pres">
      <dgm:prSet presAssocID="{B13EBD08-60E6-4BF7-B127-E6075EB2CAD4}" presName="rootComposite1" presStyleCnt="0"/>
      <dgm:spPr/>
    </dgm:pt>
    <dgm:pt modelId="{509BE53F-8C6D-4E57-A2BB-B510FA533BA0}" type="pres">
      <dgm:prSet presAssocID="{B13EBD08-60E6-4BF7-B127-E6075EB2CAD4}" presName="rootText1" presStyleLbl="node0" presStyleIdx="0" presStyleCnt="1" custScaleX="2000000" custScaleY="2000000">
        <dgm:presLayoutVars>
          <dgm:chPref val="3"/>
        </dgm:presLayoutVars>
      </dgm:prSet>
      <dgm:spPr/>
      <dgm:t>
        <a:bodyPr/>
        <a:lstStyle/>
        <a:p>
          <a:endParaRPr lang="en-GB"/>
        </a:p>
      </dgm:t>
    </dgm:pt>
    <dgm:pt modelId="{EBDED88E-FAEF-482C-A6DC-01A0709FADF0}" type="pres">
      <dgm:prSet presAssocID="{B13EBD08-60E6-4BF7-B127-E6075EB2CAD4}" presName="rootConnector1" presStyleLbl="node1" presStyleIdx="0" presStyleCnt="0"/>
      <dgm:spPr/>
      <dgm:t>
        <a:bodyPr/>
        <a:lstStyle/>
        <a:p>
          <a:endParaRPr lang="en-GB"/>
        </a:p>
      </dgm:t>
    </dgm:pt>
    <dgm:pt modelId="{DF3F4BD7-AFF6-45BD-BB9B-77C56224A77C}" type="pres">
      <dgm:prSet presAssocID="{B13EBD08-60E6-4BF7-B127-E6075EB2CAD4}" presName="hierChild2" presStyleCnt="0"/>
      <dgm:spPr/>
    </dgm:pt>
    <dgm:pt modelId="{13787771-3E72-4EE7-A38E-576BFAB07021}" type="pres">
      <dgm:prSet presAssocID="{B13EBD08-60E6-4BF7-B127-E6075EB2CAD4}" presName="hierChild3" presStyleCnt="0"/>
      <dgm:spPr/>
    </dgm:pt>
    <dgm:pt modelId="{416F0F07-DEA0-4A7D-AF8A-3797342A2A89}" type="pres">
      <dgm:prSet presAssocID="{DF960F08-4B64-4417-A942-184FBE14048D}" presName="Name111" presStyleLbl="parChTrans1D2" presStyleIdx="0" presStyleCnt="2"/>
      <dgm:spPr/>
      <dgm:t>
        <a:bodyPr/>
        <a:lstStyle/>
        <a:p>
          <a:endParaRPr lang="en-GB"/>
        </a:p>
      </dgm:t>
    </dgm:pt>
    <dgm:pt modelId="{75950480-1B0D-4EA1-99F9-570E05AC0E9C}" type="pres">
      <dgm:prSet presAssocID="{EFF6A549-C0EB-4666-A76A-6EA50BE84AF5}" presName="hierRoot3" presStyleCnt="0">
        <dgm:presLayoutVars>
          <dgm:hierBranch val="init"/>
        </dgm:presLayoutVars>
      </dgm:prSet>
      <dgm:spPr/>
    </dgm:pt>
    <dgm:pt modelId="{CF19A080-6991-4429-B680-ABA88C11E0C9}" type="pres">
      <dgm:prSet presAssocID="{EFF6A549-C0EB-4666-A76A-6EA50BE84AF5}" presName="rootComposite3" presStyleCnt="0"/>
      <dgm:spPr/>
    </dgm:pt>
    <dgm:pt modelId="{AA77394C-2023-4562-8F67-23AFB206F30E}" type="pres">
      <dgm:prSet presAssocID="{EFF6A549-C0EB-4666-A76A-6EA50BE84AF5}" presName="rootText3" presStyleLbl="asst1" presStyleIdx="0" presStyleCnt="26" custScaleX="2000000" custScaleY="2000000">
        <dgm:presLayoutVars>
          <dgm:chPref val="3"/>
        </dgm:presLayoutVars>
      </dgm:prSet>
      <dgm:spPr/>
      <dgm:t>
        <a:bodyPr/>
        <a:lstStyle/>
        <a:p>
          <a:endParaRPr lang="en-GB"/>
        </a:p>
      </dgm:t>
    </dgm:pt>
    <dgm:pt modelId="{E399D96D-2E0D-4FBE-9A07-3F0A19F278AA}" type="pres">
      <dgm:prSet presAssocID="{EFF6A549-C0EB-4666-A76A-6EA50BE84AF5}" presName="rootConnector3" presStyleLbl="asst1" presStyleIdx="0" presStyleCnt="26"/>
      <dgm:spPr/>
      <dgm:t>
        <a:bodyPr/>
        <a:lstStyle/>
        <a:p>
          <a:endParaRPr lang="en-GB"/>
        </a:p>
      </dgm:t>
    </dgm:pt>
    <dgm:pt modelId="{02FD3BF9-D5ED-4D80-AEE3-E07100F83A6B}" type="pres">
      <dgm:prSet presAssocID="{EFF6A549-C0EB-4666-A76A-6EA50BE84AF5}" presName="hierChild6" presStyleCnt="0"/>
      <dgm:spPr/>
    </dgm:pt>
    <dgm:pt modelId="{19DC4005-2635-456F-A5D5-16C48B6C0388}" type="pres">
      <dgm:prSet presAssocID="{EFF6A549-C0EB-4666-A76A-6EA50BE84AF5}" presName="hierChild7" presStyleCnt="0"/>
      <dgm:spPr/>
    </dgm:pt>
    <dgm:pt modelId="{331505A9-7D7A-4F89-B9EA-764F55414808}" type="pres">
      <dgm:prSet presAssocID="{4F6616C0-8FDF-4162-B602-92BC84E1048A}" presName="Name111" presStyleLbl="parChTrans1D3" presStyleIdx="0" presStyleCnt="5"/>
      <dgm:spPr/>
      <dgm:t>
        <a:bodyPr/>
        <a:lstStyle/>
        <a:p>
          <a:endParaRPr lang="en-GB"/>
        </a:p>
      </dgm:t>
    </dgm:pt>
    <dgm:pt modelId="{EB1AF144-3AD0-4250-BCBE-EEFD6405B172}" type="pres">
      <dgm:prSet presAssocID="{90EF4112-B4AA-4B9F-9EF7-EB481C7B90CB}" presName="hierRoot3" presStyleCnt="0">
        <dgm:presLayoutVars>
          <dgm:hierBranch val="init"/>
        </dgm:presLayoutVars>
      </dgm:prSet>
      <dgm:spPr/>
    </dgm:pt>
    <dgm:pt modelId="{7602909C-3640-4360-B96F-DFD0B93C8005}" type="pres">
      <dgm:prSet presAssocID="{90EF4112-B4AA-4B9F-9EF7-EB481C7B90CB}" presName="rootComposite3" presStyleCnt="0"/>
      <dgm:spPr/>
    </dgm:pt>
    <dgm:pt modelId="{D7CB6126-5F88-480E-92C1-20FCC6A6B1BC}" type="pres">
      <dgm:prSet presAssocID="{90EF4112-B4AA-4B9F-9EF7-EB481C7B90CB}" presName="rootText3" presStyleLbl="asst1" presStyleIdx="1" presStyleCnt="26" custScaleX="2000000" custScaleY="2000000" custLinFactY="1100000" custLinFactNeighborX="-56509" custLinFactNeighborY="1177676">
        <dgm:presLayoutVars>
          <dgm:chPref val="3"/>
        </dgm:presLayoutVars>
      </dgm:prSet>
      <dgm:spPr/>
      <dgm:t>
        <a:bodyPr/>
        <a:lstStyle/>
        <a:p>
          <a:endParaRPr lang="en-GB"/>
        </a:p>
      </dgm:t>
    </dgm:pt>
    <dgm:pt modelId="{ABFD6ADA-118F-46FF-8E6B-A2DC5A4C43EE}" type="pres">
      <dgm:prSet presAssocID="{90EF4112-B4AA-4B9F-9EF7-EB481C7B90CB}" presName="rootConnector3" presStyleLbl="asst1" presStyleIdx="1" presStyleCnt="26"/>
      <dgm:spPr/>
      <dgm:t>
        <a:bodyPr/>
        <a:lstStyle/>
        <a:p>
          <a:endParaRPr lang="en-GB"/>
        </a:p>
      </dgm:t>
    </dgm:pt>
    <dgm:pt modelId="{F78CEF85-4405-43A6-9F00-F4FFBF8834A0}" type="pres">
      <dgm:prSet presAssocID="{90EF4112-B4AA-4B9F-9EF7-EB481C7B90CB}" presName="hierChild6" presStyleCnt="0"/>
      <dgm:spPr/>
    </dgm:pt>
    <dgm:pt modelId="{90038E01-8118-438E-9133-DA0D5E687F32}" type="pres">
      <dgm:prSet presAssocID="{90EF4112-B4AA-4B9F-9EF7-EB481C7B90CB}" presName="hierChild7" presStyleCnt="0"/>
      <dgm:spPr/>
    </dgm:pt>
    <dgm:pt modelId="{B548C1C7-9FEC-413F-93AE-568D8802B6D4}" type="pres">
      <dgm:prSet presAssocID="{64BF3E07-4950-4AA6-BD1B-613D5BA4926F}" presName="Name111" presStyleLbl="parChTrans1D3" presStyleIdx="1" presStyleCnt="5"/>
      <dgm:spPr/>
      <dgm:t>
        <a:bodyPr/>
        <a:lstStyle/>
        <a:p>
          <a:endParaRPr lang="en-GB"/>
        </a:p>
      </dgm:t>
    </dgm:pt>
    <dgm:pt modelId="{BA84BA18-ECFD-4CD9-B224-05C8CB21E14A}" type="pres">
      <dgm:prSet presAssocID="{577C95EA-176F-4E99-A1A6-58827A06F625}" presName="hierRoot3" presStyleCnt="0">
        <dgm:presLayoutVars>
          <dgm:hierBranch val="init"/>
        </dgm:presLayoutVars>
      </dgm:prSet>
      <dgm:spPr/>
    </dgm:pt>
    <dgm:pt modelId="{D8EF08BC-3D3A-4BEF-9CFE-1400BD1E73E7}" type="pres">
      <dgm:prSet presAssocID="{577C95EA-176F-4E99-A1A6-58827A06F625}" presName="rootComposite3" presStyleCnt="0"/>
      <dgm:spPr/>
    </dgm:pt>
    <dgm:pt modelId="{D8ECEB18-7017-4ADB-932D-95A78F708481}" type="pres">
      <dgm:prSet presAssocID="{577C95EA-176F-4E99-A1A6-58827A06F625}" presName="rootText3" presStyleLbl="asst1" presStyleIdx="2" presStyleCnt="26" custScaleX="2000000" custScaleY="2000000" custLinFactX="235924" custLinFactY="235928" custLinFactNeighborX="300000" custLinFactNeighborY="300000">
        <dgm:presLayoutVars>
          <dgm:chPref val="3"/>
        </dgm:presLayoutVars>
      </dgm:prSet>
      <dgm:spPr/>
      <dgm:t>
        <a:bodyPr/>
        <a:lstStyle/>
        <a:p>
          <a:endParaRPr lang="en-GB"/>
        </a:p>
      </dgm:t>
    </dgm:pt>
    <dgm:pt modelId="{B080475C-2924-4FAC-9E7C-E58DBC8F807E}" type="pres">
      <dgm:prSet presAssocID="{577C95EA-176F-4E99-A1A6-58827A06F625}" presName="rootConnector3" presStyleLbl="asst1" presStyleIdx="2" presStyleCnt="26"/>
      <dgm:spPr/>
      <dgm:t>
        <a:bodyPr/>
        <a:lstStyle/>
        <a:p>
          <a:endParaRPr lang="en-GB"/>
        </a:p>
      </dgm:t>
    </dgm:pt>
    <dgm:pt modelId="{C1AC0CF2-557C-41CA-90CE-70937D3C8373}" type="pres">
      <dgm:prSet presAssocID="{577C95EA-176F-4E99-A1A6-58827A06F625}" presName="hierChild6" presStyleCnt="0"/>
      <dgm:spPr/>
    </dgm:pt>
    <dgm:pt modelId="{B88AE730-28E0-4BA1-BBFC-A4B238224EBC}" type="pres">
      <dgm:prSet presAssocID="{577C95EA-176F-4E99-A1A6-58827A06F625}" presName="hierChild7" presStyleCnt="0"/>
      <dgm:spPr/>
    </dgm:pt>
    <dgm:pt modelId="{12353F20-02E7-4E7C-B3AC-A1DC2E751C62}" type="pres">
      <dgm:prSet presAssocID="{D6E2F857-7D6C-42BA-9DB9-C72612689B3E}" presName="Name111" presStyleLbl="parChTrans1D2" presStyleIdx="1" presStyleCnt="2"/>
      <dgm:spPr/>
      <dgm:t>
        <a:bodyPr/>
        <a:lstStyle/>
        <a:p>
          <a:endParaRPr lang="en-GB"/>
        </a:p>
      </dgm:t>
    </dgm:pt>
    <dgm:pt modelId="{98A424D0-5BC4-4F23-A9D7-4731EABDB3FB}" type="pres">
      <dgm:prSet presAssocID="{89CA7FB1-CA75-4434-8A45-9A71334A2D83}" presName="hierRoot3" presStyleCnt="0">
        <dgm:presLayoutVars>
          <dgm:hierBranch val="init"/>
        </dgm:presLayoutVars>
      </dgm:prSet>
      <dgm:spPr/>
    </dgm:pt>
    <dgm:pt modelId="{24B8257C-D8EE-462F-A138-5C631DAE63B2}" type="pres">
      <dgm:prSet presAssocID="{89CA7FB1-CA75-4434-8A45-9A71334A2D83}" presName="rootComposite3" presStyleCnt="0"/>
      <dgm:spPr/>
    </dgm:pt>
    <dgm:pt modelId="{4FFFDE0E-778C-40EC-AEEA-F6F45864A6CC}" type="pres">
      <dgm:prSet presAssocID="{89CA7FB1-CA75-4434-8A45-9A71334A2D83}" presName="rootText3" presStyleLbl="asst1" presStyleIdx="3" presStyleCnt="26" custScaleX="2000000" custScaleY="2000000">
        <dgm:presLayoutVars>
          <dgm:chPref val="3"/>
        </dgm:presLayoutVars>
      </dgm:prSet>
      <dgm:spPr/>
      <dgm:t>
        <a:bodyPr/>
        <a:lstStyle/>
        <a:p>
          <a:endParaRPr lang="en-GB"/>
        </a:p>
      </dgm:t>
    </dgm:pt>
    <dgm:pt modelId="{E8195F43-DAB6-465A-A70C-BFD525FD22A5}" type="pres">
      <dgm:prSet presAssocID="{89CA7FB1-CA75-4434-8A45-9A71334A2D83}" presName="rootConnector3" presStyleLbl="asst1" presStyleIdx="3" presStyleCnt="26"/>
      <dgm:spPr/>
      <dgm:t>
        <a:bodyPr/>
        <a:lstStyle/>
        <a:p>
          <a:endParaRPr lang="en-GB"/>
        </a:p>
      </dgm:t>
    </dgm:pt>
    <dgm:pt modelId="{A7AB07DA-F3CD-44BC-BF57-C63A6963D16E}" type="pres">
      <dgm:prSet presAssocID="{89CA7FB1-CA75-4434-8A45-9A71334A2D83}" presName="hierChild6" presStyleCnt="0"/>
      <dgm:spPr/>
    </dgm:pt>
    <dgm:pt modelId="{9B2D3870-B62F-4BCC-9D8B-6B116A9E10E8}" type="pres">
      <dgm:prSet presAssocID="{89CA7FB1-CA75-4434-8A45-9A71334A2D83}" presName="hierChild7" presStyleCnt="0"/>
      <dgm:spPr/>
    </dgm:pt>
    <dgm:pt modelId="{ED2F88C3-BFC2-44C2-9FA2-BBA0B9689223}" type="pres">
      <dgm:prSet presAssocID="{C13DDE89-6CFC-4811-9CB2-76034BCB653E}" presName="Name111" presStyleLbl="parChTrans1D3" presStyleIdx="2" presStyleCnt="5"/>
      <dgm:spPr/>
      <dgm:t>
        <a:bodyPr/>
        <a:lstStyle/>
        <a:p>
          <a:endParaRPr lang="en-GB"/>
        </a:p>
      </dgm:t>
    </dgm:pt>
    <dgm:pt modelId="{5A1F06E5-271A-4139-BF13-EC55C5BEC6AC}" type="pres">
      <dgm:prSet presAssocID="{7F08AE7F-C7BF-471E-B5C5-6CA509F5F839}" presName="hierRoot3" presStyleCnt="0">
        <dgm:presLayoutVars>
          <dgm:hierBranch val="init"/>
        </dgm:presLayoutVars>
      </dgm:prSet>
      <dgm:spPr/>
    </dgm:pt>
    <dgm:pt modelId="{AFEF4BD3-44CC-4A2B-A352-036EE58A25E4}" type="pres">
      <dgm:prSet presAssocID="{7F08AE7F-C7BF-471E-B5C5-6CA509F5F839}" presName="rootComposite3" presStyleCnt="0"/>
      <dgm:spPr/>
    </dgm:pt>
    <dgm:pt modelId="{18DBB891-5FB1-4FC9-B96D-C5064DA55C1F}" type="pres">
      <dgm:prSet presAssocID="{7F08AE7F-C7BF-471E-B5C5-6CA509F5F839}" presName="rootText3" presStyleLbl="asst1" presStyleIdx="4" presStyleCnt="26" custScaleX="2000000" custScaleY="2000000" custLinFactY="64796" custLinFactNeighborX="-28912" custLinFactNeighborY="100000">
        <dgm:presLayoutVars>
          <dgm:chPref val="3"/>
        </dgm:presLayoutVars>
      </dgm:prSet>
      <dgm:spPr/>
      <dgm:t>
        <a:bodyPr/>
        <a:lstStyle/>
        <a:p>
          <a:endParaRPr lang="en-GB"/>
        </a:p>
      </dgm:t>
    </dgm:pt>
    <dgm:pt modelId="{C438B4BE-0CEA-4568-906B-AD0392F24989}" type="pres">
      <dgm:prSet presAssocID="{7F08AE7F-C7BF-471E-B5C5-6CA509F5F839}" presName="rootConnector3" presStyleLbl="asst1" presStyleIdx="4" presStyleCnt="26"/>
      <dgm:spPr/>
      <dgm:t>
        <a:bodyPr/>
        <a:lstStyle/>
        <a:p>
          <a:endParaRPr lang="en-GB"/>
        </a:p>
      </dgm:t>
    </dgm:pt>
    <dgm:pt modelId="{F48F7224-8B94-49E2-AB70-52735AAE8747}" type="pres">
      <dgm:prSet presAssocID="{7F08AE7F-C7BF-471E-B5C5-6CA509F5F839}" presName="hierChild6" presStyleCnt="0"/>
      <dgm:spPr/>
    </dgm:pt>
    <dgm:pt modelId="{00E10564-A481-43CF-82C0-99CDF70DA6E8}" type="pres">
      <dgm:prSet presAssocID="{7F08AE7F-C7BF-471E-B5C5-6CA509F5F839}" presName="hierChild7" presStyleCnt="0"/>
      <dgm:spPr/>
    </dgm:pt>
    <dgm:pt modelId="{BC3E633F-8461-403E-BDEC-B7E99735FFBE}" type="pres">
      <dgm:prSet presAssocID="{A93AFC68-D6FB-45E6-82A2-3CEE4BC7EBA0}" presName="Name111" presStyleLbl="parChTrans1D4" presStyleIdx="0" presStyleCnt="19"/>
      <dgm:spPr/>
      <dgm:t>
        <a:bodyPr/>
        <a:lstStyle/>
        <a:p>
          <a:endParaRPr lang="en-US"/>
        </a:p>
      </dgm:t>
    </dgm:pt>
    <dgm:pt modelId="{13005A93-075C-48C7-99D8-BA256C83191F}" type="pres">
      <dgm:prSet presAssocID="{CA22C88E-0669-49D0-8926-21D7B4218441}" presName="hierRoot3" presStyleCnt="0">
        <dgm:presLayoutVars>
          <dgm:hierBranch val="init"/>
        </dgm:presLayoutVars>
      </dgm:prSet>
      <dgm:spPr/>
    </dgm:pt>
    <dgm:pt modelId="{95FF74A2-7914-408D-97EC-623776C33E72}" type="pres">
      <dgm:prSet presAssocID="{CA22C88E-0669-49D0-8926-21D7B4218441}" presName="rootComposite3" presStyleCnt="0"/>
      <dgm:spPr/>
    </dgm:pt>
    <dgm:pt modelId="{6A81A93B-70E1-4B8B-859A-DB6B99D13DD1}" type="pres">
      <dgm:prSet presAssocID="{CA22C88E-0669-49D0-8926-21D7B4218441}" presName="rootText3" presStyleLbl="asst1" presStyleIdx="5" presStyleCnt="26" custScaleX="2000000" custScaleY="2000000" custLinFactX="-300000" custLinFactY="200000" custLinFactNeighborX="-354158" custLinFactNeighborY="232757">
        <dgm:presLayoutVars>
          <dgm:chPref val="3"/>
        </dgm:presLayoutVars>
      </dgm:prSet>
      <dgm:spPr/>
      <dgm:t>
        <a:bodyPr/>
        <a:lstStyle/>
        <a:p>
          <a:endParaRPr lang="en-US"/>
        </a:p>
      </dgm:t>
    </dgm:pt>
    <dgm:pt modelId="{4DFF4648-B7C6-4374-BC41-506B87EB4D4B}" type="pres">
      <dgm:prSet presAssocID="{CA22C88E-0669-49D0-8926-21D7B4218441}" presName="rootConnector3" presStyleLbl="asst1" presStyleIdx="5" presStyleCnt="26"/>
      <dgm:spPr/>
      <dgm:t>
        <a:bodyPr/>
        <a:lstStyle/>
        <a:p>
          <a:endParaRPr lang="en-US"/>
        </a:p>
      </dgm:t>
    </dgm:pt>
    <dgm:pt modelId="{0F621751-7B2D-49AE-8140-9EA4B86FA697}" type="pres">
      <dgm:prSet presAssocID="{CA22C88E-0669-49D0-8926-21D7B4218441}" presName="hierChild6" presStyleCnt="0"/>
      <dgm:spPr/>
    </dgm:pt>
    <dgm:pt modelId="{1A31B0CC-063C-47CC-925A-1C9995EE37A2}" type="pres">
      <dgm:prSet presAssocID="{CA22C88E-0669-49D0-8926-21D7B4218441}" presName="hierChild7" presStyleCnt="0"/>
      <dgm:spPr/>
    </dgm:pt>
    <dgm:pt modelId="{221D2F42-BF70-454D-9D32-7468C5EBFCFE}" type="pres">
      <dgm:prSet presAssocID="{D66EDA4E-0315-406C-AB8A-446FFDCA157D}" presName="Name111" presStyleLbl="parChTrans1D4" presStyleIdx="1" presStyleCnt="19"/>
      <dgm:spPr/>
      <dgm:t>
        <a:bodyPr/>
        <a:lstStyle/>
        <a:p>
          <a:endParaRPr lang="en-US"/>
        </a:p>
      </dgm:t>
    </dgm:pt>
    <dgm:pt modelId="{A3D61F6B-E580-4F9B-969E-53646304C6E2}" type="pres">
      <dgm:prSet presAssocID="{AE273834-3402-4F3E-9359-60E39C54B9E5}" presName="hierRoot3" presStyleCnt="0">
        <dgm:presLayoutVars>
          <dgm:hierBranch val="init"/>
        </dgm:presLayoutVars>
      </dgm:prSet>
      <dgm:spPr/>
    </dgm:pt>
    <dgm:pt modelId="{A49C375B-1484-4C2F-9F5E-F56EA0457B1B}" type="pres">
      <dgm:prSet presAssocID="{AE273834-3402-4F3E-9359-60E39C54B9E5}" presName="rootComposite3" presStyleCnt="0"/>
      <dgm:spPr/>
    </dgm:pt>
    <dgm:pt modelId="{9D6AA769-9EC6-4A9B-B504-B1ACE44EAF11}" type="pres">
      <dgm:prSet presAssocID="{AE273834-3402-4F3E-9359-60E39C54B9E5}" presName="rootText3" presStyleLbl="asst1" presStyleIdx="6" presStyleCnt="26" custScaleX="2000000" custScaleY="2000000" custLinFactX="-300000" custLinFactY="700000" custLinFactNeighborX="-309493" custLinFactNeighborY="759947">
        <dgm:presLayoutVars>
          <dgm:chPref val="3"/>
        </dgm:presLayoutVars>
      </dgm:prSet>
      <dgm:spPr/>
      <dgm:t>
        <a:bodyPr/>
        <a:lstStyle/>
        <a:p>
          <a:endParaRPr lang="en-US"/>
        </a:p>
      </dgm:t>
    </dgm:pt>
    <dgm:pt modelId="{593BFDB1-CAE3-4872-BF45-DD9DA354BA9B}" type="pres">
      <dgm:prSet presAssocID="{AE273834-3402-4F3E-9359-60E39C54B9E5}" presName="rootConnector3" presStyleLbl="asst1" presStyleIdx="6" presStyleCnt="26"/>
      <dgm:spPr/>
      <dgm:t>
        <a:bodyPr/>
        <a:lstStyle/>
        <a:p>
          <a:endParaRPr lang="en-US"/>
        </a:p>
      </dgm:t>
    </dgm:pt>
    <dgm:pt modelId="{35BD6349-65D5-4425-BF53-C90D4247105C}" type="pres">
      <dgm:prSet presAssocID="{AE273834-3402-4F3E-9359-60E39C54B9E5}" presName="hierChild6" presStyleCnt="0"/>
      <dgm:spPr/>
    </dgm:pt>
    <dgm:pt modelId="{AFD14A58-D901-450E-95A3-FD0BEB2F313D}" type="pres">
      <dgm:prSet presAssocID="{AE273834-3402-4F3E-9359-60E39C54B9E5}" presName="hierChild7" presStyleCnt="0"/>
      <dgm:spPr/>
    </dgm:pt>
    <dgm:pt modelId="{266D1529-FC20-4446-9D6D-6190E4D50402}" type="pres">
      <dgm:prSet presAssocID="{99974594-39E7-4B49-A6E9-7D656202619B}" presName="Name111" presStyleLbl="parChTrans1D4" presStyleIdx="2" presStyleCnt="19"/>
      <dgm:spPr/>
      <dgm:t>
        <a:bodyPr/>
        <a:lstStyle/>
        <a:p>
          <a:endParaRPr lang="en-GB"/>
        </a:p>
      </dgm:t>
    </dgm:pt>
    <dgm:pt modelId="{24D63D63-70F1-411E-8F9A-7C2F2035F2C1}" type="pres">
      <dgm:prSet presAssocID="{C8DC7EEA-3BAD-4A17-B214-E34636C975B0}" presName="hierRoot3" presStyleCnt="0">
        <dgm:presLayoutVars>
          <dgm:hierBranch val="init"/>
        </dgm:presLayoutVars>
      </dgm:prSet>
      <dgm:spPr/>
    </dgm:pt>
    <dgm:pt modelId="{569F79BB-87FA-4543-B880-4273B6960529}" type="pres">
      <dgm:prSet presAssocID="{C8DC7EEA-3BAD-4A17-B214-E34636C975B0}" presName="rootComposite3" presStyleCnt="0"/>
      <dgm:spPr/>
    </dgm:pt>
    <dgm:pt modelId="{5D0BB2C5-B585-4B59-8165-BA89E901922A}" type="pres">
      <dgm:prSet presAssocID="{C8DC7EEA-3BAD-4A17-B214-E34636C975B0}" presName="rootText3" presStyleLbl="asst1" presStyleIdx="7" presStyleCnt="26" custScaleX="2000000" custScaleY="2000000" custLinFactX="-100000" custLinFactY="100000" custLinFactNeighborX="-107552" custLinFactNeighborY="154114">
        <dgm:presLayoutVars>
          <dgm:chPref val="3"/>
        </dgm:presLayoutVars>
      </dgm:prSet>
      <dgm:spPr/>
      <dgm:t>
        <a:bodyPr/>
        <a:lstStyle/>
        <a:p>
          <a:endParaRPr lang="en-GB"/>
        </a:p>
      </dgm:t>
    </dgm:pt>
    <dgm:pt modelId="{E38062C5-44BF-4D02-9ADD-92494A0DEB33}" type="pres">
      <dgm:prSet presAssocID="{C8DC7EEA-3BAD-4A17-B214-E34636C975B0}" presName="rootConnector3" presStyleLbl="asst1" presStyleIdx="7" presStyleCnt="26"/>
      <dgm:spPr/>
      <dgm:t>
        <a:bodyPr/>
        <a:lstStyle/>
        <a:p>
          <a:endParaRPr lang="en-GB"/>
        </a:p>
      </dgm:t>
    </dgm:pt>
    <dgm:pt modelId="{FA30E6BA-5FA2-40EF-B459-52624F74DBEA}" type="pres">
      <dgm:prSet presAssocID="{C8DC7EEA-3BAD-4A17-B214-E34636C975B0}" presName="hierChild6" presStyleCnt="0"/>
      <dgm:spPr/>
    </dgm:pt>
    <dgm:pt modelId="{A748BE8C-4009-4430-BAAA-FE5147896064}" type="pres">
      <dgm:prSet presAssocID="{C8DC7EEA-3BAD-4A17-B214-E34636C975B0}" presName="hierChild7" presStyleCnt="0"/>
      <dgm:spPr/>
    </dgm:pt>
    <dgm:pt modelId="{5B7DE618-4DFA-4424-ADA1-B345F466AFF9}" type="pres">
      <dgm:prSet presAssocID="{3D52A457-41A8-415E-890A-6088D0BF1C99}" presName="Name111" presStyleLbl="parChTrans1D4" presStyleIdx="3" presStyleCnt="19"/>
      <dgm:spPr/>
      <dgm:t>
        <a:bodyPr/>
        <a:lstStyle/>
        <a:p>
          <a:endParaRPr lang="en-US"/>
        </a:p>
      </dgm:t>
    </dgm:pt>
    <dgm:pt modelId="{3326F8DD-44B4-4F5B-96EC-CF95933A6E6C}" type="pres">
      <dgm:prSet presAssocID="{5EC00975-01E5-406B-BFE8-5EC62841049D}" presName="hierRoot3" presStyleCnt="0">
        <dgm:presLayoutVars>
          <dgm:hierBranch val="init"/>
        </dgm:presLayoutVars>
      </dgm:prSet>
      <dgm:spPr/>
    </dgm:pt>
    <dgm:pt modelId="{A6B7B530-D579-40F9-B8E4-5145716582DF}" type="pres">
      <dgm:prSet presAssocID="{5EC00975-01E5-406B-BFE8-5EC62841049D}" presName="rootComposite3" presStyleCnt="0"/>
      <dgm:spPr/>
    </dgm:pt>
    <dgm:pt modelId="{90330DBF-41F8-425F-ADE2-D271DB5F8DB2}" type="pres">
      <dgm:prSet presAssocID="{5EC00975-01E5-406B-BFE8-5EC62841049D}" presName="rootText3" presStyleLbl="asst1" presStyleIdx="8" presStyleCnt="26" custScaleX="2000000" custScaleY="2000000" custLinFactX="-545421" custLinFactY="600000" custLinFactNeighborX="-600000" custLinFactNeighborY="636652">
        <dgm:presLayoutVars>
          <dgm:chPref val="3"/>
        </dgm:presLayoutVars>
      </dgm:prSet>
      <dgm:spPr/>
      <dgm:t>
        <a:bodyPr/>
        <a:lstStyle/>
        <a:p>
          <a:endParaRPr lang="en-US"/>
        </a:p>
      </dgm:t>
    </dgm:pt>
    <dgm:pt modelId="{8D4EE2CB-0D3C-4BE6-9A54-682393A74257}" type="pres">
      <dgm:prSet presAssocID="{5EC00975-01E5-406B-BFE8-5EC62841049D}" presName="rootConnector3" presStyleLbl="asst1" presStyleIdx="8" presStyleCnt="26"/>
      <dgm:spPr/>
      <dgm:t>
        <a:bodyPr/>
        <a:lstStyle/>
        <a:p>
          <a:endParaRPr lang="en-US"/>
        </a:p>
      </dgm:t>
    </dgm:pt>
    <dgm:pt modelId="{2F3433E1-F545-49EB-A2E2-5CC131982E37}" type="pres">
      <dgm:prSet presAssocID="{5EC00975-01E5-406B-BFE8-5EC62841049D}" presName="hierChild6" presStyleCnt="0"/>
      <dgm:spPr/>
    </dgm:pt>
    <dgm:pt modelId="{E29C9422-D53B-4802-B593-599C7B4B9441}" type="pres">
      <dgm:prSet presAssocID="{5EC00975-01E5-406B-BFE8-5EC62841049D}" presName="hierChild7" presStyleCnt="0"/>
      <dgm:spPr/>
    </dgm:pt>
    <dgm:pt modelId="{79A724F6-B267-4494-8ED4-0A7DA5255B94}" type="pres">
      <dgm:prSet presAssocID="{0B83FA1A-6018-4BAF-B624-185D76909078}" presName="Name111" presStyleLbl="parChTrans1D4" presStyleIdx="4" presStyleCnt="19"/>
      <dgm:spPr/>
      <dgm:t>
        <a:bodyPr/>
        <a:lstStyle/>
        <a:p>
          <a:endParaRPr lang="en-US"/>
        </a:p>
      </dgm:t>
    </dgm:pt>
    <dgm:pt modelId="{3584CFDD-91FC-48BA-8EA7-20AEA53D801E}" type="pres">
      <dgm:prSet presAssocID="{D52FBA9B-D316-4AEE-A601-C03F8AEB224F}" presName="hierRoot3" presStyleCnt="0">
        <dgm:presLayoutVars>
          <dgm:hierBranch val="init"/>
        </dgm:presLayoutVars>
      </dgm:prSet>
      <dgm:spPr/>
    </dgm:pt>
    <dgm:pt modelId="{B81AF3C4-305F-4012-AA8D-3033365C48E8}" type="pres">
      <dgm:prSet presAssocID="{D52FBA9B-D316-4AEE-A601-C03F8AEB224F}" presName="rootComposite3" presStyleCnt="0"/>
      <dgm:spPr/>
    </dgm:pt>
    <dgm:pt modelId="{F78164D0-3659-4724-8A9A-5827C7D4A9B6}" type="pres">
      <dgm:prSet presAssocID="{D52FBA9B-D316-4AEE-A601-C03F8AEB224F}" presName="rootText3" presStyleLbl="asst1" presStyleIdx="9" presStyleCnt="26" custScaleX="2000000" custScaleY="2000000" custLinFactX="-85222" custLinFactY="2000000" custLinFactNeighborX="-100000" custLinFactNeighborY="2005584">
        <dgm:presLayoutVars>
          <dgm:chPref val="3"/>
        </dgm:presLayoutVars>
      </dgm:prSet>
      <dgm:spPr/>
      <dgm:t>
        <a:bodyPr/>
        <a:lstStyle/>
        <a:p>
          <a:endParaRPr lang="en-US"/>
        </a:p>
      </dgm:t>
    </dgm:pt>
    <dgm:pt modelId="{17A7BBEF-86F0-4326-8631-B822BDA06C6D}" type="pres">
      <dgm:prSet presAssocID="{D52FBA9B-D316-4AEE-A601-C03F8AEB224F}" presName="rootConnector3" presStyleLbl="asst1" presStyleIdx="9" presStyleCnt="26"/>
      <dgm:spPr/>
      <dgm:t>
        <a:bodyPr/>
        <a:lstStyle/>
        <a:p>
          <a:endParaRPr lang="en-US"/>
        </a:p>
      </dgm:t>
    </dgm:pt>
    <dgm:pt modelId="{4D453A02-E30B-4ACC-B580-20B53F0C77B7}" type="pres">
      <dgm:prSet presAssocID="{D52FBA9B-D316-4AEE-A601-C03F8AEB224F}" presName="hierChild6" presStyleCnt="0"/>
      <dgm:spPr/>
    </dgm:pt>
    <dgm:pt modelId="{73CD08DC-855F-46F6-916F-0F03C72E2641}" type="pres">
      <dgm:prSet presAssocID="{D52FBA9B-D316-4AEE-A601-C03F8AEB224F}" presName="hierChild7" presStyleCnt="0"/>
      <dgm:spPr/>
    </dgm:pt>
    <dgm:pt modelId="{5B25CD9E-0182-44CD-B44A-FBD70C8504F0}" type="pres">
      <dgm:prSet presAssocID="{E810120D-E565-4CDB-8F81-4419110DC319}" presName="Name111" presStyleLbl="parChTrans1D3" presStyleIdx="3" presStyleCnt="5"/>
      <dgm:spPr/>
      <dgm:t>
        <a:bodyPr/>
        <a:lstStyle/>
        <a:p>
          <a:endParaRPr lang="en-GB"/>
        </a:p>
      </dgm:t>
    </dgm:pt>
    <dgm:pt modelId="{7E2BC9D7-3581-4FE5-8584-862F12AE88EF}" type="pres">
      <dgm:prSet presAssocID="{B631B7B8-084F-4564-9389-99E0643D80CD}" presName="hierRoot3" presStyleCnt="0">
        <dgm:presLayoutVars>
          <dgm:hierBranch val="init"/>
        </dgm:presLayoutVars>
      </dgm:prSet>
      <dgm:spPr/>
    </dgm:pt>
    <dgm:pt modelId="{C8ED3A81-487C-4EF1-8C85-9488043BBAFB}" type="pres">
      <dgm:prSet presAssocID="{B631B7B8-084F-4564-9389-99E0643D80CD}" presName="rootComposite3" presStyleCnt="0"/>
      <dgm:spPr/>
    </dgm:pt>
    <dgm:pt modelId="{F15F8266-AD11-461E-A3FA-7357505E16A8}" type="pres">
      <dgm:prSet presAssocID="{B631B7B8-084F-4564-9389-99E0643D80CD}" presName="rootText3" presStyleLbl="asst1" presStyleIdx="10" presStyleCnt="26" custScaleX="2000000" custScaleY="2000000" custLinFactNeighborX="84002" custLinFactNeighborY="-86146">
        <dgm:presLayoutVars>
          <dgm:chPref val="3"/>
        </dgm:presLayoutVars>
      </dgm:prSet>
      <dgm:spPr/>
      <dgm:t>
        <a:bodyPr/>
        <a:lstStyle/>
        <a:p>
          <a:endParaRPr lang="en-GB"/>
        </a:p>
      </dgm:t>
    </dgm:pt>
    <dgm:pt modelId="{CECF6017-B531-4D48-931D-680624BD71FA}" type="pres">
      <dgm:prSet presAssocID="{B631B7B8-084F-4564-9389-99E0643D80CD}" presName="rootConnector3" presStyleLbl="asst1" presStyleIdx="10" presStyleCnt="26"/>
      <dgm:spPr/>
      <dgm:t>
        <a:bodyPr/>
        <a:lstStyle/>
        <a:p>
          <a:endParaRPr lang="en-GB"/>
        </a:p>
      </dgm:t>
    </dgm:pt>
    <dgm:pt modelId="{1DC76060-E8A6-4C82-B311-A72AFBCAAC11}" type="pres">
      <dgm:prSet presAssocID="{B631B7B8-084F-4564-9389-99E0643D80CD}" presName="hierChild6" presStyleCnt="0"/>
      <dgm:spPr/>
    </dgm:pt>
    <dgm:pt modelId="{7638BC5D-9A43-4236-A8E3-E2B0AA1130C9}" type="pres">
      <dgm:prSet presAssocID="{B631B7B8-084F-4564-9389-99E0643D80CD}" presName="hierChild7" presStyleCnt="0"/>
      <dgm:spPr/>
    </dgm:pt>
    <dgm:pt modelId="{9882E255-31BB-4670-B778-249E53F23956}" type="pres">
      <dgm:prSet presAssocID="{B2C0FFFF-DC8C-43F7-9DC6-E28200C627D8}" presName="Name111" presStyleLbl="parChTrans1D4" presStyleIdx="5" presStyleCnt="19"/>
      <dgm:spPr/>
      <dgm:t>
        <a:bodyPr/>
        <a:lstStyle/>
        <a:p>
          <a:endParaRPr lang="en-GB"/>
        </a:p>
      </dgm:t>
    </dgm:pt>
    <dgm:pt modelId="{2851DB03-7896-49EA-A6C7-AD62F2C2A867}" type="pres">
      <dgm:prSet presAssocID="{AF60C34C-C897-4539-B032-66207FB067ED}" presName="hierRoot3" presStyleCnt="0">
        <dgm:presLayoutVars>
          <dgm:hierBranch val="init"/>
        </dgm:presLayoutVars>
      </dgm:prSet>
      <dgm:spPr/>
    </dgm:pt>
    <dgm:pt modelId="{C1576A96-DC81-4EE6-A07E-2B77EA672379}" type="pres">
      <dgm:prSet presAssocID="{AF60C34C-C897-4539-B032-66207FB067ED}" presName="rootComposite3" presStyleCnt="0"/>
      <dgm:spPr/>
    </dgm:pt>
    <dgm:pt modelId="{33E19900-0BB9-4408-8635-F712AD658A96}" type="pres">
      <dgm:prSet presAssocID="{AF60C34C-C897-4539-B032-66207FB067ED}" presName="rootText3" presStyleLbl="asst1" presStyleIdx="11" presStyleCnt="26" custScaleX="2000000" custScaleY="2000000" custLinFactX="8760" custLinFactY="-400000" custLinFactNeighborX="100000" custLinFactNeighborY="-453340">
        <dgm:presLayoutVars>
          <dgm:chPref val="3"/>
        </dgm:presLayoutVars>
      </dgm:prSet>
      <dgm:spPr/>
      <dgm:t>
        <a:bodyPr/>
        <a:lstStyle/>
        <a:p>
          <a:endParaRPr lang="en-GB"/>
        </a:p>
      </dgm:t>
    </dgm:pt>
    <dgm:pt modelId="{8B717BD7-7066-4B1C-95E6-154E539E040C}" type="pres">
      <dgm:prSet presAssocID="{AF60C34C-C897-4539-B032-66207FB067ED}" presName="rootConnector3" presStyleLbl="asst1" presStyleIdx="11" presStyleCnt="26"/>
      <dgm:spPr/>
      <dgm:t>
        <a:bodyPr/>
        <a:lstStyle/>
        <a:p>
          <a:endParaRPr lang="en-GB"/>
        </a:p>
      </dgm:t>
    </dgm:pt>
    <dgm:pt modelId="{5A78936E-6240-4890-B36A-A44DC1D1A673}" type="pres">
      <dgm:prSet presAssocID="{AF60C34C-C897-4539-B032-66207FB067ED}" presName="hierChild6" presStyleCnt="0"/>
      <dgm:spPr/>
    </dgm:pt>
    <dgm:pt modelId="{7D3A0CA6-0102-4F61-8AB2-BD25733BE859}" type="pres">
      <dgm:prSet presAssocID="{AF60C34C-C897-4539-B032-66207FB067ED}" presName="hierChild7" presStyleCnt="0"/>
      <dgm:spPr/>
    </dgm:pt>
    <dgm:pt modelId="{359947AF-5439-4C9C-95C1-2643BF891CB9}" type="pres">
      <dgm:prSet presAssocID="{9EAAC1E1-2E7D-4B1F-B47F-75106D3E7F10}" presName="Name111" presStyleLbl="parChTrans1D4" presStyleIdx="6" presStyleCnt="19"/>
      <dgm:spPr/>
      <dgm:t>
        <a:bodyPr/>
        <a:lstStyle/>
        <a:p>
          <a:endParaRPr lang="en-US"/>
        </a:p>
      </dgm:t>
    </dgm:pt>
    <dgm:pt modelId="{81C2107C-1323-42B1-9A5F-0D79BF7BC21A}" type="pres">
      <dgm:prSet presAssocID="{718FE6DB-BE4D-422A-8E4F-C6A156970B60}" presName="hierRoot3" presStyleCnt="0">
        <dgm:presLayoutVars>
          <dgm:hierBranch val="init"/>
        </dgm:presLayoutVars>
      </dgm:prSet>
      <dgm:spPr/>
    </dgm:pt>
    <dgm:pt modelId="{5F25B339-FAEB-48A9-A731-BB312C12C3DB}" type="pres">
      <dgm:prSet presAssocID="{718FE6DB-BE4D-422A-8E4F-C6A156970B60}" presName="rootComposite3" presStyleCnt="0"/>
      <dgm:spPr/>
    </dgm:pt>
    <dgm:pt modelId="{56FDEEBD-3A04-4E2E-A465-1B19D39C2CF9}" type="pres">
      <dgm:prSet presAssocID="{718FE6DB-BE4D-422A-8E4F-C6A156970B60}" presName="rootText3" presStyleLbl="asst1" presStyleIdx="12" presStyleCnt="26" custScaleX="2000000" custScaleY="2000000" custLinFactY="482525" custLinFactNeighborX="66992" custLinFactNeighborY="500000">
        <dgm:presLayoutVars>
          <dgm:chPref val="3"/>
        </dgm:presLayoutVars>
      </dgm:prSet>
      <dgm:spPr/>
      <dgm:t>
        <a:bodyPr/>
        <a:lstStyle/>
        <a:p>
          <a:endParaRPr lang="en-US"/>
        </a:p>
      </dgm:t>
    </dgm:pt>
    <dgm:pt modelId="{85223D6A-2F60-4869-AF98-0C08151C0259}" type="pres">
      <dgm:prSet presAssocID="{718FE6DB-BE4D-422A-8E4F-C6A156970B60}" presName="rootConnector3" presStyleLbl="asst1" presStyleIdx="12" presStyleCnt="26"/>
      <dgm:spPr/>
      <dgm:t>
        <a:bodyPr/>
        <a:lstStyle/>
        <a:p>
          <a:endParaRPr lang="en-US"/>
        </a:p>
      </dgm:t>
    </dgm:pt>
    <dgm:pt modelId="{CE511DA4-A360-4F04-8F90-B7649C121296}" type="pres">
      <dgm:prSet presAssocID="{718FE6DB-BE4D-422A-8E4F-C6A156970B60}" presName="hierChild6" presStyleCnt="0"/>
      <dgm:spPr/>
    </dgm:pt>
    <dgm:pt modelId="{BDFB44CB-B466-4994-8395-3861FCA0946D}" type="pres">
      <dgm:prSet presAssocID="{718FE6DB-BE4D-422A-8E4F-C6A156970B60}" presName="hierChild7" presStyleCnt="0"/>
      <dgm:spPr/>
    </dgm:pt>
    <dgm:pt modelId="{393AE2F9-7C10-4603-A29C-C2138954497A}" type="pres">
      <dgm:prSet presAssocID="{98800D61-03A7-4E2F-A017-88AE24C532AB}" presName="Name111" presStyleLbl="parChTrans1D4" presStyleIdx="7" presStyleCnt="19"/>
      <dgm:spPr/>
      <dgm:t>
        <a:bodyPr/>
        <a:lstStyle/>
        <a:p>
          <a:endParaRPr lang="en-US"/>
        </a:p>
      </dgm:t>
    </dgm:pt>
    <dgm:pt modelId="{9F593ACB-2F9B-4368-81A8-8DE44E4D6B9C}" type="pres">
      <dgm:prSet presAssocID="{D6C49017-6C04-4D1B-89EC-E94E4D733E18}" presName="hierRoot3" presStyleCnt="0">
        <dgm:presLayoutVars>
          <dgm:hierBranch val="init"/>
        </dgm:presLayoutVars>
      </dgm:prSet>
      <dgm:spPr/>
    </dgm:pt>
    <dgm:pt modelId="{1506B3C2-D541-47E4-B994-2D332321F704}" type="pres">
      <dgm:prSet presAssocID="{D6C49017-6C04-4D1B-89EC-E94E4D733E18}" presName="rootComposite3" presStyleCnt="0"/>
      <dgm:spPr/>
    </dgm:pt>
    <dgm:pt modelId="{1D12B547-CA81-4788-BD74-A2441DB36318}" type="pres">
      <dgm:prSet presAssocID="{D6C49017-6C04-4D1B-89EC-E94E4D733E18}" presName="rootText3" presStyleLbl="asst1" presStyleIdx="13" presStyleCnt="26" custScaleX="2000000" custScaleY="2000000" custLinFactY="-38776" custLinFactNeighborX="-2891" custLinFactNeighborY="-100000">
        <dgm:presLayoutVars>
          <dgm:chPref val="3"/>
        </dgm:presLayoutVars>
      </dgm:prSet>
      <dgm:spPr/>
      <dgm:t>
        <a:bodyPr/>
        <a:lstStyle/>
        <a:p>
          <a:endParaRPr lang="en-US"/>
        </a:p>
      </dgm:t>
    </dgm:pt>
    <dgm:pt modelId="{3E81953D-B475-42F2-872D-E81EDA9D3088}" type="pres">
      <dgm:prSet presAssocID="{D6C49017-6C04-4D1B-89EC-E94E4D733E18}" presName="rootConnector3" presStyleLbl="asst1" presStyleIdx="13" presStyleCnt="26"/>
      <dgm:spPr/>
      <dgm:t>
        <a:bodyPr/>
        <a:lstStyle/>
        <a:p>
          <a:endParaRPr lang="en-US"/>
        </a:p>
      </dgm:t>
    </dgm:pt>
    <dgm:pt modelId="{AB553650-9016-44C4-A844-09AF36BC143A}" type="pres">
      <dgm:prSet presAssocID="{D6C49017-6C04-4D1B-89EC-E94E4D733E18}" presName="hierChild6" presStyleCnt="0"/>
      <dgm:spPr/>
    </dgm:pt>
    <dgm:pt modelId="{9C66E552-7CAD-4B78-A769-D1883DAE8A45}" type="pres">
      <dgm:prSet presAssocID="{D6C49017-6C04-4D1B-89EC-E94E4D733E18}" presName="hierChild7" presStyleCnt="0"/>
      <dgm:spPr/>
    </dgm:pt>
    <dgm:pt modelId="{27306890-3C67-40ED-9E55-D6BAC648FCFA}" type="pres">
      <dgm:prSet presAssocID="{7BA54701-9152-4F68-87CD-10DFFA641B12}" presName="Name111" presStyleLbl="parChTrans1D4" presStyleIdx="8" presStyleCnt="19"/>
      <dgm:spPr/>
      <dgm:t>
        <a:bodyPr/>
        <a:lstStyle/>
        <a:p>
          <a:endParaRPr lang="en-US"/>
        </a:p>
      </dgm:t>
    </dgm:pt>
    <dgm:pt modelId="{E29C40F0-78F4-4536-BD43-1F19896E5D9A}" type="pres">
      <dgm:prSet presAssocID="{C99E98F8-1193-470A-8897-53816748360A}" presName="hierRoot3" presStyleCnt="0">
        <dgm:presLayoutVars>
          <dgm:hierBranch val="init"/>
        </dgm:presLayoutVars>
      </dgm:prSet>
      <dgm:spPr/>
    </dgm:pt>
    <dgm:pt modelId="{7AD21BC7-158A-4E37-B505-B0480AF47AFA}" type="pres">
      <dgm:prSet presAssocID="{C99E98F8-1193-470A-8897-53816748360A}" presName="rootComposite3" presStyleCnt="0"/>
      <dgm:spPr/>
    </dgm:pt>
    <dgm:pt modelId="{A29678FE-143B-435B-B184-25EF06FC732A}" type="pres">
      <dgm:prSet presAssocID="{C99E98F8-1193-470A-8897-53816748360A}" presName="rootText3" presStyleLbl="asst1" presStyleIdx="14" presStyleCnt="26" custScaleX="2000000" custScaleY="2000000" custLinFactX="-15987" custLinFactY="499262" custLinFactNeighborX="-100000" custLinFactNeighborY="500000">
        <dgm:presLayoutVars>
          <dgm:chPref val="3"/>
        </dgm:presLayoutVars>
      </dgm:prSet>
      <dgm:spPr/>
      <dgm:t>
        <a:bodyPr/>
        <a:lstStyle/>
        <a:p>
          <a:endParaRPr lang="en-US"/>
        </a:p>
      </dgm:t>
    </dgm:pt>
    <dgm:pt modelId="{F4A5735B-2C65-4137-9D45-1FAFA4683626}" type="pres">
      <dgm:prSet presAssocID="{C99E98F8-1193-470A-8897-53816748360A}" presName="rootConnector3" presStyleLbl="asst1" presStyleIdx="14" presStyleCnt="26"/>
      <dgm:spPr/>
      <dgm:t>
        <a:bodyPr/>
        <a:lstStyle/>
        <a:p>
          <a:endParaRPr lang="en-US"/>
        </a:p>
      </dgm:t>
    </dgm:pt>
    <dgm:pt modelId="{12B495CE-88E2-4B99-8419-1853EA0A97AF}" type="pres">
      <dgm:prSet presAssocID="{C99E98F8-1193-470A-8897-53816748360A}" presName="hierChild6" presStyleCnt="0"/>
      <dgm:spPr/>
    </dgm:pt>
    <dgm:pt modelId="{694225AB-CC00-4DF7-83E9-D149E480B106}" type="pres">
      <dgm:prSet presAssocID="{C99E98F8-1193-470A-8897-53816748360A}" presName="hierChild7" presStyleCnt="0"/>
      <dgm:spPr/>
    </dgm:pt>
    <dgm:pt modelId="{C610CADA-246A-48B6-B473-575E7043A881}" type="pres">
      <dgm:prSet presAssocID="{24FA715E-8556-4869-9C6B-8237703100CE}" presName="Name111" presStyleLbl="parChTrans1D4" presStyleIdx="9" presStyleCnt="19"/>
      <dgm:spPr/>
      <dgm:t>
        <a:bodyPr/>
        <a:lstStyle/>
        <a:p>
          <a:endParaRPr lang="en-US"/>
        </a:p>
      </dgm:t>
    </dgm:pt>
    <dgm:pt modelId="{C9B1CCBE-4C4B-4BD3-B6A6-B64C5C9A54C5}" type="pres">
      <dgm:prSet presAssocID="{9E44AD2C-2601-4E19-995A-433C389CCF5B}" presName="hierRoot3" presStyleCnt="0">
        <dgm:presLayoutVars>
          <dgm:hierBranch val="init"/>
        </dgm:presLayoutVars>
      </dgm:prSet>
      <dgm:spPr/>
    </dgm:pt>
    <dgm:pt modelId="{391CE5AE-BDDC-43DC-A7C2-5FCCE753ADB1}" type="pres">
      <dgm:prSet presAssocID="{9E44AD2C-2601-4E19-995A-433C389CCF5B}" presName="rootComposite3" presStyleCnt="0"/>
      <dgm:spPr/>
    </dgm:pt>
    <dgm:pt modelId="{2DC9E238-F054-44E1-B82F-AE16F35705B8}" type="pres">
      <dgm:prSet presAssocID="{9E44AD2C-2601-4E19-995A-433C389CCF5B}" presName="rootText3" presStyleLbl="asst1" presStyleIdx="15" presStyleCnt="26" custScaleX="2000000" custScaleY="2000000" custLinFactX="300000" custLinFactNeighborX="399767" custLinFactNeighborY="-20238">
        <dgm:presLayoutVars>
          <dgm:chPref val="3"/>
        </dgm:presLayoutVars>
      </dgm:prSet>
      <dgm:spPr/>
      <dgm:t>
        <a:bodyPr/>
        <a:lstStyle/>
        <a:p>
          <a:endParaRPr lang="en-US"/>
        </a:p>
      </dgm:t>
    </dgm:pt>
    <dgm:pt modelId="{2E3104F9-A768-4533-918B-2537F78853B9}" type="pres">
      <dgm:prSet presAssocID="{9E44AD2C-2601-4E19-995A-433C389CCF5B}" presName="rootConnector3" presStyleLbl="asst1" presStyleIdx="15" presStyleCnt="26"/>
      <dgm:spPr/>
      <dgm:t>
        <a:bodyPr/>
        <a:lstStyle/>
        <a:p>
          <a:endParaRPr lang="en-US"/>
        </a:p>
      </dgm:t>
    </dgm:pt>
    <dgm:pt modelId="{7015756F-8C6A-4B7E-BE5D-6005C4D0F260}" type="pres">
      <dgm:prSet presAssocID="{9E44AD2C-2601-4E19-995A-433C389CCF5B}" presName="hierChild6" presStyleCnt="0"/>
      <dgm:spPr/>
    </dgm:pt>
    <dgm:pt modelId="{4C6563BF-A4F0-4EBF-BC29-703673DABF10}" type="pres">
      <dgm:prSet presAssocID="{9E44AD2C-2601-4E19-995A-433C389CCF5B}" presName="hierChild7" presStyleCnt="0"/>
      <dgm:spPr/>
    </dgm:pt>
    <dgm:pt modelId="{CC5020E4-0C5E-4EBB-B07E-B4A9B016469C}" type="pres">
      <dgm:prSet presAssocID="{D63BB612-FD1E-4EB3-A6D2-CC2F70437B64}" presName="Name111" presStyleLbl="parChTrans1D4" presStyleIdx="10" presStyleCnt="19"/>
      <dgm:spPr/>
      <dgm:t>
        <a:bodyPr/>
        <a:lstStyle/>
        <a:p>
          <a:endParaRPr lang="en-GB"/>
        </a:p>
      </dgm:t>
    </dgm:pt>
    <dgm:pt modelId="{0DC11E9B-4829-4EA8-8A03-865391652CF3}" type="pres">
      <dgm:prSet presAssocID="{D9F38DD3-F2C8-42C8-B999-4C76D9307E60}" presName="hierRoot3" presStyleCnt="0">
        <dgm:presLayoutVars>
          <dgm:hierBranch val="init"/>
        </dgm:presLayoutVars>
      </dgm:prSet>
      <dgm:spPr/>
    </dgm:pt>
    <dgm:pt modelId="{D41AE9DD-4F20-43E5-B200-A19130CD670A}" type="pres">
      <dgm:prSet presAssocID="{D9F38DD3-F2C8-42C8-B999-4C76D9307E60}" presName="rootComposite3" presStyleCnt="0"/>
      <dgm:spPr/>
    </dgm:pt>
    <dgm:pt modelId="{6400440C-3C9D-4F20-9C9E-59774D45D5AA}" type="pres">
      <dgm:prSet presAssocID="{D9F38DD3-F2C8-42C8-B999-4C76D9307E60}" presName="rootText3" presStyleLbl="asst1" presStyleIdx="16" presStyleCnt="26" custScaleX="2000000" custScaleY="2000000" custLinFactX="100000" custLinFactY="200000" custLinFactNeighborX="197826" custLinFactNeighborY="226365">
        <dgm:presLayoutVars>
          <dgm:chPref val="3"/>
        </dgm:presLayoutVars>
      </dgm:prSet>
      <dgm:spPr/>
      <dgm:t>
        <a:bodyPr/>
        <a:lstStyle/>
        <a:p>
          <a:endParaRPr lang="en-GB"/>
        </a:p>
      </dgm:t>
    </dgm:pt>
    <dgm:pt modelId="{CB758D7D-076B-4D90-B7B3-5BAE8F6E91EF}" type="pres">
      <dgm:prSet presAssocID="{D9F38DD3-F2C8-42C8-B999-4C76D9307E60}" presName="rootConnector3" presStyleLbl="asst1" presStyleIdx="16" presStyleCnt="26"/>
      <dgm:spPr/>
      <dgm:t>
        <a:bodyPr/>
        <a:lstStyle/>
        <a:p>
          <a:endParaRPr lang="en-GB"/>
        </a:p>
      </dgm:t>
    </dgm:pt>
    <dgm:pt modelId="{E53D0E64-606F-4C56-AB52-3B958A736D85}" type="pres">
      <dgm:prSet presAssocID="{D9F38DD3-F2C8-42C8-B999-4C76D9307E60}" presName="hierChild6" presStyleCnt="0"/>
      <dgm:spPr/>
    </dgm:pt>
    <dgm:pt modelId="{726A3670-C47C-468D-BEE9-A22F7241D622}" type="pres">
      <dgm:prSet presAssocID="{D9F38DD3-F2C8-42C8-B999-4C76D9307E60}" presName="hierChild7" presStyleCnt="0"/>
      <dgm:spPr/>
    </dgm:pt>
    <dgm:pt modelId="{4E2B58C2-7DFF-4928-A50C-3F879B47E332}" type="pres">
      <dgm:prSet presAssocID="{5C728389-889D-4FDA-BF63-4F68F5139CF7}" presName="Name111" presStyleLbl="parChTrans1D4" presStyleIdx="11" presStyleCnt="19"/>
      <dgm:spPr/>
      <dgm:t>
        <a:bodyPr/>
        <a:lstStyle/>
        <a:p>
          <a:endParaRPr lang="en-GB"/>
        </a:p>
      </dgm:t>
    </dgm:pt>
    <dgm:pt modelId="{5171F8A9-B57B-4D02-8FC1-F87E4120F45F}" type="pres">
      <dgm:prSet presAssocID="{87E2C29C-B3D9-45A0-A107-E961620B790C}" presName="hierRoot3" presStyleCnt="0">
        <dgm:presLayoutVars>
          <dgm:hierBranch val="init"/>
        </dgm:presLayoutVars>
      </dgm:prSet>
      <dgm:spPr/>
    </dgm:pt>
    <dgm:pt modelId="{C28B308D-AF3D-4A8E-8E0B-4D1BBB7AC110}" type="pres">
      <dgm:prSet presAssocID="{87E2C29C-B3D9-45A0-A107-E961620B790C}" presName="rootComposite3" presStyleCnt="0"/>
      <dgm:spPr/>
    </dgm:pt>
    <dgm:pt modelId="{BB1FF034-D0F4-42EE-90CF-DDFEDBC38A0F}" type="pres">
      <dgm:prSet presAssocID="{87E2C29C-B3D9-45A0-A107-E961620B790C}" presName="rootText3" presStyleLbl="asst1" presStyleIdx="17" presStyleCnt="26" custScaleX="2000000" custScaleY="2000000" custLinFactY="200000" custLinFactNeighborX="56513" custLinFactNeighborY="226365">
        <dgm:presLayoutVars>
          <dgm:chPref val="3"/>
        </dgm:presLayoutVars>
      </dgm:prSet>
      <dgm:spPr/>
      <dgm:t>
        <a:bodyPr/>
        <a:lstStyle/>
        <a:p>
          <a:endParaRPr lang="en-GB"/>
        </a:p>
      </dgm:t>
    </dgm:pt>
    <dgm:pt modelId="{1C42D5E8-DEC8-450D-BA46-351F457B392D}" type="pres">
      <dgm:prSet presAssocID="{87E2C29C-B3D9-45A0-A107-E961620B790C}" presName="rootConnector3" presStyleLbl="asst1" presStyleIdx="17" presStyleCnt="26"/>
      <dgm:spPr/>
      <dgm:t>
        <a:bodyPr/>
        <a:lstStyle/>
        <a:p>
          <a:endParaRPr lang="en-GB"/>
        </a:p>
      </dgm:t>
    </dgm:pt>
    <dgm:pt modelId="{E21D7328-DCC7-4538-B1C1-C6381C09000B}" type="pres">
      <dgm:prSet presAssocID="{87E2C29C-B3D9-45A0-A107-E961620B790C}" presName="hierChild6" presStyleCnt="0"/>
      <dgm:spPr/>
    </dgm:pt>
    <dgm:pt modelId="{B25D149C-4E5C-4DF0-9CE0-778B9995F177}" type="pres">
      <dgm:prSet presAssocID="{87E2C29C-B3D9-45A0-A107-E961620B790C}" presName="hierChild7" presStyleCnt="0"/>
      <dgm:spPr/>
    </dgm:pt>
    <dgm:pt modelId="{4F3EC91D-8347-41DC-B6F1-F3D1FED319AC}" type="pres">
      <dgm:prSet presAssocID="{E720D17C-DE61-4CD2-84DC-19BE97FC730E}" presName="Name111" presStyleLbl="parChTrans1D4" presStyleIdx="12" presStyleCnt="19"/>
      <dgm:spPr/>
      <dgm:t>
        <a:bodyPr/>
        <a:lstStyle/>
        <a:p>
          <a:endParaRPr lang="en-US"/>
        </a:p>
      </dgm:t>
    </dgm:pt>
    <dgm:pt modelId="{0D5023CE-DF75-42B8-956E-B662DC451CEB}" type="pres">
      <dgm:prSet presAssocID="{B3C3776B-77C5-4635-99FD-534DF9461E01}" presName="hierRoot3" presStyleCnt="0">
        <dgm:presLayoutVars>
          <dgm:hierBranch val="init"/>
        </dgm:presLayoutVars>
      </dgm:prSet>
      <dgm:spPr/>
    </dgm:pt>
    <dgm:pt modelId="{3B187A9C-9A95-4383-B22A-24A754830049}" type="pres">
      <dgm:prSet presAssocID="{B3C3776B-77C5-4635-99FD-534DF9461E01}" presName="rootComposite3" presStyleCnt="0"/>
      <dgm:spPr/>
    </dgm:pt>
    <dgm:pt modelId="{157B7F59-F52F-4C85-9301-28C578713DC8}" type="pres">
      <dgm:prSet presAssocID="{B3C3776B-77C5-4635-99FD-534DF9461E01}" presName="rootText3" presStyleLbl="asst1" presStyleIdx="18" presStyleCnt="26" custScaleX="2000000" custScaleY="2000000" custLinFactX="-100000" custLinFactY="844640" custLinFactNeighborX="-173595" custLinFactNeighborY="900000">
        <dgm:presLayoutVars>
          <dgm:chPref val="3"/>
        </dgm:presLayoutVars>
      </dgm:prSet>
      <dgm:spPr/>
      <dgm:t>
        <a:bodyPr/>
        <a:lstStyle/>
        <a:p>
          <a:endParaRPr lang="en-US"/>
        </a:p>
      </dgm:t>
    </dgm:pt>
    <dgm:pt modelId="{5513730A-7156-4C3C-9072-969ABEDE6AC7}" type="pres">
      <dgm:prSet presAssocID="{B3C3776B-77C5-4635-99FD-534DF9461E01}" presName="rootConnector3" presStyleLbl="asst1" presStyleIdx="18" presStyleCnt="26"/>
      <dgm:spPr/>
      <dgm:t>
        <a:bodyPr/>
        <a:lstStyle/>
        <a:p>
          <a:endParaRPr lang="en-US"/>
        </a:p>
      </dgm:t>
    </dgm:pt>
    <dgm:pt modelId="{2D9CF9EC-967D-4703-A4C3-C20394CFA50C}" type="pres">
      <dgm:prSet presAssocID="{B3C3776B-77C5-4635-99FD-534DF9461E01}" presName="hierChild6" presStyleCnt="0"/>
      <dgm:spPr/>
    </dgm:pt>
    <dgm:pt modelId="{9A286AB8-3575-456F-84C9-B8976F405884}" type="pres">
      <dgm:prSet presAssocID="{B3C3776B-77C5-4635-99FD-534DF9461E01}" presName="hierChild7" presStyleCnt="0"/>
      <dgm:spPr/>
    </dgm:pt>
    <dgm:pt modelId="{0EB56516-F058-4E18-A11A-661CE5FFFD20}" type="pres">
      <dgm:prSet presAssocID="{1DC45992-552B-4F2F-90CA-7C788AE60A5B}" presName="Name111" presStyleLbl="parChTrans1D4" presStyleIdx="13" presStyleCnt="19"/>
      <dgm:spPr/>
      <dgm:t>
        <a:bodyPr/>
        <a:lstStyle/>
        <a:p>
          <a:endParaRPr lang="en-GB"/>
        </a:p>
      </dgm:t>
    </dgm:pt>
    <dgm:pt modelId="{780EBEA5-05A6-4B66-B8D4-1F119084308D}" type="pres">
      <dgm:prSet presAssocID="{3EF1BC5B-4165-4AE2-A1A7-71F4CE938277}" presName="hierRoot3" presStyleCnt="0">
        <dgm:presLayoutVars>
          <dgm:hierBranch val="init"/>
        </dgm:presLayoutVars>
      </dgm:prSet>
      <dgm:spPr/>
    </dgm:pt>
    <dgm:pt modelId="{7645672B-8E11-4C6A-8489-9C72099FF193}" type="pres">
      <dgm:prSet presAssocID="{3EF1BC5B-4165-4AE2-A1A7-71F4CE938277}" presName="rootComposite3" presStyleCnt="0"/>
      <dgm:spPr/>
    </dgm:pt>
    <dgm:pt modelId="{2B9685D8-006A-4898-9C7B-EF18225D9069}" type="pres">
      <dgm:prSet presAssocID="{3EF1BC5B-4165-4AE2-A1A7-71F4CE938277}" presName="rootText3" presStyleLbl="asst1" presStyleIdx="19" presStyleCnt="26" custScaleX="2000000" custScaleY="2000000" custLinFactX="100000" custLinFactY="500000" custLinFactNeighborX="120857" custLinFactNeighborY="559552">
        <dgm:presLayoutVars>
          <dgm:chPref val="3"/>
        </dgm:presLayoutVars>
      </dgm:prSet>
      <dgm:spPr/>
      <dgm:t>
        <a:bodyPr/>
        <a:lstStyle/>
        <a:p>
          <a:endParaRPr lang="en-GB"/>
        </a:p>
      </dgm:t>
    </dgm:pt>
    <dgm:pt modelId="{CC89EADA-8B68-4529-85B9-BE8028CD765D}" type="pres">
      <dgm:prSet presAssocID="{3EF1BC5B-4165-4AE2-A1A7-71F4CE938277}" presName="rootConnector3" presStyleLbl="asst1" presStyleIdx="19" presStyleCnt="26"/>
      <dgm:spPr/>
      <dgm:t>
        <a:bodyPr/>
        <a:lstStyle/>
        <a:p>
          <a:endParaRPr lang="en-GB"/>
        </a:p>
      </dgm:t>
    </dgm:pt>
    <dgm:pt modelId="{11D71DE4-34CD-4089-97FC-93EB3E7B81A8}" type="pres">
      <dgm:prSet presAssocID="{3EF1BC5B-4165-4AE2-A1A7-71F4CE938277}" presName="hierChild6" presStyleCnt="0"/>
      <dgm:spPr/>
    </dgm:pt>
    <dgm:pt modelId="{64D9811F-A585-4E24-A849-01BD487824B7}" type="pres">
      <dgm:prSet presAssocID="{3EF1BC5B-4165-4AE2-A1A7-71F4CE938277}" presName="hierChild7" presStyleCnt="0"/>
      <dgm:spPr/>
    </dgm:pt>
    <dgm:pt modelId="{53EE3379-C4D9-4D2A-80F0-C6C5382A33C9}" type="pres">
      <dgm:prSet presAssocID="{F0799F3A-9CF7-43A4-A7DD-F6920F49BD61}" presName="Name111" presStyleLbl="parChTrans1D4" presStyleIdx="14" presStyleCnt="19"/>
      <dgm:spPr/>
      <dgm:t>
        <a:bodyPr/>
        <a:lstStyle/>
        <a:p>
          <a:endParaRPr lang="en-GB"/>
        </a:p>
      </dgm:t>
    </dgm:pt>
    <dgm:pt modelId="{F4FAFF53-A46A-4660-AAC2-E0C8439BA395}" type="pres">
      <dgm:prSet presAssocID="{3BBDC08C-E302-4EEF-8A04-14D81BB8EF0C}" presName="hierRoot3" presStyleCnt="0">
        <dgm:presLayoutVars>
          <dgm:hierBranch val="init"/>
        </dgm:presLayoutVars>
      </dgm:prSet>
      <dgm:spPr/>
    </dgm:pt>
    <dgm:pt modelId="{308126CF-87B0-475C-87E8-0E71B592CAB5}" type="pres">
      <dgm:prSet presAssocID="{3BBDC08C-E302-4EEF-8A04-14D81BB8EF0C}" presName="rootComposite3" presStyleCnt="0"/>
      <dgm:spPr/>
    </dgm:pt>
    <dgm:pt modelId="{7E37B81D-C9BD-4846-B557-61A6FBACEEAA}" type="pres">
      <dgm:prSet presAssocID="{3BBDC08C-E302-4EEF-8A04-14D81BB8EF0C}" presName="rootText3" presStyleLbl="asst1" presStyleIdx="20" presStyleCnt="26" custScaleX="2000000" custScaleY="2000000" custLinFactX="-600000" custLinFactY="1600000" custLinFactNeighborX="-603940" custLinFactNeighborY="1612065">
        <dgm:presLayoutVars>
          <dgm:chPref val="3"/>
        </dgm:presLayoutVars>
      </dgm:prSet>
      <dgm:spPr/>
      <dgm:t>
        <a:bodyPr/>
        <a:lstStyle/>
        <a:p>
          <a:endParaRPr lang="en-GB"/>
        </a:p>
      </dgm:t>
    </dgm:pt>
    <dgm:pt modelId="{227DDBD7-0C65-4CB6-AE8E-ED04C25D8C5F}" type="pres">
      <dgm:prSet presAssocID="{3BBDC08C-E302-4EEF-8A04-14D81BB8EF0C}" presName="rootConnector3" presStyleLbl="asst1" presStyleIdx="20" presStyleCnt="26"/>
      <dgm:spPr/>
      <dgm:t>
        <a:bodyPr/>
        <a:lstStyle/>
        <a:p>
          <a:endParaRPr lang="en-GB"/>
        </a:p>
      </dgm:t>
    </dgm:pt>
    <dgm:pt modelId="{B2A86D6F-C033-4649-9AA5-4BAFA06AFB5C}" type="pres">
      <dgm:prSet presAssocID="{3BBDC08C-E302-4EEF-8A04-14D81BB8EF0C}" presName="hierChild6" presStyleCnt="0"/>
      <dgm:spPr/>
    </dgm:pt>
    <dgm:pt modelId="{9AC3534E-221C-4310-86DD-E5B4BDA1EA35}" type="pres">
      <dgm:prSet presAssocID="{3BBDC08C-E302-4EEF-8A04-14D81BB8EF0C}" presName="hierChild7" presStyleCnt="0"/>
      <dgm:spPr/>
    </dgm:pt>
    <dgm:pt modelId="{735731F4-B3E8-4A88-9B34-9A1F0420FB18}" type="pres">
      <dgm:prSet presAssocID="{064974CF-D973-4D34-8BE6-7B76D41FB9DD}" presName="Name111" presStyleLbl="parChTrans1D4" presStyleIdx="15" presStyleCnt="19"/>
      <dgm:spPr/>
      <dgm:t>
        <a:bodyPr/>
        <a:lstStyle/>
        <a:p>
          <a:endParaRPr lang="en-GB"/>
        </a:p>
      </dgm:t>
    </dgm:pt>
    <dgm:pt modelId="{F80723A9-9743-460F-8FC4-3448003B5696}" type="pres">
      <dgm:prSet presAssocID="{F859457E-BC70-4756-BFAA-D50EA258BDF3}" presName="hierRoot3" presStyleCnt="0">
        <dgm:presLayoutVars>
          <dgm:hierBranch val="init"/>
        </dgm:presLayoutVars>
      </dgm:prSet>
      <dgm:spPr/>
    </dgm:pt>
    <dgm:pt modelId="{E050F4DB-D7F1-47AF-8363-9920F7A366B8}" type="pres">
      <dgm:prSet presAssocID="{F859457E-BC70-4756-BFAA-D50EA258BDF3}" presName="rootComposite3" presStyleCnt="0"/>
      <dgm:spPr/>
    </dgm:pt>
    <dgm:pt modelId="{AC9CFD7E-8D94-410F-B512-CAA8A62EAA1F}" type="pres">
      <dgm:prSet presAssocID="{F859457E-BC70-4756-BFAA-D50EA258BDF3}" presName="rootText3" presStyleLbl="asst1" presStyleIdx="21" presStyleCnt="26" custScaleX="2000000" custScaleY="2000000" custLinFactX="800000" custLinFactY="1937836" custLinFactNeighborX="843408" custLinFactNeighborY="2000000">
        <dgm:presLayoutVars>
          <dgm:chPref val="3"/>
        </dgm:presLayoutVars>
      </dgm:prSet>
      <dgm:spPr/>
      <dgm:t>
        <a:bodyPr/>
        <a:lstStyle/>
        <a:p>
          <a:endParaRPr lang="en-GB"/>
        </a:p>
      </dgm:t>
    </dgm:pt>
    <dgm:pt modelId="{59591444-B07A-438B-A4EC-B1FBC103E086}" type="pres">
      <dgm:prSet presAssocID="{F859457E-BC70-4756-BFAA-D50EA258BDF3}" presName="rootConnector3" presStyleLbl="asst1" presStyleIdx="21" presStyleCnt="26"/>
      <dgm:spPr/>
      <dgm:t>
        <a:bodyPr/>
        <a:lstStyle/>
        <a:p>
          <a:endParaRPr lang="en-GB"/>
        </a:p>
      </dgm:t>
    </dgm:pt>
    <dgm:pt modelId="{1E61CE96-4FB4-42F2-93E0-8270C44A95FF}" type="pres">
      <dgm:prSet presAssocID="{F859457E-BC70-4756-BFAA-D50EA258BDF3}" presName="hierChild6" presStyleCnt="0"/>
      <dgm:spPr/>
    </dgm:pt>
    <dgm:pt modelId="{28002AB7-7E10-45FA-8B7E-227C459ADDB5}" type="pres">
      <dgm:prSet presAssocID="{F859457E-BC70-4756-BFAA-D50EA258BDF3}" presName="hierChild7" presStyleCnt="0"/>
      <dgm:spPr/>
    </dgm:pt>
    <dgm:pt modelId="{3AD48C78-0B20-4E16-8F1B-CF2E39705C3D}" type="pres">
      <dgm:prSet presAssocID="{29A03FB7-8A40-41E1-8361-5AEA8631E2F5}" presName="Name111" presStyleLbl="parChTrans1D4" presStyleIdx="16" presStyleCnt="19"/>
      <dgm:spPr/>
      <dgm:t>
        <a:bodyPr/>
        <a:lstStyle/>
        <a:p>
          <a:endParaRPr lang="en-US"/>
        </a:p>
      </dgm:t>
    </dgm:pt>
    <dgm:pt modelId="{B8BFF3FD-2C51-457C-A251-08C65A258274}" type="pres">
      <dgm:prSet presAssocID="{4284228F-198C-47C1-BBA4-3DFEB842FB3F}" presName="hierRoot3" presStyleCnt="0">
        <dgm:presLayoutVars>
          <dgm:hierBranch val="init"/>
        </dgm:presLayoutVars>
      </dgm:prSet>
      <dgm:spPr/>
    </dgm:pt>
    <dgm:pt modelId="{751A3D07-296F-4A6B-985D-479B775CB069}" type="pres">
      <dgm:prSet presAssocID="{4284228F-198C-47C1-BBA4-3DFEB842FB3F}" presName="rootComposite3" presStyleCnt="0"/>
      <dgm:spPr/>
    </dgm:pt>
    <dgm:pt modelId="{8DD80419-5BF5-4EAD-97C8-39B7E458B61A}" type="pres">
      <dgm:prSet presAssocID="{4284228F-198C-47C1-BBA4-3DFEB842FB3F}" presName="rootText3" presStyleLbl="asst1" presStyleIdx="22" presStyleCnt="26" custScaleX="2000000" custScaleY="2000000" custLinFactX="1446692" custLinFactY="-417283" custLinFactNeighborX="1500000" custLinFactNeighborY="-500000">
        <dgm:presLayoutVars>
          <dgm:chPref val="3"/>
        </dgm:presLayoutVars>
      </dgm:prSet>
      <dgm:spPr/>
      <dgm:t>
        <a:bodyPr/>
        <a:lstStyle/>
        <a:p>
          <a:endParaRPr lang="en-US"/>
        </a:p>
      </dgm:t>
    </dgm:pt>
    <dgm:pt modelId="{7DB3530F-2D45-4251-9B1B-66E73B6C7678}" type="pres">
      <dgm:prSet presAssocID="{4284228F-198C-47C1-BBA4-3DFEB842FB3F}" presName="rootConnector3" presStyleLbl="asst1" presStyleIdx="22" presStyleCnt="26"/>
      <dgm:spPr/>
      <dgm:t>
        <a:bodyPr/>
        <a:lstStyle/>
        <a:p>
          <a:endParaRPr lang="en-US"/>
        </a:p>
      </dgm:t>
    </dgm:pt>
    <dgm:pt modelId="{2A715CE5-6A5B-4779-AD62-55937140302D}" type="pres">
      <dgm:prSet presAssocID="{4284228F-198C-47C1-BBA4-3DFEB842FB3F}" presName="hierChild6" presStyleCnt="0"/>
      <dgm:spPr/>
    </dgm:pt>
    <dgm:pt modelId="{80D2CD0E-F756-48CB-B028-EE51A8118457}" type="pres">
      <dgm:prSet presAssocID="{4284228F-198C-47C1-BBA4-3DFEB842FB3F}" presName="hierChild7" presStyleCnt="0"/>
      <dgm:spPr/>
    </dgm:pt>
    <dgm:pt modelId="{2BBD5777-2556-419D-A140-58B3A897BCA4}" type="pres">
      <dgm:prSet presAssocID="{A25004B9-C00F-425C-9C1D-D2709412066D}" presName="Name111" presStyleLbl="parChTrans1D3" presStyleIdx="4" presStyleCnt="5"/>
      <dgm:spPr/>
      <dgm:t>
        <a:bodyPr/>
        <a:lstStyle/>
        <a:p>
          <a:endParaRPr lang="en-GB"/>
        </a:p>
      </dgm:t>
    </dgm:pt>
    <dgm:pt modelId="{45959E9D-DFDD-4732-9B81-D565E1947246}" type="pres">
      <dgm:prSet presAssocID="{89EDD6CB-12A6-4407-8D51-1EA336FD9034}" presName="hierRoot3" presStyleCnt="0">
        <dgm:presLayoutVars>
          <dgm:hierBranch val="init"/>
        </dgm:presLayoutVars>
      </dgm:prSet>
      <dgm:spPr/>
    </dgm:pt>
    <dgm:pt modelId="{EA357349-5F60-4FEA-9096-77F9C1911761}" type="pres">
      <dgm:prSet presAssocID="{89EDD6CB-12A6-4407-8D51-1EA336FD9034}" presName="rootComposite3" presStyleCnt="0"/>
      <dgm:spPr/>
    </dgm:pt>
    <dgm:pt modelId="{BE3D0660-B829-4F25-92E1-A1EDDDC5D277}" type="pres">
      <dgm:prSet presAssocID="{89EDD6CB-12A6-4407-8D51-1EA336FD9034}" presName="rootText3" presStyleLbl="asst1" presStyleIdx="23" presStyleCnt="26" custScaleX="2000000" custScaleY="2000000" custLinFactX="-100000" custLinFactY="-1600000" custLinFactNeighborX="-148522" custLinFactNeighborY="-1603912">
        <dgm:presLayoutVars>
          <dgm:chPref val="3"/>
        </dgm:presLayoutVars>
      </dgm:prSet>
      <dgm:spPr/>
      <dgm:t>
        <a:bodyPr/>
        <a:lstStyle/>
        <a:p>
          <a:endParaRPr lang="en-GB"/>
        </a:p>
      </dgm:t>
    </dgm:pt>
    <dgm:pt modelId="{EE265A84-FCD0-4925-85CD-37B4AEFFE777}" type="pres">
      <dgm:prSet presAssocID="{89EDD6CB-12A6-4407-8D51-1EA336FD9034}" presName="rootConnector3" presStyleLbl="asst1" presStyleIdx="23" presStyleCnt="26"/>
      <dgm:spPr/>
      <dgm:t>
        <a:bodyPr/>
        <a:lstStyle/>
        <a:p>
          <a:endParaRPr lang="en-GB"/>
        </a:p>
      </dgm:t>
    </dgm:pt>
    <dgm:pt modelId="{894E6270-56AC-49C9-8F58-F05838E3ACDB}" type="pres">
      <dgm:prSet presAssocID="{89EDD6CB-12A6-4407-8D51-1EA336FD9034}" presName="hierChild6" presStyleCnt="0"/>
      <dgm:spPr/>
    </dgm:pt>
    <dgm:pt modelId="{ED92570F-D422-4D9D-A044-03E02C0EDD8D}" type="pres">
      <dgm:prSet presAssocID="{89EDD6CB-12A6-4407-8D51-1EA336FD9034}" presName="hierChild7" presStyleCnt="0"/>
      <dgm:spPr/>
    </dgm:pt>
    <dgm:pt modelId="{38E82CCC-EAE7-4213-9EB8-2CB4212845D8}" type="pres">
      <dgm:prSet presAssocID="{5EE585BE-1F3B-48F7-8CAC-44B214DF1258}" presName="Name111" presStyleLbl="parChTrans1D4" presStyleIdx="17" presStyleCnt="19"/>
      <dgm:spPr/>
      <dgm:t>
        <a:bodyPr/>
        <a:lstStyle/>
        <a:p>
          <a:endParaRPr lang="en-GB"/>
        </a:p>
      </dgm:t>
    </dgm:pt>
    <dgm:pt modelId="{8CDB8370-ED72-4A08-8726-6698335E24E8}" type="pres">
      <dgm:prSet presAssocID="{A7D78EF8-C75D-4758-8FC1-1A35565F20E4}" presName="hierRoot3" presStyleCnt="0">
        <dgm:presLayoutVars>
          <dgm:hierBranch val="init"/>
        </dgm:presLayoutVars>
      </dgm:prSet>
      <dgm:spPr/>
    </dgm:pt>
    <dgm:pt modelId="{C827EA68-D0ED-42A6-8887-9873ADF4684C}" type="pres">
      <dgm:prSet presAssocID="{A7D78EF8-C75D-4758-8FC1-1A35565F20E4}" presName="rootComposite3" presStyleCnt="0"/>
      <dgm:spPr/>
    </dgm:pt>
    <dgm:pt modelId="{51930273-B49F-4CE2-A2DA-606850AAC2AC}" type="pres">
      <dgm:prSet presAssocID="{A7D78EF8-C75D-4758-8FC1-1A35565F20E4}" presName="rootText3" presStyleLbl="asst1" presStyleIdx="24" presStyleCnt="26" custScaleX="2000000" custScaleY="2000000" custLinFactX="-339785" custLinFactY="-1200000" custLinFactNeighborX="-400000" custLinFactNeighborY="-1244689">
        <dgm:presLayoutVars>
          <dgm:chPref val="3"/>
        </dgm:presLayoutVars>
      </dgm:prSet>
      <dgm:spPr/>
      <dgm:t>
        <a:bodyPr/>
        <a:lstStyle/>
        <a:p>
          <a:endParaRPr lang="en-GB"/>
        </a:p>
      </dgm:t>
    </dgm:pt>
    <dgm:pt modelId="{34247F3D-3851-4179-95F1-A8F765291C9C}" type="pres">
      <dgm:prSet presAssocID="{A7D78EF8-C75D-4758-8FC1-1A35565F20E4}" presName="rootConnector3" presStyleLbl="asst1" presStyleIdx="24" presStyleCnt="26"/>
      <dgm:spPr/>
      <dgm:t>
        <a:bodyPr/>
        <a:lstStyle/>
        <a:p>
          <a:endParaRPr lang="en-GB"/>
        </a:p>
      </dgm:t>
    </dgm:pt>
    <dgm:pt modelId="{E88BA3F2-8841-4971-B258-355907F6BA03}" type="pres">
      <dgm:prSet presAssocID="{A7D78EF8-C75D-4758-8FC1-1A35565F20E4}" presName="hierChild6" presStyleCnt="0"/>
      <dgm:spPr/>
    </dgm:pt>
    <dgm:pt modelId="{48FC9BD7-0569-448D-A173-0227AD6C2D00}" type="pres">
      <dgm:prSet presAssocID="{A7D78EF8-C75D-4758-8FC1-1A35565F20E4}" presName="hierChild7" presStyleCnt="0"/>
      <dgm:spPr/>
    </dgm:pt>
    <dgm:pt modelId="{2BF8B1F3-1B58-4110-8A5F-4F45944A7EFE}" type="pres">
      <dgm:prSet presAssocID="{D696D06A-0249-4D53-83E8-0B5063D22123}" presName="Name111" presStyleLbl="parChTrans1D4" presStyleIdx="18" presStyleCnt="19"/>
      <dgm:spPr/>
      <dgm:t>
        <a:bodyPr/>
        <a:lstStyle/>
        <a:p>
          <a:endParaRPr lang="en-GB"/>
        </a:p>
      </dgm:t>
    </dgm:pt>
    <dgm:pt modelId="{9654874A-271C-462D-B217-65830688A9E1}" type="pres">
      <dgm:prSet presAssocID="{0C668483-8DB0-4031-AE35-BB3DC4FE3AF1}" presName="hierRoot3" presStyleCnt="0">
        <dgm:presLayoutVars>
          <dgm:hierBranch val="init"/>
        </dgm:presLayoutVars>
      </dgm:prSet>
      <dgm:spPr/>
    </dgm:pt>
    <dgm:pt modelId="{5F80CCFE-D956-4CE1-A300-A6A40C54B509}" type="pres">
      <dgm:prSet presAssocID="{0C668483-8DB0-4031-AE35-BB3DC4FE3AF1}" presName="rootComposite3" presStyleCnt="0"/>
      <dgm:spPr/>
    </dgm:pt>
    <dgm:pt modelId="{A920D933-9F20-4699-B577-D7D29113C9ED}" type="pres">
      <dgm:prSet presAssocID="{0C668483-8DB0-4031-AE35-BB3DC4FE3AF1}" presName="rootText3" presStyleLbl="asst1" presStyleIdx="25" presStyleCnt="26" custScaleX="2000000" custScaleY="2000000" custLinFactX="8760" custLinFactY="-1300000" custLinFactNeighborX="100000" custLinFactNeighborY="-1323325">
        <dgm:presLayoutVars>
          <dgm:chPref val="3"/>
        </dgm:presLayoutVars>
      </dgm:prSet>
      <dgm:spPr/>
      <dgm:t>
        <a:bodyPr/>
        <a:lstStyle/>
        <a:p>
          <a:endParaRPr lang="en-GB"/>
        </a:p>
      </dgm:t>
    </dgm:pt>
    <dgm:pt modelId="{059CF787-A935-4718-A16A-728DE0E45792}" type="pres">
      <dgm:prSet presAssocID="{0C668483-8DB0-4031-AE35-BB3DC4FE3AF1}" presName="rootConnector3" presStyleLbl="asst1" presStyleIdx="25" presStyleCnt="26"/>
      <dgm:spPr/>
      <dgm:t>
        <a:bodyPr/>
        <a:lstStyle/>
        <a:p>
          <a:endParaRPr lang="en-GB"/>
        </a:p>
      </dgm:t>
    </dgm:pt>
    <dgm:pt modelId="{848A624E-0C6A-4506-9A88-90F3ADBE0F32}" type="pres">
      <dgm:prSet presAssocID="{0C668483-8DB0-4031-AE35-BB3DC4FE3AF1}" presName="hierChild6" presStyleCnt="0"/>
      <dgm:spPr/>
    </dgm:pt>
    <dgm:pt modelId="{BA7EF91D-3C57-4A1B-B3CF-01C99882A576}" type="pres">
      <dgm:prSet presAssocID="{0C668483-8DB0-4031-AE35-BB3DC4FE3AF1}" presName="hierChild7" presStyleCnt="0"/>
      <dgm:spPr/>
    </dgm:pt>
  </dgm:ptLst>
  <dgm:cxnLst>
    <dgm:cxn modelId="{70B94113-2F20-403A-835A-D170E61B91ED}" srcId="{89CA7FB1-CA75-4434-8A45-9A71334A2D83}" destId="{B631B7B8-084F-4564-9389-99E0643D80CD}" srcOrd="1" destOrd="0" parTransId="{E810120D-E565-4CDB-8F81-4419110DC319}" sibTransId="{3F0A87FE-C193-47DC-86C0-21B3A4C5CAEB}"/>
    <dgm:cxn modelId="{39DB9BED-7E4E-4E2C-8D8C-0A3FB016BCBD}" type="presOf" srcId="{CA88BCF5-4529-4894-A8A1-0B74D566BCB0}" destId="{E6860C8D-DAC3-4510-80C4-991D0EB88B04}" srcOrd="0" destOrd="0" presId="urn:microsoft.com/office/officeart/2005/8/layout/orgChart1"/>
    <dgm:cxn modelId="{6A230F26-FFC1-4D31-80CE-D0575F06A052}" type="presOf" srcId="{3BBDC08C-E302-4EEF-8A04-14D81BB8EF0C}" destId="{7E37B81D-C9BD-4846-B557-61A6FBACEEAA}" srcOrd="0" destOrd="0" presId="urn:microsoft.com/office/officeart/2005/8/layout/orgChart1"/>
    <dgm:cxn modelId="{F03FF97A-1FA8-472F-8A3A-576A2F58BBBA}" type="presOf" srcId="{F859457E-BC70-4756-BFAA-D50EA258BDF3}" destId="{AC9CFD7E-8D94-410F-B512-CAA8A62EAA1F}" srcOrd="0" destOrd="0" presId="urn:microsoft.com/office/officeart/2005/8/layout/orgChart1"/>
    <dgm:cxn modelId="{C28D5950-16D6-4722-9B76-2D9EFC7CDC2A}" srcId="{3EF1BC5B-4165-4AE2-A1A7-71F4CE938277}" destId="{F859457E-BC70-4756-BFAA-D50EA258BDF3}" srcOrd="1" destOrd="0" parTransId="{064974CF-D973-4D34-8BE6-7B76D41FB9DD}" sibTransId="{5E1ACD39-18E1-4078-89FA-514BBE10EA9F}"/>
    <dgm:cxn modelId="{A1CD5927-F5FF-4BAF-A966-452674C5380D}" type="presOf" srcId="{D6C49017-6C04-4D1B-89EC-E94E4D733E18}" destId="{3E81953D-B475-42F2-872D-E81EDA9D3088}" srcOrd="1" destOrd="0" presId="urn:microsoft.com/office/officeart/2005/8/layout/orgChart1"/>
    <dgm:cxn modelId="{8C4304DD-9071-4C50-ACA6-19BC33A3CA74}" type="presOf" srcId="{A93AFC68-D6FB-45E6-82A2-3CEE4BC7EBA0}" destId="{BC3E633F-8461-403E-BDEC-B7E99735FFBE}" srcOrd="0" destOrd="0" presId="urn:microsoft.com/office/officeart/2005/8/layout/orgChart1"/>
    <dgm:cxn modelId="{BA68FB57-51B1-4079-8CFC-F7079661B656}" type="presOf" srcId="{90EF4112-B4AA-4B9F-9EF7-EB481C7B90CB}" destId="{D7CB6126-5F88-480E-92C1-20FCC6A6B1BC}" srcOrd="0" destOrd="0" presId="urn:microsoft.com/office/officeart/2005/8/layout/orgChart1"/>
    <dgm:cxn modelId="{239CAD36-209D-4B09-A041-3AE6472B38AD}" type="presOf" srcId="{D9F38DD3-F2C8-42C8-B999-4C76D9307E60}" destId="{6400440C-3C9D-4F20-9C9E-59774D45D5AA}" srcOrd="0" destOrd="0" presId="urn:microsoft.com/office/officeart/2005/8/layout/orgChart1"/>
    <dgm:cxn modelId="{CE91EDF7-C507-457F-9665-1CFD640758FB}" type="presOf" srcId="{99974594-39E7-4B49-A6E9-7D656202619B}" destId="{266D1529-FC20-4446-9D6D-6190E4D50402}" srcOrd="0" destOrd="0" presId="urn:microsoft.com/office/officeart/2005/8/layout/orgChart1"/>
    <dgm:cxn modelId="{2B973E24-3938-4300-8A8E-515F8F5C27F6}" type="presOf" srcId="{4F6616C0-8FDF-4162-B602-92BC84E1048A}" destId="{331505A9-7D7A-4F89-B9EA-764F55414808}" srcOrd="0" destOrd="0" presId="urn:microsoft.com/office/officeart/2005/8/layout/orgChart1"/>
    <dgm:cxn modelId="{2AEC8179-5ECB-434C-AD41-519F2D23D12D}" type="presOf" srcId="{4284228F-198C-47C1-BBA4-3DFEB842FB3F}" destId="{7DB3530F-2D45-4251-9B1B-66E73B6C7678}" srcOrd="1" destOrd="0" presId="urn:microsoft.com/office/officeart/2005/8/layout/orgChart1"/>
    <dgm:cxn modelId="{1B8226BE-F803-4F0A-82D3-7477373165E5}" srcId="{B631B7B8-084F-4564-9389-99E0643D80CD}" destId="{9E44AD2C-2601-4E19-995A-433C389CCF5B}" srcOrd="1" destOrd="0" parTransId="{24FA715E-8556-4869-9C6B-8237703100CE}" sibTransId="{187C7A16-531C-474C-959D-4EC996890AC3}"/>
    <dgm:cxn modelId="{CE415F7A-0AE8-4BDC-99E5-4EE2EEA68315}" type="presOf" srcId="{64BF3E07-4950-4AA6-BD1B-613D5BA4926F}" destId="{B548C1C7-9FEC-413F-93AE-568D8802B6D4}" srcOrd="0" destOrd="0" presId="urn:microsoft.com/office/officeart/2005/8/layout/orgChart1"/>
    <dgm:cxn modelId="{13908C15-E18E-4016-B477-6D6A07E7E0DD}" type="presOf" srcId="{29A03FB7-8A40-41E1-8361-5AEA8631E2F5}" destId="{3AD48C78-0B20-4E16-8F1B-CF2E39705C3D}" srcOrd="0" destOrd="0" presId="urn:microsoft.com/office/officeart/2005/8/layout/orgChart1"/>
    <dgm:cxn modelId="{4D29C8E9-9E18-4989-A67E-BD5FA7B13FE2}" type="presOf" srcId="{577C95EA-176F-4E99-A1A6-58827A06F625}" destId="{B080475C-2924-4FAC-9E7C-E58DBC8F807E}" srcOrd="1" destOrd="0" presId="urn:microsoft.com/office/officeart/2005/8/layout/orgChart1"/>
    <dgm:cxn modelId="{85626899-8FC8-4443-A710-8CEF6F07BE35}" type="presOf" srcId="{5EE585BE-1F3B-48F7-8CAC-44B214DF1258}" destId="{38E82CCC-EAE7-4213-9EB8-2CB4212845D8}" srcOrd="0" destOrd="0" presId="urn:microsoft.com/office/officeart/2005/8/layout/orgChart1"/>
    <dgm:cxn modelId="{03D91657-0309-401D-9585-F9BB99E80F4D}" type="presOf" srcId="{A7D78EF8-C75D-4758-8FC1-1A35565F20E4}" destId="{34247F3D-3851-4179-95F1-A8F765291C9C}" srcOrd="1" destOrd="0" presId="urn:microsoft.com/office/officeart/2005/8/layout/orgChart1"/>
    <dgm:cxn modelId="{BF0E6663-AFE6-4372-B190-1AF1026AE551}" type="presOf" srcId="{E810120D-E565-4CDB-8F81-4419110DC319}" destId="{5B25CD9E-0182-44CD-B44A-FBD70C8504F0}" srcOrd="0" destOrd="0" presId="urn:microsoft.com/office/officeart/2005/8/layout/orgChart1"/>
    <dgm:cxn modelId="{38FD8135-4B57-445B-87AF-F479E4BC48B7}" type="presOf" srcId="{9E44AD2C-2601-4E19-995A-433C389CCF5B}" destId="{2E3104F9-A768-4533-918B-2537F78853B9}" srcOrd="1" destOrd="0" presId="urn:microsoft.com/office/officeart/2005/8/layout/orgChart1"/>
    <dgm:cxn modelId="{405F7D0D-3FF8-4836-8736-89C360F5F63A}" srcId="{3EF1BC5B-4165-4AE2-A1A7-71F4CE938277}" destId="{3BBDC08C-E302-4EEF-8A04-14D81BB8EF0C}" srcOrd="0" destOrd="0" parTransId="{F0799F3A-9CF7-43A4-A7DD-F6920F49BD61}" sibTransId="{CE7EB67C-576D-4E9F-831F-9F5B2253817C}"/>
    <dgm:cxn modelId="{44C1CC5F-4C79-470B-9E8C-1F31506593D4}" type="presOf" srcId="{CA22C88E-0669-49D0-8926-21D7B4218441}" destId="{4DFF4648-B7C6-4374-BC41-506B87EB4D4B}" srcOrd="1" destOrd="0" presId="urn:microsoft.com/office/officeart/2005/8/layout/orgChart1"/>
    <dgm:cxn modelId="{1F624D73-AA84-41E6-9980-06A8F727591E}" srcId="{C8DC7EEA-3BAD-4A17-B214-E34636C975B0}" destId="{D52FBA9B-D316-4AEE-A601-C03F8AEB224F}" srcOrd="1" destOrd="0" parTransId="{0B83FA1A-6018-4BAF-B624-185D76909078}" sibTransId="{ACBCFC37-EAD9-4174-8820-BF98C7010F15}"/>
    <dgm:cxn modelId="{86A27D3D-58E9-459B-A167-BABDB677140C}" type="presOf" srcId="{A25004B9-C00F-425C-9C1D-D2709412066D}" destId="{2BBD5777-2556-419D-A140-58B3A897BCA4}" srcOrd="0" destOrd="0" presId="urn:microsoft.com/office/officeart/2005/8/layout/orgChart1"/>
    <dgm:cxn modelId="{47F74FDD-AB44-4897-B218-7F3500208DD4}" type="presOf" srcId="{D696D06A-0249-4D53-83E8-0B5063D22123}" destId="{2BF8B1F3-1B58-4110-8A5F-4F45944A7EFE}" srcOrd="0" destOrd="0" presId="urn:microsoft.com/office/officeart/2005/8/layout/orgChart1"/>
    <dgm:cxn modelId="{F8980C50-AD59-411A-9AF9-7C065EC7B91A}" type="presOf" srcId="{718FE6DB-BE4D-422A-8E4F-C6A156970B60}" destId="{85223D6A-2F60-4869-AF98-0C08151C0259}" srcOrd="1" destOrd="0" presId="urn:microsoft.com/office/officeart/2005/8/layout/orgChart1"/>
    <dgm:cxn modelId="{9E79A46A-4F50-48F4-BFEC-F961F3EDF78F}" type="presOf" srcId="{3EF1BC5B-4165-4AE2-A1A7-71F4CE938277}" destId="{2B9685D8-006A-4898-9C7B-EF18225D9069}" srcOrd="0" destOrd="0" presId="urn:microsoft.com/office/officeart/2005/8/layout/orgChart1"/>
    <dgm:cxn modelId="{B3559237-AD2E-46C7-ADC8-2FE352510C91}" type="presOf" srcId="{7F08AE7F-C7BF-471E-B5C5-6CA509F5F839}" destId="{18DBB891-5FB1-4FC9-B96D-C5064DA55C1F}" srcOrd="0" destOrd="0" presId="urn:microsoft.com/office/officeart/2005/8/layout/orgChart1"/>
    <dgm:cxn modelId="{5B4964C9-4B4F-4C29-9BF0-55525636E00D}" type="presOf" srcId="{87E2C29C-B3D9-45A0-A107-E961620B790C}" destId="{1C42D5E8-DEC8-450D-BA46-351F457B392D}" srcOrd="1" destOrd="0" presId="urn:microsoft.com/office/officeart/2005/8/layout/orgChart1"/>
    <dgm:cxn modelId="{47E7611E-0BA5-430F-9943-76A1B9C8F28B}" type="presOf" srcId="{C13DDE89-6CFC-4811-9CB2-76034BCB653E}" destId="{ED2F88C3-BFC2-44C2-9FA2-BBA0B9689223}" srcOrd="0" destOrd="0" presId="urn:microsoft.com/office/officeart/2005/8/layout/orgChart1"/>
    <dgm:cxn modelId="{5FC0BDDE-8E08-4E38-A67C-48A5ABD42B6B}" type="presOf" srcId="{5C728389-889D-4FDA-BF63-4F68F5139CF7}" destId="{4E2B58C2-7DFF-4928-A50C-3F879B47E332}" srcOrd="0" destOrd="0" presId="urn:microsoft.com/office/officeart/2005/8/layout/orgChart1"/>
    <dgm:cxn modelId="{BBDEF268-8A59-4002-A99F-DC98EAAB8F14}" type="presOf" srcId="{5EC00975-01E5-406B-BFE8-5EC62841049D}" destId="{8D4EE2CB-0D3C-4BE6-9A54-682393A74257}" srcOrd="1" destOrd="0" presId="urn:microsoft.com/office/officeart/2005/8/layout/orgChart1"/>
    <dgm:cxn modelId="{2C2C6FFF-9D06-43B9-B607-25A82F075286}" type="presOf" srcId="{EFF6A549-C0EB-4666-A76A-6EA50BE84AF5}" destId="{AA77394C-2023-4562-8F67-23AFB206F30E}" srcOrd="0" destOrd="0" presId="urn:microsoft.com/office/officeart/2005/8/layout/orgChart1"/>
    <dgm:cxn modelId="{EA152464-4BB0-4787-AA68-16983EAF60F3}" srcId="{CA88BCF5-4529-4894-A8A1-0B74D566BCB0}" destId="{B13EBD08-60E6-4BF7-B127-E6075EB2CAD4}" srcOrd="0" destOrd="0" parTransId="{DF39462D-1755-4379-9F2D-1E78FA4B8B73}" sibTransId="{76D1F70A-B867-41FF-B8E2-DF788D62499C}"/>
    <dgm:cxn modelId="{42CCF3D4-16D9-4524-9EF6-9BAE803873EB}" type="presOf" srcId="{DF960F08-4B64-4417-A942-184FBE14048D}" destId="{416F0F07-DEA0-4A7D-AF8A-3797342A2A89}" srcOrd="0" destOrd="0" presId="urn:microsoft.com/office/officeart/2005/8/layout/orgChart1"/>
    <dgm:cxn modelId="{0FDF90E7-6812-4CD7-B60B-F33E628D38A8}" srcId="{CA22C88E-0669-49D0-8926-21D7B4218441}" destId="{AE273834-3402-4F3E-9359-60E39C54B9E5}" srcOrd="0" destOrd="0" parTransId="{D66EDA4E-0315-406C-AB8A-446FFDCA157D}" sibTransId="{4C7F0DEB-D990-44E7-9169-242BD8CF23F0}"/>
    <dgm:cxn modelId="{132BDA3C-42C5-4611-93A3-3895E4BE15B0}" type="presOf" srcId="{D52FBA9B-D316-4AEE-A601-C03F8AEB224F}" destId="{17A7BBEF-86F0-4326-8631-B822BDA06C6D}" srcOrd="1" destOrd="0" presId="urn:microsoft.com/office/officeart/2005/8/layout/orgChart1"/>
    <dgm:cxn modelId="{E7FF94DF-526F-4A83-9C40-D68315E823FC}" type="presOf" srcId="{AE273834-3402-4F3E-9359-60E39C54B9E5}" destId="{593BFDB1-CAE3-4872-BF45-DD9DA354BA9B}" srcOrd="1" destOrd="0" presId="urn:microsoft.com/office/officeart/2005/8/layout/orgChart1"/>
    <dgm:cxn modelId="{93CCDEF2-2181-4371-8695-12696BB59FF6}" type="presOf" srcId="{1DC45992-552B-4F2F-90CA-7C788AE60A5B}" destId="{0EB56516-F058-4E18-A11A-661CE5FFFD20}" srcOrd="0" destOrd="0" presId="urn:microsoft.com/office/officeart/2005/8/layout/orgChart1"/>
    <dgm:cxn modelId="{B64BA5C1-28D8-4BA7-93DE-1C6ADF33C216}" srcId="{7F08AE7F-C7BF-471E-B5C5-6CA509F5F839}" destId="{C8DC7EEA-3BAD-4A17-B214-E34636C975B0}" srcOrd="1" destOrd="0" parTransId="{99974594-39E7-4B49-A6E9-7D656202619B}" sibTransId="{1CF324B5-D9FD-4161-BC7C-FB2BF0B26BD3}"/>
    <dgm:cxn modelId="{CE6B5CE1-8FF8-499D-A3C9-EB3BC1BE30CA}" srcId="{9E44AD2C-2601-4E19-995A-433C389CCF5B}" destId="{87E2C29C-B3D9-45A0-A107-E961620B790C}" srcOrd="1" destOrd="0" parTransId="{5C728389-889D-4FDA-BF63-4F68F5139CF7}" sibTransId="{C24DE0C0-E0B6-4409-A636-0F8E16EDCDCE}"/>
    <dgm:cxn modelId="{8BAA5512-EE98-447B-AFA2-AF3F20D8E9C5}" type="presOf" srcId="{C8DC7EEA-3BAD-4A17-B214-E34636C975B0}" destId="{5D0BB2C5-B585-4B59-8165-BA89E901922A}" srcOrd="0" destOrd="0" presId="urn:microsoft.com/office/officeart/2005/8/layout/orgChart1"/>
    <dgm:cxn modelId="{CC03D410-7017-488C-88B1-2A8A1767ED71}" type="presOf" srcId="{89CA7FB1-CA75-4434-8A45-9A71334A2D83}" destId="{4FFFDE0E-778C-40EC-AEEA-F6F45864A6CC}" srcOrd="0" destOrd="0" presId="urn:microsoft.com/office/officeart/2005/8/layout/orgChart1"/>
    <dgm:cxn modelId="{7AEDD621-53B4-4462-9A6A-580D4F457E3D}" type="presOf" srcId="{EFF6A549-C0EB-4666-A76A-6EA50BE84AF5}" destId="{E399D96D-2E0D-4FBE-9A07-3F0A19F278AA}" srcOrd="1" destOrd="0" presId="urn:microsoft.com/office/officeart/2005/8/layout/orgChart1"/>
    <dgm:cxn modelId="{E5F6889B-DF04-4654-851C-EA69B4BEBEB0}" type="presOf" srcId="{3D52A457-41A8-415E-890A-6088D0BF1C99}" destId="{5B7DE618-4DFA-4424-ADA1-B345F466AFF9}" srcOrd="0" destOrd="0" presId="urn:microsoft.com/office/officeart/2005/8/layout/orgChart1"/>
    <dgm:cxn modelId="{2F42E5B6-5543-4D3F-A584-91FBBC1A8366}" type="presOf" srcId="{4284228F-198C-47C1-BBA4-3DFEB842FB3F}" destId="{8DD80419-5BF5-4EAD-97C8-39B7E458B61A}" srcOrd="0" destOrd="0" presId="urn:microsoft.com/office/officeart/2005/8/layout/orgChart1"/>
    <dgm:cxn modelId="{336A2336-5C02-40CF-97FA-CD97D4B21DE9}" srcId="{87E2C29C-B3D9-45A0-A107-E961620B790C}" destId="{B3C3776B-77C5-4635-99FD-534DF9461E01}" srcOrd="0" destOrd="0" parTransId="{E720D17C-DE61-4CD2-84DC-19BE97FC730E}" sibTransId="{94BE868C-755C-4001-B3D9-071FA9378B1C}"/>
    <dgm:cxn modelId="{620B4EA0-EC38-4DA0-83A6-5915AB90CCFF}" type="presOf" srcId="{7F08AE7F-C7BF-471E-B5C5-6CA509F5F839}" destId="{C438B4BE-0CEA-4568-906B-AD0392F24989}" srcOrd="1" destOrd="0" presId="urn:microsoft.com/office/officeart/2005/8/layout/orgChart1"/>
    <dgm:cxn modelId="{60C99DD7-CDCF-4CC3-AECE-7F521B4A4358}" srcId="{3EF1BC5B-4165-4AE2-A1A7-71F4CE938277}" destId="{4284228F-198C-47C1-BBA4-3DFEB842FB3F}" srcOrd="2" destOrd="0" parTransId="{29A03FB7-8A40-41E1-8361-5AEA8631E2F5}" sibTransId="{EB8BB0B3-832A-4DC9-B50A-A9A21BBE351F}"/>
    <dgm:cxn modelId="{B1034E83-E4A5-4799-B43C-D7B05ECA4B0D}" type="presOf" srcId="{D9F38DD3-F2C8-42C8-B999-4C76D9307E60}" destId="{CB758D7D-076B-4D90-B7B3-5BAE8F6E91EF}" srcOrd="1" destOrd="0" presId="urn:microsoft.com/office/officeart/2005/8/layout/orgChart1"/>
    <dgm:cxn modelId="{4F9EF386-3EE8-4913-AD6C-0777510AB65A}" type="presOf" srcId="{3EF1BC5B-4165-4AE2-A1A7-71F4CE938277}" destId="{CC89EADA-8B68-4529-85B9-BE8028CD765D}" srcOrd="1" destOrd="0" presId="urn:microsoft.com/office/officeart/2005/8/layout/orgChart1"/>
    <dgm:cxn modelId="{615A2C6D-31ED-483E-949A-754D57A85898}" type="presOf" srcId="{B2C0FFFF-DC8C-43F7-9DC6-E28200C627D8}" destId="{9882E255-31BB-4670-B778-249E53F23956}" srcOrd="0" destOrd="0" presId="urn:microsoft.com/office/officeart/2005/8/layout/orgChart1"/>
    <dgm:cxn modelId="{80A284EE-5513-446A-8DD6-A3D505B080A4}" type="presOf" srcId="{718FE6DB-BE4D-422A-8E4F-C6A156970B60}" destId="{56FDEEBD-3A04-4E2E-A465-1B19D39C2CF9}" srcOrd="0" destOrd="0" presId="urn:microsoft.com/office/officeart/2005/8/layout/orgChart1"/>
    <dgm:cxn modelId="{3A556BC8-529F-4E71-85B7-32DC43971C22}" type="presOf" srcId="{87E2C29C-B3D9-45A0-A107-E961620B790C}" destId="{BB1FF034-D0F4-42EE-90CF-DDFEDBC38A0F}" srcOrd="0" destOrd="0" presId="urn:microsoft.com/office/officeart/2005/8/layout/orgChart1"/>
    <dgm:cxn modelId="{7F31BC45-23BE-4824-8944-AE11D437FFE8}" type="presOf" srcId="{3BBDC08C-E302-4EEF-8A04-14D81BB8EF0C}" destId="{227DDBD7-0C65-4CB6-AE8E-ED04C25D8C5F}" srcOrd="1" destOrd="0" presId="urn:microsoft.com/office/officeart/2005/8/layout/orgChart1"/>
    <dgm:cxn modelId="{173F9286-1D7A-4DA1-9BC5-CD02729F0353}" type="presOf" srcId="{7BA54701-9152-4F68-87CD-10DFFA641B12}" destId="{27306890-3C67-40ED-9E55-D6BAC648FCFA}" srcOrd="0" destOrd="0" presId="urn:microsoft.com/office/officeart/2005/8/layout/orgChart1"/>
    <dgm:cxn modelId="{F480CAF3-79B6-4363-AF4D-A7FA06BEB620}" type="presOf" srcId="{AF60C34C-C897-4539-B032-66207FB067ED}" destId="{33E19900-0BB9-4408-8635-F712AD658A96}" srcOrd="0" destOrd="0" presId="urn:microsoft.com/office/officeart/2005/8/layout/orgChart1"/>
    <dgm:cxn modelId="{17615F7E-3296-4D26-BB7A-C4E7BA59585D}" type="presOf" srcId="{89EDD6CB-12A6-4407-8D51-1EA336FD9034}" destId="{BE3D0660-B829-4F25-92E1-A1EDDDC5D277}" srcOrd="0" destOrd="0" presId="urn:microsoft.com/office/officeart/2005/8/layout/orgChart1"/>
    <dgm:cxn modelId="{F4649593-1F6C-424B-9104-BF414FA7CE94}" type="presOf" srcId="{B13EBD08-60E6-4BF7-B127-E6075EB2CAD4}" destId="{509BE53F-8C6D-4E57-A2BB-B510FA533BA0}" srcOrd="0" destOrd="0" presId="urn:microsoft.com/office/officeart/2005/8/layout/orgChart1"/>
    <dgm:cxn modelId="{E2B4D9F8-A671-476F-AD6B-5EFDAC8CA919}" type="presOf" srcId="{B631B7B8-084F-4564-9389-99E0643D80CD}" destId="{F15F8266-AD11-461E-A3FA-7357505E16A8}" srcOrd="0" destOrd="0" presId="urn:microsoft.com/office/officeart/2005/8/layout/orgChart1"/>
    <dgm:cxn modelId="{2F779234-A4A0-4A6A-96F4-E8876CFB3941}" srcId="{D6C49017-6C04-4D1B-89EC-E94E4D733E18}" destId="{C99E98F8-1193-470A-8897-53816748360A}" srcOrd="0" destOrd="0" parTransId="{7BA54701-9152-4F68-87CD-10DFFA641B12}" sibTransId="{3934119B-C05C-4D40-B28B-3F0465FF49A8}"/>
    <dgm:cxn modelId="{E74CE521-093F-437C-99BA-475126D494E0}" srcId="{EFF6A549-C0EB-4666-A76A-6EA50BE84AF5}" destId="{577C95EA-176F-4E99-A1A6-58827A06F625}" srcOrd="1" destOrd="0" parTransId="{64BF3E07-4950-4AA6-BD1B-613D5BA4926F}" sibTransId="{D575FA45-BE73-45F7-83F1-A0719C8F8817}"/>
    <dgm:cxn modelId="{5DB5495F-1D85-46E0-B274-B50D359F2EC0}" type="presOf" srcId="{E720D17C-DE61-4CD2-84DC-19BE97FC730E}" destId="{4F3EC91D-8347-41DC-B6F1-F3D1FED319AC}" srcOrd="0" destOrd="0" presId="urn:microsoft.com/office/officeart/2005/8/layout/orgChart1"/>
    <dgm:cxn modelId="{B9DB9AD4-EA67-4B4C-98BF-5421D42722ED}" srcId="{89CA7FB1-CA75-4434-8A45-9A71334A2D83}" destId="{89EDD6CB-12A6-4407-8D51-1EA336FD9034}" srcOrd="2" destOrd="0" parTransId="{A25004B9-C00F-425C-9C1D-D2709412066D}" sibTransId="{28113A8A-D34E-4C32-AF03-C4B32463E150}"/>
    <dgm:cxn modelId="{EF7612F9-D186-4FA1-BB2B-16F41C24F633}" srcId="{89EDD6CB-12A6-4407-8D51-1EA336FD9034}" destId="{0C668483-8DB0-4031-AE35-BB3DC4FE3AF1}" srcOrd="1" destOrd="0" parTransId="{D696D06A-0249-4D53-83E8-0B5063D22123}" sibTransId="{C14C9B33-9E32-436C-A774-371AB8853DD9}"/>
    <dgm:cxn modelId="{42D6340A-E128-45C6-958B-EBF76EACBD1C}" type="presOf" srcId="{B631B7B8-084F-4564-9389-99E0643D80CD}" destId="{CECF6017-B531-4D48-931D-680624BD71FA}" srcOrd="1" destOrd="0" presId="urn:microsoft.com/office/officeart/2005/8/layout/orgChart1"/>
    <dgm:cxn modelId="{82C72715-7BE3-4326-9AE4-85DAFDB55736}" srcId="{89CA7FB1-CA75-4434-8A45-9A71334A2D83}" destId="{7F08AE7F-C7BF-471E-B5C5-6CA509F5F839}" srcOrd="0" destOrd="0" parTransId="{C13DDE89-6CFC-4811-9CB2-76034BCB653E}" sibTransId="{7155BACE-3331-4B44-9C0B-793D86CCA9EE}"/>
    <dgm:cxn modelId="{F82959BB-6403-4F40-849E-8AF9AE181FBC}" type="presOf" srcId="{AF60C34C-C897-4539-B032-66207FB067ED}" destId="{8B717BD7-7066-4B1C-95E6-154E539E040C}" srcOrd="1" destOrd="0" presId="urn:microsoft.com/office/officeart/2005/8/layout/orgChart1"/>
    <dgm:cxn modelId="{FD2253AF-C3FD-407F-9B70-2671412CBD42}" srcId="{7F08AE7F-C7BF-471E-B5C5-6CA509F5F839}" destId="{CA22C88E-0669-49D0-8926-21D7B4218441}" srcOrd="0" destOrd="0" parTransId="{A93AFC68-D6FB-45E6-82A2-3CEE4BC7EBA0}" sibTransId="{364CE115-EBD6-453E-A2AE-8D53CB759957}"/>
    <dgm:cxn modelId="{9DFFC7AE-2FD4-4E64-A46D-F48E9ADCBA56}" type="presOf" srcId="{5EC00975-01E5-406B-BFE8-5EC62841049D}" destId="{90330DBF-41F8-425F-ADE2-D271DB5F8DB2}" srcOrd="0" destOrd="0" presId="urn:microsoft.com/office/officeart/2005/8/layout/orgChart1"/>
    <dgm:cxn modelId="{64D220DE-998C-4A6A-929B-F2FEEB375F3C}" srcId="{89EDD6CB-12A6-4407-8D51-1EA336FD9034}" destId="{A7D78EF8-C75D-4758-8FC1-1A35565F20E4}" srcOrd="0" destOrd="0" parTransId="{5EE585BE-1F3B-48F7-8CAC-44B214DF1258}" sibTransId="{9B0D0E92-C0AB-41D3-B5D5-686C8659F635}"/>
    <dgm:cxn modelId="{CBAA395C-3CDD-436E-8E5E-3FE0D8C43204}" type="presOf" srcId="{D6E2F857-7D6C-42BA-9DB9-C72612689B3E}" destId="{12353F20-02E7-4E7C-B3AC-A1DC2E751C62}" srcOrd="0" destOrd="0" presId="urn:microsoft.com/office/officeart/2005/8/layout/orgChart1"/>
    <dgm:cxn modelId="{2428E179-9946-4246-A0E5-14245E5335E8}" type="presOf" srcId="{0C668483-8DB0-4031-AE35-BB3DC4FE3AF1}" destId="{059CF787-A935-4718-A16A-728DE0E45792}" srcOrd="1" destOrd="0" presId="urn:microsoft.com/office/officeart/2005/8/layout/orgChart1"/>
    <dgm:cxn modelId="{5A39D1F3-14C4-4CBC-8FE2-F188B21D0751}" srcId="{9E44AD2C-2601-4E19-995A-433C389CCF5B}" destId="{D9F38DD3-F2C8-42C8-B999-4C76D9307E60}" srcOrd="0" destOrd="0" parTransId="{D63BB612-FD1E-4EB3-A6D2-CC2F70437B64}" sibTransId="{ECD01F16-845A-4ACE-9363-94DD0727CA97}"/>
    <dgm:cxn modelId="{F567FAD2-9794-414B-AA3D-8C83E4B9EF40}" type="presOf" srcId="{B13EBD08-60E6-4BF7-B127-E6075EB2CAD4}" destId="{EBDED88E-FAEF-482C-A6DC-01A0709FADF0}" srcOrd="1" destOrd="0" presId="urn:microsoft.com/office/officeart/2005/8/layout/orgChart1"/>
    <dgm:cxn modelId="{EE213667-9F1E-41E9-87B2-20F129A8A329}" srcId="{B13EBD08-60E6-4BF7-B127-E6075EB2CAD4}" destId="{89CA7FB1-CA75-4434-8A45-9A71334A2D83}" srcOrd="1" destOrd="0" parTransId="{D6E2F857-7D6C-42BA-9DB9-C72612689B3E}" sibTransId="{703117FE-B187-4012-9588-55D48B7ED82D}"/>
    <dgm:cxn modelId="{1DDA332E-4833-49C2-B7C0-0052BC496765}" srcId="{B631B7B8-084F-4564-9389-99E0643D80CD}" destId="{3EF1BC5B-4165-4AE2-A1A7-71F4CE938277}" srcOrd="2" destOrd="0" parTransId="{1DC45992-552B-4F2F-90CA-7C788AE60A5B}" sibTransId="{F863F40B-7DB2-4137-A847-61DA50CA4545}"/>
    <dgm:cxn modelId="{520EB9BD-CFAC-42F4-95B6-6FB681889536}" srcId="{B631B7B8-084F-4564-9389-99E0643D80CD}" destId="{AF60C34C-C897-4539-B032-66207FB067ED}" srcOrd="0" destOrd="0" parTransId="{B2C0FFFF-DC8C-43F7-9DC6-E28200C627D8}" sibTransId="{666E3284-EC01-4945-B58A-D58E87FB6CF8}"/>
    <dgm:cxn modelId="{B233E4AB-D77B-402A-AD38-5E78674FCACF}" type="presOf" srcId="{577C95EA-176F-4E99-A1A6-58827A06F625}" destId="{D8ECEB18-7017-4ADB-932D-95A78F708481}" srcOrd="0" destOrd="0" presId="urn:microsoft.com/office/officeart/2005/8/layout/orgChart1"/>
    <dgm:cxn modelId="{3870041A-18DA-4EEC-958C-4497D349AD34}" srcId="{C8DC7EEA-3BAD-4A17-B214-E34636C975B0}" destId="{5EC00975-01E5-406B-BFE8-5EC62841049D}" srcOrd="0" destOrd="0" parTransId="{3D52A457-41A8-415E-890A-6088D0BF1C99}" sibTransId="{D3EB9FFF-AF1B-416C-8C4E-950C475EA690}"/>
    <dgm:cxn modelId="{FD3A4FBB-6820-4974-9A6C-6AE47946165E}" type="presOf" srcId="{9E44AD2C-2601-4E19-995A-433C389CCF5B}" destId="{2DC9E238-F054-44E1-B82F-AE16F35705B8}" srcOrd="0" destOrd="0" presId="urn:microsoft.com/office/officeart/2005/8/layout/orgChart1"/>
    <dgm:cxn modelId="{F3414B52-E494-49FA-84A7-92F2847C87E2}" type="presOf" srcId="{D66EDA4E-0315-406C-AB8A-446FFDCA157D}" destId="{221D2F42-BF70-454D-9D32-7468C5EBFCFE}" srcOrd="0" destOrd="0" presId="urn:microsoft.com/office/officeart/2005/8/layout/orgChart1"/>
    <dgm:cxn modelId="{216FF434-60FA-442A-8B04-EB2F28509777}" type="presOf" srcId="{D6C49017-6C04-4D1B-89EC-E94E4D733E18}" destId="{1D12B547-CA81-4788-BD74-A2441DB36318}" srcOrd="0" destOrd="0" presId="urn:microsoft.com/office/officeart/2005/8/layout/orgChart1"/>
    <dgm:cxn modelId="{6396E2B5-8C52-40D5-9766-C9C6C930C25B}" srcId="{AF60C34C-C897-4539-B032-66207FB067ED}" destId="{D6C49017-6C04-4D1B-89EC-E94E4D733E18}" srcOrd="1" destOrd="0" parTransId="{98800D61-03A7-4E2F-A017-88AE24C532AB}" sibTransId="{304492C5-AC5D-49AF-A889-D1E16D491704}"/>
    <dgm:cxn modelId="{A06E7AE4-347F-491C-9170-DCA345485C8C}" type="presOf" srcId="{A7D78EF8-C75D-4758-8FC1-1A35565F20E4}" destId="{51930273-B49F-4CE2-A2DA-606850AAC2AC}" srcOrd="0" destOrd="0" presId="urn:microsoft.com/office/officeart/2005/8/layout/orgChart1"/>
    <dgm:cxn modelId="{79ADB70D-D332-492E-AA82-02A7D89FCD35}" type="presOf" srcId="{0B83FA1A-6018-4BAF-B624-185D76909078}" destId="{79A724F6-B267-4494-8ED4-0A7DA5255B94}" srcOrd="0" destOrd="0" presId="urn:microsoft.com/office/officeart/2005/8/layout/orgChart1"/>
    <dgm:cxn modelId="{79E9F86D-5BF4-4097-88DE-A8BA80123638}" type="presOf" srcId="{B3C3776B-77C5-4635-99FD-534DF9461E01}" destId="{5513730A-7156-4C3C-9072-969ABEDE6AC7}" srcOrd="1" destOrd="0" presId="urn:microsoft.com/office/officeart/2005/8/layout/orgChart1"/>
    <dgm:cxn modelId="{B7557C46-170A-4109-9A8C-67258F115DB9}" type="presOf" srcId="{AE273834-3402-4F3E-9359-60E39C54B9E5}" destId="{9D6AA769-9EC6-4A9B-B504-B1ACE44EAF11}" srcOrd="0" destOrd="0" presId="urn:microsoft.com/office/officeart/2005/8/layout/orgChart1"/>
    <dgm:cxn modelId="{48850213-EFD7-4FB5-BC37-A708D172795B}" type="presOf" srcId="{F859457E-BC70-4756-BFAA-D50EA258BDF3}" destId="{59591444-B07A-438B-A4EC-B1FBC103E086}" srcOrd="1" destOrd="0" presId="urn:microsoft.com/office/officeart/2005/8/layout/orgChart1"/>
    <dgm:cxn modelId="{D130BE6E-1493-4183-BAF9-15B394AB780D}" type="presOf" srcId="{0C668483-8DB0-4031-AE35-BB3DC4FE3AF1}" destId="{A920D933-9F20-4699-B577-D7D29113C9ED}" srcOrd="0" destOrd="0" presId="urn:microsoft.com/office/officeart/2005/8/layout/orgChart1"/>
    <dgm:cxn modelId="{966270E1-5A62-4C3D-8E7F-630EFF33A960}" type="presOf" srcId="{24FA715E-8556-4869-9C6B-8237703100CE}" destId="{C610CADA-246A-48B6-B473-575E7043A881}" srcOrd="0" destOrd="0" presId="urn:microsoft.com/office/officeart/2005/8/layout/orgChart1"/>
    <dgm:cxn modelId="{A60D0051-2614-4956-A1A2-740C17171B3D}" type="presOf" srcId="{D52FBA9B-D316-4AEE-A601-C03F8AEB224F}" destId="{F78164D0-3659-4724-8A9A-5827C7D4A9B6}" srcOrd="0" destOrd="0" presId="urn:microsoft.com/office/officeart/2005/8/layout/orgChart1"/>
    <dgm:cxn modelId="{7C4A78C0-ED26-4FE6-AB03-1E94561E045E}" type="presOf" srcId="{F0799F3A-9CF7-43A4-A7DD-F6920F49BD61}" destId="{53EE3379-C4D9-4D2A-80F0-C6C5382A33C9}" srcOrd="0" destOrd="0" presId="urn:microsoft.com/office/officeart/2005/8/layout/orgChart1"/>
    <dgm:cxn modelId="{ECF422DD-E8C9-4EA9-A3AA-598F2325DF31}" srcId="{AF60C34C-C897-4539-B032-66207FB067ED}" destId="{718FE6DB-BE4D-422A-8E4F-C6A156970B60}" srcOrd="0" destOrd="0" parTransId="{9EAAC1E1-2E7D-4B1F-B47F-75106D3E7F10}" sibTransId="{FA14203A-2783-486D-B31A-70285221AA3F}"/>
    <dgm:cxn modelId="{FD64C323-999A-4B1A-AEC9-1D2C5950E6C2}" type="presOf" srcId="{C8DC7EEA-3BAD-4A17-B214-E34636C975B0}" destId="{E38062C5-44BF-4D02-9ADD-92494A0DEB33}" srcOrd="1" destOrd="0" presId="urn:microsoft.com/office/officeart/2005/8/layout/orgChart1"/>
    <dgm:cxn modelId="{BD3D2CA1-3EED-4778-9FB1-C4D49AFE65DA}" type="presOf" srcId="{CA22C88E-0669-49D0-8926-21D7B4218441}" destId="{6A81A93B-70E1-4B8B-859A-DB6B99D13DD1}" srcOrd="0" destOrd="0" presId="urn:microsoft.com/office/officeart/2005/8/layout/orgChart1"/>
    <dgm:cxn modelId="{944D5127-6AF8-4131-BA88-9F46EED5969B}" type="presOf" srcId="{C99E98F8-1193-470A-8897-53816748360A}" destId="{A29678FE-143B-435B-B184-25EF06FC732A}" srcOrd="0" destOrd="0" presId="urn:microsoft.com/office/officeart/2005/8/layout/orgChart1"/>
    <dgm:cxn modelId="{C703FD87-8634-43FE-A69F-5E7841644C59}" type="presOf" srcId="{90EF4112-B4AA-4B9F-9EF7-EB481C7B90CB}" destId="{ABFD6ADA-118F-46FF-8E6B-A2DC5A4C43EE}" srcOrd="1" destOrd="0" presId="urn:microsoft.com/office/officeart/2005/8/layout/orgChart1"/>
    <dgm:cxn modelId="{282F885E-CD95-4D60-BEC4-93E7E2D07726}" type="presOf" srcId="{89CA7FB1-CA75-4434-8A45-9A71334A2D83}" destId="{E8195F43-DAB6-465A-A70C-BFD525FD22A5}" srcOrd="1" destOrd="0" presId="urn:microsoft.com/office/officeart/2005/8/layout/orgChart1"/>
    <dgm:cxn modelId="{B6288237-8B4D-4336-AC79-D63473646CDE}" type="presOf" srcId="{9EAAC1E1-2E7D-4B1F-B47F-75106D3E7F10}" destId="{359947AF-5439-4C9C-95C1-2643BF891CB9}" srcOrd="0" destOrd="0" presId="urn:microsoft.com/office/officeart/2005/8/layout/orgChart1"/>
    <dgm:cxn modelId="{12BFA3CB-4FF2-48C8-9B63-849A272CB10C}" type="presOf" srcId="{98800D61-03A7-4E2F-A017-88AE24C532AB}" destId="{393AE2F9-7C10-4603-A29C-C2138954497A}" srcOrd="0" destOrd="0" presId="urn:microsoft.com/office/officeart/2005/8/layout/orgChart1"/>
    <dgm:cxn modelId="{A349D869-8B01-40B4-863B-471A37250F60}" type="presOf" srcId="{B3C3776B-77C5-4635-99FD-534DF9461E01}" destId="{157B7F59-F52F-4C85-9301-28C578713DC8}" srcOrd="0" destOrd="0" presId="urn:microsoft.com/office/officeart/2005/8/layout/orgChart1"/>
    <dgm:cxn modelId="{F32C29E5-2C04-4BFD-B209-F691EF2208A3}" type="presOf" srcId="{D63BB612-FD1E-4EB3-A6D2-CC2F70437B64}" destId="{CC5020E4-0C5E-4EBB-B07E-B4A9B016469C}" srcOrd="0" destOrd="0" presId="urn:microsoft.com/office/officeart/2005/8/layout/orgChart1"/>
    <dgm:cxn modelId="{9255F183-37E1-42BA-8DFA-0DBEFB467C30}" srcId="{EFF6A549-C0EB-4666-A76A-6EA50BE84AF5}" destId="{90EF4112-B4AA-4B9F-9EF7-EB481C7B90CB}" srcOrd="0" destOrd="0" parTransId="{4F6616C0-8FDF-4162-B602-92BC84E1048A}" sibTransId="{B5AC67A9-FA44-4AEF-A836-43AE49904ED7}"/>
    <dgm:cxn modelId="{241B9554-2D0F-4488-978A-0CF9F1B19ED9}" type="presOf" srcId="{C99E98F8-1193-470A-8897-53816748360A}" destId="{F4A5735B-2C65-4137-9D45-1FAFA4683626}" srcOrd="1" destOrd="0" presId="urn:microsoft.com/office/officeart/2005/8/layout/orgChart1"/>
    <dgm:cxn modelId="{BE8E6625-FF4E-475D-9506-127CB64CD2E7}" type="presOf" srcId="{89EDD6CB-12A6-4407-8D51-1EA336FD9034}" destId="{EE265A84-FCD0-4925-85CD-37B4AEFFE777}" srcOrd="1" destOrd="0" presId="urn:microsoft.com/office/officeart/2005/8/layout/orgChart1"/>
    <dgm:cxn modelId="{5D184CF6-8E64-43B0-B965-4C100037B070}" srcId="{B13EBD08-60E6-4BF7-B127-E6075EB2CAD4}" destId="{EFF6A549-C0EB-4666-A76A-6EA50BE84AF5}" srcOrd="0" destOrd="0" parTransId="{DF960F08-4B64-4417-A942-184FBE14048D}" sibTransId="{7898AB58-BF71-4780-A55E-225533F0B399}"/>
    <dgm:cxn modelId="{DFC41A24-0F93-487A-925B-A2002E0305A9}" type="presOf" srcId="{064974CF-D973-4D34-8BE6-7B76D41FB9DD}" destId="{735731F4-B3E8-4A88-9B34-9A1F0420FB18}" srcOrd="0" destOrd="0" presId="urn:microsoft.com/office/officeart/2005/8/layout/orgChart1"/>
    <dgm:cxn modelId="{4FA05F12-F2C8-4333-B1CD-FC94729A00A2}" type="presParOf" srcId="{E6860C8D-DAC3-4510-80C4-991D0EB88B04}" destId="{69E7ABF5-0B31-472C-A75B-095EE13BB484}" srcOrd="0" destOrd="0" presId="urn:microsoft.com/office/officeart/2005/8/layout/orgChart1"/>
    <dgm:cxn modelId="{CDC8BBA7-CB2A-476E-8EE0-131460145FE7}" type="presParOf" srcId="{69E7ABF5-0B31-472C-A75B-095EE13BB484}" destId="{BC6B7B9D-68B6-42A1-A2DA-BAE3038D9FA7}" srcOrd="0" destOrd="0" presId="urn:microsoft.com/office/officeart/2005/8/layout/orgChart1"/>
    <dgm:cxn modelId="{544A8320-305B-419C-8104-FB4A7AEDAF68}" type="presParOf" srcId="{BC6B7B9D-68B6-42A1-A2DA-BAE3038D9FA7}" destId="{509BE53F-8C6D-4E57-A2BB-B510FA533BA0}" srcOrd="0" destOrd="0" presId="urn:microsoft.com/office/officeart/2005/8/layout/orgChart1"/>
    <dgm:cxn modelId="{30506116-6F9F-434D-AA74-E9274D2025B7}" type="presParOf" srcId="{BC6B7B9D-68B6-42A1-A2DA-BAE3038D9FA7}" destId="{EBDED88E-FAEF-482C-A6DC-01A0709FADF0}" srcOrd="1" destOrd="0" presId="urn:microsoft.com/office/officeart/2005/8/layout/orgChart1"/>
    <dgm:cxn modelId="{FFE23D29-6C3E-4A4F-B8FB-A80D15877204}" type="presParOf" srcId="{69E7ABF5-0B31-472C-A75B-095EE13BB484}" destId="{DF3F4BD7-AFF6-45BD-BB9B-77C56224A77C}" srcOrd="1" destOrd="0" presId="urn:microsoft.com/office/officeart/2005/8/layout/orgChart1"/>
    <dgm:cxn modelId="{9950409F-AB71-427D-8525-5F13F02FFEBE}" type="presParOf" srcId="{69E7ABF5-0B31-472C-A75B-095EE13BB484}" destId="{13787771-3E72-4EE7-A38E-576BFAB07021}" srcOrd="2" destOrd="0" presId="urn:microsoft.com/office/officeart/2005/8/layout/orgChart1"/>
    <dgm:cxn modelId="{BC849EF6-4715-46C6-B4AA-0A9FD6ECA6E0}" type="presParOf" srcId="{13787771-3E72-4EE7-A38E-576BFAB07021}" destId="{416F0F07-DEA0-4A7D-AF8A-3797342A2A89}" srcOrd="0" destOrd="0" presId="urn:microsoft.com/office/officeart/2005/8/layout/orgChart1"/>
    <dgm:cxn modelId="{F92E1234-FBC3-4976-81F2-392610E010FD}" type="presParOf" srcId="{13787771-3E72-4EE7-A38E-576BFAB07021}" destId="{75950480-1B0D-4EA1-99F9-570E05AC0E9C}" srcOrd="1" destOrd="0" presId="urn:microsoft.com/office/officeart/2005/8/layout/orgChart1"/>
    <dgm:cxn modelId="{14878329-1025-4369-ACC2-11DBCBFE46BC}" type="presParOf" srcId="{75950480-1B0D-4EA1-99F9-570E05AC0E9C}" destId="{CF19A080-6991-4429-B680-ABA88C11E0C9}" srcOrd="0" destOrd="0" presId="urn:microsoft.com/office/officeart/2005/8/layout/orgChart1"/>
    <dgm:cxn modelId="{B8712006-BBFF-442E-A2C0-67FD1660511E}" type="presParOf" srcId="{CF19A080-6991-4429-B680-ABA88C11E0C9}" destId="{AA77394C-2023-4562-8F67-23AFB206F30E}" srcOrd="0" destOrd="0" presId="urn:microsoft.com/office/officeart/2005/8/layout/orgChart1"/>
    <dgm:cxn modelId="{62FF3A7A-EB5B-4CDA-A072-FB428A59023F}" type="presParOf" srcId="{CF19A080-6991-4429-B680-ABA88C11E0C9}" destId="{E399D96D-2E0D-4FBE-9A07-3F0A19F278AA}" srcOrd="1" destOrd="0" presId="urn:microsoft.com/office/officeart/2005/8/layout/orgChart1"/>
    <dgm:cxn modelId="{E72C117B-6EF4-4398-A103-C9ABD9421EFD}" type="presParOf" srcId="{75950480-1B0D-4EA1-99F9-570E05AC0E9C}" destId="{02FD3BF9-D5ED-4D80-AEE3-E07100F83A6B}" srcOrd="1" destOrd="0" presId="urn:microsoft.com/office/officeart/2005/8/layout/orgChart1"/>
    <dgm:cxn modelId="{6456E302-9FF5-437B-8D48-2F9D4C441906}" type="presParOf" srcId="{75950480-1B0D-4EA1-99F9-570E05AC0E9C}" destId="{19DC4005-2635-456F-A5D5-16C48B6C0388}" srcOrd="2" destOrd="0" presId="urn:microsoft.com/office/officeart/2005/8/layout/orgChart1"/>
    <dgm:cxn modelId="{58BA0AA3-7234-4C7A-B9E0-DEF81501A55F}" type="presParOf" srcId="{19DC4005-2635-456F-A5D5-16C48B6C0388}" destId="{331505A9-7D7A-4F89-B9EA-764F55414808}" srcOrd="0" destOrd="0" presId="urn:microsoft.com/office/officeart/2005/8/layout/orgChart1"/>
    <dgm:cxn modelId="{E302179D-4862-4781-9669-E435D031197F}" type="presParOf" srcId="{19DC4005-2635-456F-A5D5-16C48B6C0388}" destId="{EB1AF144-3AD0-4250-BCBE-EEFD6405B172}" srcOrd="1" destOrd="0" presId="urn:microsoft.com/office/officeart/2005/8/layout/orgChart1"/>
    <dgm:cxn modelId="{8D4A7648-3F9D-4389-B5DA-8AFE2CC6955B}" type="presParOf" srcId="{EB1AF144-3AD0-4250-BCBE-EEFD6405B172}" destId="{7602909C-3640-4360-B96F-DFD0B93C8005}" srcOrd="0" destOrd="0" presId="urn:microsoft.com/office/officeart/2005/8/layout/orgChart1"/>
    <dgm:cxn modelId="{B1F3718D-50E0-4B58-A657-1AF02AD27A3C}" type="presParOf" srcId="{7602909C-3640-4360-B96F-DFD0B93C8005}" destId="{D7CB6126-5F88-480E-92C1-20FCC6A6B1BC}" srcOrd="0" destOrd="0" presId="urn:microsoft.com/office/officeart/2005/8/layout/orgChart1"/>
    <dgm:cxn modelId="{D7394F0C-7476-4C08-AC6C-A2C42634FAD3}" type="presParOf" srcId="{7602909C-3640-4360-B96F-DFD0B93C8005}" destId="{ABFD6ADA-118F-46FF-8E6B-A2DC5A4C43EE}" srcOrd="1" destOrd="0" presId="urn:microsoft.com/office/officeart/2005/8/layout/orgChart1"/>
    <dgm:cxn modelId="{B311FFA5-EAAE-4451-A2A9-47F9DB24BB4A}" type="presParOf" srcId="{EB1AF144-3AD0-4250-BCBE-EEFD6405B172}" destId="{F78CEF85-4405-43A6-9F00-F4FFBF8834A0}" srcOrd="1" destOrd="0" presId="urn:microsoft.com/office/officeart/2005/8/layout/orgChart1"/>
    <dgm:cxn modelId="{F0D9D08E-4C8B-4027-981F-F86E101E0D12}" type="presParOf" srcId="{EB1AF144-3AD0-4250-BCBE-EEFD6405B172}" destId="{90038E01-8118-438E-9133-DA0D5E687F32}" srcOrd="2" destOrd="0" presId="urn:microsoft.com/office/officeart/2005/8/layout/orgChart1"/>
    <dgm:cxn modelId="{E2D075E1-A219-4250-B4C6-4B0AA45535B9}" type="presParOf" srcId="{19DC4005-2635-456F-A5D5-16C48B6C0388}" destId="{B548C1C7-9FEC-413F-93AE-568D8802B6D4}" srcOrd="2" destOrd="0" presId="urn:microsoft.com/office/officeart/2005/8/layout/orgChart1"/>
    <dgm:cxn modelId="{51341E6D-9DEB-4C55-8CB9-ECE559F8C75C}" type="presParOf" srcId="{19DC4005-2635-456F-A5D5-16C48B6C0388}" destId="{BA84BA18-ECFD-4CD9-B224-05C8CB21E14A}" srcOrd="3" destOrd="0" presId="urn:microsoft.com/office/officeart/2005/8/layout/orgChart1"/>
    <dgm:cxn modelId="{0294BC97-5255-4A4F-AE2C-20082E125456}" type="presParOf" srcId="{BA84BA18-ECFD-4CD9-B224-05C8CB21E14A}" destId="{D8EF08BC-3D3A-4BEF-9CFE-1400BD1E73E7}" srcOrd="0" destOrd="0" presId="urn:microsoft.com/office/officeart/2005/8/layout/orgChart1"/>
    <dgm:cxn modelId="{4364C57D-196E-48E8-ADA2-EA26078E0EB6}" type="presParOf" srcId="{D8EF08BC-3D3A-4BEF-9CFE-1400BD1E73E7}" destId="{D8ECEB18-7017-4ADB-932D-95A78F708481}" srcOrd="0" destOrd="0" presId="urn:microsoft.com/office/officeart/2005/8/layout/orgChart1"/>
    <dgm:cxn modelId="{AA50B9D8-FC59-47E4-8D56-30F06EB24437}" type="presParOf" srcId="{D8EF08BC-3D3A-4BEF-9CFE-1400BD1E73E7}" destId="{B080475C-2924-4FAC-9E7C-E58DBC8F807E}" srcOrd="1" destOrd="0" presId="urn:microsoft.com/office/officeart/2005/8/layout/orgChart1"/>
    <dgm:cxn modelId="{BAC15177-8903-4218-A658-18C042DE9154}" type="presParOf" srcId="{BA84BA18-ECFD-4CD9-B224-05C8CB21E14A}" destId="{C1AC0CF2-557C-41CA-90CE-70937D3C8373}" srcOrd="1" destOrd="0" presId="urn:microsoft.com/office/officeart/2005/8/layout/orgChart1"/>
    <dgm:cxn modelId="{4465438E-89F2-47B2-800D-3903DB4E82C3}" type="presParOf" srcId="{BA84BA18-ECFD-4CD9-B224-05C8CB21E14A}" destId="{B88AE730-28E0-4BA1-BBFC-A4B238224EBC}" srcOrd="2" destOrd="0" presId="urn:microsoft.com/office/officeart/2005/8/layout/orgChart1"/>
    <dgm:cxn modelId="{59543348-AE43-4916-9C2C-06E77E9ADD33}" type="presParOf" srcId="{13787771-3E72-4EE7-A38E-576BFAB07021}" destId="{12353F20-02E7-4E7C-B3AC-A1DC2E751C62}" srcOrd="2" destOrd="0" presId="urn:microsoft.com/office/officeart/2005/8/layout/orgChart1"/>
    <dgm:cxn modelId="{F33A8F1C-3D62-4D90-9B37-90915E1CCF2F}" type="presParOf" srcId="{13787771-3E72-4EE7-A38E-576BFAB07021}" destId="{98A424D0-5BC4-4F23-A9D7-4731EABDB3FB}" srcOrd="3" destOrd="0" presId="urn:microsoft.com/office/officeart/2005/8/layout/orgChart1"/>
    <dgm:cxn modelId="{60181955-6F78-4A6A-8D71-9BA11E323CDC}" type="presParOf" srcId="{98A424D0-5BC4-4F23-A9D7-4731EABDB3FB}" destId="{24B8257C-D8EE-462F-A138-5C631DAE63B2}" srcOrd="0" destOrd="0" presId="urn:microsoft.com/office/officeart/2005/8/layout/orgChart1"/>
    <dgm:cxn modelId="{A54D9364-254E-494D-933B-A476EE9EBD3F}" type="presParOf" srcId="{24B8257C-D8EE-462F-A138-5C631DAE63B2}" destId="{4FFFDE0E-778C-40EC-AEEA-F6F45864A6CC}" srcOrd="0" destOrd="0" presId="urn:microsoft.com/office/officeart/2005/8/layout/orgChart1"/>
    <dgm:cxn modelId="{75DF494F-C384-4129-A3C8-E2C7B20D8F35}" type="presParOf" srcId="{24B8257C-D8EE-462F-A138-5C631DAE63B2}" destId="{E8195F43-DAB6-465A-A70C-BFD525FD22A5}" srcOrd="1" destOrd="0" presId="urn:microsoft.com/office/officeart/2005/8/layout/orgChart1"/>
    <dgm:cxn modelId="{92E32FBB-B852-4544-916E-00C6B7FA4D48}" type="presParOf" srcId="{98A424D0-5BC4-4F23-A9D7-4731EABDB3FB}" destId="{A7AB07DA-F3CD-44BC-BF57-C63A6963D16E}" srcOrd="1" destOrd="0" presId="urn:microsoft.com/office/officeart/2005/8/layout/orgChart1"/>
    <dgm:cxn modelId="{D55F9658-A4E5-4AB5-9A84-4010CBF7C912}" type="presParOf" srcId="{98A424D0-5BC4-4F23-A9D7-4731EABDB3FB}" destId="{9B2D3870-B62F-4BCC-9D8B-6B116A9E10E8}" srcOrd="2" destOrd="0" presId="urn:microsoft.com/office/officeart/2005/8/layout/orgChart1"/>
    <dgm:cxn modelId="{41014843-B76E-4AEB-82A0-4F3BF6D60000}" type="presParOf" srcId="{9B2D3870-B62F-4BCC-9D8B-6B116A9E10E8}" destId="{ED2F88C3-BFC2-44C2-9FA2-BBA0B9689223}" srcOrd="0" destOrd="0" presId="urn:microsoft.com/office/officeart/2005/8/layout/orgChart1"/>
    <dgm:cxn modelId="{3E19762A-0766-412E-9A6C-4173D875D1A9}" type="presParOf" srcId="{9B2D3870-B62F-4BCC-9D8B-6B116A9E10E8}" destId="{5A1F06E5-271A-4139-BF13-EC55C5BEC6AC}" srcOrd="1" destOrd="0" presId="urn:microsoft.com/office/officeart/2005/8/layout/orgChart1"/>
    <dgm:cxn modelId="{CBB83D78-8383-45E3-8B37-083E3BE8DE17}" type="presParOf" srcId="{5A1F06E5-271A-4139-BF13-EC55C5BEC6AC}" destId="{AFEF4BD3-44CC-4A2B-A352-036EE58A25E4}" srcOrd="0" destOrd="0" presId="urn:microsoft.com/office/officeart/2005/8/layout/orgChart1"/>
    <dgm:cxn modelId="{680A65CB-56AC-42C6-A3E0-0504834B2379}" type="presParOf" srcId="{AFEF4BD3-44CC-4A2B-A352-036EE58A25E4}" destId="{18DBB891-5FB1-4FC9-B96D-C5064DA55C1F}" srcOrd="0" destOrd="0" presId="urn:microsoft.com/office/officeart/2005/8/layout/orgChart1"/>
    <dgm:cxn modelId="{14FA4C5E-9B05-4895-8C27-F36CC8BEB858}" type="presParOf" srcId="{AFEF4BD3-44CC-4A2B-A352-036EE58A25E4}" destId="{C438B4BE-0CEA-4568-906B-AD0392F24989}" srcOrd="1" destOrd="0" presId="urn:microsoft.com/office/officeart/2005/8/layout/orgChart1"/>
    <dgm:cxn modelId="{A5D0D76C-617B-4D89-891C-C1A20CE58639}" type="presParOf" srcId="{5A1F06E5-271A-4139-BF13-EC55C5BEC6AC}" destId="{F48F7224-8B94-49E2-AB70-52735AAE8747}" srcOrd="1" destOrd="0" presId="urn:microsoft.com/office/officeart/2005/8/layout/orgChart1"/>
    <dgm:cxn modelId="{8F368EA9-9DB4-41CC-93DB-9ADFA35C4B17}" type="presParOf" srcId="{5A1F06E5-271A-4139-BF13-EC55C5BEC6AC}" destId="{00E10564-A481-43CF-82C0-99CDF70DA6E8}" srcOrd="2" destOrd="0" presId="urn:microsoft.com/office/officeart/2005/8/layout/orgChart1"/>
    <dgm:cxn modelId="{09126E29-0BA3-4DEF-88CF-C2C7CB7300C4}" type="presParOf" srcId="{00E10564-A481-43CF-82C0-99CDF70DA6E8}" destId="{BC3E633F-8461-403E-BDEC-B7E99735FFBE}" srcOrd="0" destOrd="0" presId="urn:microsoft.com/office/officeart/2005/8/layout/orgChart1"/>
    <dgm:cxn modelId="{DFF6A66B-8E46-44E0-84A0-932D50147362}" type="presParOf" srcId="{00E10564-A481-43CF-82C0-99CDF70DA6E8}" destId="{13005A93-075C-48C7-99D8-BA256C83191F}" srcOrd="1" destOrd="0" presId="urn:microsoft.com/office/officeart/2005/8/layout/orgChart1"/>
    <dgm:cxn modelId="{CCF8D063-6A68-4913-B57C-F401D7BB1683}" type="presParOf" srcId="{13005A93-075C-48C7-99D8-BA256C83191F}" destId="{95FF74A2-7914-408D-97EC-623776C33E72}" srcOrd="0" destOrd="0" presId="urn:microsoft.com/office/officeart/2005/8/layout/orgChart1"/>
    <dgm:cxn modelId="{6F8DC439-DFA2-44C7-873D-D8CE92820AB2}" type="presParOf" srcId="{95FF74A2-7914-408D-97EC-623776C33E72}" destId="{6A81A93B-70E1-4B8B-859A-DB6B99D13DD1}" srcOrd="0" destOrd="0" presId="urn:microsoft.com/office/officeart/2005/8/layout/orgChart1"/>
    <dgm:cxn modelId="{E15BC8AC-B280-43E2-BD6E-BE02CE51FEB6}" type="presParOf" srcId="{95FF74A2-7914-408D-97EC-623776C33E72}" destId="{4DFF4648-B7C6-4374-BC41-506B87EB4D4B}" srcOrd="1" destOrd="0" presId="urn:microsoft.com/office/officeart/2005/8/layout/orgChart1"/>
    <dgm:cxn modelId="{E09C23FD-6672-48A2-86D5-9D251E56CC59}" type="presParOf" srcId="{13005A93-075C-48C7-99D8-BA256C83191F}" destId="{0F621751-7B2D-49AE-8140-9EA4B86FA697}" srcOrd="1" destOrd="0" presId="urn:microsoft.com/office/officeart/2005/8/layout/orgChart1"/>
    <dgm:cxn modelId="{B1FA58C4-1266-4C14-8FF1-A61BD96C3325}" type="presParOf" srcId="{13005A93-075C-48C7-99D8-BA256C83191F}" destId="{1A31B0CC-063C-47CC-925A-1C9995EE37A2}" srcOrd="2" destOrd="0" presId="urn:microsoft.com/office/officeart/2005/8/layout/orgChart1"/>
    <dgm:cxn modelId="{9A29BF37-0EEB-4631-B3C0-4F2B8EA06A8E}" type="presParOf" srcId="{1A31B0CC-063C-47CC-925A-1C9995EE37A2}" destId="{221D2F42-BF70-454D-9D32-7468C5EBFCFE}" srcOrd="0" destOrd="0" presId="urn:microsoft.com/office/officeart/2005/8/layout/orgChart1"/>
    <dgm:cxn modelId="{A355F06F-6BAD-4FC0-9132-6E221189C21D}" type="presParOf" srcId="{1A31B0CC-063C-47CC-925A-1C9995EE37A2}" destId="{A3D61F6B-E580-4F9B-969E-53646304C6E2}" srcOrd="1" destOrd="0" presId="urn:microsoft.com/office/officeart/2005/8/layout/orgChart1"/>
    <dgm:cxn modelId="{44A3EF55-FE19-4C1E-AB8D-3EA4C5FF2BFF}" type="presParOf" srcId="{A3D61F6B-E580-4F9B-969E-53646304C6E2}" destId="{A49C375B-1484-4C2F-9F5E-F56EA0457B1B}" srcOrd="0" destOrd="0" presId="urn:microsoft.com/office/officeart/2005/8/layout/orgChart1"/>
    <dgm:cxn modelId="{1DD5A0A8-6D73-4C7F-A8FF-BBC167CA7E3C}" type="presParOf" srcId="{A49C375B-1484-4C2F-9F5E-F56EA0457B1B}" destId="{9D6AA769-9EC6-4A9B-B504-B1ACE44EAF11}" srcOrd="0" destOrd="0" presId="urn:microsoft.com/office/officeart/2005/8/layout/orgChart1"/>
    <dgm:cxn modelId="{C24E9482-E552-421A-A99F-FA15C79C1D79}" type="presParOf" srcId="{A49C375B-1484-4C2F-9F5E-F56EA0457B1B}" destId="{593BFDB1-CAE3-4872-BF45-DD9DA354BA9B}" srcOrd="1" destOrd="0" presId="urn:microsoft.com/office/officeart/2005/8/layout/orgChart1"/>
    <dgm:cxn modelId="{9E42759D-BCD6-404B-AFBB-5E42F11809D6}" type="presParOf" srcId="{A3D61F6B-E580-4F9B-969E-53646304C6E2}" destId="{35BD6349-65D5-4425-BF53-C90D4247105C}" srcOrd="1" destOrd="0" presId="urn:microsoft.com/office/officeart/2005/8/layout/orgChart1"/>
    <dgm:cxn modelId="{3A451425-0B9A-482F-A9E0-D52DDFE16670}" type="presParOf" srcId="{A3D61F6B-E580-4F9B-969E-53646304C6E2}" destId="{AFD14A58-D901-450E-95A3-FD0BEB2F313D}" srcOrd="2" destOrd="0" presId="urn:microsoft.com/office/officeart/2005/8/layout/orgChart1"/>
    <dgm:cxn modelId="{97F34A98-24A5-439C-9EA0-7106ED528CFB}" type="presParOf" srcId="{00E10564-A481-43CF-82C0-99CDF70DA6E8}" destId="{266D1529-FC20-4446-9D6D-6190E4D50402}" srcOrd="2" destOrd="0" presId="urn:microsoft.com/office/officeart/2005/8/layout/orgChart1"/>
    <dgm:cxn modelId="{0E11CBF2-F56C-414E-971F-9DC81A3C438F}" type="presParOf" srcId="{00E10564-A481-43CF-82C0-99CDF70DA6E8}" destId="{24D63D63-70F1-411E-8F9A-7C2F2035F2C1}" srcOrd="3" destOrd="0" presId="urn:microsoft.com/office/officeart/2005/8/layout/orgChart1"/>
    <dgm:cxn modelId="{718DC911-1DF5-4A01-8DFC-259E8BA0BACA}" type="presParOf" srcId="{24D63D63-70F1-411E-8F9A-7C2F2035F2C1}" destId="{569F79BB-87FA-4543-B880-4273B6960529}" srcOrd="0" destOrd="0" presId="urn:microsoft.com/office/officeart/2005/8/layout/orgChart1"/>
    <dgm:cxn modelId="{E75755F2-4BF8-4E03-BA96-41EBDAF52C46}" type="presParOf" srcId="{569F79BB-87FA-4543-B880-4273B6960529}" destId="{5D0BB2C5-B585-4B59-8165-BA89E901922A}" srcOrd="0" destOrd="0" presId="urn:microsoft.com/office/officeart/2005/8/layout/orgChart1"/>
    <dgm:cxn modelId="{7582B044-E8C6-4CCA-876D-DABE3793C0A9}" type="presParOf" srcId="{569F79BB-87FA-4543-B880-4273B6960529}" destId="{E38062C5-44BF-4D02-9ADD-92494A0DEB33}" srcOrd="1" destOrd="0" presId="urn:microsoft.com/office/officeart/2005/8/layout/orgChart1"/>
    <dgm:cxn modelId="{1EBEA5E5-BB2C-4AB7-B507-BE718184FE59}" type="presParOf" srcId="{24D63D63-70F1-411E-8F9A-7C2F2035F2C1}" destId="{FA30E6BA-5FA2-40EF-B459-52624F74DBEA}" srcOrd="1" destOrd="0" presId="urn:microsoft.com/office/officeart/2005/8/layout/orgChart1"/>
    <dgm:cxn modelId="{0B4F1BFF-AC68-4BC3-965F-2785653E9A38}" type="presParOf" srcId="{24D63D63-70F1-411E-8F9A-7C2F2035F2C1}" destId="{A748BE8C-4009-4430-BAAA-FE5147896064}" srcOrd="2" destOrd="0" presId="urn:microsoft.com/office/officeart/2005/8/layout/orgChart1"/>
    <dgm:cxn modelId="{FD710359-37F8-4E26-A7F5-31AF9DDA9299}" type="presParOf" srcId="{A748BE8C-4009-4430-BAAA-FE5147896064}" destId="{5B7DE618-4DFA-4424-ADA1-B345F466AFF9}" srcOrd="0" destOrd="0" presId="urn:microsoft.com/office/officeart/2005/8/layout/orgChart1"/>
    <dgm:cxn modelId="{9E07867E-1E20-40FA-8EA4-31782CF186C8}" type="presParOf" srcId="{A748BE8C-4009-4430-BAAA-FE5147896064}" destId="{3326F8DD-44B4-4F5B-96EC-CF95933A6E6C}" srcOrd="1" destOrd="0" presId="urn:microsoft.com/office/officeart/2005/8/layout/orgChart1"/>
    <dgm:cxn modelId="{35359BC6-4C64-4CB8-A786-B5D216E8348D}" type="presParOf" srcId="{3326F8DD-44B4-4F5B-96EC-CF95933A6E6C}" destId="{A6B7B530-D579-40F9-B8E4-5145716582DF}" srcOrd="0" destOrd="0" presId="urn:microsoft.com/office/officeart/2005/8/layout/orgChart1"/>
    <dgm:cxn modelId="{A0885E59-3ECB-49F8-AC44-FDCDC96A5EAB}" type="presParOf" srcId="{A6B7B530-D579-40F9-B8E4-5145716582DF}" destId="{90330DBF-41F8-425F-ADE2-D271DB5F8DB2}" srcOrd="0" destOrd="0" presId="urn:microsoft.com/office/officeart/2005/8/layout/orgChart1"/>
    <dgm:cxn modelId="{9AF30CE0-0547-4436-B211-AF0A74386B3C}" type="presParOf" srcId="{A6B7B530-D579-40F9-B8E4-5145716582DF}" destId="{8D4EE2CB-0D3C-4BE6-9A54-682393A74257}" srcOrd="1" destOrd="0" presId="urn:microsoft.com/office/officeart/2005/8/layout/orgChart1"/>
    <dgm:cxn modelId="{15B8A550-CA02-4B98-9787-3009CC5B779D}" type="presParOf" srcId="{3326F8DD-44B4-4F5B-96EC-CF95933A6E6C}" destId="{2F3433E1-F545-49EB-A2E2-5CC131982E37}" srcOrd="1" destOrd="0" presId="urn:microsoft.com/office/officeart/2005/8/layout/orgChart1"/>
    <dgm:cxn modelId="{52AEBD5A-7684-4982-985E-8686CC8B6EB7}" type="presParOf" srcId="{3326F8DD-44B4-4F5B-96EC-CF95933A6E6C}" destId="{E29C9422-D53B-4802-B593-599C7B4B9441}" srcOrd="2" destOrd="0" presId="urn:microsoft.com/office/officeart/2005/8/layout/orgChart1"/>
    <dgm:cxn modelId="{DCFB4236-8BF2-4524-AE72-77E23607894D}" type="presParOf" srcId="{A748BE8C-4009-4430-BAAA-FE5147896064}" destId="{79A724F6-B267-4494-8ED4-0A7DA5255B94}" srcOrd="2" destOrd="0" presId="urn:microsoft.com/office/officeart/2005/8/layout/orgChart1"/>
    <dgm:cxn modelId="{BD78D386-2D84-492D-9AA1-E0AAC28EA804}" type="presParOf" srcId="{A748BE8C-4009-4430-BAAA-FE5147896064}" destId="{3584CFDD-91FC-48BA-8EA7-20AEA53D801E}" srcOrd="3" destOrd="0" presId="urn:microsoft.com/office/officeart/2005/8/layout/orgChart1"/>
    <dgm:cxn modelId="{86443F07-07D5-405D-BAE3-CA9AAFE18DE0}" type="presParOf" srcId="{3584CFDD-91FC-48BA-8EA7-20AEA53D801E}" destId="{B81AF3C4-305F-4012-AA8D-3033365C48E8}" srcOrd="0" destOrd="0" presId="urn:microsoft.com/office/officeart/2005/8/layout/orgChart1"/>
    <dgm:cxn modelId="{7A1E2755-E00D-45B8-8E10-4D4F9EFEF294}" type="presParOf" srcId="{B81AF3C4-305F-4012-AA8D-3033365C48E8}" destId="{F78164D0-3659-4724-8A9A-5827C7D4A9B6}" srcOrd="0" destOrd="0" presId="urn:microsoft.com/office/officeart/2005/8/layout/orgChart1"/>
    <dgm:cxn modelId="{13A88197-E40E-4C07-8B05-F1E73B24C74C}" type="presParOf" srcId="{B81AF3C4-305F-4012-AA8D-3033365C48E8}" destId="{17A7BBEF-86F0-4326-8631-B822BDA06C6D}" srcOrd="1" destOrd="0" presId="urn:microsoft.com/office/officeart/2005/8/layout/orgChart1"/>
    <dgm:cxn modelId="{DF4822DE-048C-4D0E-AB45-A3F7CD8D656F}" type="presParOf" srcId="{3584CFDD-91FC-48BA-8EA7-20AEA53D801E}" destId="{4D453A02-E30B-4ACC-B580-20B53F0C77B7}" srcOrd="1" destOrd="0" presId="urn:microsoft.com/office/officeart/2005/8/layout/orgChart1"/>
    <dgm:cxn modelId="{248359DA-25E1-4A0F-B906-A48FA1DA5AC2}" type="presParOf" srcId="{3584CFDD-91FC-48BA-8EA7-20AEA53D801E}" destId="{73CD08DC-855F-46F6-916F-0F03C72E2641}" srcOrd="2" destOrd="0" presId="urn:microsoft.com/office/officeart/2005/8/layout/orgChart1"/>
    <dgm:cxn modelId="{DA06B895-62D8-4287-B841-431E96A488CC}" type="presParOf" srcId="{9B2D3870-B62F-4BCC-9D8B-6B116A9E10E8}" destId="{5B25CD9E-0182-44CD-B44A-FBD70C8504F0}" srcOrd="2" destOrd="0" presId="urn:microsoft.com/office/officeart/2005/8/layout/orgChart1"/>
    <dgm:cxn modelId="{0DE7434D-95C1-44F2-9387-8E09D8256924}" type="presParOf" srcId="{9B2D3870-B62F-4BCC-9D8B-6B116A9E10E8}" destId="{7E2BC9D7-3581-4FE5-8584-862F12AE88EF}" srcOrd="3" destOrd="0" presId="urn:microsoft.com/office/officeart/2005/8/layout/orgChart1"/>
    <dgm:cxn modelId="{9A97D7D9-1585-4F72-9B1F-9F4329FFC33E}" type="presParOf" srcId="{7E2BC9D7-3581-4FE5-8584-862F12AE88EF}" destId="{C8ED3A81-487C-4EF1-8C85-9488043BBAFB}" srcOrd="0" destOrd="0" presId="urn:microsoft.com/office/officeart/2005/8/layout/orgChart1"/>
    <dgm:cxn modelId="{D1BC2902-8DA3-4EC0-82F0-B9FBC526C3BF}" type="presParOf" srcId="{C8ED3A81-487C-4EF1-8C85-9488043BBAFB}" destId="{F15F8266-AD11-461E-A3FA-7357505E16A8}" srcOrd="0" destOrd="0" presId="urn:microsoft.com/office/officeart/2005/8/layout/orgChart1"/>
    <dgm:cxn modelId="{FFBC2507-C377-41FA-9AE9-D00DD98724F7}" type="presParOf" srcId="{C8ED3A81-487C-4EF1-8C85-9488043BBAFB}" destId="{CECF6017-B531-4D48-931D-680624BD71FA}" srcOrd="1" destOrd="0" presId="urn:microsoft.com/office/officeart/2005/8/layout/orgChart1"/>
    <dgm:cxn modelId="{D9E6DC59-FA27-435E-BC9D-1785B902DA97}" type="presParOf" srcId="{7E2BC9D7-3581-4FE5-8584-862F12AE88EF}" destId="{1DC76060-E8A6-4C82-B311-A72AFBCAAC11}" srcOrd="1" destOrd="0" presId="urn:microsoft.com/office/officeart/2005/8/layout/orgChart1"/>
    <dgm:cxn modelId="{8920452A-09DB-43F3-B8F3-C016D73A13AE}" type="presParOf" srcId="{7E2BC9D7-3581-4FE5-8584-862F12AE88EF}" destId="{7638BC5D-9A43-4236-A8E3-E2B0AA1130C9}" srcOrd="2" destOrd="0" presId="urn:microsoft.com/office/officeart/2005/8/layout/orgChart1"/>
    <dgm:cxn modelId="{148FD83A-654C-4963-9D9D-E6DC94F4A3EF}" type="presParOf" srcId="{7638BC5D-9A43-4236-A8E3-E2B0AA1130C9}" destId="{9882E255-31BB-4670-B778-249E53F23956}" srcOrd="0" destOrd="0" presId="urn:microsoft.com/office/officeart/2005/8/layout/orgChart1"/>
    <dgm:cxn modelId="{5616CB46-7650-4B3D-A5CF-20BB5EC3CB0C}" type="presParOf" srcId="{7638BC5D-9A43-4236-A8E3-E2B0AA1130C9}" destId="{2851DB03-7896-49EA-A6C7-AD62F2C2A867}" srcOrd="1" destOrd="0" presId="urn:microsoft.com/office/officeart/2005/8/layout/orgChart1"/>
    <dgm:cxn modelId="{F25EEA77-D449-4F9C-81C2-E7E6A042FE10}" type="presParOf" srcId="{2851DB03-7896-49EA-A6C7-AD62F2C2A867}" destId="{C1576A96-DC81-4EE6-A07E-2B77EA672379}" srcOrd="0" destOrd="0" presId="urn:microsoft.com/office/officeart/2005/8/layout/orgChart1"/>
    <dgm:cxn modelId="{6DC3B22A-60F2-41E3-A059-348BA7E25E16}" type="presParOf" srcId="{C1576A96-DC81-4EE6-A07E-2B77EA672379}" destId="{33E19900-0BB9-4408-8635-F712AD658A96}" srcOrd="0" destOrd="0" presId="urn:microsoft.com/office/officeart/2005/8/layout/orgChart1"/>
    <dgm:cxn modelId="{DD8DB3BF-8BB5-4860-B57A-19EB7E03952C}" type="presParOf" srcId="{C1576A96-DC81-4EE6-A07E-2B77EA672379}" destId="{8B717BD7-7066-4B1C-95E6-154E539E040C}" srcOrd="1" destOrd="0" presId="urn:microsoft.com/office/officeart/2005/8/layout/orgChart1"/>
    <dgm:cxn modelId="{C294B2FE-79E6-4A96-8609-0FB1933A47C8}" type="presParOf" srcId="{2851DB03-7896-49EA-A6C7-AD62F2C2A867}" destId="{5A78936E-6240-4890-B36A-A44DC1D1A673}" srcOrd="1" destOrd="0" presId="urn:microsoft.com/office/officeart/2005/8/layout/orgChart1"/>
    <dgm:cxn modelId="{EE9F8759-8ADE-46C0-9B83-AB8DDC032FE8}" type="presParOf" srcId="{2851DB03-7896-49EA-A6C7-AD62F2C2A867}" destId="{7D3A0CA6-0102-4F61-8AB2-BD25733BE859}" srcOrd="2" destOrd="0" presId="urn:microsoft.com/office/officeart/2005/8/layout/orgChart1"/>
    <dgm:cxn modelId="{BA927CB4-C7B2-4296-B604-310A852DBC48}" type="presParOf" srcId="{7D3A0CA6-0102-4F61-8AB2-BD25733BE859}" destId="{359947AF-5439-4C9C-95C1-2643BF891CB9}" srcOrd="0" destOrd="0" presId="urn:microsoft.com/office/officeart/2005/8/layout/orgChart1"/>
    <dgm:cxn modelId="{22F501C2-8A6E-4A44-9C4C-20B74E93E4E8}" type="presParOf" srcId="{7D3A0CA6-0102-4F61-8AB2-BD25733BE859}" destId="{81C2107C-1323-42B1-9A5F-0D79BF7BC21A}" srcOrd="1" destOrd="0" presId="urn:microsoft.com/office/officeart/2005/8/layout/orgChart1"/>
    <dgm:cxn modelId="{E7DF4028-DF46-4934-91DE-DEF954BC4AE1}" type="presParOf" srcId="{81C2107C-1323-42B1-9A5F-0D79BF7BC21A}" destId="{5F25B339-FAEB-48A9-A731-BB312C12C3DB}" srcOrd="0" destOrd="0" presId="urn:microsoft.com/office/officeart/2005/8/layout/orgChart1"/>
    <dgm:cxn modelId="{9BC4AEA9-993D-46B9-B5EA-E61ECEBA32F8}" type="presParOf" srcId="{5F25B339-FAEB-48A9-A731-BB312C12C3DB}" destId="{56FDEEBD-3A04-4E2E-A465-1B19D39C2CF9}" srcOrd="0" destOrd="0" presId="urn:microsoft.com/office/officeart/2005/8/layout/orgChart1"/>
    <dgm:cxn modelId="{B54515E6-CF58-42A7-9FA0-8453601DEC77}" type="presParOf" srcId="{5F25B339-FAEB-48A9-A731-BB312C12C3DB}" destId="{85223D6A-2F60-4869-AF98-0C08151C0259}" srcOrd="1" destOrd="0" presId="urn:microsoft.com/office/officeart/2005/8/layout/orgChart1"/>
    <dgm:cxn modelId="{D32BF720-6CE2-4E73-BB89-69F03C8624F6}" type="presParOf" srcId="{81C2107C-1323-42B1-9A5F-0D79BF7BC21A}" destId="{CE511DA4-A360-4F04-8F90-B7649C121296}" srcOrd="1" destOrd="0" presId="urn:microsoft.com/office/officeart/2005/8/layout/orgChart1"/>
    <dgm:cxn modelId="{484D0A9D-CD3E-4812-A64F-8F025EF83F7A}" type="presParOf" srcId="{81C2107C-1323-42B1-9A5F-0D79BF7BC21A}" destId="{BDFB44CB-B466-4994-8395-3861FCA0946D}" srcOrd="2" destOrd="0" presId="urn:microsoft.com/office/officeart/2005/8/layout/orgChart1"/>
    <dgm:cxn modelId="{6600847C-2634-4377-90E7-2D41BD5E950F}" type="presParOf" srcId="{7D3A0CA6-0102-4F61-8AB2-BD25733BE859}" destId="{393AE2F9-7C10-4603-A29C-C2138954497A}" srcOrd="2" destOrd="0" presId="urn:microsoft.com/office/officeart/2005/8/layout/orgChart1"/>
    <dgm:cxn modelId="{F082A6E4-6EFE-40C4-AA20-FDEBA1A92429}" type="presParOf" srcId="{7D3A0CA6-0102-4F61-8AB2-BD25733BE859}" destId="{9F593ACB-2F9B-4368-81A8-8DE44E4D6B9C}" srcOrd="3" destOrd="0" presId="urn:microsoft.com/office/officeart/2005/8/layout/orgChart1"/>
    <dgm:cxn modelId="{BA6DB88D-3662-4836-AA88-885AF6E779B9}" type="presParOf" srcId="{9F593ACB-2F9B-4368-81A8-8DE44E4D6B9C}" destId="{1506B3C2-D541-47E4-B994-2D332321F704}" srcOrd="0" destOrd="0" presId="urn:microsoft.com/office/officeart/2005/8/layout/orgChart1"/>
    <dgm:cxn modelId="{5F3CD160-A269-4450-B44E-83D1DF3A2F1E}" type="presParOf" srcId="{1506B3C2-D541-47E4-B994-2D332321F704}" destId="{1D12B547-CA81-4788-BD74-A2441DB36318}" srcOrd="0" destOrd="0" presId="urn:microsoft.com/office/officeart/2005/8/layout/orgChart1"/>
    <dgm:cxn modelId="{FAFE949B-8088-444E-8DA9-5BB383E9123E}" type="presParOf" srcId="{1506B3C2-D541-47E4-B994-2D332321F704}" destId="{3E81953D-B475-42F2-872D-E81EDA9D3088}" srcOrd="1" destOrd="0" presId="urn:microsoft.com/office/officeart/2005/8/layout/orgChart1"/>
    <dgm:cxn modelId="{4F4FB9DD-A050-484B-BFBA-750532B4F02B}" type="presParOf" srcId="{9F593ACB-2F9B-4368-81A8-8DE44E4D6B9C}" destId="{AB553650-9016-44C4-A844-09AF36BC143A}" srcOrd="1" destOrd="0" presId="urn:microsoft.com/office/officeart/2005/8/layout/orgChart1"/>
    <dgm:cxn modelId="{DA51E9E1-558B-419E-BBBA-9BC94ADD871C}" type="presParOf" srcId="{9F593ACB-2F9B-4368-81A8-8DE44E4D6B9C}" destId="{9C66E552-7CAD-4B78-A769-D1883DAE8A45}" srcOrd="2" destOrd="0" presId="urn:microsoft.com/office/officeart/2005/8/layout/orgChart1"/>
    <dgm:cxn modelId="{BAEFE4BE-BCA9-4FF0-B0C6-215A113FCEF9}" type="presParOf" srcId="{9C66E552-7CAD-4B78-A769-D1883DAE8A45}" destId="{27306890-3C67-40ED-9E55-D6BAC648FCFA}" srcOrd="0" destOrd="0" presId="urn:microsoft.com/office/officeart/2005/8/layout/orgChart1"/>
    <dgm:cxn modelId="{F3921FE9-F79A-4D56-9EAF-CB84E6875495}" type="presParOf" srcId="{9C66E552-7CAD-4B78-A769-D1883DAE8A45}" destId="{E29C40F0-78F4-4536-BD43-1F19896E5D9A}" srcOrd="1" destOrd="0" presId="urn:microsoft.com/office/officeart/2005/8/layout/orgChart1"/>
    <dgm:cxn modelId="{A3E341E0-51DA-4C50-8E02-3163863505CA}" type="presParOf" srcId="{E29C40F0-78F4-4536-BD43-1F19896E5D9A}" destId="{7AD21BC7-158A-4E37-B505-B0480AF47AFA}" srcOrd="0" destOrd="0" presId="urn:microsoft.com/office/officeart/2005/8/layout/orgChart1"/>
    <dgm:cxn modelId="{2AC46C31-615D-4D42-8A8E-EE8EC03BC460}" type="presParOf" srcId="{7AD21BC7-158A-4E37-B505-B0480AF47AFA}" destId="{A29678FE-143B-435B-B184-25EF06FC732A}" srcOrd="0" destOrd="0" presId="urn:microsoft.com/office/officeart/2005/8/layout/orgChart1"/>
    <dgm:cxn modelId="{5414D4B4-05AF-4DB4-81DC-E3E019C61AD5}" type="presParOf" srcId="{7AD21BC7-158A-4E37-B505-B0480AF47AFA}" destId="{F4A5735B-2C65-4137-9D45-1FAFA4683626}" srcOrd="1" destOrd="0" presId="urn:microsoft.com/office/officeart/2005/8/layout/orgChart1"/>
    <dgm:cxn modelId="{E5AD9DBC-7ADC-4EAA-B5BD-9D550285D43B}" type="presParOf" srcId="{E29C40F0-78F4-4536-BD43-1F19896E5D9A}" destId="{12B495CE-88E2-4B99-8419-1853EA0A97AF}" srcOrd="1" destOrd="0" presId="urn:microsoft.com/office/officeart/2005/8/layout/orgChart1"/>
    <dgm:cxn modelId="{CB771DF7-BF8A-4B47-8963-F356B0223431}" type="presParOf" srcId="{E29C40F0-78F4-4536-BD43-1F19896E5D9A}" destId="{694225AB-CC00-4DF7-83E9-D149E480B106}" srcOrd="2" destOrd="0" presId="urn:microsoft.com/office/officeart/2005/8/layout/orgChart1"/>
    <dgm:cxn modelId="{0C8F6702-C13E-4EBC-9724-EBACA8781018}" type="presParOf" srcId="{7638BC5D-9A43-4236-A8E3-E2B0AA1130C9}" destId="{C610CADA-246A-48B6-B473-575E7043A881}" srcOrd="2" destOrd="0" presId="urn:microsoft.com/office/officeart/2005/8/layout/orgChart1"/>
    <dgm:cxn modelId="{900B7459-9E28-4BAE-8EAF-96C600C1C073}" type="presParOf" srcId="{7638BC5D-9A43-4236-A8E3-E2B0AA1130C9}" destId="{C9B1CCBE-4C4B-4BD3-B6A6-B64C5C9A54C5}" srcOrd="3" destOrd="0" presId="urn:microsoft.com/office/officeart/2005/8/layout/orgChart1"/>
    <dgm:cxn modelId="{EB4F89DC-C07D-435D-AA02-FB071A1540E0}" type="presParOf" srcId="{C9B1CCBE-4C4B-4BD3-B6A6-B64C5C9A54C5}" destId="{391CE5AE-BDDC-43DC-A7C2-5FCCE753ADB1}" srcOrd="0" destOrd="0" presId="urn:microsoft.com/office/officeart/2005/8/layout/orgChart1"/>
    <dgm:cxn modelId="{9E2C3F10-9429-41D4-A8A4-669F1C95BC54}" type="presParOf" srcId="{391CE5AE-BDDC-43DC-A7C2-5FCCE753ADB1}" destId="{2DC9E238-F054-44E1-B82F-AE16F35705B8}" srcOrd="0" destOrd="0" presId="urn:microsoft.com/office/officeart/2005/8/layout/orgChart1"/>
    <dgm:cxn modelId="{BC58F405-DF9F-4BDA-BEF8-51C2177E5DA9}" type="presParOf" srcId="{391CE5AE-BDDC-43DC-A7C2-5FCCE753ADB1}" destId="{2E3104F9-A768-4533-918B-2537F78853B9}" srcOrd="1" destOrd="0" presId="urn:microsoft.com/office/officeart/2005/8/layout/orgChart1"/>
    <dgm:cxn modelId="{6019100F-B276-4CCD-889D-413D133BFEFF}" type="presParOf" srcId="{C9B1CCBE-4C4B-4BD3-B6A6-B64C5C9A54C5}" destId="{7015756F-8C6A-4B7E-BE5D-6005C4D0F260}" srcOrd="1" destOrd="0" presId="urn:microsoft.com/office/officeart/2005/8/layout/orgChart1"/>
    <dgm:cxn modelId="{329A89CB-A239-4E21-AD3F-9A423EE736F7}" type="presParOf" srcId="{C9B1CCBE-4C4B-4BD3-B6A6-B64C5C9A54C5}" destId="{4C6563BF-A4F0-4EBF-BC29-703673DABF10}" srcOrd="2" destOrd="0" presId="urn:microsoft.com/office/officeart/2005/8/layout/orgChart1"/>
    <dgm:cxn modelId="{1ABDF744-F23E-4B0F-818D-714417D93236}" type="presParOf" srcId="{4C6563BF-A4F0-4EBF-BC29-703673DABF10}" destId="{CC5020E4-0C5E-4EBB-B07E-B4A9B016469C}" srcOrd="0" destOrd="0" presId="urn:microsoft.com/office/officeart/2005/8/layout/orgChart1"/>
    <dgm:cxn modelId="{C818CCF2-229D-4FA1-A7B6-776A98875A60}" type="presParOf" srcId="{4C6563BF-A4F0-4EBF-BC29-703673DABF10}" destId="{0DC11E9B-4829-4EA8-8A03-865391652CF3}" srcOrd="1" destOrd="0" presId="urn:microsoft.com/office/officeart/2005/8/layout/orgChart1"/>
    <dgm:cxn modelId="{41F9F5BE-2F99-4CBE-B266-19CFF1C1EF27}" type="presParOf" srcId="{0DC11E9B-4829-4EA8-8A03-865391652CF3}" destId="{D41AE9DD-4F20-43E5-B200-A19130CD670A}" srcOrd="0" destOrd="0" presId="urn:microsoft.com/office/officeart/2005/8/layout/orgChart1"/>
    <dgm:cxn modelId="{3AAE33F0-CC6F-4BA1-A4C7-B413C6CAF722}" type="presParOf" srcId="{D41AE9DD-4F20-43E5-B200-A19130CD670A}" destId="{6400440C-3C9D-4F20-9C9E-59774D45D5AA}" srcOrd="0" destOrd="0" presId="urn:microsoft.com/office/officeart/2005/8/layout/orgChart1"/>
    <dgm:cxn modelId="{A5FE580B-32B9-42CC-8989-214921D759B8}" type="presParOf" srcId="{D41AE9DD-4F20-43E5-B200-A19130CD670A}" destId="{CB758D7D-076B-4D90-B7B3-5BAE8F6E91EF}" srcOrd="1" destOrd="0" presId="urn:microsoft.com/office/officeart/2005/8/layout/orgChart1"/>
    <dgm:cxn modelId="{B6BD1874-4265-4677-9383-8CFB3EC8FF93}" type="presParOf" srcId="{0DC11E9B-4829-4EA8-8A03-865391652CF3}" destId="{E53D0E64-606F-4C56-AB52-3B958A736D85}" srcOrd="1" destOrd="0" presId="urn:microsoft.com/office/officeart/2005/8/layout/orgChart1"/>
    <dgm:cxn modelId="{92EB0178-9B7F-41BF-8C75-7232245CD270}" type="presParOf" srcId="{0DC11E9B-4829-4EA8-8A03-865391652CF3}" destId="{726A3670-C47C-468D-BEE9-A22F7241D622}" srcOrd="2" destOrd="0" presId="urn:microsoft.com/office/officeart/2005/8/layout/orgChart1"/>
    <dgm:cxn modelId="{63FA0952-4A29-442B-9B5B-305CBAC98F73}" type="presParOf" srcId="{4C6563BF-A4F0-4EBF-BC29-703673DABF10}" destId="{4E2B58C2-7DFF-4928-A50C-3F879B47E332}" srcOrd="2" destOrd="0" presId="urn:microsoft.com/office/officeart/2005/8/layout/orgChart1"/>
    <dgm:cxn modelId="{55F7313A-7E24-441A-A875-F0B43A068BE1}" type="presParOf" srcId="{4C6563BF-A4F0-4EBF-BC29-703673DABF10}" destId="{5171F8A9-B57B-4D02-8FC1-F87E4120F45F}" srcOrd="3" destOrd="0" presId="urn:microsoft.com/office/officeart/2005/8/layout/orgChart1"/>
    <dgm:cxn modelId="{F259810A-378E-434F-BFDE-39DB2A2FE553}" type="presParOf" srcId="{5171F8A9-B57B-4D02-8FC1-F87E4120F45F}" destId="{C28B308D-AF3D-4A8E-8E0B-4D1BBB7AC110}" srcOrd="0" destOrd="0" presId="urn:microsoft.com/office/officeart/2005/8/layout/orgChart1"/>
    <dgm:cxn modelId="{6F15CF1A-D76C-4E3D-8C95-DED29B6F0708}" type="presParOf" srcId="{C28B308D-AF3D-4A8E-8E0B-4D1BBB7AC110}" destId="{BB1FF034-D0F4-42EE-90CF-DDFEDBC38A0F}" srcOrd="0" destOrd="0" presId="urn:microsoft.com/office/officeart/2005/8/layout/orgChart1"/>
    <dgm:cxn modelId="{4F94862A-F117-451E-8BDD-03EC8803180B}" type="presParOf" srcId="{C28B308D-AF3D-4A8E-8E0B-4D1BBB7AC110}" destId="{1C42D5E8-DEC8-450D-BA46-351F457B392D}" srcOrd="1" destOrd="0" presId="urn:microsoft.com/office/officeart/2005/8/layout/orgChart1"/>
    <dgm:cxn modelId="{49F6C474-88AA-428B-BD19-35EE148923C2}" type="presParOf" srcId="{5171F8A9-B57B-4D02-8FC1-F87E4120F45F}" destId="{E21D7328-DCC7-4538-B1C1-C6381C09000B}" srcOrd="1" destOrd="0" presId="urn:microsoft.com/office/officeart/2005/8/layout/orgChart1"/>
    <dgm:cxn modelId="{AE119B15-0523-4B4A-A1E5-0BEA2DB126B6}" type="presParOf" srcId="{5171F8A9-B57B-4D02-8FC1-F87E4120F45F}" destId="{B25D149C-4E5C-4DF0-9CE0-778B9995F177}" srcOrd="2" destOrd="0" presId="urn:microsoft.com/office/officeart/2005/8/layout/orgChart1"/>
    <dgm:cxn modelId="{A4548CB7-4A06-4E1B-A8A6-739C0C7F5E1C}" type="presParOf" srcId="{B25D149C-4E5C-4DF0-9CE0-778B9995F177}" destId="{4F3EC91D-8347-41DC-B6F1-F3D1FED319AC}" srcOrd="0" destOrd="0" presId="urn:microsoft.com/office/officeart/2005/8/layout/orgChart1"/>
    <dgm:cxn modelId="{0A0CD906-7954-490F-B206-DCBBB84C7E55}" type="presParOf" srcId="{B25D149C-4E5C-4DF0-9CE0-778B9995F177}" destId="{0D5023CE-DF75-42B8-956E-B662DC451CEB}" srcOrd="1" destOrd="0" presId="urn:microsoft.com/office/officeart/2005/8/layout/orgChart1"/>
    <dgm:cxn modelId="{67BBBADF-8F8D-4A5B-97B6-EFF655A94437}" type="presParOf" srcId="{0D5023CE-DF75-42B8-956E-B662DC451CEB}" destId="{3B187A9C-9A95-4383-B22A-24A754830049}" srcOrd="0" destOrd="0" presId="urn:microsoft.com/office/officeart/2005/8/layout/orgChart1"/>
    <dgm:cxn modelId="{4FFFCC24-8C15-4C8F-896E-35B6D9C98AD1}" type="presParOf" srcId="{3B187A9C-9A95-4383-B22A-24A754830049}" destId="{157B7F59-F52F-4C85-9301-28C578713DC8}" srcOrd="0" destOrd="0" presId="urn:microsoft.com/office/officeart/2005/8/layout/orgChart1"/>
    <dgm:cxn modelId="{AFA7E7A2-9EB0-4D50-B2C7-9382C08B181F}" type="presParOf" srcId="{3B187A9C-9A95-4383-B22A-24A754830049}" destId="{5513730A-7156-4C3C-9072-969ABEDE6AC7}" srcOrd="1" destOrd="0" presId="urn:microsoft.com/office/officeart/2005/8/layout/orgChart1"/>
    <dgm:cxn modelId="{CCF4D9DE-EA3F-4059-9890-57C5DD8DB2E3}" type="presParOf" srcId="{0D5023CE-DF75-42B8-956E-B662DC451CEB}" destId="{2D9CF9EC-967D-4703-A4C3-C20394CFA50C}" srcOrd="1" destOrd="0" presId="urn:microsoft.com/office/officeart/2005/8/layout/orgChart1"/>
    <dgm:cxn modelId="{FF7FCB9E-FFB7-486E-9A96-00FA6D0F0BBE}" type="presParOf" srcId="{0D5023CE-DF75-42B8-956E-B662DC451CEB}" destId="{9A286AB8-3575-456F-84C9-B8976F405884}" srcOrd="2" destOrd="0" presId="urn:microsoft.com/office/officeart/2005/8/layout/orgChart1"/>
    <dgm:cxn modelId="{4EC35960-AD30-4540-9A1F-D3216BFD9C53}" type="presParOf" srcId="{7638BC5D-9A43-4236-A8E3-E2B0AA1130C9}" destId="{0EB56516-F058-4E18-A11A-661CE5FFFD20}" srcOrd="4" destOrd="0" presId="urn:microsoft.com/office/officeart/2005/8/layout/orgChart1"/>
    <dgm:cxn modelId="{4E052818-2237-44F3-A3BE-EAB9CADDC6C4}" type="presParOf" srcId="{7638BC5D-9A43-4236-A8E3-E2B0AA1130C9}" destId="{780EBEA5-05A6-4B66-B8D4-1F119084308D}" srcOrd="5" destOrd="0" presId="urn:microsoft.com/office/officeart/2005/8/layout/orgChart1"/>
    <dgm:cxn modelId="{0D7375C0-26F5-41A3-BC36-5CE467F8C3D5}" type="presParOf" srcId="{780EBEA5-05A6-4B66-B8D4-1F119084308D}" destId="{7645672B-8E11-4C6A-8489-9C72099FF193}" srcOrd="0" destOrd="0" presId="urn:microsoft.com/office/officeart/2005/8/layout/orgChart1"/>
    <dgm:cxn modelId="{AA4BA328-D8D3-4757-8054-86171B9A621D}" type="presParOf" srcId="{7645672B-8E11-4C6A-8489-9C72099FF193}" destId="{2B9685D8-006A-4898-9C7B-EF18225D9069}" srcOrd="0" destOrd="0" presId="urn:microsoft.com/office/officeart/2005/8/layout/orgChart1"/>
    <dgm:cxn modelId="{FA56993F-250E-4DEB-9C25-FA3999346E4C}" type="presParOf" srcId="{7645672B-8E11-4C6A-8489-9C72099FF193}" destId="{CC89EADA-8B68-4529-85B9-BE8028CD765D}" srcOrd="1" destOrd="0" presId="urn:microsoft.com/office/officeart/2005/8/layout/orgChart1"/>
    <dgm:cxn modelId="{23D0ECB5-8A70-4191-8FD1-9128F9C9D885}" type="presParOf" srcId="{780EBEA5-05A6-4B66-B8D4-1F119084308D}" destId="{11D71DE4-34CD-4089-97FC-93EB3E7B81A8}" srcOrd="1" destOrd="0" presId="urn:microsoft.com/office/officeart/2005/8/layout/orgChart1"/>
    <dgm:cxn modelId="{F2D7D561-5E5F-4F42-962D-A70B76AC68CE}" type="presParOf" srcId="{780EBEA5-05A6-4B66-B8D4-1F119084308D}" destId="{64D9811F-A585-4E24-A849-01BD487824B7}" srcOrd="2" destOrd="0" presId="urn:microsoft.com/office/officeart/2005/8/layout/orgChart1"/>
    <dgm:cxn modelId="{E2D5FC13-242E-4821-9AFD-4B43E118EF6E}" type="presParOf" srcId="{64D9811F-A585-4E24-A849-01BD487824B7}" destId="{53EE3379-C4D9-4D2A-80F0-C6C5382A33C9}" srcOrd="0" destOrd="0" presId="urn:microsoft.com/office/officeart/2005/8/layout/orgChart1"/>
    <dgm:cxn modelId="{AA4F5FA5-77E2-4B65-B7FE-A87E454C52A7}" type="presParOf" srcId="{64D9811F-A585-4E24-A849-01BD487824B7}" destId="{F4FAFF53-A46A-4660-AAC2-E0C8439BA395}" srcOrd="1" destOrd="0" presId="urn:microsoft.com/office/officeart/2005/8/layout/orgChart1"/>
    <dgm:cxn modelId="{28804BE5-F2AA-44A0-8ADC-210830C53AB8}" type="presParOf" srcId="{F4FAFF53-A46A-4660-AAC2-E0C8439BA395}" destId="{308126CF-87B0-475C-87E8-0E71B592CAB5}" srcOrd="0" destOrd="0" presId="urn:microsoft.com/office/officeart/2005/8/layout/orgChart1"/>
    <dgm:cxn modelId="{BDE158DA-0727-4F13-96C7-2C65D7F39E70}" type="presParOf" srcId="{308126CF-87B0-475C-87E8-0E71B592CAB5}" destId="{7E37B81D-C9BD-4846-B557-61A6FBACEEAA}" srcOrd="0" destOrd="0" presId="urn:microsoft.com/office/officeart/2005/8/layout/orgChart1"/>
    <dgm:cxn modelId="{57F7DAFC-92A5-4DE4-B020-621FEE8F28BF}" type="presParOf" srcId="{308126CF-87B0-475C-87E8-0E71B592CAB5}" destId="{227DDBD7-0C65-4CB6-AE8E-ED04C25D8C5F}" srcOrd="1" destOrd="0" presId="urn:microsoft.com/office/officeart/2005/8/layout/orgChart1"/>
    <dgm:cxn modelId="{C7AA957C-5CFA-413E-8EE8-7AD9A6517451}" type="presParOf" srcId="{F4FAFF53-A46A-4660-AAC2-E0C8439BA395}" destId="{B2A86D6F-C033-4649-9AA5-4BAFA06AFB5C}" srcOrd="1" destOrd="0" presId="urn:microsoft.com/office/officeart/2005/8/layout/orgChart1"/>
    <dgm:cxn modelId="{A63C9A88-0326-461A-84A0-FE095AF17A0B}" type="presParOf" srcId="{F4FAFF53-A46A-4660-AAC2-E0C8439BA395}" destId="{9AC3534E-221C-4310-86DD-E5B4BDA1EA35}" srcOrd="2" destOrd="0" presId="urn:microsoft.com/office/officeart/2005/8/layout/orgChart1"/>
    <dgm:cxn modelId="{817062E5-55DB-47CC-8F3D-E849FAE84E63}" type="presParOf" srcId="{64D9811F-A585-4E24-A849-01BD487824B7}" destId="{735731F4-B3E8-4A88-9B34-9A1F0420FB18}" srcOrd="2" destOrd="0" presId="urn:microsoft.com/office/officeart/2005/8/layout/orgChart1"/>
    <dgm:cxn modelId="{A8A39AE1-69F8-4DB2-966E-98D44B6A9588}" type="presParOf" srcId="{64D9811F-A585-4E24-A849-01BD487824B7}" destId="{F80723A9-9743-460F-8FC4-3448003B5696}" srcOrd="3" destOrd="0" presId="urn:microsoft.com/office/officeart/2005/8/layout/orgChart1"/>
    <dgm:cxn modelId="{892815BC-C3D6-4936-B859-F552A308236D}" type="presParOf" srcId="{F80723A9-9743-460F-8FC4-3448003B5696}" destId="{E050F4DB-D7F1-47AF-8363-9920F7A366B8}" srcOrd="0" destOrd="0" presId="urn:microsoft.com/office/officeart/2005/8/layout/orgChart1"/>
    <dgm:cxn modelId="{76B9B240-ACA8-4A34-8A0A-3CD5AEB41244}" type="presParOf" srcId="{E050F4DB-D7F1-47AF-8363-9920F7A366B8}" destId="{AC9CFD7E-8D94-410F-B512-CAA8A62EAA1F}" srcOrd="0" destOrd="0" presId="urn:microsoft.com/office/officeart/2005/8/layout/orgChart1"/>
    <dgm:cxn modelId="{852B73C3-A795-471D-A144-A1863F1EDA5A}" type="presParOf" srcId="{E050F4DB-D7F1-47AF-8363-9920F7A366B8}" destId="{59591444-B07A-438B-A4EC-B1FBC103E086}" srcOrd="1" destOrd="0" presId="urn:microsoft.com/office/officeart/2005/8/layout/orgChart1"/>
    <dgm:cxn modelId="{876A6A9D-3F53-4EBA-B407-9DD3F1B9883F}" type="presParOf" srcId="{F80723A9-9743-460F-8FC4-3448003B5696}" destId="{1E61CE96-4FB4-42F2-93E0-8270C44A95FF}" srcOrd="1" destOrd="0" presId="urn:microsoft.com/office/officeart/2005/8/layout/orgChart1"/>
    <dgm:cxn modelId="{1F9F3E5A-9600-47DA-9FC7-A564171AD57C}" type="presParOf" srcId="{F80723A9-9743-460F-8FC4-3448003B5696}" destId="{28002AB7-7E10-45FA-8B7E-227C459ADDB5}" srcOrd="2" destOrd="0" presId="urn:microsoft.com/office/officeart/2005/8/layout/orgChart1"/>
    <dgm:cxn modelId="{49545B43-39B2-468B-BF9C-1789B20CD595}" type="presParOf" srcId="{64D9811F-A585-4E24-A849-01BD487824B7}" destId="{3AD48C78-0B20-4E16-8F1B-CF2E39705C3D}" srcOrd="4" destOrd="0" presId="urn:microsoft.com/office/officeart/2005/8/layout/orgChart1"/>
    <dgm:cxn modelId="{33D3B989-1130-45A8-9870-31E156F1E857}" type="presParOf" srcId="{64D9811F-A585-4E24-A849-01BD487824B7}" destId="{B8BFF3FD-2C51-457C-A251-08C65A258274}" srcOrd="5" destOrd="0" presId="urn:microsoft.com/office/officeart/2005/8/layout/orgChart1"/>
    <dgm:cxn modelId="{B1BB99BE-3DA3-487A-B7A5-1A7D89F23467}" type="presParOf" srcId="{B8BFF3FD-2C51-457C-A251-08C65A258274}" destId="{751A3D07-296F-4A6B-985D-479B775CB069}" srcOrd="0" destOrd="0" presId="urn:microsoft.com/office/officeart/2005/8/layout/orgChart1"/>
    <dgm:cxn modelId="{DB765FDD-A165-4D25-A4F1-318E1D39527B}" type="presParOf" srcId="{751A3D07-296F-4A6B-985D-479B775CB069}" destId="{8DD80419-5BF5-4EAD-97C8-39B7E458B61A}" srcOrd="0" destOrd="0" presId="urn:microsoft.com/office/officeart/2005/8/layout/orgChart1"/>
    <dgm:cxn modelId="{03ED7DC9-EBD2-4019-8DD2-D4A263E44038}" type="presParOf" srcId="{751A3D07-296F-4A6B-985D-479B775CB069}" destId="{7DB3530F-2D45-4251-9B1B-66E73B6C7678}" srcOrd="1" destOrd="0" presId="urn:microsoft.com/office/officeart/2005/8/layout/orgChart1"/>
    <dgm:cxn modelId="{56B9FC8C-5B09-4194-B2DA-38F5FC3F830E}" type="presParOf" srcId="{B8BFF3FD-2C51-457C-A251-08C65A258274}" destId="{2A715CE5-6A5B-4779-AD62-55937140302D}" srcOrd="1" destOrd="0" presId="urn:microsoft.com/office/officeart/2005/8/layout/orgChart1"/>
    <dgm:cxn modelId="{5D544346-E1C3-4EAC-B3CC-97EECDA8132F}" type="presParOf" srcId="{B8BFF3FD-2C51-457C-A251-08C65A258274}" destId="{80D2CD0E-F756-48CB-B028-EE51A8118457}" srcOrd="2" destOrd="0" presId="urn:microsoft.com/office/officeart/2005/8/layout/orgChart1"/>
    <dgm:cxn modelId="{D653DA92-9331-458E-ABD5-B3A538994D6C}" type="presParOf" srcId="{9B2D3870-B62F-4BCC-9D8B-6B116A9E10E8}" destId="{2BBD5777-2556-419D-A140-58B3A897BCA4}" srcOrd="4" destOrd="0" presId="urn:microsoft.com/office/officeart/2005/8/layout/orgChart1"/>
    <dgm:cxn modelId="{944C2443-6C9D-4084-B07D-E26A33072715}" type="presParOf" srcId="{9B2D3870-B62F-4BCC-9D8B-6B116A9E10E8}" destId="{45959E9D-DFDD-4732-9B81-D565E1947246}" srcOrd="5" destOrd="0" presId="urn:microsoft.com/office/officeart/2005/8/layout/orgChart1"/>
    <dgm:cxn modelId="{1A379AE2-AA36-432F-B006-C792AA5BB299}" type="presParOf" srcId="{45959E9D-DFDD-4732-9B81-D565E1947246}" destId="{EA357349-5F60-4FEA-9096-77F9C1911761}" srcOrd="0" destOrd="0" presId="urn:microsoft.com/office/officeart/2005/8/layout/orgChart1"/>
    <dgm:cxn modelId="{85DA2E5A-C486-467F-90EF-F598F0AE2883}" type="presParOf" srcId="{EA357349-5F60-4FEA-9096-77F9C1911761}" destId="{BE3D0660-B829-4F25-92E1-A1EDDDC5D277}" srcOrd="0" destOrd="0" presId="urn:microsoft.com/office/officeart/2005/8/layout/orgChart1"/>
    <dgm:cxn modelId="{A056A873-A108-457C-93D0-65FA61DB50AC}" type="presParOf" srcId="{EA357349-5F60-4FEA-9096-77F9C1911761}" destId="{EE265A84-FCD0-4925-85CD-37B4AEFFE777}" srcOrd="1" destOrd="0" presId="urn:microsoft.com/office/officeart/2005/8/layout/orgChart1"/>
    <dgm:cxn modelId="{FA621629-7A9D-41E2-B5C8-1C1E96E05182}" type="presParOf" srcId="{45959E9D-DFDD-4732-9B81-D565E1947246}" destId="{894E6270-56AC-49C9-8F58-F05838E3ACDB}" srcOrd="1" destOrd="0" presId="urn:microsoft.com/office/officeart/2005/8/layout/orgChart1"/>
    <dgm:cxn modelId="{01EFE775-AC25-4E1B-A322-C3BD554BB51D}" type="presParOf" srcId="{45959E9D-DFDD-4732-9B81-D565E1947246}" destId="{ED92570F-D422-4D9D-A044-03E02C0EDD8D}" srcOrd="2" destOrd="0" presId="urn:microsoft.com/office/officeart/2005/8/layout/orgChart1"/>
    <dgm:cxn modelId="{B3C3460D-BF9F-481C-8707-2769F9E2B7C0}" type="presParOf" srcId="{ED92570F-D422-4D9D-A044-03E02C0EDD8D}" destId="{38E82CCC-EAE7-4213-9EB8-2CB4212845D8}" srcOrd="0" destOrd="0" presId="urn:microsoft.com/office/officeart/2005/8/layout/orgChart1"/>
    <dgm:cxn modelId="{1A0CC492-E483-4454-812A-EBF157523BE7}" type="presParOf" srcId="{ED92570F-D422-4D9D-A044-03E02C0EDD8D}" destId="{8CDB8370-ED72-4A08-8726-6698335E24E8}" srcOrd="1" destOrd="0" presId="urn:microsoft.com/office/officeart/2005/8/layout/orgChart1"/>
    <dgm:cxn modelId="{4DB64295-BD90-4ECF-B30B-C42D9E51F7C5}" type="presParOf" srcId="{8CDB8370-ED72-4A08-8726-6698335E24E8}" destId="{C827EA68-D0ED-42A6-8887-9873ADF4684C}" srcOrd="0" destOrd="0" presId="urn:microsoft.com/office/officeart/2005/8/layout/orgChart1"/>
    <dgm:cxn modelId="{EDBD8C8A-8F8F-4329-B4C7-FC01999CB374}" type="presParOf" srcId="{C827EA68-D0ED-42A6-8887-9873ADF4684C}" destId="{51930273-B49F-4CE2-A2DA-606850AAC2AC}" srcOrd="0" destOrd="0" presId="urn:microsoft.com/office/officeart/2005/8/layout/orgChart1"/>
    <dgm:cxn modelId="{2B6B0D04-661F-4302-BD80-33E2F8A18D57}" type="presParOf" srcId="{C827EA68-D0ED-42A6-8887-9873ADF4684C}" destId="{34247F3D-3851-4179-95F1-A8F765291C9C}" srcOrd="1" destOrd="0" presId="urn:microsoft.com/office/officeart/2005/8/layout/orgChart1"/>
    <dgm:cxn modelId="{E4D8369F-7F95-4691-A78E-181204A67895}" type="presParOf" srcId="{8CDB8370-ED72-4A08-8726-6698335E24E8}" destId="{E88BA3F2-8841-4971-B258-355907F6BA03}" srcOrd="1" destOrd="0" presId="urn:microsoft.com/office/officeart/2005/8/layout/orgChart1"/>
    <dgm:cxn modelId="{A372343F-9A3C-4BC0-BD7B-2B706C15B494}" type="presParOf" srcId="{8CDB8370-ED72-4A08-8726-6698335E24E8}" destId="{48FC9BD7-0569-448D-A173-0227AD6C2D00}" srcOrd="2" destOrd="0" presId="urn:microsoft.com/office/officeart/2005/8/layout/orgChart1"/>
    <dgm:cxn modelId="{0AF337A4-769A-4949-9822-B988769C3EFD}" type="presParOf" srcId="{ED92570F-D422-4D9D-A044-03E02C0EDD8D}" destId="{2BF8B1F3-1B58-4110-8A5F-4F45944A7EFE}" srcOrd="2" destOrd="0" presId="urn:microsoft.com/office/officeart/2005/8/layout/orgChart1"/>
    <dgm:cxn modelId="{AA93FC88-BF8A-4CB6-9D1C-55FD68CD7025}" type="presParOf" srcId="{ED92570F-D422-4D9D-A044-03E02C0EDD8D}" destId="{9654874A-271C-462D-B217-65830688A9E1}" srcOrd="3" destOrd="0" presId="urn:microsoft.com/office/officeart/2005/8/layout/orgChart1"/>
    <dgm:cxn modelId="{884E5DFD-FDBB-44F6-A882-A49BC05F9D08}" type="presParOf" srcId="{9654874A-271C-462D-B217-65830688A9E1}" destId="{5F80CCFE-D956-4CE1-A300-A6A40C54B509}" srcOrd="0" destOrd="0" presId="urn:microsoft.com/office/officeart/2005/8/layout/orgChart1"/>
    <dgm:cxn modelId="{10CA8651-402E-441B-820D-1226D11C876E}" type="presParOf" srcId="{5F80CCFE-D956-4CE1-A300-A6A40C54B509}" destId="{A920D933-9F20-4699-B577-D7D29113C9ED}" srcOrd="0" destOrd="0" presId="urn:microsoft.com/office/officeart/2005/8/layout/orgChart1"/>
    <dgm:cxn modelId="{8DBC305B-2E8F-48D9-9F34-D909573F28EC}" type="presParOf" srcId="{5F80CCFE-D956-4CE1-A300-A6A40C54B509}" destId="{059CF787-A935-4718-A16A-728DE0E45792}" srcOrd="1" destOrd="0" presId="urn:microsoft.com/office/officeart/2005/8/layout/orgChart1"/>
    <dgm:cxn modelId="{D4B638ED-9289-4DC3-A331-83FEAEEC4408}" type="presParOf" srcId="{9654874A-271C-462D-B217-65830688A9E1}" destId="{848A624E-0C6A-4506-9A88-90F3ADBE0F32}" srcOrd="1" destOrd="0" presId="urn:microsoft.com/office/officeart/2005/8/layout/orgChart1"/>
    <dgm:cxn modelId="{DED40529-7467-4094-9973-815115568BD3}" type="presParOf" srcId="{9654874A-271C-462D-B217-65830688A9E1}" destId="{BA7EF91D-3C57-4A1B-B3CF-01C99882A576}" srcOrd="2" destOrd="0" presId="urn:microsoft.com/office/officeart/2005/8/layout/orgChart1"/>
  </dgm:cxnLst>
  <dgm:bg/>
  <dgm:whole/>
  <dgm:extLst>
    <a:ext uri="http://schemas.microsoft.com/office/drawing/2008/diagram">
      <dsp:dataModelExt xmlns:dsp="http://schemas.microsoft.com/office/drawing/2008/diagram" relId="rId3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BF8B1F3-1B58-4110-8A5F-4F45944A7EFE}">
      <dsp:nvSpPr>
        <dsp:cNvPr id="0" name=""/>
        <dsp:cNvSpPr/>
      </dsp:nvSpPr>
      <dsp:spPr>
        <a:xfrm>
          <a:off x="1919852" y="2900945"/>
          <a:ext cx="120482" cy="265773"/>
        </a:xfrm>
        <a:custGeom>
          <a:avLst/>
          <a:gdLst/>
          <a:ahLst/>
          <a:cxnLst/>
          <a:rect l="0" t="0" r="0" b="0"/>
          <a:pathLst>
            <a:path>
              <a:moveTo>
                <a:pt x="0" y="0"/>
              </a:moveTo>
              <a:lnTo>
                <a:pt x="0" y="265773"/>
              </a:lnTo>
              <a:lnTo>
                <a:pt x="120482" y="265773"/>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8E82CCC-EAE7-4213-9EB8-2CB4212845D8}">
      <dsp:nvSpPr>
        <dsp:cNvPr id="0" name=""/>
        <dsp:cNvSpPr/>
      </dsp:nvSpPr>
      <dsp:spPr>
        <a:xfrm>
          <a:off x="1755478" y="2900945"/>
          <a:ext cx="164373" cy="295033"/>
        </a:xfrm>
        <a:custGeom>
          <a:avLst/>
          <a:gdLst/>
          <a:ahLst/>
          <a:cxnLst/>
          <a:rect l="0" t="0" r="0" b="0"/>
          <a:pathLst>
            <a:path>
              <a:moveTo>
                <a:pt x="164373" y="0"/>
              </a:moveTo>
              <a:lnTo>
                <a:pt x="164373" y="295033"/>
              </a:lnTo>
              <a:lnTo>
                <a:pt x="0" y="295033"/>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BBD5777-2556-419D-A140-58B3A897BCA4}">
      <dsp:nvSpPr>
        <dsp:cNvPr id="0" name=""/>
        <dsp:cNvSpPr/>
      </dsp:nvSpPr>
      <dsp:spPr>
        <a:xfrm>
          <a:off x="2247445" y="749957"/>
          <a:ext cx="1408983" cy="1987191"/>
        </a:xfrm>
        <a:custGeom>
          <a:avLst/>
          <a:gdLst/>
          <a:ahLst/>
          <a:cxnLst/>
          <a:rect l="0" t="0" r="0" b="0"/>
          <a:pathLst>
            <a:path>
              <a:moveTo>
                <a:pt x="1408983" y="0"/>
              </a:moveTo>
              <a:lnTo>
                <a:pt x="1408983" y="1987191"/>
              </a:lnTo>
              <a:lnTo>
                <a:pt x="0" y="1987191"/>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AD48C78-0B20-4E16-8F1B-CF2E39705C3D}">
      <dsp:nvSpPr>
        <dsp:cNvPr id="0" name=""/>
        <dsp:cNvSpPr/>
      </dsp:nvSpPr>
      <dsp:spPr>
        <a:xfrm>
          <a:off x="4390844" y="2595869"/>
          <a:ext cx="234338" cy="181349"/>
        </a:xfrm>
        <a:custGeom>
          <a:avLst/>
          <a:gdLst/>
          <a:ahLst/>
          <a:cxnLst/>
          <a:rect l="0" t="0" r="0" b="0"/>
          <a:pathLst>
            <a:path>
              <a:moveTo>
                <a:pt x="0" y="0"/>
              </a:moveTo>
              <a:lnTo>
                <a:pt x="0" y="181349"/>
              </a:lnTo>
              <a:lnTo>
                <a:pt x="234338" y="181349"/>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35731F4-B3E8-4A88-9B34-9A1F0420FB18}">
      <dsp:nvSpPr>
        <dsp:cNvPr id="0" name=""/>
        <dsp:cNvSpPr/>
      </dsp:nvSpPr>
      <dsp:spPr>
        <a:xfrm>
          <a:off x="4390844" y="2595869"/>
          <a:ext cx="469456" cy="642128"/>
        </a:xfrm>
        <a:custGeom>
          <a:avLst/>
          <a:gdLst/>
          <a:ahLst/>
          <a:cxnLst/>
          <a:rect l="0" t="0" r="0" b="0"/>
          <a:pathLst>
            <a:path>
              <a:moveTo>
                <a:pt x="0" y="0"/>
              </a:moveTo>
              <a:lnTo>
                <a:pt x="0" y="642128"/>
              </a:lnTo>
              <a:lnTo>
                <a:pt x="469456" y="642128"/>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3EE3379-C4D9-4D2A-80F0-C6C5382A33C9}">
      <dsp:nvSpPr>
        <dsp:cNvPr id="0" name=""/>
        <dsp:cNvSpPr/>
      </dsp:nvSpPr>
      <dsp:spPr>
        <a:xfrm>
          <a:off x="3920651" y="2595869"/>
          <a:ext cx="470192" cy="523249"/>
        </a:xfrm>
        <a:custGeom>
          <a:avLst/>
          <a:gdLst/>
          <a:ahLst/>
          <a:cxnLst/>
          <a:rect l="0" t="0" r="0" b="0"/>
          <a:pathLst>
            <a:path>
              <a:moveTo>
                <a:pt x="470192" y="0"/>
              </a:moveTo>
              <a:lnTo>
                <a:pt x="470192" y="523249"/>
              </a:lnTo>
              <a:lnTo>
                <a:pt x="0" y="523249"/>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EB56516-F058-4E18-A11A-661CE5FFFD20}">
      <dsp:nvSpPr>
        <dsp:cNvPr id="0" name=""/>
        <dsp:cNvSpPr/>
      </dsp:nvSpPr>
      <dsp:spPr>
        <a:xfrm>
          <a:off x="4718437" y="1070319"/>
          <a:ext cx="620671" cy="1361753"/>
        </a:xfrm>
        <a:custGeom>
          <a:avLst/>
          <a:gdLst/>
          <a:ahLst/>
          <a:cxnLst/>
          <a:rect l="0" t="0" r="0" b="0"/>
          <a:pathLst>
            <a:path>
              <a:moveTo>
                <a:pt x="620671" y="0"/>
              </a:moveTo>
              <a:lnTo>
                <a:pt x="620671" y="1361753"/>
              </a:lnTo>
              <a:lnTo>
                <a:pt x="0" y="1361753"/>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F3EC91D-8347-41DC-B6F1-F3D1FED319AC}">
      <dsp:nvSpPr>
        <dsp:cNvPr id="0" name=""/>
        <dsp:cNvSpPr/>
      </dsp:nvSpPr>
      <dsp:spPr>
        <a:xfrm>
          <a:off x="6542652" y="1823211"/>
          <a:ext cx="111579" cy="386604"/>
        </a:xfrm>
        <a:custGeom>
          <a:avLst/>
          <a:gdLst/>
          <a:ahLst/>
          <a:cxnLst/>
          <a:rect l="0" t="0" r="0" b="0"/>
          <a:pathLst>
            <a:path>
              <a:moveTo>
                <a:pt x="111579" y="0"/>
              </a:moveTo>
              <a:lnTo>
                <a:pt x="111579" y="386604"/>
              </a:lnTo>
              <a:lnTo>
                <a:pt x="0" y="386604"/>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E2B58C2-7DFF-4928-A50C-3F879B47E332}">
      <dsp:nvSpPr>
        <dsp:cNvPr id="0" name=""/>
        <dsp:cNvSpPr/>
      </dsp:nvSpPr>
      <dsp:spPr>
        <a:xfrm>
          <a:off x="6202893" y="1415587"/>
          <a:ext cx="123745" cy="243827"/>
        </a:xfrm>
        <a:custGeom>
          <a:avLst/>
          <a:gdLst/>
          <a:ahLst/>
          <a:cxnLst/>
          <a:rect l="0" t="0" r="0" b="0"/>
          <a:pathLst>
            <a:path>
              <a:moveTo>
                <a:pt x="0" y="0"/>
              </a:moveTo>
              <a:lnTo>
                <a:pt x="0" y="243827"/>
              </a:lnTo>
              <a:lnTo>
                <a:pt x="123745" y="243827"/>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C5020E4-0C5E-4EBB-B07E-B4A9B016469C}">
      <dsp:nvSpPr>
        <dsp:cNvPr id="0" name=""/>
        <dsp:cNvSpPr/>
      </dsp:nvSpPr>
      <dsp:spPr>
        <a:xfrm>
          <a:off x="6067781" y="1415587"/>
          <a:ext cx="135112" cy="243827"/>
        </a:xfrm>
        <a:custGeom>
          <a:avLst/>
          <a:gdLst/>
          <a:ahLst/>
          <a:cxnLst/>
          <a:rect l="0" t="0" r="0" b="0"/>
          <a:pathLst>
            <a:path>
              <a:moveTo>
                <a:pt x="135112" y="0"/>
              </a:moveTo>
              <a:lnTo>
                <a:pt x="135112" y="243827"/>
              </a:lnTo>
              <a:lnTo>
                <a:pt x="0" y="243827"/>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610CADA-246A-48B6-B473-575E7043A881}">
      <dsp:nvSpPr>
        <dsp:cNvPr id="0" name=""/>
        <dsp:cNvSpPr/>
      </dsp:nvSpPr>
      <dsp:spPr>
        <a:xfrm>
          <a:off x="5339108" y="1070319"/>
          <a:ext cx="536192" cy="181471"/>
        </a:xfrm>
        <a:custGeom>
          <a:avLst/>
          <a:gdLst/>
          <a:ahLst/>
          <a:cxnLst/>
          <a:rect l="0" t="0" r="0" b="0"/>
          <a:pathLst>
            <a:path>
              <a:moveTo>
                <a:pt x="0" y="0"/>
              </a:moveTo>
              <a:lnTo>
                <a:pt x="0" y="181471"/>
              </a:lnTo>
              <a:lnTo>
                <a:pt x="536192" y="181471"/>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7306890-3C67-40ED-9E55-D6BAC648FCFA}">
      <dsp:nvSpPr>
        <dsp:cNvPr id="0" name=""/>
        <dsp:cNvSpPr/>
      </dsp:nvSpPr>
      <dsp:spPr>
        <a:xfrm>
          <a:off x="4893401" y="1730643"/>
          <a:ext cx="91440" cy="357082"/>
        </a:xfrm>
        <a:custGeom>
          <a:avLst/>
          <a:gdLst/>
          <a:ahLst/>
          <a:cxnLst/>
          <a:rect l="0" t="0" r="0" b="0"/>
          <a:pathLst>
            <a:path>
              <a:moveTo>
                <a:pt x="86209" y="0"/>
              </a:moveTo>
              <a:lnTo>
                <a:pt x="86209" y="357082"/>
              </a:lnTo>
              <a:lnTo>
                <a:pt x="45720" y="357082"/>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93AE2F9-7C10-4603-A29C-C2138954497A}">
      <dsp:nvSpPr>
        <dsp:cNvPr id="0" name=""/>
        <dsp:cNvSpPr/>
      </dsp:nvSpPr>
      <dsp:spPr>
        <a:xfrm>
          <a:off x="4354122" y="1279128"/>
          <a:ext cx="297896" cy="287718"/>
        </a:xfrm>
        <a:custGeom>
          <a:avLst/>
          <a:gdLst/>
          <a:ahLst/>
          <a:cxnLst/>
          <a:rect l="0" t="0" r="0" b="0"/>
          <a:pathLst>
            <a:path>
              <a:moveTo>
                <a:pt x="0" y="0"/>
              </a:moveTo>
              <a:lnTo>
                <a:pt x="0" y="287718"/>
              </a:lnTo>
              <a:lnTo>
                <a:pt x="297896" y="287718"/>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59947AF-5439-4C9C-95C1-2643BF891CB9}">
      <dsp:nvSpPr>
        <dsp:cNvPr id="0" name=""/>
        <dsp:cNvSpPr/>
      </dsp:nvSpPr>
      <dsp:spPr>
        <a:xfrm>
          <a:off x="4291279" y="1279128"/>
          <a:ext cx="91440" cy="471383"/>
        </a:xfrm>
        <a:custGeom>
          <a:avLst/>
          <a:gdLst/>
          <a:ahLst/>
          <a:cxnLst/>
          <a:rect l="0" t="0" r="0" b="0"/>
          <a:pathLst>
            <a:path>
              <a:moveTo>
                <a:pt x="62842" y="0"/>
              </a:moveTo>
              <a:lnTo>
                <a:pt x="62842" y="471383"/>
              </a:lnTo>
              <a:lnTo>
                <a:pt x="45720" y="471383"/>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882E255-31BB-4670-B778-249E53F23956}">
      <dsp:nvSpPr>
        <dsp:cNvPr id="0" name=""/>
        <dsp:cNvSpPr/>
      </dsp:nvSpPr>
      <dsp:spPr>
        <a:xfrm>
          <a:off x="4681715" y="1024599"/>
          <a:ext cx="657393" cy="91440"/>
        </a:xfrm>
        <a:custGeom>
          <a:avLst/>
          <a:gdLst/>
          <a:ahLst/>
          <a:cxnLst/>
          <a:rect l="0" t="0" r="0" b="0"/>
          <a:pathLst>
            <a:path>
              <a:moveTo>
                <a:pt x="657393" y="45720"/>
              </a:moveTo>
              <a:lnTo>
                <a:pt x="657393" y="90732"/>
              </a:lnTo>
              <a:lnTo>
                <a:pt x="0" y="90732"/>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B25CD9E-0182-44CD-B44A-FBD70C8504F0}">
      <dsp:nvSpPr>
        <dsp:cNvPr id="0" name=""/>
        <dsp:cNvSpPr/>
      </dsp:nvSpPr>
      <dsp:spPr>
        <a:xfrm>
          <a:off x="3656428" y="749957"/>
          <a:ext cx="1355087" cy="156565"/>
        </a:xfrm>
        <a:custGeom>
          <a:avLst/>
          <a:gdLst/>
          <a:ahLst/>
          <a:cxnLst/>
          <a:rect l="0" t="0" r="0" b="0"/>
          <a:pathLst>
            <a:path>
              <a:moveTo>
                <a:pt x="0" y="0"/>
              </a:moveTo>
              <a:lnTo>
                <a:pt x="0" y="156565"/>
              </a:lnTo>
              <a:lnTo>
                <a:pt x="1355087" y="156565"/>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9A724F6-B267-4494-8ED4-0A7DA5255B94}">
      <dsp:nvSpPr>
        <dsp:cNvPr id="0" name=""/>
        <dsp:cNvSpPr/>
      </dsp:nvSpPr>
      <dsp:spPr>
        <a:xfrm>
          <a:off x="2880651" y="1460525"/>
          <a:ext cx="91440" cy="785152"/>
        </a:xfrm>
        <a:custGeom>
          <a:avLst/>
          <a:gdLst/>
          <a:ahLst/>
          <a:cxnLst/>
          <a:rect l="0" t="0" r="0" b="0"/>
          <a:pathLst>
            <a:path>
              <a:moveTo>
                <a:pt x="45720" y="0"/>
              </a:moveTo>
              <a:lnTo>
                <a:pt x="45720" y="785152"/>
              </a:lnTo>
              <a:lnTo>
                <a:pt x="56474" y="785152"/>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B7DE618-4DFA-4424-ADA1-B345F466AFF9}">
      <dsp:nvSpPr>
        <dsp:cNvPr id="0" name=""/>
        <dsp:cNvSpPr/>
      </dsp:nvSpPr>
      <dsp:spPr>
        <a:xfrm>
          <a:off x="2615692" y="1460525"/>
          <a:ext cx="310678" cy="331611"/>
        </a:xfrm>
        <a:custGeom>
          <a:avLst/>
          <a:gdLst/>
          <a:ahLst/>
          <a:cxnLst/>
          <a:rect l="0" t="0" r="0" b="0"/>
          <a:pathLst>
            <a:path>
              <a:moveTo>
                <a:pt x="310678" y="0"/>
              </a:moveTo>
              <a:lnTo>
                <a:pt x="310678" y="331611"/>
              </a:lnTo>
              <a:lnTo>
                <a:pt x="0" y="331611"/>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66D1529-FC20-4446-9D6D-6190E4D50402}">
      <dsp:nvSpPr>
        <dsp:cNvPr id="0" name=""/>
        <dsp:cNvSpPr/>
      </dsp:nvSpPr>
      <dsp:spPr>
        <a:xfrm>
          <a:off x="2322827" y="1111423"/>
          <a:ext cx="275950" cy="185305"/>
        </a:xfrm>
        <a:custGeom>
          <a:avLst/>
          <a:gdLst/>
          <a:ahLst/>
          <a:cxnLst/>
          <a:rect l="0" t="0" r="0" b="0"/>
          <a:pathLst>
            <a:path>
              <a:moveTo>
                <a:pt x="0" y="0"/>
              </a:moveTo>
              <a:lnTo>
                <a:pt x="0" y="185305"/>
              </a:lnTo>
              <a:lnTo>
                <a:pt x="275950" y="185305"/>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21D2F42-BF70-454D-9D32-7468C5EBFCFE}">
      <dsp:nvSpPr>
        <dsp:cNvPr id="0" name=""/>
        <dsp:cNvSpPr/>
      </dsp:nvSpPr>
      <dsp:spPr>
        <a:xfrm>
          <a:off x="1741249" y="1489786"/>
          <a:ext cx="91440" cy="338925"/>
        </a:xfrm>
        <a:custGeom>
          <a:avLst/>
          <a:gdLst/>
          <a:ahLst/>
          <a:cxnLst/>
          <a:rect l="0" t="0" r="0" b="0"/>
          <a:pathLst>
            <a:path>
              <a:moveTo>
                <a:pt x="45720" y="0"/>
              </a:moveTo>
              <a:lnTo>
                <a:pt x="56912" y="338925"/>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C3E633F-8461-403E-BDEC-B7E99735FFBE}">
      <dsp:nvSpPr>
        <dsp:cNvPr id="0" name=""/>
        <dsp:cNvSpPr/>
      </dsp:nvSpPr>
      <dsp:spPr>
        <a:xfrm>
          <a:off x="2114562" y="1111423"/>
          <a:ext cx="208265" cy="214566"/>
        </a:xfrm>
        <a:custGeom>
          <a:avLst/>
          <a:gdLst/>
          <a:ahLst/>
          <a:cxnLst/>
          <a:rect l="0" t="0" r="0" b="0"/>
          <a:pathLst>
            <a:path>
              <a:moveTo>
                <a:pt x="208265" y="0"/>
              </a:moveTo>
              <a:lnTo>
                <a:pt x="208265" y="214566"/>
              </a:lnTo>
              <a:lnTo>
                <a:pt x="0" y="214566"/>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D2F88C3-BFC2-44C2-9FA2-BBA0B9689223}">
      <dsp:nvSpPr>
        <dsp:cNvPr id="0" name=""/>
        <dsp:cNvSpPr/>
      </dsp:nvSpPr>
      <dsp:spPr>
        <a:xfrm>
          <a:off x="2650420" y="749957"/>
          <a:ext cx="1006008" cy="197668"/>
        </a:xfrm>
        <a:custGeom>
          <a:avLst/>
          <a:gdLst/>
          <a:ahLst/>
          <a:cxnLst/>
          <a:rect l="0" t="0" r="0" b="0"/>
          <a:pathLst>
            <a:path>
              <a:moveTo>
                <a:pt x="1006008" y="0"/>
              </a:moveTo>
              <a:lnTo>
                <a:pt x="1006008" y="197668"/>
              </a:lnTo>
              <a:lnTo>
                <a:pt x="0" y="197668"/>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2353F20-02E7-4E7C-B3AC-A1DC2E751C62}">
      <dsp:nvSpPr>
        <dsp:cNvPr id="0" name=""/>
        <dsp:cNvSpPr/>
      </dsp:nvSpPr>
      <dsp:spPr>
        <a:xfrm>
          <a:off x="1339202" y="415485"/>
          <a:ext cx="1989633" cy="170675"/>
        </a:xfrm>
        <a:custGeom>
          <a:avLst/>
          <a:gdLst/>
          <a:ahLst/>
          <a:cxnLst/>
          <a:rect l="0" t="0" r="0" b="0"/>
          <a:pathLst>
            <a:path>
              <a:moveTo>
                <a:pt x="0" y="0"/>
              </a:moveTo>
              <a:lnTo>
                <a:pt x="0" y="170675"/>
              </a:lnTo>
              <a:lnTo>
                <a:pt x="1989633" y="170675"/>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548C1C7-9FEC-413F-93AE-568D8802B6D4}">
      <dsp:nvSpPr>
        <dsp:cNvPr id="0" name=""/>
        <dsp:cNvSpPr/>
      </dsp:nvSpPr>
      <dsp:spPr>
        <a:xfrm>
          <a:off x="677137" y="749957"/>
          <a:ext cx="179004" cy="258458"/>
        </a:xfrm>
        <a:custGeom>
          <a:avLst/>
          <a:gdLst/>
          <a:ahLst/>
          <a:cxnLst/>
          <a:rect l="0" t="0" r="0" b="0"/>
          <a:pathLst>
            <a:path>
              <a:moveTo>
                <a:pt x="0" y="0"/>
              </a:moveTo>
              <a:lnTo>
                <a:pt x="0" y="258458"/>
              </a:lnTo>
              <a:lnTo>
                <a:pt x="179004" y="258458"/>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31505A9-7D7A-4F89-B9EA-764F55414808}">
      <dsp:nvSpPr>
        <dsp:cNvPr id="0" name=""/>
        <dsp:cNvSpPr/>
      </dsp:nvSpPr>
      <dsp:spPr>
        <a:xfrm>
          <a:off x="609465" y="749957"/>
          <a:ext cx="91440" cy="543750"/>
        </a:xfrm>
        <a:custGeom>
          <a:avLst/>
          <a:gdLst/>
          <a:ahLst/>
          <a:cxnLst/>
          <a:rect l="0" t="0" r="0" b="0"/>
          <a:pathLst>
            <a:path>
              <a:moveTo>
                <a:pt x="67671" y="0"/>
              </a:moveTo>
              <a:lnTo>
                <a:pt x="67671" y="543750"/>
              </a:lnTo>
              <a:lnTo>
                <a:pt x="45720" y="543750"/>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16F0F07-DEA0-4A7D-AF8A-3797342A2A89}">
      <dsp:nvSpPr>
        <dsp:cNvPr id="0" name=""/>
        <dsp:cNvSpPr/>
      </dsp:nvSpPr>
      <dsp:spPr>
        <a:xfrm>
          <a:off x="1004729" y="415485"/>
          <a:ext cx="334472" cy="170675"/>
        </a:xfrm>
        <a:custGeom>
          <a:avLst/>
          <a:gdLst/>
          <a:ahLst/>
          <a:cxnLst/>
          <a:rect l="0" t="0" r="0" b="0"/>
          <a:pathLst>
            <a:path>
              <a:moveTo>
                <a:pt x="334472" y="0"/>
              </a:moveTo>
              <a:lnTo>
                <a:pt x="334472" y="170675"/>
              </a:lnTo>
              <a:lnTo>
                <a:pt x="0" y="170675"/>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09BE53F-8C6D-4E57-A2BB-B510FA533BA0}">
      <dsp:nvSpPr>
        <dsp:cNvPr id="0" name=""/>
        <dsp:cNvSpPr/>
      </dsp:nvSpPr>
      <dsp:spPr>
        <a:xfrm>
          <a:off x="1011609" y="87893"/>
          <a:ext cx="655185" cy="327592"/>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Project</a:t>
          </a:r>
        </a:p>
      </dsp:txBody>
      <dsp:txXfrm>
        <a:off x="1011609" y="87893"/>
        <a:ext cx="655185" cy="327592"/>
      </dsp:txXfrm>
    </dsp:sp>
    <dsp:sp modelId="{AA77394C-2023-4562-8F67-23AFB206F30E}">
      <dsp:nvSpPr>
        <dsp:cNvPr id="0" name=""/>
        <dsp:cNvSpPr/>
      </dsp:nvSpPr>
      <dsp:spPr>
        <a:xfrm>
          <a:off x="349544" y="422365"/>
          <a:ext cx="655185" cy="327592"/>
        </a:xfrm>
        <a:prstGeom prst="rect">
          <a:avLst/>
        </a:prstGeom>
        <a:solidFill>
          <a:schemeClr val="accent4"/>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Hardware</a:t>
          </a:r>
        </a:p>
      </dsp:txBody>
      <dsp:txXfrm>
        <a:off x="349544" y="422365"/>
        <a:ext cx="655185" cy="327592"/>
      </dsp:txXfrm>
    </dsp:sp>
    <dsp:sp modelId="{D7CB6126-5F88-480E-92C1-20FCC6A6B1BC}">
      <dsp:nvSpPr>
        <dsp:cNvPr id="0" name=""/>
        <dsp:cNvSpPr/>
      </dsp:nvSpPr>
      <dsp:spPr>
        <a:xfrm>
          <a:off x="0" y="1129912"/>
          <a:ext cx="655185" cy="327592"/>
        </a:xfrm>
        <a:prstGeom prst="rect">
          <a:avLst/>
        </a:prstGeom>
        <a:solidFill>
          <a:schemeClr val="accent4"/>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Camera</a:t>
          </a:r>
        </a:p>
      </dsp:txBody>
      <dsp:txXfrm>
        <a:off x="0" y="1129912"/>
        <a:ext cx="655185" cy="327592"/>
      </dsp:txXfrm>
    </dsp:sp>
    <dsp:sp modelId="{D8ECEB18-7017-4ADB-932D-95A78F708481}">
      <dsp:nvSpPr>
        <dsp:cNvPr id="0" name=""/>
        <dsp:cNvSpPr/>
      </dsp:nvSpPr>
      <dsp:spPr>
        <a:xfrm>
          <a:off x="856141" y="844620"/>
          <a:ext cx="655185" cy="327592"/>
        </a:xfrm>
        <a:prstGeom prst="rect">
          <a:avLst/>
        </a:prstGeom>
        <a:solidFill>
          <a:schemeClr val="accent4"/>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Raspberry Pi</a:t>
          </a:r>
        </a:p>
      </dsp:txBody>
      <dsp:txXfrm>
        <a:off x="856141" y="844620"/>
        <a:ext cx="655185" cy="327592"/>
      </dsp:txXfrm>
    </dsp:sp>
    <dsp:sp modelId="{4FFFDE0E-778C-40EC-AEEA-F6F45864A6CC}">
      <dsp:nvSpPr>
        <dsp:cNvPr id="0" name=""/>
        <dsp:cNvSpPr/>
      </dsp:nvSpPr>
      <dsp:spPr>
        <a:xfrm>
          <a:off x="3328836" y="422365"/>
          <a:ext cx="655185" cy="327592"/>
        </a:xfrm>
        <a:prstGeom prst="rect">
          <a:avLst/>
        </a:prstGeom>
        <a:solidFill>
          <a:schemeClr val="accent6"/>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Software</a:t>
          </a:r>
        </a:p>
      </dsp:txBody>
      <dsp:txXfrm>
        <a:off x="3328836" y="422365"/>
        <a:ext cx="655185" cy="327592"/>
      </dsp:txXfrm>
    </dsp:sp>
    <dsp:sp modelId="{18DBB891-5FB1-4FC9-B96D-C5064DA55C1F}">
      <dsp:nvSpPr>
        <dsp:cNvPr id="0" name=""/>
        <dsp:cNvSpPr/>
      </dsp:nvSpPr>
      <dsp:spPr>
        <a:xfrm>
          <a:off x="1995235" y="783830"/>
          <a:ext cx="655185" cy="327592"/>
        </a:xfrm>
        <a:prstGeom prst="rect">
          <a:avLst/>
        </a:prstGeom>
        <a:solidFill>
          <a:schemeClr val="accent6"/>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Computer Vision</a:t>
          </a:r>
        </a:p>
      </dsp:txBody>
      <dsp:txXfrm>
        <a:off x="1995235" y="783830"/>
        <a:ext cx="655185" cy="327592"/>
      </dsp:txXfrm>
    </dsp:sp>
    <dsp:sp modelId="{6A81A93B-70E1-4B8B-859A-DB6B99D13DD1}">
      <dsp:nvSpPr>
        <dsp:cNvPr id="0" name=""/>
        <dsp:cNvSpPr/>
      </dsp:nvSpPr>
      <dsp:spPr>
        <a:xfrm>
          <a:off x="1459376" y="1162193"/>
          <a:ext cx="655185" cy="327592"/>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Locating Bounce Candidates</a:t>
          </a:r>
        </a:p>
      </dsp:txBody>
      <dsp:txXfrm>
        <a:off x="1459376" y="1162193"/>
        <a:ext cx="655185" cy="327592"/>
      </dsp:txXfrm>
    </dsp:sp>
    <dsp:sp modelId="{9D6AA769-9EC6-4A9B-B504-B1ACE44EAF11}">
      <dsp:nvSpPr>
        <dsp:cNvPr id="0" name=""/>
        <dsp:cNvSpPr/>
      </dsp:nvSpPr>
      <dsp:spPr>
        <a:xfrm>
          <a:off x="1142976" y="1664915"/>
          <a:ext cx="655185" cy="327592"/>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Unnatural Change of Path of The Ball</a:t>
          </a:r>
        </a:p>
      </dsp:txBody>
      <dsp:txXfrm>
        <a:off x="1142976" y="1664915"/>
        <a:ext cx="655185" cy="327592"/>
      </dsp:txXfrm>
    </dsp:sp>
    <dsp:sp modelId="{5D0BB2C5-B585-4B59-8165-BA89E901922A}">
      <dsp:nvSpPr>
        <dsp:cNvPr id="0" name=""/>
        <dsp:cNvSpPr/>
      </dsp:nvSpPr>
      <dsp:spPr>
        <a:xfrm>
          <a:off x="2598778" y="1132932"/>
          <a:ext cx="655185" cy="327592"/>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Locating Ball Candidates</a:t>
          </a:r>
        </a:p>
      </dsp:txBody>
      <dsp:txXfrm>
        <a:off x="2598778" y="1132932"/>
        <a:ext cx="655185" cy="327592"/>
      </dsp:txXfrm>
    </dsp:sp>
    <dsp:sp modelId="{90330DBF-41F8-425F-ADE2-D271DB5F8DB2}">
      <dsp:nvSpPr>
        <dsp:cNvPr id="0" name=""/>
        <dsp:cNvSpPr/>
      </dsp:nvSpPr>
      <dsp:spPr>
        <a:xfrm>
          <a:off x="1960507" y="1628340"/>
          <a:ext cx="655185" cy="327592"/>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Colour</a:t>
          </a:r>
        </a:p>
      </dsp:txBody>
      <dsp:txXfrm>
        <a:off x="1960507" y="1628340"/>
        <a:ext cx="655185" cy="327592"/>
      </dsp:txXfrm>
    </dsp:sp>
    <dsp:sp modelId="{F78164D0-3659-4724-8A9A-5827C7D4A9B6}">
      <dsp:nvSpPr>
        <dsp:cNvPr id="0" name=""/>
        <dsp:cNvSpPr/>
      </dsp:nvSpPr>
      <dsp:spPr>
        <a:xfrm>
          <a:off x="2937126" y="2081881"/>
          <a:ext cx="655185" cy="327592"/>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Shape</a:t>
          </a:r>
        </a:p>
      </dsp:txBody>
      <dsp:txXfrm>
        <a:off x="2937126" y="2081881"/>
        <a:ext cx="655185" cy="327592"/>
      </dsp:txXfrm>
    </dsp:sp>
    <dsp:sp modelId="{F15F8266-AD11-461E-A3FA-7357505E16A8}">
      <dsp:nvSpPr>
        <dsp:cNvPr id="0" name=""/>
        <dsp:cNvSpPr/>
      </dsp:nvSpPr>
      <dsp:spPr>
        <a:xfrm>
          <a:off x="5011516" y="742726"/>
          <a:ext cx="655185" cy="327592"/>
        </a:xfrm>
        <a:prstGeom prst="rect">
          <a:avLst/>
        </a:prstGeom>
        <a:solidFill>
          <a:schemeClr val="accent6"/>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Tracking The Ball</a:t>
          </a:r>
        </a:p>
      </dsp:txBody>
      <dsp:txXfrm>
        <a:off x="5011516" y="742726"/>
        <a:ext cx="655185" cy="327592"/>
      </dsp:txXfrm>
    </dsp:sp>
    <dsp:sp modelId="{33E19900-0BB9-4408-8635-F712AD658A96}">
      <dsp:nvSpPr>
        <dsp:cNvPr id="0" name=""/>
        <dsp:cNvSpPr/>
      </dsp:nvSpPr>
      <dsp:spPr>
        <a:xfrm>
          <a:off x="4026529" y="951535"/>
          <a:ext cx="655185" cy="327592"/>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Predicting Path After Bounce</a:t>
          </a:r>
        </a:p>
      </dsp:txBody>
      <dsp:txXfrm>
        <a:off x="4026529" y="951535"/>
        <a:ext cx="655185" cy="327592"/>
      </dsp:txXfrm>
    </dsp:sp>
    <dsp:sp modelId="{56FDEEBD-3A04-4E2E-A465-1B19D39C2CF9}">
      <dsp:nvSpPr>
        <dsp:cNvPr id="0" name=""/>
        <dsp:cNvSpPr/>
      </dsp:nvSpPr>
      <dsp:spPr>
        <a:xfrm>
          <a:off x="3681814" y="1586715"/>
          <a:ext cx="655185" cy="327592"/>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Using Trajectory And Speed of Ball</a:t>
          </a:r>
        </a:p>
      </dsp:txBody>
      <dsp:txXfrm>
        <a:off x="3681814" y="1586715"/>
        <a:ext cx="655185" cy="327592"/>
      </dsp:txXfrm>
    </dsp:sp>
    <dsp:sp modelId="{1D12B547-CA81-4788-BD74-A2441DB36318}">
      <dsp:nvSpPr>
        <dsp:cNvPr id="0" name=""/>
        <dsp:cNvSpPr/>
      </dsp:nvSpPr>
      <dsp:spPr>
        <a:xfrm>
          <a:off x="4652018" y="1403050"/>
          <a:ext cx="655185" cy="327592"/>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Determine New Path</a:t>
          </a:r>
        </a:p>
      </dsp:txBody>
      <dsp:txXfrm>
        <a:off x="4652018" y="1403050"/>
        <a:ext cx="655185" cy="327592"/>
      </dsp:txXfrm>
    </dsp:sp>
    <dsp:sp modelId="{A29678FE-143B-435B-B184-25EF06FC732A}">
      <dsp:nvSpPr>
        <dsp:cNvPr id="0" name=""/>
        <dsp:cNvSpPr/>
      </dsp:nvSpPr>
      <dsp:spPr>
        <a:xfrm>
          <a:off x="4283936" y="1923929"/>
          <a:ext cx="655185" cy="327592"/>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Tracklets</a:t>
          </a:r>
        </a:p>
      </dsp:txBody>
      <dsp:txXfrm>
        <a:off x="4283936" y="1923929"/>
        <a:ext cx="655185" cy="327592"/>
      </dsp:txXfrm>
    </dsp:sp>
    <dsp:sp modelId="{2DC9E238-F054-44E1-B82F-AE16F35705B8}">
      <dsp:nvSpPr>
        <dsp:cNvPr id="0" name=""/>
        <dsp:cNvSpPr/>
      </dsp:nvSpPr>
      <dsp:spPr>
        <a:xfrm>
          <a:off x="5875301" y="1087994"/>
          <a:ext cx="655185" cy="327592"/>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Finding True Positives</a:t>
          </a:r>
        </a:p>
      </dsp:txBody>
      <dsp:txXfrm>
        <a:off x="5875301" y="1087994"/>
        <a:ext cx="655185" cy="327592"/>
      </dsp:txXfrm>
    </dsp:sp>
    <dsp:sp modelId="{6400440C-3C9D-4F20-9C9E-59774D45D5AA}">
      <dsp:nvSpPr>
        <dsp:cNvPr id="0" name=""/>
        <dsp:cNvSpPr/>
      </dsp:nvSpPr>
      <dsp:spPr>
        <a:xfrm>
          <a:off x="5412595" y="1495618"/>
          <a:ext cx="655185" cy="327592"/>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Ignoring False Positives</a:t>
          </a:r>
        </a:p>
      </dsp:txBody>
      <dsp:txXfrm>
        <a:off x="5412595" y="1495618"/>
        <a:ext cx="655185" cy="327592"/>
      </dsp:txXfrm>
    </dsp:sp>
    <dsp:sp modelId="{BB1FF034-D0F4-42EE-90CF-DDFEDBC38A0F}">
      <dsp:nvSpPr>
        <dsp:cNvPr id="0" name=""/>
        <dsp:cNvSpPr/>
      </dsp:nvSpPr>
      <dsp:spPr>
        <a:xfrm>
          <a:off x="6326639" y="1495618"/>
          <a:ext cx="655185" cy="327592"/>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Using Multiple Frames of Ball Candidates Close</a:t>
          </a:r>
        </a:p>
      </dsp:txBody>
      <dsp:txXfrm>
        <a:off x="6326639" y="1495618"/>
        <a:ext cx="655185" cy="327592"/>
      </dsp:txXfrm>
    </dsp:sp>
    <dsp:sp modelId="{157B7F59-F52F-4C85-9301-28C578713DC8}">
      <dsp:nvSpPr>
        <dsp:cNvPr id="0" name=""/>
        <dsp:cNvSpPr/>
      </dsp:nvSpPr>
      <dsp:spPr>
        <a:xfrm>
          <a:off x="5887467" y="2046019"/>
          <a:ext cx="655185" cy="327592"/>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Determine True Positives By Creating Tracklets</a:t>
          </a:r>
        </a:p>
      </dsp:txBody>
      <dsp:txXfrm>
        <a:off x="5887467" y="2046019"/>
        <a:ext cx="655185" cy="327592"/>
      </dsp:txXfrm>
    </dsp:sp>
    <dsp:sp modelId="{2B9685D8-006A-4898-9C7B-EF18225D9069}">
      <dsp:nvSpPr>
        <dsp:cNvPr id="0" name=""/>
        <dsp:cNvSpPr/>
      </dsp:nvSpPr>
      <dsp:spPr>
        <a:xfrm>
          <a:off x="4063251" y="2268276"/>
          <a:ext cx="655185" cy="327592"/>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Predicting The Path of The Ball</a:t>
          </a:r>
        </a:p>
      </dsp:txBody>
      <dsp:txXfrm>
        <a:off x="4063251" y="2268276"/>
        <a:ext cx="655185" cy="327592"/>
      </dsp:txXfrm>
    </dsp:sp>
    <dsp:sp modelId="{7E37B81D-C9BD-4846-B557-61A6FBACEEAA}">
      <dsp:nvSpPr>
        <dsp:cNvPr id="0" name=""/>
        <dsp:cNvSpPr/>
      </dsp:nvSpPr>
      <dsp:spPr>
        <a:xfrm>
          <a:off x="3265466" y="2955322"/>
          <a:ext cx="655185" cy="327592"/>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Using Detected Path Early On</a:t>
          </a:r>
        </a:p>
      </dsp:txBody>
      <dsp:txXfrm>
        <a:off x="3265466" y="2955322"/>
        <a:ext cx="655185" cy="327592"/>
      </dsp:txXfrm>
    </dsp:sp>
    <dsp:sp modelId="{AC9CFD7E-8D94-410F-B512-CAA8A62EAA1F}">
      <dsp:nvSpPr>
        <dsp:cNvPr id="0" name=""/>
        <dsp:cNvSpPr/>
      </dsp:nvSpPr>
      <dsp:spPr>
        <a:xfrm>
          <a:off x="4860301" y="3074200"/>
          <a:ext cx="655185" cy="327592"/>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Using Trajectory of The Ball Movement </a:t>
          </a:r>
        </a:p>
      </dsp:txBody>
      <dsp:txXfrm>
        <a:off x="4860301" y="3074200"/>
        <a:ext cx="655185" cy="327592"/>
      </dsp:txXfrm>
    </dsp:sp>
    <dsp:sp modelId="{8DD80419-5BF5-4EAD-97C8-39B7E458B61A}">
      <dsp:nvSpPr>
        <dsp:cNvPr id="0" name=""/>
        <dsp:cNvSpPr/>
      </dsp:nvSpPr>
      <dsp:spPr>
        <a:xfrm>
          <a:off x="4625183" y="2613422"/>
          <a:ext cx="655185" cy="327592"/>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Using Speed of The Ball</a:t>
          </a:r>
        </a:p>
      </dsp:txBody>
      <dsp:txXfrm>
        <a:off x="4625183" y="2613422"/>
        <a:ext cx="655185" cy="327592"/>
      </dsp:txXfrm>
    </dsp:sp>
    <dsp:sp modelId="{BE3D0660-B829-4F25-92E1-A1EDDDC5D277}">
      <dsp:nvSpPr>
        <dsp:cNvPr id="0" name=""/>
        <dsp:cNvSpPr/>
      </dsp:nvSpPr>
      <dsp:spPr>
        <a:xfrm>
          <a:off x="1592260" y="2573353"/>
          <a:ext cx="655185" cy="327592"/>
        </a:xfrm>
        <a:prstGeom prst="rect">
          <a:avLst/>
        </a:prstGeom>
        <a:solidFill>
          <a:schemeClr val="accent6"/>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UI</a:t>
          </a:r>
        </a:p>
      </dsp:txBody>
      <dsp:txXfrm>
        <a:off x="1592260" y="2573353"/>
        <a:ext cx="655185" cy="327592"/>
      </dsp:txXfrm>
    </dsp:sp>
    <dsp:sp modelId="{51930273-B49F-4CE2-A2DA-606850AAC2AC}">
      <dsp:nvSpPr>
        <dsp:cNvPr id="0" name=""/>
        <dsp:cNvSpPr/>
      </dsp:nvSpPr>
      <dsp:spPr>
        <a:xfrm>
          <a:off x="1100293" y="3032183"/>
          <a:ext cx="655185" cy="327592"/>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Practicality</a:t>
          </a:r>
        </a:p>
      </dsp:txBody>
      <dsp:txXfrm>
        <a:off x="1100293" y="3032183"/>
        <a:ext cx="655185" cy="327592"/>
      </dsp:txXfrm>
    </dsp:sp>
    <dsp:sp modelId="{A920D933-9F20-4699-B577-D7D29113C9ED}">
      <dsp:nvSpPr>
        <dsp:cNvPr id="0" name=""/>
        <dsp:cNvSpPr/>
      </dsp:nvSpPr>
      <dsp:spPr>
        <a:xfrm>
          <a:off x="2040335" y="3002923"/>
          <a:ext cx="655185" cy="327592"/>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Ergonomic</a:t>
          </a:r>
        </a:p>
      </dsp:txBody>
      <dsp:txXfrm>
        <a:off x="2040335" y="3002923"/>
        <a:ext cx="655185" cy="327592"/>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632BA02-5CA3-4B20-BB31-3AB7553912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E45CFB09</Template>
  <TotalTime>2897</TotalTime>
  <Pages>32</Pages>
  <Words>9897</Words>
  <Characters>56416</Characters>
  <Application>Microsoft Office Word</Application>
  <DocSecurity>0</DocSecurity>
  <Lines>470</Lines>
  <Paragraphs>132</Paragraphs>
  <ScaleCrop>false</ScaleCrop>
  <HeadingPairs>
    <vt:vector size="2" baseType="variant">
      <vt:variant>
        <vt:lpstr>Title</vt:lpstr>
      </vt:variant>
      <vt:variant>
        <vt:i4>1</vt:i4>
      </vt:variant>
    </vt:vector>
  </HeadingPairs>
  <TitlesOfParts>
    <vt:vector size="1" baseType="lpstr">
      <vt:lpstr>AI Computer Vision</vt:lpstr>
    </vt:vector>
  </TitlesOfParts>
  <Company/>
  <LinksUpToDate>false</LinksUpToDate>
  <CharactersWithSpaces>66181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AI Computer Vision</dc:title>
  <dc:subject>OCR Computer Science Project</dc:subject>
  <dc:creator>12ShiroY</dc:creator>
  <cp:keywords/>
  <dc:description/>
  <cp:lastModifiedBy>12ShiroY</cp:lastModifiedBy>
  <cp:revision>99</cp:revision>
  <dcterms:created xsi:type="dcterms:W3CDTF">2018-06-26T11:16:00Z</dcterms:created>
  <dcterms:modified xsi:type="dcterms:W3CDTF">2019-03-26T12:29:00Z</dcterms:modified>
</cp:coreProperties>
</file>